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88680" w14:textId="77777777" w:rsidR="00D56703" w:rsidRDefault="00BC028C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COP2270</w:t>
      </w:r>
    </w:p>
    <w:p w14:paraId="2C3C9F1D" w14:textId="77777777" w:rsid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M/W</w:t>
      </w:r>
      <w:r w:rsidR="00BC028C">
        <w:rPr>
          <w:b/>
          <w:i/>
          <w:sz w:val="28"/>
          <w:szCs w:val="28"/>
        </w:rPr>
        <w:t xml:space="preserve"> </w:t>
      </w:r>
    </w:p>
    <w:p w14:paraId="2CB0E15F" w14:textId="77777777" w:rsidR="008D40B0" w:rsidRP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Spring 2017-2018</w:t>
      </w:r>
    </w:p>
    <w:p w14:paraId="18C2B814" w14:textId="77777777" w:rsidR="00445CE3" w:rsidRDefault="008D40B0" w:rsidP="00445CE3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2AC82D" wp14:editId="474E30E7">
            <wp:extent cx="5245668" cy="2952750"/>
            <wp:effectExtent l="0" t="0" r="0" b="0"/>
            <wp:docPr id="6" name="Picture 6" descr="http://i.kinja-img.com/gawker-media/image/upload/ofrmwr4zn4vjabzbak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kinja-img.com/gawker-media/image/upload/ofrmwr4zn4vjabzbak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9" cy="2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A472" w14:textId="77777777" w:rsidR="00957B91" w:rsidRDefault="00957B91" w:rsidP="00445CE3">
      <w:pPr>
        <w:jc w:val="center"/>
        <w:rPr>
          <w:b/>
          <w:i/>
          <w:sz w:val="28"/>
          <w:szCs w:val="28"/>
        </w:rPr>
      </w:pPr>
    </w:p>
    <w:p w14:paraId="42DD6056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 w:rsidRPr="00445CE3">
        <w:rPr>
          <w:b/>
          <w:i/>
          <w:sz w:val="28"/>
          <w:szCs w:val="28"/>
        </w:rPr>
        <w:t xml:space="preserve">Professor:  Yassin </w:t>
      </w:r>
      <w:proofErr w:type="spellStart"/>
      <w:r w:rsidRPr="00445CE3">
        <w:rPr>
          <w:b/>
          <w:i/>
          <w:sz w:val="28"/>
          <w:szCs w:val="28"/>
        </w:rPr>
        <w:t>Raef</w:t>
      </w:r>
      <w:proofErr w:type="spellEnd"/>
    </w:p>
    <w:p w14:paraId="41C5A28D" w14:textId="77777777" w:rsidR="00957B91" w:rsidRPr="00FC6084" w:rsidRDefault="000B4C26" w:rsidP="00445CE3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 w14:paraId="55F9E253" w14:textId="77777777" w:rsidR="00445CE3" w:rsidRDefault="006E504B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Chapter 4</w:t>
      </w:r>
      <w:r w:rsidR="00445CE3">
        <w:rPr>
          <w:b/>
          <w:i/>
          <w:sz w:val="28"/>
          <w:szCs w:val="28"/>
        </w:rPr>
        <w:t xml:space="preserve"> Homework/ Exercises </w:t>
      </w:r>
    </w:p>
    <w:p w14:paraId="6E6C6197" w14:textId="77777777" w:rsidR="006E504B" w:rsidRDefault="006E504B" w:rsidP="00445CE3">
      <w:pPr>
        <w:jc w:val="center"/>
        <w:rPr>
          <w:b/>
          <w:i/>
          <w:sz w:val="28"/>
          <w:szCs w:val="28"/>
        </w:rPr>
      </w:pPr>
      <w:r w:rsidRPr="006E504B">
        <w:rPr>
          <w:b/>
          <w:i/>
          <w:sz w:val="28"/>
          <w:szCs w:val="28"/>
        </w:rPr>
        <w:t>Duplicate Figures 4.1, 4.2, 4.5, 4.6, 4.7, 4.9, 4.11, 4.12</w:t>
      </w:r>
    </w:p>
    <w:p w14:paraId="4EE8DD15" w14:textId="77777777" w:rsidR="006E504B" w:rsidRDefault="006E504B" w:rsidP="00445CE3">
      <w:pPr>
        <w:jc w:val="center"/>
        <w:rPr>
          <w:b/>
          <w:i/>
          <w:sz w:val="28"/>
          <w:szCs w:val="28"/>
        </w:rPr>
      </w:pPr>
      <w:r w:rsidRPr="006E504B">
        <w:rPr>
          <w:b/>
          <w:i/>
          <w:sz w:val="28"/>
          <w:szCs w:val="28"/>
        </w:rPr>
        <w:t>Problem 4.23 ,4.26 ,4.28 ,4.31</w:t>
      </w:r>
    </w:p>
    <w:p w14:paraId="567658F3" w14:textId="77777777" w:rsidR="00D95387" w:rsidRDefault="00D95387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One problem per page Please</w:t>
      </w:r>
    </w:p>
    <w:p w14:paraId="153F58D1" w14:textId="77777777" w:rsidR="00445CE3" w:rsidRDefault="00445CE3" w:rsidP="00957B91">
      <w:pPr>
        <w:rPr>
          <w:b/>
          <w:i/>
          <w:sz w:val="28"/>
          <w:szCs w:val="28"/>
        </w:rPr>
      </w:pPr>
    </w:p>
    <w:p w14:paraId="3A3F0B0A" w14:textId="77777777" w:rsidR="00445CE3" w:rsidRDefault="00445CE3" w:rsidP="00957B91">
      <w:pPr>
        <w:rPr>
          <w:b/>
          <w:i/>
          <w:sz w:val="28"/>
          <w:szCs w:val="28"/>
        </w:rPr>
      </w:pPr>
    </w:p>
    <w:p w14:paraId="1F97528E" w14:textId="77777777" w:rsidR="00957B91" w:rsidRDefault="00957B91" w:rsidP="00957B91">
      <w:pPr>
        <w:rPr>
          <w:b/>
          <w:i/>
          <w:sz w:val="28"/>
          <w:szCs w:val="28"/>
        </w:rPr>
      </w:pPr>
    </w:p>
    <w:p w14:paraId="0B46D5D9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3786AB84" w14:textId="1A47F87E" w:rsidR="00435559" w:rsidRDefault="00DF68A7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4</w:t>
      </w:r>
      <w:r w:rsidR="00435559">
        <w:rPr>
          <w:b/>
          <w:i/>
          <w:sz w:val="28"/>
          <w:szCs w:val="28"/>
        </w:rPr>
        <w:t>-</w:t>
      </w:r>
      <w:r w:rsidR="00655F87">
        <w:rPr>
          <w:b/>
          <w:i/>
          <w:sz w:val="28"/>
          <w:szCs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6779C255" w14:textId="77777777" w:rsidTr="00256DEC">
        <w:tc>
          <w:tcPr>
            <w:tcW w:w="9576" w:type="dxa"/>
            <w:shd w:val="clear" w:color="auto" w:fill="8DB3E2" w:themeFill="text2" w:themeFillTint="66"/>
          </w:tcPr>
          <w:p w14:paraId="446EBDF2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35559" w14:paraId="20F2AFDD" w14:textId="77777777" w:rsidTr="00256DEC">
        <w:tc>
          <w:tcPr>
            <w:tcW w:w="9576" w:type="dxa"/>
          </w:tcPr>
          <w:p w14:paraId="20B0515A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// Fig. 4.1: fig04_01.c</w:t>
            </w:r>
          </w:p>
          <w:p w14:paraId="272DAD48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// Counter-controlled iteration.</w:t>
            </w:r>
          </w:p>
          <w:p w14:paraId="1E5D76DB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&gt;</w:t>
            </w:r>
          </w:p>
          <w:p w14:paraId="02A55EEB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</w:p>
          <w:p w14:paraId="1D37090F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457014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 xml:space="preserve"> main(void)</w:t>
            </w:r>
          </w:p>
          <w:p w14:paraId="636333F4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{</w:t>
            </w:r>
          </w:p>
          <w:p w14:paraId="6FCD0EA0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unsigned 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 xml:space="preserve"> counter = 1; // initialization</w:t>
            </w:r>
          </w:p>
          <w:p w14:paraId="28B6FB0D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</w:t>
            </w:r>
          </w:p>
          <w:p w14:paraId="0EC9DCFF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</w:t>
            </w:r>
            <w:proofErr w:type="gramStart"/>
            <w:r w:rsidRPr="00457014">
              <w:rPr>
                <w:b/>
                <w:i/>
                <w:sz w:val="24"/>
                <w:szCs w:val="24"/>
              </w:rPr>
              <w:t>while(</w:t>
            </w:r>
            <w:proofErr w:type="gramEnd"/>
            <w:r w:rsidRPr="00457014">
              <w:rPr>
                <w:b/>
                <w:i/>
                <w:sz w:val="24"/>
                <w:szCs w:val="24"/>
              </w:rPr>
              <w:t>counter &lt;= 10){ // iteration condition</w:t>
            </w:r>
          </w:p>
          <w:p w14:paraId="712FC9BF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7014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457014">
              <w:rPr>
                <w:b/>
                <w:i/>
                <w:sz w:val="24"/>
                <w:szCs w:val="24"/>
              </w:rPr>
              <w:t>"%u\n", counter);</w:t>
            </w:r>
          </w:p>
          <w:p w14:paraId="515B9D8C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    ++counter; //increment</w:t>
            </w:r>
          </w:p>
          <w:p w14:paraId="42B7D2C2" w14:textId="77777777" w:rsidR="00BD78B1" w:rsidRPr="00457014" w:rsidRDefault="00BD78B1" w:rsidP="00BD78B1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4521136A" w14:textId="211D4095" w:rsidR="00435559" w:rsidRDefault="00BD78B1" w:rsidP="00BD78B1">
            <w:pPr>
              <w:rPr>
                <w:b/>
                <w:i/>
                <w:sz w:val="28"/>
                <w:szCs w:val="28"/>
              </w:rPr>
            </w:pPr>
            <w:r w:rsidRPr="00457014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19516969" w14:textId="77777777" w:rsidR="00435559" w:rsidRDefault="00435559" w:rsidP="0043555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7FAB4632" w14:textId="77777777" w:rsidTr="00256DEC">
        <w:tc>
          <w:tcPr>
            <w:tcW w:w="9576" w:type="dxa"/>
            <w:shd w:val="clear" w:color="auto" w:fill="8DB3E2" w:themeFill="text2" w:themeFillTint="66"/>
          </w:tcPr>
          <w:p w14:paraId="6345967E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35559" w:rsidRPr="00957B91" w14:paraId="68262FEC" w14:textId="77777777" w:rsidTr="00256DEC">
        <w:tc>
          <w:tcPr>
            <w:tcW w:w="9576" w:type="dxa"/>
          </w:tcPr>
          <w:p w14:paraId="68B0F7FA" w14:textId="05FBAA7F" w:rsidR="00435559" w:rsidRPr="00957B91" w:rsidRDefault="00BD78B1" w:rsidP="00256DE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2C87F1D" wp14:editId="49F3918B">
                  <wp:extent cx="5466890" cy="25273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02-07 13.52.2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643" cy="253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9657A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2F86ACA6" w14:textId="72A40B07" w:rsidR="00655F87" w:rsidRDefault="00457014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DF68A7">
        <w:rPr>
          <w:b/>
          <w:i/>
          <w:sz w:val="28"/>
          <w:szCs w:val="28"/>
        </w:rPr>
        <w:lastRenderedPageBreak/>
        <w:t>Figure 4</w:t>
      </w:r>
      <w:r w:rsidR="00655F87">
        <w:rPr>
          <w:b/>
          <w:i/>
          <w:sz w:val="28"/>
          <w:szCs w:val="28"/>
        </w:rPr>
        <w:t>-</w:t>
      </w:r>
      <w:r w:rsidR="00DF68A7">
        <w:rPr>
          <w:b/>
          <w:i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1FCC0144" w14:textId="77777777" w:rsidTr="00256DEC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5C9A200A" w14:textId="77777777" w:rsidR="00655F87" w:rsidRDefault="00655F87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655F87" w14:paraId="2F0BC682" w14:textId="77777777" w:rsidTr="00256DEC">
        <w:tc>
          <w:tcPr>
            <w:tcW w:w="9576" w:type="dxa"/>
          </w:tcPr>
          <w:p w14:paraId="52309BBD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// Fig. 4.2; fig04_02.c</w:t>
            </w:r>
          </w:p>
          <w:p w14:paraId="2DD37A74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// Counter-controlled iteration with the for statement.</w:t>
            </w:r>
          </w:p>
          <w:p w14:paraId="250D70FC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&gt;</w:t>
            </w:r>
          </w:p>
          <w:p w14:paraId="0FB439E8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</w:p>
          <w:p w14:paraId="101E4244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457014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 xml:space="preserve"> main(void)</w:t>
            </w:r>
          </w:p>
          <w:p w14:paraId="73E0DB07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{</w:t>
            </w:r>
          </w:p>
          <w:p w14:paraId="143FA1D1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// initialization, iteration condition, and increment</w:t>
            </w:r>
          </w:p>
          <w:p w14:paraId="682F9595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// are all included in the statement header.</w:t>
            </w:r>
          </w:p>
          <w:p w14:paraId="048A59FD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for (unsigned 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 xml:space="preserve"> counter = 1; counter &lt;= 10; ++counter) {</w:t>
            </w:r>
          </w:p>
          <w:p w14:paraId="4AAADEC1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7014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457014">
              <w:rPr>
                <w:b/>
                <w:i/>
                <w:sz w:val="24"/>
                <w:szCs w:val="24"/>
              </w:rPr>
              <w:t>"%u\n", counter);</w:t>
            </w:r>
          </w:p>
          <w:p w14:paraId="18307386" w14:textId="77777777" w:rsidR="00551D5E" w:rsidRPr="00457014" w:rsidRDefault="00551D5E" w:rsidP="00551D5E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70595B2D" w14:textId="64603A68" w:rsidR="00655F87" w:rsidRDefault="00551D5E" w:rsidP="00256DEC">
            <w:pPr>
              <w:rPr>
                <w:b/>
                <w:i/>
                <w:sz w:val="28"/>
                <w:szCs w:val="28"/>
              </w:rPr>
            </w:pPr>
            <w:r w:rsidRPr="00457014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71CB3820" w14:textId="77777777" w:rsidR="00655F87" w:rsidRDefault="00655F87" w:rsidP="00655F8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39765E2F" w14:textId="77777777" w:rsidTr="00256DEC">
        <w:tc>
          <w:tcPr>
            <w:tcW w:w="9576" w:type="dxa"/>
            <w:shd w:val="clear" w:color="auto" w:fill="8DB3E2" w:themeFill="text2" w:themeFillTint="66"/>
          </w:tcPr>
          <w:p w14:paraId="1C3507BB" w14:textId="77777777" w:rsidR="00655F87" w:rsidRDefault="00655F87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655F87" w:rsidRPr="00957B91" w14:paraId="0A2712B5" w14:textId="77777777" w:rsidTr="00256DEC">
        <w:tc>
          <w:tcPr>
            <w:tcW w:w="9576" w:type="dxa"/>
          </w:tcPr>
          <w:p w14:paraId="0D081555" w14:textId="5140952B" w:rsidR="00655F87" w:rsidRPr="00957B91" w:rsidRDefault="00551D5E" w:rsidP="00256DE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5A77B72" wp14:editId="5F991183">
                  <wp:extent cx="5466890" cy="2833780"/>
                  <wp:effectExtent l="0" t="0" r="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8-02-07 14.01.3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417" cy="284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55F68" w14:textId="77777777" w:rsidR="00655F87" w:rsidRDefault="00655F87" w:rsidP="00445CE3">
      <w:pPr>
        <w:jc w:val="center"/>
        <w:rPr>
          <w:b/>
          <w:i/>
          <w:sz w:val="28"/>
          <w:szCs w:val="28"/>
        </w:rPr>
      </w:pPr>
    </w:p>
    <w:p w14:paraId="2129CE5B" w14:textId="23FB16BD" w:rsidR="00BF194F" w:rsidRDefault="00457014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DF68A7">
        <w:rPr>
          <w:b/>
          <w:i/>
          <w:sz w:val="28"/>
          <w:szCs w:val="28"/>
        </w:rPr>
        <w:lastRenderedPageBreak/>
        <w:t>Figure 4-5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7A643BA1" w14:textId="77777777" w:rsidTr="00CE06BA">
        <w:tc>
          <w:tcPr>
            <w:tcW w:w="9576" w:type="dxa"/>
            <w:shd w:val="clear" w:color="auto" w:fill="8DB3E2" w:themeFill="text2" w:themeFillTint="66"/>
          </w:tcPr>
          <w:p w14:paraId="5BDE4E07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177A2CEA" w14:textId="77777777" w:rsidTr="00CE06BA">
        <w:tc>
          <w:tcPr>
            <w:tcW w:w="9576" w:type="dxa"/>
          </w:tcPr>
          <w:p w14:paraId="105C3EA9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// Fig. 4.5: fig04_05.c</w:t>
            </w:r>
          </w:p>
          <w:p w14:paraId="3DDC9291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// Summation with for.</w:t>
            </w:r>
          </w:p>
          <w:p w14:paraId="51EF8EDB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&gt;</w:t>
            </w:r>
          </w:p>
          <w:p w14:paraId="6E483AA7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</w:p>
          <w:p w14:paraId="63FF035D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457014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 xml:space="preserve"> main(void)</w:t>
            </w:r>
          </w:p>
          <w:p w14:paraId="4930F9CD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{</w:t>
            </w:r>
          </w:p>
          <w:p w14:paraId="76EC0057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unsigned 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 xml:space="preserve"> sum = 0; // initialize sum</w:t>
            </w:r>
          </w:p>
          <w:p w14:paraId="56D605C3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</w:p>
          <w:p w14:paraId="6BA7E2ED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for (unsigned 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 xml:space="preserve"> number = 2; number &lt;= 100; number += </w:t>
            </w:r>
            <w:proofErr w:type="gramStart"/>
            <w:r w:rsidRPr="00457014">
              <w:rPr>
                <w:b/>
                <w:i/>
                <w:sz w:val="24"/>
                <w:szCs w:val="24"/>
              </w:rPr>
              <w:t>2){</w:t>
            </w:r>
            <w:proofErr w:type="gramEnd"/>
          </w:p>
          <w:p w14:paraId="22B99D2E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    sum += number; // add number to sum</w:t>
            </w:r>
          </w:p>
          <w:p w14:paraId="45CFA396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49C37BF8" w14:textId="77777777" w:rsidR="00AA4584" w:rsidRPr="00457014" w:rsidRDefault="00AA4584" w:rsidP="00AA4584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57014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457014">
              <w:rPr>
                <w:b/>
                <w:i/>
                <w:sz w:val="24"/>
                <w:szCs w:val="24"/>
              </w:rPr>
              <w:t>"Sum is %u\n", sum);</w:t>
            </w:r>
          </w:p>
          <w:p w14:paraId="72508E90" w14:textId="6D42E806" w:rsidR="00BF194F" w:rsidRDefault="00AA4584" w:rsidP="00CE06BA">
            <w:pPr>
              <w:rPr>
                <w:b/>
                <w:i/>
                <w:sz w:val="28"/>
                <w:szCs w:val="28"/>
              </w:rPr>
            </w:pPr>
            <w:r w:rsidRPr="00457014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4519D790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4F63A08F" w14:textId="77777777" w:rsidTr="00CE06BA">
        <w:tc>
          <w:tcPr>
            <w:tcW w:w="9576" w:type="dxa"/>
            <w:shd w:val="clear" w:color="auto" w:fill="8DB3E2" w:themeFill="text2" w:themeFillTint="66"/>
          </w:tcPr>
          <w:p w14:paraId="0B6F7EE4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4DCF7595" w14:textId="77777777" w:rsidTr="00CE06BA">
        <w:tc>
          <w:tcPr>
            <w:tcW w:w="9576" w:type="dxa"/>
          </w:tcPr>
          <w:p w14:paraId="3C135C7A" w14:textId="445BCB86" w:rsidR="00BF194F" w:rsidRPr="00957B91" w:rsidRDefault="00AA4584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09BAAC0" wp14:editId="673C8BA8">
                  <wp:extent cx="5671766" cy="2079647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18-02-07 14.07.3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067" cy="2096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EB6FD" w14:textId="77777777" w:rsidR="00BF194F" w:rsidRDefault="00BF194F" w:rsidP="00BF194F">
      <w:pPr>
        <w:jc w:val="center"/>
        <w:rPr>
          <w:b/>
          <w:i/>
          <w:sz w:val="28"/>
          <w:szCs w:val="28"/>
        </w:rPr>
      </w:pPr>
    </w:p>
    <w:p w14:paraId="6FFDFF3D" w14:textId="77777777" w:rsidR="00457014" w:rsidRDefault="004570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D1EC3EE" w14:textId="5FDB028F" w:rsidR="00BF194F" w:rsidRDefault="00DF68A7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4-6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C85EC23" w14:textId="77777777" w:rsidTr="00CB5E21">
        <w:trPr>
          <w:trHeight w:val="377"/>
        </w:trPr>
        <w:tc>
          <w:tcPr>
            <w:tcW w:w="9576" w:type="dxa"/>
            <w:shd w:val="clear" w:color="auto" w:fill="8DB3E2" w:themeFill="text2" w:themeFillTint="66"/>
          </w:tcPr>
          <w:p w14:paraId="604F47E4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3D500797" w14:textId="77777777" w:rsidTr="003236C3">
        <w:trPr>
          <w:trHeight w:val="314"/>
        </w:trPr>
        <w:tc>
          <w:tcPr>
            <w:tcW w:w="9576" w:type="dxa"/>
          </w:tcPr>
          <w:p w14:paraId="55081122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// Fig. 4.6: fig04_06.c</w:t>
            </w:r>
          </w:p>
          <w:p w14:paraId="31862EB4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// Calculating compound interest.</w:t>
            </w:r>
          </w:p>
          <w:p w14:paraId="03BA71B5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stdio.h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&gt;</w:t>
            </w:r>
          </w:p>
          <w:p w14:paraId="22A8D6B7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#include &lt;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math.h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&gt;</w:t>
            </w:r>
          </w:p>
          <w:p w14:paraId="4241F988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</w:p>
          <w:p w14:paraId="780EA215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457014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 xml:space="preserve"> main(void)</w:t>
            </w:r>
          </w:p>
          <w:p w14:paraId="646CEB00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>{</w:t>
            </w:r>
          </w:p>
          <w:p w14:paraId="41804414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double principal = 1000.0; // starting principal</w:t>
            </w:r>
          </w:p>
          <w:p w14:paraId="70C08E60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double rate = .05; // annual interest rate</w:t>
            </w:r>
          </w:p>
          <w:p w14:paraId="2622F449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</w:p>
          <w:p w14:paraId="26024E4B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//output table column heads</w:t>
            </w:r>
          </w:p>
          <w:p w14:paraId="41824872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57014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457014">
              <w:rPr>
                <w:b/>
                <w:i/>
                <w:sz w:val="24"/>
                <w:szCs w:val="24"/>
              </w:rPr>
              <w:t>"%4s%21s\n", "Year", "Amount on deposit");</w:t>
            </w:r>
          </w:p>
          <w:p w14:paraId="3E2215E8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</w:p>
          <w:p w14:paraId="3CAF2C9D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// calculate amount on deposit for each of ten years</w:t>
            </w:r>
          </w:p>
          <w:p w14:paraId="274F59E1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for (unsigned </w:t>
            </w:r>
            <w:proofErr w:type="spellStart"/>
            <w:r w:rsidRPr="00457014">
              <w:rPr>
                <w:b/>
                <w:i/>
                <w:sz w:val="24"/>
                <w:szCs w:val="24"/>
              </w:rPr>
              <w:t>int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 xml:space="preserve"> year = 1; year &lt;= 10; ++</w:t>
            </w:r>
            <w:proofErr w:type="gramStart"/>
            <w:r w:rsidRPr="00457014">
              <w:rPr>
                <w:b/>
                <w:i/>
                <w:sz w:val="24"/>
                <w:szCs w:val="24"/>
              </w:rPr>
              <w:t>year){</w:t>
            </w:r>
            <w:proofErr w:type="gramEnd"/>
          </w:p>
          <w:p w14:paraId="2A37D439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</w:p>
          <w:p w14:paraId="3AD54D1F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    // calculate new amount for specified year</w:t>
            </w:r>
          </w:p>
          <w:p w14:paraId="23FC83DE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    double amount = principal * </w:t>
            </w:r>
            <w:proofErr w:type="gramStart"/>
            <w:r w:rsidRPr="00457014">
              <w:rPr>
                <w:b/>
                <w:i/>
                <w:sz w:val="24"/>
                <w:szCs w:val="24"/>
              </w:rPr>
              <w:t>pow(</w:t>
            </w:r>
            <w:proofErr w:type="gramEnd"/>
            <w:r w:rsidRPr="00457014">
              <w:rPr>
                <w:b/>
                <w:i/>
                <w:sz w:val="24"/>
                <w:szCs w:val="24"/>
              </w:rPr>
              <w:t>1.0 + rate, year);</w:t>
            </w:r>
          </w:p>
          <w:p w14:paraId="295B9AD1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</w:p>
          <w:p w14:paraId="3A4EFC1F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    // output one table row</w:t>
            </w:r>
          </w:p>
          <w:p w14:paraId="032B13F2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7014">
              <w:rPr>
                <w:b/>
                <w:i/>
                <w:sz w:val="24"/>
                <w:szCs w:val="24"/>
              </w:rPr>
              <w:t>printf</w:t>
            </w:r>
            <w:proofErr w:type="spellEnd"/>
            <w:r w:rsidRPr="00457014">
              <w:rPr>
                <w:b/>
                <w:i/>
                <w:sz w:val="24"/>
                <w:szCs w:val="24"/>
              </w:rPr>
              <w:t>(</w:t>
            </w:r>
            <w:proofErr w:type="gramEnd"/>
            <w:r w:rsidRPr="00457014">
              <w:rPr>
                <w:b/>
                <w:i/>
                <w:sz w:val="24"/>
                <w:szCs w:val="24"/>
              </w:rPr>
              <w:t>"%4u%21.2f\n", year, amount);</w:t>
            </w:r>
          </w:p>
          <w:p w14:paraId="26A8E6DC" w14:textId="77777777" w:rsidR="00C70833" w:rsidRPr="00457014" w:rsidRDefault="00C70833" w:rsidP="00C70833">
            <w:pPr>
              <w:rPr>
                <w:b/>
                <w:i/>
                <w:sz w:val="24"/>
                <w:szCs w:val="24"/>
              </w:rPr>
            </w:pPr>
            <w:r w:rsidRPr="00457014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18C0F3A7" w14:textId="6A4BD209" w:rsidR="00BF194F" w:rsidRDefault="00C70833" w:rsidP="00CE06BA">
            <w:pPr>
              <w:rPr>
                <w:b/>
                <w:i/>
                <w:sz w:val="28"/>
                <w:szCs w:val="28"/>
              </w:rPr>
            </w:pPr>
            <w:r w:rsidRPr="00457014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423FEEFE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2C41AC3" w14:textId="77777777" w:rsidTr="00CE06BA">
        <w:tc>
          <w:tcPr>
            <w:tcW w:w="9576" w:type="dxa"/>
            <w:shd w:val="clear" w:color="auto" w:fill="8DB3E2" w:themeFill="text2" w:themeFillTint="66"/>
          </w:tcPr>
          <w:p w14:paraId="29C05686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5FC4AA36" w14:textId="77777777" w:rsidTr="00CE06BA">
        <w:tc>
          <w:tcPr>
            <w:tcW w:w="9576" w:type="dxa"/>
          </w:tcPr>
          <w:p w14:paraId="48437AA3" w14:textId="6FDEF9DA" w:rsidR="00BF194F" w:rsidRPr="00957B91" w:rsidRDefault="00457014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8240F9D" wp14:editId="75116C22">
                  <wp:extent cx="4638943" cy="2485609"/>
                  <wp:effectExtent l="0" t="0" r="952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18-02-10 13.50.4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392" cy="249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EC7D4" w14:textId="78F686EE" w:rsidR="00BF194F" w:rsidRDefault="00DF68A7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4-7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00A8CA0" w14:textId="77777777" w:rsidTr="00CE06BA">
        <w:tc>
          <w:tcPr>
            <w:tcW w:w="9576" w:type="dxa"/>
            <w:shd w:val="clear" w:color="auto" w:fill="8DB3E2" w:themeFill="text2" w:themeFillTint="66"/>
          </w:tcPr>
          <w:p w14:paraId="0E64E74F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08373DFD" w14:textId="77777777" w:rsidTr="00CE06BA">
        <w:tc>
          <w:tcPr>
            <w:tcW w:w="9576" w:type="dxa"/>
          </w:tcPr>
          <w:p w14:paraId="0E64944A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>//Fig. 4.7: fig04_07.c</w:t>
            </w:r>
          </w:p>
          <w:p w14:paraId="43999C98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>//Counting letter grades with switch.</w:t>
            </w:r>
          </w:p>
          <w:p w14:paraId="77195885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>#include &lt;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stdio.h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&gt;</w:t>
            </w:r>
          </w:p>
          <w:p w14:paraId="2265D656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37DC6A00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326217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main(void)</w:t>
            </w:r>
          </w:p>
          <w:p w14:paraId="1DDB43CA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>{</w:t>
            </w:r>
          </w:p>
          <w:p w14:paraId="7FC4624A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aCount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= 0;</w:t>
            </w:r>
          </w:p>
          <w:p w14:paraId="2BFB9CC8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bCount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= 0;</w:t>
            </w:r>
          </w:p>
          <w:p w14:paraId="6EBA6DB5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cCount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= 0;</w:t>
            </w:r>
          </w:p>
          <w:p w14:paraId="010FBCC8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dCount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= 0;</w:t>
            </w:r>
          </w:p>
          <w:p w14:paraId="53C9FA3B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fCount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= 0;</w:t>
            </w:r>
          </w:p>
          <w:p w14:paraId="06917E68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16AB19F9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</w:t>
            </w:r>
            <w:proofErr w:type="gramStart"/>
            <w:r w:rsidRPr="00326217">
              <w:rPr>
                <w:b/>
                <w:i/>
                <w:sz w:val="20"/>
                <w:szCs w:val="20"/>
              </w:rPr>
              <w:t>puts(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>"Enter the letter grades.");</w:t>
            </w:r>
          </w:p>
          <w:p w14:paraId="3D103628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</w:t>
            </w:r>
            <w:proofErr w:type="gramStart"/>
            <w:r w:rsidRPr="00326217">
              <w:rPr>
                <w:b/>
                <w:i/>
                <w:sz w:val="20"/>
                <w:szCs w:val="20"/>
              </w:rPr>
              <w:t>puts(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>"Enter the EOF character to end input.");</w:t>
            </w:r>
          </w:p>
          <w:p w14:paraId="31FA680F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grade; // one grade</w:t>
            </w:r>
          </w:p>
          <w:p w14:paraId="6E76E4E2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62379F58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// loop until user types end-of-file key sequence</w:t>
            </w:r>
          </w:p>
          <w:p w14:paraId="0AE8ECE1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while ((grade = </w:t>
            </w:r>
            <w:proofErr w:type="spellStart"/>
            <w:proofErr w:type="gramStart"/>
            <w:r w:rsidRPr="00326217">
              <w:rPr>
                <w:b/>
                <w:i/>
                <w:sz w:val="20"/>
                <w:szCs w:val="20"/>
              </w:rPr>
              <w:t>getchar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>)) != EOF) {</w:t>
            </w:r>
          </w:p>
          <w:p w14:paraId="24D43B86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7CFC379A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//determine which grade was input</w:t>
            </w:r>
          </w:p>
          <w:p w14:paraId="72EE0A6D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switch (grade) </w:t>
            </w:r>
            <w:proofErr w:type="gramStart"/>
            <w:r w:rsidRPr="00326217">
              <w:rPr>
                <w:b/>
                <w:i/>
                <w:sz w:val="20"/>
                <w:szCs w:val="20"/>
              </w:rPr>
              <w:t>{ /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>/ switch nested in while</w:t>
            </w:r>
          </w:p>
          <w:p w14:paraId="3112DEA0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3BF370AC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'A': // grade was uppercase A</w:t>
            </w:r>
          </w:p>
          <w:p w14:paraId="05365A71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'a': // or lowercase a</w:t>
            </w:r>
          </w:p>
          <w:p w14:paraId="1138605E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++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aCount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;</w:t>
            </w:r>
          </w:p>
          <w:p w14:paraId="3AD5BC48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break; //necessary to exit switch</w:t>
            </w:r>
          </w:p>
          <w:p w14:paraId="34A4F099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36AEDA46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'B': //grade was uppercase B</w:t>
            </w:r>
          </w:p>
          <w:p w14:paraId="6CF88E36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'b': // or lowercase b</w:t>
            </w:r>
          </w:p>
          <w:p w14:paraId="1674A535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++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bCount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;</w:t>
            </w:r>
          </w:p>
          <w:p w14:paraId="13F291D6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break;</w:t>
            </w:r>
          </w:p>
          <w:p w14:paraId="5BD17F54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0F0EA963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'C': // grade was uppercase C</w:t>
            </w:r>
          </w:p>
          <w:p w14:paraId="4084F5B5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'c': // or lowercase c</w:t>
            </w:r>
          </w:p>
          <w:p w14:paraId="47D30A2E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++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cCount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;</w:t>
            </w:r>
          </w:p>
          <w:p w14:paraId="063A4FFF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break;</w:t>
            </w:r>
          </w:p>
          <w:p w14:paraId="061B8F7B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6A5C0ABE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'D': // grade was uppercase C</w:t>
            </w:r>
          </w:p>
          <w:p w14:paraId="6815098A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'd': // or lowercase c</w:t>
            </w:r>
          </w:p>
          <w:p w14:paraId="0A1BF044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++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dCount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;</w:t>
            </w:r>
          </w:p>
          <w:p w14:paraId="6CDD2137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break;</w:t>
            </w:r>
          </w:p>
          <w:p w14:paraId="7A5023E0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6F7D53F7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'F': // grade was uppercase C</w:t>
            </w:r>
          </w:p>
          <w:p w14:paraId="360B13DB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'f': // or lowercase c</w:t>
            </w:r>
          </w:p>
          <w:p w14:paraId="62058C67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++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fCount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;</w:t>
            </w:r>
          </w:p>
          <w:p w14:paraId="09E82F14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break;</w:t>
            </w:r>
          </w:p>
          <w:p w14:paraId="2B62B5B5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04E1B760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'\n': // ignore newlines,</w:t>
            </w:r>
          </w:p>
          <w:p w14:paraId="62449073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case '\t': // tabs,</w:t>
            </w:r>
          </w:p>
          <w:p w14:paraId="7B667CEA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lastRenderedPageBreak/>
              <w:t xml:space="preserve">        case ' ': // and spaces in input</w:t>
            </w:r>
          </w:p>
          <w:p w14:paraId="25D327DA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break;</w:t>
            </w:r>
          </w:p>
          <w:p w14:paraId="30ACA000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6982F69D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default: // catch all other characters</w:t>
            </w:r>
          </w:p>
          <w:p w14:paraId="603BE456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26217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>"%s", "Incorrect letter grade entered.");</w:t>
            </w:r>
          </w:p>
          <w:p w14:paraId="74B3A862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</w:t>
            </w:r>
            <w:proofErr w:type="gramStart"/>
            <w:r w:rsidRPr="00326217">
              <w:rPr>
                <w:b/>
                <w:i/>
                <w:sz w:val="20"/>
                <w:szCs w:val="20"/>
              </w:rPr>
              <w:t>puts(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>"Enter a new grade.");</w:t>
            </w:r>
          </w:p>
          <w:p w14:paraId="2B4F9C15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    break; // optional; will exit switch anyway</w:t>
            </w:r>
          </w:p>
          <w:p w14:paraId="28239B6F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    }</w:t>
            </w:r>
          </w:p>
          <w:p w14:paraId="790EC7F0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} // end while</w:t>
            </w:r>
          </w:p>
          <w:p w14:paraId="4719417E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</w:p>
          <w:p w14:paraId="2EF249A1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// output summary of results</w:t>
            </w:r>
          </w:p>
          <w:p w14:paraId="1FFF6A93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</w:t>
            </w:r>
            <w:proofErr w:type="gramStart"/>
            <w:r w:rsidRPr="00326217">
              <w:rPr>
                <w:b/>
                <w:i/>
                <w:sz w:val="20"/>
                <w:szCs w:val="20"/>
              </w:rPr>
              <w:t>puts(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>"\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nTotals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 xml:space="preserve"> for each letter grade are:");</w:t>
            </w:r>
          </w:p>
          <w:p w14:paraId="24A84F03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26217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 xml:space="preserve">"A: %u\n",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aCount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);</w:t>
            </w:r>
          </w:p>
          <w:p w14:paraId="67EBF61C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26217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 xml:space="preserve">"B: %u\n",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bCount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);</w:t>
            </w:r>
          </w:p>
          <w:p w14:paraId="624D9013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26217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 xml:space="preserve">"C: %u\n",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cCount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);</w:t>
            </w:r>
          </w:p>
          <w:p w14:paraId="549D0510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26217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 xml:space="preserve">"D: %u\n",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dCount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);</w:t>
            </w:r>
          </w:p>
          <w:p w14:paraId="26D820B0" w14:textId="77777777" w:rsidR="00326217" w:rsidRPr="00326217" w:rsidRDefault="00326217" w:rsidP="00326217">
            <w:pPr>
              <w:rPr>
                <w:b/>
                <w:i/>
                <w:sz w:val="20"/>
                <w:szCs w:val="20"/>
              </w:rPr>
            </w:pPr>
            <w:r w:rsidRPr="00326217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26217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326217">
              <w:rPr>
                <w:b/>
                <w:i/>
                <w:sz w:val="20"/>
                <w:szCs w:val="20"/>
              </w:rPr>
              <w:t xml:space="preserve">"F: %u\n", </w:t>
            </w:r>
            <w:proofErr w:type="spellStart"/>
            <w:r w:rsidRPr="00326217">
              <w:rPr>
                <w:b/>
                <w:i/>
                <w:sz w:val="20"/>
                <w:szCs w:val="20"/>
              </w:rPr>
              <w:t>fCount</w:t>
            </w:r>
            <w:proofErr w:type="spellEnd"/>
            <w:r w:rsidRPr="00326217">
              <w:rPr>
                <w:b/>
                <w:i/>
                <w:sz w:val="20"/>
                <w:szCs w:val="20"/>
              </w:rPr>
              <w:t>);</w:t>
            </w:r>
          </w:p>
          <w:p w14:paraId="3FC1C88A" w14:textId="383A6F99" w:rsidR="00BF194F" w:rsidRDefault="00326217" w:rsidP="00CE06BA">
            <w:pPr>
              <w:rPr>
                <w:b/>
                <w:i/>
                <w:sz w:val="28"/>
                <w:szCs w:val="28"/>
              </w:rPr>
            </w:pPr>
            <w:r w:rsidRPr="00326217">
              <w:rPr>
                <w:b/>
                <w:i/>
                <w:sz w:val="20"/>
                <w:szCs w:val="20"/>
              </w:rPr>
              <w:t>}</w:t>
            </w:r>
          </w:p>
        </w:tc>
      </w:tr>
    </w:tbl>
    <w:p w14:paraId="4A51BCF2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BB54962" w14:textId="77777777" w:rsidTr="00CE06BA">
        <w:tc>
          <w:tcPr>
            <w:tcW w:w="9576" w:type="dxa"/>
            <w:shd w:val="clear" w:color="auto" w:fill="8DB3E2" w:themeFill="text2" w:themeFillTint="66"/>
          </w:tcPr>
          <w:p w14:paraId="3CCA65EF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369F1A08" w14:textId="77777777" w:rsidTr="00CE06BA">
        <w:tc>
          <w:tcPr>
            <w:tcW w:w="9576" w:type="dxa"/>
          </w:tcPr>
          <w:p w14:paraId="34CCF9FC" w14:textId="6619D789" w:rsidR="00BF194F" w:rsidRPr="00957B91" w:rsidRDefault="0040523C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86E90B2" wp14:editId="784F20A2">
                  <wp:extent cx="4696998" cy="353533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18-02-10 23.49.3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422" cy="353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5E178" w14:textId="77777777" w:rsidR="00DF68A7" w:rsidRDefault="00DF68A7" w:rsidP="00DF68A7">
      <w:pPr>
        <w:rPr>
          <w:b/>
          <w:i/>
          <w:sz w:val="28"/>
          <w:szCs w:val="28"/>
        </w:rPr>
      </w:pPr>
    </w:p>
    <w:p w14:paraId="520038F6" w14:textId="739B32DC" w:rsidR="00DF68A7" w:rsidRDefault="0040523C" w:rsidP="00DF68A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DF68A7">
        <w:rPr>
          <w:b/>
          <w:i/>
          <w:sz w:val="28"/>
          <w:szCs w:val="28"/>
        </w:rPr>
        <w:lastRenderedPageBreak/>
        <w:t>Figure 4-9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345E8D0F" w14:textId="77777777" w:rsidTr="00A327D8">
        <w:tc>
          <w:tcPr>
            <w:tcW w:w="9576" w:type="dxa"/>
            <w:shd w:val="clear" w:color="auto" w:fill="8DB3E2" w:themeFill="text2" w:themeFillTint="66"/>
          </w:tcPr>
          <w:p w14:paraId="6D9626E2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DF68A7" w14:paraId="4CE4AF73" w14:textId="77777777" w:rsidTr="00B85B93">
        <w:trPr>
          <w:trHeight w:val="314"/>
        </w:trPr>
        <w:tc>
          <w:tcPr>
            <w:tcW w:w="9576" w:type="dxa"/>
          </w:tcPr>
          <w:p w14:paraId="1BCCAE79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r w:rsidRPr="002E3D83">
              <w:rPr>
                <w:b/>
                <w:i/>
                <w:sz w:val="28"/>
                <w:szCs w:val="28"/>
              </w:rPr>
              <w:t>// Fig. 4.9: fig04_09.c</w:t>
            </w:r>
          </w:p>
          <w:p w14:paraId="164E1CD2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r w:rsidRPr="002E3D83">
              <w:rPr>
                <w:b/>
                <w:i/>
                <w:sz w:val="28"/>
                <w:szCs w:val="28"/>
              </w:rPr>
              <w:t>// Using the do...while iteration statement.</w:t>
            </w:r>
          </w:p>
          <w:p w14:paraId="4DB454FE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r w:rsidRPr="002E3D83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2E3D83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2E3D83">
              <w:rPr>
                <w:b/>
                <w:i/>
                <w:sz w:val="28"/>
                <w:szCs w:val="28"/>
              </w:rPr>
              <w:t>&gt;</w:t>
            </w:r>
          </w:p>
          <w:p w14:paraId="1A2D70AA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</w:p>
          <w:p w14:paraId="5C47DBCF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E3D83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E3D83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4BC87AED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r w:rsidRPr="002E3D83">
              <w:rPr>
                <w:b/>
                <w:i/>
                <w:sz w:val="28"/>
                <w:szCs w:val="28"/>
              </w:rPr>
              <w:t>{</w:t>
            </w:r>
          </w:p>
          <w:p w14:paraId="6520B10F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</w:p>
          <w:p w14:paraId="323579EC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r w:rsidRPr="002E3D83">
              <w:rPr>
                <w:b/>
                <w:i/>
                <w:sz w:val="28"/>
                <w:szCs w:val="28"/>
              </w:rPr>
              <w:t xml:space="preserve">    unsigned </w:t>
            </w:r>
            <w:proofErr w:type="spellStart"/>
            <w:r w:rsidRPr="002E3D83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2E3D83">
              <w:rPr>
                <w:b/>
                <w:i/>
                <w:sz w:val="28"/>
                <w:szCs w:val="28"/>
              </w:rPr>
              <w:t xml:space="preserve"> counter = 1; // initialize counter</w:t>
            </w:r>
          </w:p>
          <w:p w14:paraId="489314AC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</w:p>
          <w:p w14:paraId="4D8CDE54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r w:rsidRPr="002E3D83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2E3D83">
              <w:rPr>
                <w:b/>
                <w:i/>
                <w:sz w:val="28"/>
                <w:szCs w:val="28"/>
              </w:rPr>
              <w:t>do{</w:t>
            </w:r>
            <w:proofErr w:type="gramEnd"/>
          </w:p>
          <w:p w14:paraId="303A202C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r w:rsidRPr="002E3D83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E3D8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2E3D8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2E3D83">
              <w:rPr>
                <w:b/>
                <w:i/>
                <w:sz w:val="28"/>
                <w:szCs w:val="28"/>
              </w:rPr>
              <w:t>"%u  ", counter);</w:t>
            </w:r>
          </w:p>
          <w:p w14:paraId="40F101CA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r w:rsidRPr="002E3D83">
              <w:rPr>
                <w:b/>
                <w:i/>
                <w:sz w:val="28"/>
                <w:szCs w:val="28"/>
              </w:rPr>
              <w:t xml:space="preserve">    } while (++counter &lt;= 10);</w:t>
            </w:r>
          </w:p>
          <w:p w14:paraId="78DE78FF" w14:textId="77777777" w:rsidR="002E3D83" w:rsidRPr="002E3D83" w:rsidRDefault="002E3D83" w:rsidP="002E3D83">
            <w:pPr>
              <w:rPr>
                <w:b/>
                <w:i/>
                <w:sz w:val="28"/>
                <w:szCs w:val="28"/>
              </w:rPr>
            </w:pPr>
            <w:r w:rsidRPr="002E3D83">
              <w:rPr>
                <w:b/>
                <w:i/>
                <w:sz w:val="28"/>
                <w:szCs w:val="28"/>
              </w:rPr>
              <w:t>}</w:t>
            </w:r>
          </w:p>
          <w:p w14:paraId="2A565417" w14:textId="77777777" w:rsidR="00DF68A7" w:rsidRDefault="00DF68A7" w:rsidP="00B85B9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</w:tbl>
    <w:p w14:paraId="7C2BB859" w14:textId="77777777" w:rsidR="00DF68A7" w:rsidRDefault="00DF68A7" w:rsidP="00DF68A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693D73F7" w14:textId="77777777" w:rsidTr="00A327D8">
        <w:tc>
          <w:tcPr>
            <w:tcW w:w="9576" w:type="dxa"/>
            <w:shd w:val="clear" w:color="auto" w:fill="8DB3E2" w:themeFill="text2" w:themeFillTint="66"/>
          </w:tcPr>
          <w:p w14:paraId="344C2BEA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DF68A7" w:rsidRPr="00957B91" w14:paraId="3381352E" w14:textId="77777777" w:rsidTr="00A327D8">
        <w:tc>
          <w:tcPr>
            <w:tcW w:w="9576" w:type="dxa"/>
          </w:tcPr>
          <w:p w14:paraId="7596C144" w14:textId="43ED6167" w:rsidR="00DF68A7" w:rsidRPr="00957B91" w:rsidRDefault="002E3D83" w:rsidP="00A327D8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4BE97DE" wp14:editId="358048E8">
                  <wp:extent cx="5797768" cy="1803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18-02-11 19.58.2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13" cy="180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1F9B4" w14:textId="77777777" w:rsidR="00DF68A7" w:rsidRDefault="00DF68A7" w:rsidP="00DF68A7">
      <w:pPr>
        <w:jc w:val="center"/>
        <w:rPr>
          <w:b/>
          <w:i/>
          <w:sz w:val="28"/>
          <w:szCs w:val="28"/>
        </w:rPr>
      </w:pPr>
    </w:p>
    <w:p w14:paraId="3E355FFB" w14:textId="6B4FE899" w:rsidR="00DF68A7" w:rsidRDefault="002E3D83" w:rsidP="00DF68A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DF68A7">
        <w:rPr>
          <w:b/>
          <w:i/>
          <w:sz w:val="28"/>
          <w:szCs w:val="28"/>
        </w:rPr>
        <w:lastRenderedPageBreak/>
        <w:t>Figure 4-11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1C33F18A" w14:textId="77777777" w:rsidTr="00A327D8">
        <w:tc>
          <w:tcPr>
            <w:tcW w:w="9576" w:type="dxa"/>
            <w:shd w:val="clear" w:color="auto" w:fill="8DB3E2" w:themeFill="text2" w:themeFillTint="66"/>
          </w:tcPr>
          <w:p w14:paraId="20B0081D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DF68A7" w14:paraId="3BEEB3D7" w14:textId="77777777" w:rsidTr="00A327D8">
        <w:tc>
          <w:tcPr>
            <w:tcW w:w="9576" w:type="dxa"/>
          </w:tcPr>
          <w:p w14:paraId="4D508937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>// Fig. 4.11: fig04_11.c</w:t>
            </w:r>
          </w:p>
          <w:p w14:paraId="25ACE763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>// Using the break statement in a for statement.</w:t>
            </w:r>
          </w:p>
          <w:p w14:paraId="753583B9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035F29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035F29">
              <w:rPr>
                <w:b/>
                <w:i/>
                <w:sz w:val="28"/>
                <w:szCs w:val="28"/>
              </w:rPr>
              <w:t>&gt;</w:t>
            </w:r>
          </w:p>
          <w:p w14:paraId="210B4A58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</w:p>
          <w:p w14:paraId="492FC871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035F2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035F29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492972EA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>{</w:t>
            </w:r>
          </w:p>
          <w:p w14:paraId="562A4902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unsigned </w:t>
            </w:r>
            <w:proofErr w:type="spellStart"/>
            <w:r w:rsidRPr="00035F29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035F29">
              <w:rPr>
                <w:b/>
                <w:i/>
                <w:sz w:val="28"/>
                <w:szCs w:val="28"/>
              </w:rPr>
              <w:t xml:space="preserve"> x; // declared here so it can be used after loop</w:t>
            </w:r>
          </w:p>
          <w:p w14:paraId="2F3FAEF0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</w:p>
          <w:p w14:paraId="39270587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// loop 10 times</w:t>
            </w:r>
          </w:p>
          <w:p w14:paraId="290BEBCE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035F29">
              <w:rPr>
                <w:b/>
                <w:i/>
                <w:sz w:val="28"/>
                <w:szCs w:val="28"/>
              </w:rPr>
              <w:t>for(</w:t>
            </w:r>
            <w:proofErr w:type="gramEnd"/>
            <w:r w:rsidRPr="00035F29">
              <w:rPr>
                <w:b/>
                <w:i/>
                <w:sz w:val="28"/>
                <w:szCs w:val="28"/>
              </w:rPr>
              <w:t>x = 1; x &lt;= 10; ++x){</w:t>
            </w:r>
          </w:p>
          <w:p w14:paraId="4961F68E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    // if x is 5, terminate loop</w:t>
            </w:r>
          </w:p>
          <w:p w14:paraId="4E3C92AE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    if (x == 5) {</w:t>
            </w:r>
          </w:p>
          <w:p w14:paraId="04D40909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        break; // break loop only if x is 5</w:t>
            </w:r>
          </w:p>
          <w:p w14:paraId="556B605B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    }</w:t>
            </w:r>
          </w:p>
          <w:p w14:paraId="135C64D8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</w:p>
          <w:p w14:paraId="5A956784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35F2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035F2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035F29">
              <w:rPr>
                <w:b/>
                <w:i/>
                <w:sz w:val="28"/>
                <w:szCs w:val="28"/>
              </w:rPr>
              <w:t>"%u  ", x);</w:t>
            </w:r>
          </w:p>
          <w:p w14:paraId="30B123DF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16B9F197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</w:p>
          <w:p w14:paraId="7675DD95" w14:textId="77777777" w:rsidR="00035F29" w:rsidRPr="00035F29" w:rsidRDefault="00035F29" w:rsidP="00035F29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35F29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035F29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035F29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035F29">
              <w:rPr>
                <w:b/>
                <w:i/>
                <w:sz w:val="28"/>
                <w:szCs w:val="28"/>
              </w:rPr>
              <w:t>nBroke</w:t>
            </w:r>
            <w:proofErr w:type="spellEnd"/>
            <w:r w:rsidRPr="00035F29">
              <w:rPr>
                <w:b/>
                <w:i/>
                <w:sz w:val="28"/>
                <w:szCs w:val="28"/>
              </w:rPr>
              <w:t xml:space="preserve"> out of loop at x == %u\n", x);</w:t>
            </w:r>
          </w:p>
          <w:p w14:paraId="0FC60D08" w14:textId="1D688B15" w:rsidR="00DF68A7" w:rsidRDefault="00035F29" w:rsidP="00A327D8">
            <w:pPr>
              <w:rPr>
                <w:b/>
                <w:i/>
                <w:sz w:val="28"/>
                <w:szCs w:val="28"/>
              </w:rPr>
            </w:pPr>
            <w:r w:rsidRPr="00035F29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4F7600F8" w14:textId="77777777" w:rsidR="00DF68A7" w:rsidRDefault="00DF68A7" w:rsidP="00DF68A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68826FDE" w14:textId="77777777" w:rsidTr="00A327D8">
        <w:tc>
          <w:tcPr>
            <w:tcW w:w="9576" w:type="dxa"/>
            <w:shd w:val="clear" w:color="auto" w:fill="8DB3E2" w:themeFill="text2" w:themeFillTint="66"/>
          </w:tcPr>
          <w:p w14:paraId="7D0FF6F7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DF68A7" w:rsidRPr="00957B91" w14:paraId="01FDB410" w14:textId="77777777" w:rsidTr="00A327D8">
        <w:tc>
          <w:tcPr>
            <w:tcW w:w="9576" w:type="dxa"/>
          </w:tcPr>
          <w:p w14:paraId="6F0A8784" w14:textId="38550EDF" w:rsidR="00DF68A7" w:rsidRPr="00957B91" w:rsidRDefault="00C13A21" w:rsidP="00A327D8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2285169" wp14:editId="61BFA306">
                  <wp:extent cx="5526717" cy="1529168"/>
                  <wp:effectExtent l="0" t="0" r="1079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18-02-11 20.14.3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04" cy="153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18CDF" w14:textId="77777777" w:rsidR="00DF68A7" w:rsidRDefault="00DF68A7" w:rsidP="00DF68A7">
      <w:pPr>
        <w:rPr>
          <w:b/>
          <w:i/>
          <w:sz w:val="28"/>
          <w:szCs w:val="28"/>
        </w:rPr>
      </w:pPr>
    </w:p>
    <w:p w14:paraId="59B636A8" w14:textId="03C658F9" w:rsidR="00DF68A7" w:rsidRDefault="002E3D83" w:rsidP="00DF68A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DF68A7">
        <w:rPr>
          <w:b/>
          <w:i/>
          <w:sz w:val="28"/>
          <w:szCs w:val="28"/>
        </w:rPr>
        <w:lastRenderedPageBreak/>
        <w:t>Figure 4-12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5E3B0063" w14:textId="77777777" w:rsidTr="00A327D8">
        <w:tc>
          <w:tcPr>
            <w:tcW w:w="9576" w:type="dxa"/>
            <w:shd w:val="clear" w:color="auto" w:fill="8DB3E2" w:themeFill="text2" w:themeFillTint="66"/>
          </w:tcPr>
          <w:p w14:paraId="3E5BAE50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DF68A7" w14:paraId="1E222582" w14:textId="77777777" w:rsidTr="00A327D8">
        <w:tc>
          <w:tcPr>
            <w:tcW w:w="9576" w:type="dxa"/>
          </w:tcPr>
          <w:p w14:paraId="722B87B5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>// Fig. 4.12: fig04_12.c</w:t>
            </w:r>
          </w:p>
          <w:p w14:paraId="0B02160E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>// Using the continue statement in a for statement</w:t>
            </w:r>
          </w:p>
          <w:p w14:paraId="6A14CEC1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DD209A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DD209A">
              <w:rPr>
                <w:b/>
                <w:i/>
                <w:sz w:val="28"/>
                <w:szCs w:val="28"/>
              </w:rPr>
              <w:t>&gt;</w:t>
            </w:r>
          </w:p>
          <w:p w14:paraId="3B4CC0BE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</w:p>
          <w:p w14:paraId="0A8B11D1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DD209A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DD209A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14373BC5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>{</w:t>
            </w:r>
          </w:p>
          <w:p w14:paraId="25FCBAED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 xml:space="preserve">    // loop 10 times</w:t>
            </w:r>
          </w:p>
          <w:p w14:paraId="6B9BDF13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 xml:space="preserve">    for (unsigned </w:t>
            </w:r>
            <w:proofErr w:type="spellStart"/>
            <w:r w:rsidRPr="00DD209A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DD209A">
              <w:rPr>
                <w:b/>
                <w:i/>
                <w:sz w:val="28"/>
                <w:szCs w:val="28"/>
              </w:rPr>
              <w:t xml:space="preserve"> x = 1; x &lt;= 10; ++x) {</w:t>
            </w:r>
          </w:p>
          <w:p w14:paraId="55C9D8F5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</w:p>
          <w:p w14:paraId="3B950EFD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 xml:space="preserve">        // if x is 5, continue with next iteration of loop</w:t>
            </w:r>
          </w:p>
          <w:p w14:paraId="606CCD89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 xml:space="preserve">        if (x == 5) {</w:t>
            </w:r>
          </w:p>
          <w:p w14:paraId="4915E180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 xml:space="preserve">            continue; // skip remaining code in loop body</w:t>
            </w:r>
          </w:p>
          <w:p w14:paraId="6778D872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 xml:space="preserve">        }</w:t>
            </w:r>
          </w:p>
          <w:p w14:paraId="22146B4D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</w:p>
          <w:p w14:paraId="0465334E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D209A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DD209A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DD209A">
              <w:rPr>
                <w:b/>
                <w:i/>
                <w:sz w:val="28"/>
                <w:szCs w:val="28"/>
              </w:rPr>
              <w:t>"%u ", x);</w:t>
            </w:r>
          </w:p>
          <w:p w14:paraId="396DF201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49E9F2D2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</w:p>
          <w:p w14:paraId="2F152FB1" w14:textId="77777777" w:rsidR="00DD209A" w:rsidRPr="00DD209A" w:rsidRDefault="00DD209A" w:rsidP="00DD209A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DD209A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DD209A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DD209A">
              <w:rPr>
                <w:b/>
                <w:i/>
                <w:sz w:val="28"/>
                <w:szCs w:val="28"/>
              </w:rPr>
              <w:t>nUsed</w:t>
            </w:r>
            <w:proofErr w:type="spellEnd"/>
            <w:r w:rsidRPr="00DD209A">
              <w:rPr>
                <w:b/>
                <w:i/>
                <w:sz w:val="28"/>
                <w:szCs w:val="28"/>
              </w:rPr>
              <w:t xml:space="preserve"> continue to skip printing the value 5");</w:t>
            </w:r>
          </w:p>
          <w:p w14:paraId="188AC131" w14:textId="7ADB75EE" w:rsidR="00DF68A7" w:rsidRDefault="00DD209A" w:rsidP="00A327D8">
            <w:pPr>
              <w:rPr>
                <w:b/>
                <w:i/>
                <w:sz w:val="28"/>
                <w:szCs w:val="28"/>
              </w:rPr>
            </w:pPr>
            <w:r w:rsidRPr="00DD209A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1F05A241" w14:textId="77777777" w:rsidR="00DF68A7" w:rsidRDefault="00DF68A7" w:rsidP="00DF68A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28CCE57C" w14:textId="77777777" w:rsidTr="00A327D8">
        <w:tc>
          <w:tcPr>
            <w:tcW w:w="9576" w:type="dxa"/>
            <w:shd w:val="clear" w:color="auto" w:fill="8DB3E2" w:themeFill="text2" w:themeFillTint="66"/>
          </w:tcPr>
          <w:p w14:paraId="362E49AB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DF68A7" w:rsidRPr="00957B91" w14:paraId="4909B732" w14:textId="77777777" w:rsidTr="00A327D8">
        <w:tc>
          <w:tcPr>
            <w:tcW w:w="9576" w:type="dxa"/>
          </w:tcPr>
          <w:p w14:paraId="578CA102" w14:textId="7C300588" w:rsidR="00DF68A7" w:rsidRPr="00957B91" w:rsidRDefault="00DD209A" w:rsidP="00A327D8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95138D4" wp14:editId="767327DC">
                  <wp:extent cx="5459251" cy="1749885"/>
                  <wp:effectExtent l="0" t="0" r="190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2-11 at 8.34.59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227" cy="175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66473" w14:textId="77777777" w:rsidR="00BF194F" w:rsidRDefault="00BF194F" w:rsidP="00BF194F">
      <w:pPr>
        <w:rPr>
          <w:b/>
          <w:i/>
          <w:sz w:val="28"/>
          <w:szCs w:val="28"/>
        </w:rPr>
      </w:pPr>
    </w:p>
    <w:p w14:paraId="31D1ACC6" w14:textId="77777777" w:rsidR="00ED3254" w:rsidRDefault="00ED3254" w:rsidP="00BF194F">
      <w:pPr>
        <w:rPr>
          <w:b/>
          <w:i/>
          <w:sz w:val="28"/>
          <w:szCs w:val="28"/>
        </w:rPr>
      </w:pPr>
    </w:p>
    <w:p w14:paraId="53DDEC7D" w14:textId="77777777" w:rsidR="00ED3254" w:rsidRDefault="00ED3254" w:rsidP="00BF194F">
      <w:pPr>
        <w:rPr>
          <w:b/>
          <w:i/>
          <w:sz w:val="28"/>
          <w:szCs w:val="28"/>
        </w:rPr>
      </w:pPr>
    </w:p>
    <w:p w14:paraId="40384474" w14:textId="0BD97E5F" w:rsidR="00BF194F" w:rsidRDefault="00DF68A7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Problem 4-23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228DF629" w14:textId="77777777" w:rsidTr="00CE06BA">
        <w:tc>
          <w:tcPr>
            <w:tcW w:w="9576" w:type="dxa"/>
            <w:shd w:val="clear" w:color="auto" w:fill="8DB3E2" w:themeFill="text2" w:themeFillTint="66"/>
          </w:tcPr>
          <w:p w14:paraId="49A6E437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3BFFD3AB" w14:textId="77777777" w:rsidTr="00CE06BA">
        <w:tc>
          <w:tcPr>
            <w:tcW w:w="9576" w:type="dxa"/>
          </w:tcPr>
          <w:p w14:paraId="1F92B955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// Fig 4.23: fig04_23.c</w:t>
            </w:r>
          </w:p>
          <w:p w14:paraId="5ADCB683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// Calculating the compound interest with integers</w:t>
            </w:r>
          </w:p>
          <w:p w14:paraId="6052A81D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#include &lt;</w:t>
            </w:r>
            <w:proofErr w:type="spellStart"/>
            <w:r w:rsidRPr="002235B5">
              <w:rPr>
                <w:b/>
                <w:i/>
                <w:sz w:val="20"/>
                <w:szCs w:val="20"/>
              </w:rPr>
              <w:t>stdio.h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>&gt;</w:t>
            </w:r>
          </w:p>
          <w:p w14:paraId="5E084949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#include &lt;</w:t>
            </w:r>
            <w:proofErr w:type="spellStart"/>
            <w:r w:rsidRPr="002235B5">
              <w:rPr>
                <w:b/>
                <w:i/>
                <w:sz w:val="20"/>
                <w:szCs w:val="20"/>
              </w:rPr>
              <w:t>math.h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>&gt;</w:t>
            </w:r>
          </w:p>
          <w:p w14:paraId="7EF04CCF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</w:p>
          <w:p w14:paraId="63BF927D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2235B5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 xml:space="preserve"> main(void)</w:t>
            </w:r>
          </w:p>
          <w:p w14:paraId="4763B7D3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{</w:t>
            </w:r>
          </w:p>
          <w:p w14:paraId="57900180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2235B5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 xml:space="preserve"> year;</w:t>
            </w:r>
          </w:p>
          <w:p w14:paraId="4A968243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2235B5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 xml:space="preserve"> amount;</w:t>
            </w:r>
          </w:p>
          <w:p w14:paraId="0B101A5C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2235B5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 xml:space="preserve"> dollars;</w:t>
            </w:r>
          </w:p>
          <w:p w14:paraId="03D002FB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2235B5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 xml:space="preserve"> cents;</w:t>
            </w:r>
          </w:p>
          <w:p w14:paraId="5E0F1C91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2235B5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 xml:space="preserve"> principal = 100000;</w:t>
            </w:r>
          </w:p>
          <w:p w14:paraId="04C7C829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</w:p>
          <w:p w14:paraId="7F568C6E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double rate = .05;</w:t>
            </w:r>
          </w:p>
          <w:p w14:paraId="3656595D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</w:p>
          <w:p w14:paraId="29AF12F0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2235B5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2235B5">
              <w:rPr>
                <w:b/>
                <w:i/>
                <w:sz w:val="20"/>
                <w:szCs w:val="20"/>
              </w:rPr>
              <w:t>"%s%21s\n", "year", "Amount on deposit");</w:t>
            </w:r>
          </w:p>
          <w:p w14:paraId="3C7645F9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</w:p>
          <w:p w14:paraId="31E4F518" w14:textId="184D40BF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proofErr w:type="gramStart"/>
            <w:r w:rsidRPr="002235B5">
              <w:rPr>
                <w:b/>
                <w:i/>
                <w:sz w:val="20"/>
                <w:szCs w:val="20"/>
              </w:rPr>
              <w:t>for(</w:t>
            </w:r>
            <w:proofErr w:type="gramEnd"/>
            <w:r>
              <w:rPr>
                <w:b/>
                <w:i/>
                <w:sz w:val="20"/>
                <w:szCs w:val="20"/>
              </w:rPr>
              <w:t>year = 1; year &lt;= 10; ++year) {</w:t>
            </w:r>
          </w:p>
          <w:p w14:paraId="616809B9" w14:textId="66B9AD63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 xml:space="preserve">amount = principal * </w:t>
            </w:r>
            <w:proofErr w:type="gramStart"/>
            <w:r w:rsidRPr="002235B5">
              <w:rPr>
                <w:b/>
                <w:i/>
                <w:sz w:val="20"/>
                <w:szCs w:val="20"/>
              </w:rPr>
              <w:t>pow(</w:t>
            </w:r>
            <w:proofErr w:type="gramEnd"/>
            <w:r w:rsidRPr="002235B5">
              <w:rPr>
                <w:b/>
                <w:i/>
                <w:sz w:val="20"/>
                <w:szCs w:val="20"/>
              </w:rPr>
              <w:t>1.0 + rate, year);</w:t>
            </w:r>
          </w:p>
          <w:p w14:paraId="0233B088" w14:textId="603772B0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 xml:space="preserve">cents = amount % 100; // </w:t>
            </w:r>
            <w:r>
              <w:rPr>
                <w:b/>
                <w:i/>
                <w:sz w:val="20"/>
                <w:szCs w:val="20"/>
              </w:rPr>
              <w:t>takes cents the last two digits</w:t>
            </w:r>
          </w:p>
          <w:p w14:paraId="1407FE97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 xml:space="preserve">dollars = amount / 100; // </w:t>
            </w:r>
            <w:proofErr w:type="spellStart"/>
            <w:r w:rsidRPr="002235B5">
              <w:rPr>
                <w:b/>
                <w:i/>
                <w:sz w:val="20"/>
                <w:szCs w:val="20"/>
              </w:rPr>
              <w:t>emilinates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 xml:space="preserve"> decimals</w:t>
            </w:r>
          </w:p>
          <w:p w14:paraId="11BEAEA4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</w:p>
          <w:p w14:paraId="5B3E9481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2235B5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2235B5">
              <w:rPr>
                <w:b/>
                <w:i/>
                <w:sz w:val="20"/>
                <w:szCs w:val="20"/>
              </w:rPr>
              <w:t>"%4u%18u", year, dollars); // display year followed by a period</w:t>
            </w:r>
          </w:p>
          <w:p w14:paraId="0AD40B48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</w:p>
          <w:p w14:paraId="03C18AA6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if (cents &lt; 10) {</w:t>
            </w:r>
          </w:p>
          <w:p w14:paraId="32F0AC57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2235B5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2235B5">
              <w:rPr>
                <w:b/>
                <w:i/>
                <w:sz w:val="20"/>
                <w:szCs w:val="20"/>
              </w:rPr>
              <w:t>"0%u\n", cents); // puts a zero and a cent</w:t>
            </w:r>
          </w:p>
          <w:p w14:paraId="56105B9F" w14:textId="0A2F0C99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}</w:t>
            </w:r>
            <w:r w:rsidR="00BA2A2E">
              <w:rPr>
                <w:b/>
                <w:i/>
                <w:sz w:val="20"/>
                <w:szCs w:val="20"/>
              </w:rPr>
              <w:t xml:space="preserve"> // end if</w:t>
            </w:r>
          </w:p>
          <w:p w14:paraId="4C97D0AE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else {</w:t>
            </w:r>
          </w:p>
          <w:p w14:paraId="772D8EF4" w14:textId="77777777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2235B5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2235B5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2235B5">
              <w:rPr>
                <w:b/>
                <w:i/>
                <w:sz w:val="20"/>
                <w:szCs w:val="20"/>
              </w:rPr>
              <w:t>"%u\n", cents); // if not put cents</w:t>
            </w:r>
          </w:p>
          <w:p w14:paraId="29D22E7D" w14:textId="5F7A892F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}</w:t>
            </w:r>
            <w:r w:rsidR="00BA2A2E">
              <w:rPr>
                <w:b/>
                <w:i/>
                <w:sz w:val="20"/>
                <w:szCs w:val="20"/>
              </w:rPr>
              <w:t xml:space="preserve"> // end else</w:t>
            </w:r>
          </w:p>
          <w:p w14:paraId="7F4E3105" w14:textId="6F27A890" w:rsidR="002235B5" w:rsidRPr="002235B5" w:rsidRDefault="002235B5" w:rsidP="002235B5">
            <w:pPr>
              <w:rPr>
                <w:b/>
                <w:i/>
                <w:sz w:val="20"/>
                <w:szCs w:val="20"/>
              </w:rPr>
            </w:pPr>
            <w:r w:rsidRPr="002235B5">
              <w:rPr>
                <w:b/>
                <w:i/>
                <w:sz w:val="20"/>
                <w:szCs w:val="20"/>
              </w:rPr>
              <w:t>}</w:t>
            </w:r>
            <w:r w:rsidR="00BA2A2E">
              <w:rPr>
                <w:b/>
                <w:i/>
                <w:sz w:val="20"/>
                <w:szCs w:val="20"/>
              </w:rPr>
              <w:t xml:space="preserve"> // end for</w:t>
            </w:r>
          </w:p>
          <w:p w14:paraId="3B29571D" w14:textId="7AEDA710" w:rsidR="00BF194F" w:rsidRDefault="002235B5" w:rsidP="00FA19D9">
            <w:pPr>
              <w:rPr>
                <w:b/>
                <w:i/>
                <w:sz w:val="28"/>
                <w:szCs w:val="28"/>
              </w:rPr>
            </w:pPr>
            <w:r w:rsidRPr="002235B5">
              <w:rPr>
                <w:b/>
                <w:i/>
                <w:sz w:val="20"/>
                <w:szCs w:val="20"/>
              </w:rPr>
              <w:t>}</w:t>
            </w:r>
            <w:r w:rsidR="00BA2A2E">
              <w:rPr>
                <w:b/>
                <w:i/>
                <w:sz w:val="20"/>
                <w:szCs w:val="20"/>
              </w:rPr>
              <w:t xml:space="preserve"> // end main</w:t>
            </w:r>
          </w:p>
        </w:tc>
      </w:tr>
    </w:tbl>
    <w:p w14:paraId="606822AF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5C98F82" w14:textId="77777777" w:rsidTr="00CE06BA">
        <w:tc>
          <w:tcPr>
            <w:tcW w:w="9576" w:type="dxa"/>
            <w:shd w:val="clear" w:color="auto" w:fill="8DB3E2" w:themeFill="text2" w:themeFillTint="66"/>
          </w:tcPr>
          <w:p w14:paraId="16076C11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7CCD8B04" w14:textId="77777777" w:rsidTr="00CE06BA">
        <w:tc>
          <w:tcPr>
            <w:tcW w:w="9576" w:type="dxa"/>
          </w:tcPr>
          <w:p w14:paraId="10934512" w14:textId="10118FE5" w:rsidR="00BF194F" w:rsidRPr="00957B91" w:rsidRDefault="002235B5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CCA0725" wp14:editId="014D01B3">
                  <wp:extent cx="4099181" cy="193775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2-14 at 2.22.15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637" cy="195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E1AE0" w14:textId="182BDF55" w:rsidR="00DF68A7" w:rsidRDefault="00DF68A7" w:rsidP="00DF68A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Problem 4-26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44B7E26D" w14:textId="77777777" w:rsidTr="00A327D8">
        <w:tc>
          <w:tcPr>
            <w:tcW w:w="9576" w:type="dxa"/>
            <w:shd w:val="clear" w:color="auto" w:fill="8DB3E2" w:themeFill="text2" w:themeFillTint="66"/>
          </w:tcPr>
          <w:p w14:paraId="1069C504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DF68A7" w14:paraId="1C1D542F" w14:textId="77777777" w:rsidTr="00A327D8">
        <w:tc>
          <w:tcPr>
            <w:tcW w:w="9576" w:type="dxa"/>
          </w:tcPr>
          <w:p w14:paraId="32094C6C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>// Fig 4.26: fig04_26.c</w:t>
            </w:r>
          </w:p>
          <w:p w14:paraId="1DF0405D" w14:textId="5D3D1030" w:rsidR="00077C07" w:rsidRPr="00077C07" w:rsidRDefault="0061630F" w:rsidP="00077C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// Calculating the value of pi</w:t>
            </w:r>
          </w:p>
          <w:p w14:paraId="24E1E1D7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># include &lt;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stdio.h</w:t>
            </w:r>
            <w:proofErr w:type="spellEnd"/>
            <w:r w:rsidRPr="00077C07">
              <w:rPr>
                <w:b/>
                <w:i/>
                <w:sz w:val="20"/>
                <w:szCs w:val="20"/>
              </w:rPr>
              <w:t>&gt;</w:t>
            </w:r>
          </w:p>
          <w:p w14:paraId="08A1B579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</w:p>
          <w:p w14:paraId="3EBB978F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077C07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077C07">
              <w:rPr>
                <w:b/>
                <w:i/>
                <w:sz w:val="20"/>
                <w:szCs w:val="20"/>
              </w:rPr>
              <w:t xml:space="preserve"> main(void)</w:t>
            </w:r>
          </w:p>
          <w:p w14:paraId="3DB2100E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>{</w:t>
            </w:r>
          </w:p>
          <w:p w14:paraId="731ED162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double pi = 0.0; // approximated pi</w:t>
            </w:r>
          </w:p>
          <w:p w14:paraId="005396D0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double numb = 4.0; // numerator</w:t>
            </w:r>
          </w:p>
          <w:p w14:paraId="21CD66EE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double 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denumb</w:t>
            </w:r>
            <w:proofErr w:type="spellEnd"/>
            <w:r w:rsidRPr="00077C07">
              <w:rPr>
                <w:b/>
                <w:i/>
                <w:sz w:val="20"/>
                <w:szCs w:val="20"/>
              </w:rPr>
              <w:t xml:space="preserve"> = 1.0; // denominator</w:t>
            </w:r>
          </w:p>
          <w:p w14:paraId="5FF2893C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077C07">
              <w:rPr>
                <w:b/>
                <w:i/>
                <w:sz w:val="20"/>
                <w:szCs w:val="20"/>
              </w:rPr>
              <w:t xml:space="preserve"> loop; // 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looper</w:t>
            </w:r>
            <w:proofErr w:type="spellEnd"/>
          </w:p>
          <w:p w14:paraId="4C9F1EBB" w14:textId="3E1B70BF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i</w:t>
            </w:r>
            <w:r w:rsidR="0061630F">
              <w:rPr>
                <w:b/>
                <w:i/>
                <w:sz w:val="20"/>
                <w:szCs w:val="20"/>
              </w:rPr>
              <w:t>nt</w:t>
            </w:r>
            <w:proofErr w:type="spellEnd"/>
            <w:r w:rsidR="0061630F">
              <w:rPr>
                <w:b/>
                <w:i/>
                <w:sz w:val="20"/>
                <w:szCs w:val="20"/>
              </w:rPr>
              <w:t xml:space="preserve"> accuracy; // number of terms</w:t>
            </w:r>
          </w:p>
          <w:p w14:paraId="0D9115D9" w14:textId="3DC11B5D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accuracy = 100000; // number of time loop terms occur</w:t>
            </w:r>
          </w:p>
          <w:p w14:paraId="11FFD976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>// display headers</w:t>
            </w:r>
          </w:p>
          <w:p w14:paraId="1F463D1D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77C07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077C07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077C07">
              <w:rPr>
                <w:b/>
                <w:i/>
                <w:sz w:val="20"/>
                <w:szCs w:val="20"/>
              </w:rPr>
              <w:t>"Accuracy set at: %u\n", accuracy);</w:t>
            </w:r>
          </w:p>
          <w:p w14:paraId="68A7D28C" w14:textId="7F3AD2AD" w:rsidR="00077C07" w:rsidRPr="00077C07" w:rsidRDefault="0061630F" w:rsidP="00077C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      puts ("Term\t\t pi");</w:t>
            </w:r>
          </w:p>
          <w:p w14:paraId="09452FF0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// create a 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looper</w:t>
            </w:r>
            <w:proofErr w:type="spellEnd"/>
          </w:p>
          <w:p w14:paraId="1E93F146" w14:textId="2DD92A5C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</w:t>
            </w:r>
            <w:proofErr w:type="gramStart"/>
            <w:r w:rsidRPr="00077C07">
              <w:rPr>
                <w:b/>
                <w:i/>
                <w:sz w:val="20"/>
                <w:szCs w:val="20"/>
              </w:rPr>
              <w:t>for(</w:t>
            </w:r>
            <w:proofErr w:type="gramEnd"/>
            <w:r w:rsidRPr="00077C07">
              <w:rPr>
                <w:b/>
                <w:i/>
                <w:sz w:val="20"/>
                <w:szCs w:val="20"/>
              </w:rPr>
              <w:t>loop =</w:t>
            </w:r>
            <w:r w:rsidR="0061630F">
              <w:rPr>
                <w:b/>
                <w:i/>
                <w:sz w:val="20"/>
                <w:szCs w:val="20"/>
              </w:rPr>
              <w:t xml:space="preserve"> 1; loop &lt;= accuracy; ++loop) {</w:t>
            </w:r>
          </w:p>
          <w:p w14:paraId="2C9BBBBC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>//TEST IF ODD OR EVEN</w:t>
            </w:r>
          </w:p>
          <w:p w14:paraId="6D7DE2B3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// test for odd value</w:t>
            </w:r>
          </w:p>
          <w:p w14:paraId="116EF134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    </w:t>
            </w:r>
            <w:proofErr w:type="gramStart"/>
            <w:r w:rsidRPr="00077C07">
              <w:rPr>
                <w:b/>
                <w:i/>
                <w:sz w:val="20"/>
                <w:szCs w:val="20"/>
              </w:rPr>
              <w:t>if(</w:t>
            </w:r>
            <w:proofErr w:type="gramEnd"/>
            <w:r w:rsidRPr="00077C07">
              <w:rPr>
                <w:b/>
                <w:i/>
                <w:sz w:val="20"/>
                <w:szCs w:val="20"/>
              </w:rPr>
              <w:t>loop % 2 != 0){</w:t>
            </w:r>
          </w:p>
          <w:p w14:paraId="68281B40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        pi += numb / 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denumb</w:t>
            </w:r>
            <w:proofErr w:type="spellEnd"/>
            <w:r w:rsidRPr="00077C07">
              <w:rPr>
                <w:b/>
                <w:i/>
                <w:sz w:val="20"/>
                <w:szCs w:val="20"/>
              </w:rPr>
              <w:t>; // if odd, add to the current pi value the numerator over the denominator</w:t>
            </w:r>
          </w:p>
          <w:p w14:paraId="511B9080" w14:textId="61CA5BA7" w:rsidR="00077C07" w:rsidRPr="00077C07" w:rsidRDefault="0061630F" w:rsidP="00077C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      } // end if</w:t>
            </w:r>
          </w:p>
          <w:p w14:paraId="29834F6D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// if not odd must be even</w:t>
            </w:r>
          </w:p>
          <w:p w14:paraId="2D8AC2AB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    </w:t>
            </w:r>
            <w:proofErr w:type="gramStart"/>
            <w:r w:rsidRPr="00077C07">
              <w:rPr>
                <w:b/>
                <w:i/>
                <w:sz w:val="20"/>
                <w:szCs w:val="20"/>
              </w:rPr>
              <w:t>else{</w:t>
            </w:r>
            <w:proofErr w:type="gramEnd"/>
          </w:p>
          <w:p w14:paraId="3F5AEB32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        pi -= numb / 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denumb</w:t>
            </w:r>
            <w:proofErr w:type="spellEnd"/>
            <w:r w:rsidRPr="00077C07">
              <w:rPr>
                <w:b/>
                <w:i/>
                <w:sz w:val="20"/>
                <w:szCs w:val="20"/>
              </w:rPr>
              <w:t>; // if even, subtract to the current pi value the numerator over the denominator</w:t>
            </w:r>
          </w:p>
          <w:p w14:paraId="26B651D1" w14:textId="2AED044A" w:rsidR="00077C07" w:rsidRPr="00077C07" w:rsidRDefault="0061630F" w:rsidP="00077C0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      } // end else</w:t>
            </w:r>
          </w:p>
          <w:p w14:paraId="3B6D87AF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// display number of terms and approximated 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vlue</w:t>
            </w:r>
            <w:proofErr w:type="spellEnd"/>
            <w:r w:rsidRPr="00077C07">
              <w:rPr>
                <w:b/>
                <w:i/>
                <w:sz w:val="20"/>
                <w:szCs w:val="20"/>
              </w:rPr>
              <w:t xml:space="preserve"> for pi</w:t>
            </w:r>
          </w:p>
          <w:p w14:paraId="002FE3B3" w14:textId="28499BDC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77C07">
              <w:rPr>
                <w:b/>
                <w:i/>
                <w:sz w:val="20"/>
                <w:szCs w:val="20"/>
              </w:rPr>
              <w:t>pr</w:t>
            </w:r>
            <w:r w:rsidR="0061630F">
              <w:rPr>
                <w:b/>
                <w:i/>
                <w:sz w:val="20"/>
                <w:szCs w:val="20"/>
              </w:rPr>
              <w:t>intf</w:t>
            </w:r>
            <w:proofErr w:type="spellEnd"/>
            <w:r w:rsidR="0061630F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61630F">
              <w:rPr>
                <w:b/>
                <w:i/>
                <w:sz w:val="20"/>
                <w:szCs w:val="20"/>
              </w:rPr>
              <w:t>"%u\t\t  %f\n", loop, pi);</w:t>
            </w:r>
          </w:p>
          <w:p w14:paraId="483EE946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r w:rsidRPr="00077C07">
              <w:rPr>
                <w:b/>
                <w:i/>
                <w:sz w:val="20"/>
                <w:szCs w:val="20"/>
              </w:rPr>
              <w:t>denumb</w:t>
            </w:r>
            <w:proofErr w:type="spellEnd"/>
            <w:r w:rsidRPr="00077C07">
              <w:rPr>
                <w:b/>
                <w:i/>
                <w:sz w:val="20"/>
                <w:szCs w:val="20"/>
              </w:rPr>
              <w:t xml:space="preserve"> += 2.0; // update denominator by adding two</w:t>
            </w:r>
          </w:p>
          <w:p w14:paraId="3087F275" w14:textId="77777777" w:rsidR="00077C07" w:rsidRPr="00077C07" w:rsidRDefault="00077C07" w:rsidP="00077C07">
            <w:pPr>
              <w:rPr>
                <w:b/>
                <w:i/>
                <w:sz w:val="20"/>
                <w:szCs w:val="20"/>
              </w:rPr>
            </w:pPr>
            <w:r w:rsidRPr="00077C07">
              <w:rPr>
                <w:b/>
                <w:i/>
                <w:sz w:val="20"/>
                <w:szCs w:val="20"/>
              </w:rPr>
              <w:t xml:space="preserve">    } // end for</w:t>
            </w:r>
          </w:p>
          <w:p w14:paraId="5D763D5F" w14:textId="7A73478A" w:rsidR="00DF68A7" w:rsidRDefault="00077C07" w:rsidP="00A327D8">
            <w:pPr>
              <w:rPr>
                <w:b/>
                <w:i/>
                <w:sz w:val="28"/>
                <w:szCs w:val="28"/>
              </w:rPr>
            </w:pPr>
            <w:r w:rsidRPr="00077C07">
              <w:rPr>
                <w:b/>
                <w:i/>
                <w:sz w:val="20"/>
                <w:szCs w:val="20"/>
              </w:rPr>
              <w:t>} // end main</w:t>
            </w:r>
          </w:p>
        </w:tc>
      </w:tr>
    </w:tbl>
    <w:p w14:paraId="2C334D6B" w14:textId="77777777" w:rsidR="00DF68A7" w:rsidRDefault="00DF68A7" w:rsidP="00DF68A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404AE0BA" w14:textId="77777777" w:rsidTr="00A327D8">
        <w:tc>
          <w:tcPr>
            <w:tcW w:w="9576" w:type="dxa"/>
            <w:shd w:val="clear" w:color="auto" w:fill="8DB3E2" w:themeFill="text2" w:themeFillTint="66"/>
          </w:tcPr>
          <w:p w14:paraId="472DBA24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DF68A7" w:rsidRPr="00957B91" w14:paraId="672E5B50" w14:textId="77777777" w:rsidTr="00A327D8">
        <w:tc>
          <w:tcPr>
            <w:tcW w:w="9576" w:type="dxa"/>
          </w:tcPr>
          <w:p w14:paraId="139C1DC2" w14:textId="24AB6170" w:rsidR="00DF68A7" w:rsidRPr="00957B91" w:rsidRDefault="0061630F" w:rsidP="00A327D8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DC5DB08" wp14:editId="02DE9541">
                  <wp:extent cx="3603932" cy="2107657"/>
                  <wp:effectExtent l="0" t="0" r="317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2-14 at 2.47.33 P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150" cy="215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202F8" w14:textId="32052371" w:rsidR="00DF68A7" w:rsidRDefault="00DF68A7" w:rsidP="00DF68A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Problem 4-28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2B0F17F9" w14:textId="77777777" w:rsidTr="00A327D8">
        <w:tc>
          <w:tcPr>
            <w:tcW w:w="9576" w:type="dxa"/>
            <w:shd w:val="clear" w:color="auto" w:fill="8DB3E2" w:themeFill="text2" w:themeFillTint="66"/>
          </w:tcPr>
          <w:p w14:paraId="48E8EE69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DF68A7" w14:paraId="0984303E" w14:textId="77777777" w:rsidTr="00A327D8">
        <w:tc>
          <w:tcPr>
            <w:tcW w:w="9576" w:type="dxa"/>
          </w:tcPr>
          <w:p w14:paraId="2EE4DAFC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>// Fig 4.28: fig:04_28.c</w:t>
            </w:r>
          </w:p>
          <w:p w14:paraId="1CB1BDC8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>// Calculating Weekly Pay</w:t>
            </w:r>
          </w:p>
          <w:p w14:paraId="69CA5907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</w:p>
          <w:p w14:paraId="12C6444D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>#include &lt;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stdio.h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&gt;</w:t>
            </w:r>
          </w:p>
          <w:p w14:paraId="5B3700E2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</w:p>
          <w:p w14:paraId="6829BFCE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ED3254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main (void)</w:t>
            </w:r>
          </w:p>
          <w:p w14:paraId="24B03CA5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>{</w:t>
            </w:r>
          </w:p>
          <w:p w14:paraId="1813549E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pieces;</w:t>
            </w:r>
          </w:p>
          <w:p w14:paraId="38A20099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code;</w:t>
            </w:r>
          </w:p>
          <w:p w14:paraId="39FDC732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float pay;</w:t>
            </w:r>
          </w:p>
          <w:p w14:paraId="57CFAC4B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float sales;</w:t>
            </w:r>
          </w:p>
          <w:p w14:paraId="55119EFF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float hours;</w:t>
            </w:r>
          </w:p>
          <w:p w14:paraId="200D901A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float total = 0;</w:t>
            </w:r>
          </w:p>
          <w:p w14:paraId="435E0BC3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</w:p>
          <w:p w14:paraId="09F61B46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"\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nEnter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employee's 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paycode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(-1 to end): ");</w:t>
            </w:r>
          </w:p>
          <w:p w14:paraId="41810154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scanf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"%d", &amp;code);</w:t>
            </w:r>
          </w:p>
          <w:p w14:paraId="0D1CD680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</w:p>
          <w:p w14:paraId="265D9DF4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while (</w:t>
            </w:r>
            <w:proofErr w:type="gramStart"/>
            <w:r w:rsidRPr="00ED3254">
              <w:rPr>
                <w:b/>
                <w:i/>
                <w:sz w:val="20"/>
                <w:szCs w:val="20"/>
              </w:rPr>
              <w:t>code !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= -1) {</w:t>
            </w:r>
          </w:p>
          <w:p w14:paraId="70816EFB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switch (code) {</w:t>
            </w:r>
          </w:p>
          <w:p w14:paraId="308B8F1E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case 1: // manager</w:t>
            </w:r>
          </w:p>
          <w:p w14:paraId="74FE3628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"\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nEnter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manager's pay rate: ");</w:t>
            </w:r>
          </w:p>
          <w:p w14:paraId="57708894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scanf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"%f", &amp;pay);</w:t>
            </w:r>
          </w:p>
          <w:p w14:paraId="13346CE9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"Weekly pay is: %.2f\n\n", pay);</w:t>
            </w:r>
          </w:p>
          <w:p w14:paraId="5D42E3A2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total += pay;</w:t>
            </w:r>
          </w:p>
          <w:p w14:paraId="6A23B882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break;</w:t>
            </w:r>
          </w:p>
          <w:p w14:paraId="776A3A53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</w:p>
          <w:p w14:paraId="414C7FF5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case 2: // hourly worker</w:t>
            </w:r>
          </w:p>
          <w:p w14:paraId="2ED5B2F2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"\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nEnterly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hourly worker's pay rate: ");</w:t>
            </w:r>
          </w:p>
          <w:p w14:paraId="573EB8B1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scanf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"%f", &amp;pay);</w:t>
            </w:r>
          </w:p>
          <w:p w14:paraId="1C4042C8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"Enter the number of hours worked: ");</w:t>
            </w:r>
          </w:p>
          <w:p w14:paraId="684EBC62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scanf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"%f", &amp;hours);</w:t>
            </w:r>
          </w:p>
          <w:p w14:paraId="2F9DF19D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if (hours &gt; 40)</w:t>
            </w:r>
          </w:p>
          <w:p w14:paraId="594AF118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pay = (pay * 40) + ((hours - 40) * (pay * 1.5));</w:t>
            </w:r>
          </w:p>
          <w:p w14:paraId="2B10167D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else</w:t>
            </w:r>
          </w:p>
          <w:p w14:paraId="233B7B0D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pay *= hours;</w:t>
            </w:r>
          </w:p>
          <w:p w14:paraId="3BEC59B2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"Weekly pay is: %.2f\n\n", pay);</w:t>
            </w:r>
          </w:p>
          <w:p w14:paraId="7539CF70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    total += pay;</w:t>
            </w:r>
          </w:p>
          <w:p w14:paraId="45D7EA5B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    break;</w:t>
            </w:r>
          </w:p>
          <w:p w14:paraId="074689D7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</w:p>
          <w:p w14:paraId="3822BC59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case 3: // 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commision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workers</w:t>
            </w:r>
          </w:p>
          <w:p w14:paraId="27A06180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"\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nEnter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commission employee's weekly sales: ");</w:t>
            </w:r>
          </w:p>
          <w:p w14:paraId="4EC923B2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scanf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"%f", &amp;sales);</w:t>
            </w:r>
          </w:p>
          <w:p w14:paraId="156B4659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pay = 250 + (.057* sales);</w:t>
            </w:r>
          </w:p>
          <w:p w14:paraId="4F768046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"Weekly pay is: %.2f\n\n", pay);</w:t>
            </w:r>
          </w:p>
          <w:p w14:paraId="1023E343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total += pay;</w:t>
            </w:r>
          </w:p>
          <w:p w14:paraId="4BD22F0C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break;</w:t>
            </w:r>
          </w:p>
          <w:p w14:paraId="5963B18E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</w:p>
          <w:p w14:paraId="609F7864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case 4: // pieceworker</w:t>
            </w:r>
          </w:p>
          <w:p w14:paraId="60DA6C11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"\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nEnter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number of items produced: ");</w:t>
            </w:r>
          </w:p>
          <w:p w14:paraId="3670BCEA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scanf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"%d", &amp;pieces);</w:t>
            </w:r>
          </w:p>
          <w:p w14:paraId="1E0C36B3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"Enter number per item pay rate: ");</w:t>
            </w:r>
          </w:p>
          <w:p w14:paraId="559B34C3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scanf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"%f", &amp;pay);</w:t>
            </w:r>
          </w:p>
          <w:p w14:paraId="3E43FE79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pay = pieces * pay;</w:t>
            </w:r>
          </w:p>
          <w:p w14:paraId="5186356F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"Weekly pay is: %.2f\n\n", pay);</w:t>
            </w:r>
          </w:p>
          <w:p w14:paraId="24BCB61F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    total += pay;</w:t>
            </w:r>
          </w:p>
          <w:p w14:paraId="76A39215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                    break;</w:t>
            </w:r>
          </w:p>
          <w:p w14:paraId="7C283320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</w:p>
          <w:p w14:paraId="2D3E4A70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default: // for invalid 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paycode</w:t>
            </w:r>
            <w:proofErr w:type="spellEnd"/>
          </w:p>
          <w:p w14:paraId="49BA6F3F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"Invalid Code Entered.\n");</w:t>
            </w:r>
          </w:p>
          <w:p w14:paraId="104AA572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    }</w:t>
            </w:r>
          </w:p>
          <w:p w14:paraId="1AB9CCED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"\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nEnter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employee's 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paycode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(-1 to end): ");</w:t>
            </w:r>
          </w:p>
          <w:p w14:paraId="64F750A6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scanf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"%d", &amp;code);</w:t>
            </w:r>
          </w:p>
          <w:p w14:paraId="7EDDE51D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21AB908F" w14:textId="77777777" w:rsidR="00ED3254" w:rsidRPr="00ED3254" w:rsidRDefault="00ED3254" w:rsidP="00ED3254">
            <w:pPr>
              <w:rPr>
                <w:b/>
                <w:i/>
                <w:sz w:val="20"/>
                <w:szCs w:val="20"/>
              </w:rPr>
            </w:pPr>
            <w:r w:rsidRPr="00ED3254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D325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ED3254">
              <w:rPr>
                <w:b/>
                <w:i/>
                <w:sz w:val="20"/>
                <w:szCs w:val="20"/>
              </w:rPr>
              <w:t>"\</w:t>
            </w:r>
            <w:proofErr w:type="spellStart"/>
            <w:r w:rsidRPr="00ED3254">
              <w:rPr>
                <w:b/>
                <w:i/>
                <w:sz w:val="20"/>
                <w:szCs w:val="20"/>
              </w:rPr>
              <w:t>nThe</w:t>
            </w:r>
            <w:proofErr w:type="spellEnd"/>
            <w:r w:rsidRPr="00ED3254">
              <w:rPr>
                <w:b/>
                <w:i/>
                <w:sz w:val="20"/>
                <w:szCs w:val="20"/>
              </w:rPr>
              <w:t xml:space="preserve"> total payroll for the week is: %.2f\n", total);</w:t>
            </w:r>
          </w:p>
          <w:p w14:paraId="7D177F86" w14:textId="12449F10" w:rsidR="00DF68A7" w:rsidRDefault="00ED3254" w:rsidP="00A327D8">
            <w:pPr>
              <w:rPr>
                <w:b/>
                <w:i/>
                <w:sz w:val="28"/>
                <w:szCs w:val="28"/>
              </w:rPr>
            </w:pPr>
            <w:r w:rsidRPr="00ED3254">
              <w:rPr>
                <w:b/>
                <w:i/>
                <w:sz w:val="20"/>
                <w:szCs w:val="20"/>
              </w:rPr>
              <w:t>}</w:t>
            </w:r>
          </w:p>
        </w:tc>
      </w:tr>
    </w:tbl>
    <w:p w14:paraId="2F3B780A" w14:textId="77777777" w:rsidR="00DF68A7" w:rsidRDefault="00DF68A7" w:rsidP="00DF68A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168F583A" w14:textId="77777777" w:rsidTr="00A327D8">
        <w:tc>
          <w:tcPr>
            <w:tcW w:w="9576" w:type="dxa"/>
            <w:shd w:val="clear" w:color="auto" w:fill="8DB3E2" w:themeFill="text2" w:themeFillTint="66"/>
          </w:tcPr>
          <w:p w14:paraId="1778F658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DF68A7" w:rsidRPr="00957B91" w14:paraId="514BD824" w14:textId="77777777" w:rsidTr="00A327D8">
        <w:tc>
          <w:tcPr>
            <w:tcW w:w="9576" w:type="dxa"/>
          </w:tcPr>
          <w:p w14:paraId="14385CC6" w14:textId="51AFFBFB" w:rsidR="00DF68A7" w:rsidRPr="00957B91" w:rsidRDefault="00ED3254" w:rsidP="00A327D8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762BC33" wp14:editId="4839175A">
                  <wp:extent cx="3327825" cy="5017288"/>
                  <wp:effectExtent l="0" t="0" r="0" b="1206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2-15 at 10.52.48 P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787" cy="504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AF6B71A" w14:textId="13CBF825" w:rsidR="00DF68A7" w:rsidRDefault="00DF68A7" w:rsidP="00DF68A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Problem 4-31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8A7" w14:paraId="06801262" w14:textId="77777777" w:rsidTr="00A327D8">
        <w:tc>
          <w:tcPr>
            <w:tcW w:w="9576" w:type="dxa"/>
            <w:shd w:val="clear" w:color="auto" w:fill="8DB3E2" w:themeFill="text2" w:themeFillTint="66"/>
          </w:tcPr>
          <w:p w14:paraId="45DB3B55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DF68A7" w14:paraId="1D55C9DE" w14:textId="77777777" w:rsidTr="00A327D8">
        <w:tc>
          <w:tcPr>
            <w:tcW w:w="9576" w:type="dxa"/>
          </w:tcPr>
          <w:p w14:paraId="7C24D0A5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>// Fig.04.31: fig04_21.c</w:t>
            </w:r>
          </w:p>
          <w:p w14:paraId="68FF71FF" w14:textId="5797DE44" w:rsidR="005A2B00" w:rsidRPr="00D960CC" w:rsidRDefault="00D960CC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>// Diamond-Printing Program</w:t>
            </w:r>
          </w:p>
          <w:p w14:paraId="6841F4E5" w14:textId="5CAC431F" w:rsidR="005A2B00" w:rsidRPr="00D960CC" w:rsidRDefault="00D960CC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>#include &lt;</w:t>
            </w:r>
            <w:proofErr w:type="spellStart"/>
            <w:r w:rsidRPr="00D960CC">
              <w:rPr>
                <w:b/>
                <w:i/>
                <w:sz w:val="18"/>
                <w:szCs w:val="18"/>
              </w:rPr>
              <w:t>stdio.h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>&gt;</w:t>
            </w:r>
          </w:p>
          <w:p w14:paraId="455CD9BF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D960CC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 xml:space="preserve"> main(void)</w:t>
            </w:r>
          </w:p>
          <w:p w14:paraId="161A4516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>{</w:t>
            </w:r>
          </w:p>
          <w:p w14:paraId="08D92886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D960CC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 xml:space="preserve"> line;</w:t>
            </w:r>
          </w:p>
          <w:p w14:paraId="0DF453C1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D960CC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 xml:space="preserve"> space; // " "</w:t>
            </w:r>
          </w:p>
          <w:p w14:paraId="713DD9FE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D960CC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 xml:space="preserve"> asterisk; // *</w:t>
            </w:r>
          </w:p>
          <w:p w14:paraId="09D91631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</w:p>
          <w:p w14:paraId="68351902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>// top triangle</w:t>
            </w:r>
          </w:p>
          <w:p w14:paraId="140E1DAA" w14:textId="3D721569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for (line = 1; line &lt;= 9; line += 2) {</w:t>
            </w:r>
          </w:p>
          <w:p w14:paraId="7C94AC90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for (space = (9 - line) / 2; space &gt; 0; space --) {</w:t>
            </w:r>
          </w:p>
          <w:p w14:paraId="6EAD1E26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960CC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D960CC">
              <w:rPr>
                <w:b/>
                <w:i/>
                <w:sz w:val="18"/>
                <w:szCs w:val="18"/>
              </w:rPr>
              <w:t>" ");</w:t>
            </w:r>
          </w:p>
          <w:p w14:paraId="4D76208F" w14:textId="3A0719B5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}</w:t>
            </w:r>
          </w:p>
          <w:p w14:paraId="47CBFCD8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for (asterisk = 1; asterisk &lt;= line; asterisk++) {</w:t>
            </w:r>
          </w:p>
          <w:p w14:paraId="77AFD4B7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960CC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D960CC">
              <w:rPr>
                <w:b/>
                <w:i/>
                <w:sz w:val="18"/>
                <w:szCs w:val="18"/>
              </w:rPr>
              <w:t>"*");</w:t>
            </w:r>
          </w:p>
          <w:p w14:paraId="6AF19807" w14:textId="4384002A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}</w:t>
            </w:r>
          </w:p>
          <w:p w14:paraId="5162456B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D960CC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>("\n");</w:t>
            </w:r>
          </w:p>
          <w:p w14:paraId="420E03E5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2EB842DB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</w:p>
          <w:p w14:paraId="6DE99D27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>// bottom flipped triangle</w:t>
            </w:r>
          </w:p>
          <w:p w14:paraId="243C37FD" w14:textId="7836C704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for (line = 7; line &gt;= 0; line -= 2) {</w:t>
            </w:r>
          </w:p>
          <w:p w14:paraId="353CB04A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for (space = (9 - line) / 2; space &gt; 0; space--) {</w:t>
            </w:r>
          </w:p>
          <w:p w14:paraId="7443D661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960CC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D960CC">
              <w:rPr>
                <w:b/>
                <w:i/>
                <w:sz w:val="18"/>
                <w:szCs w:val="18"/>
              </w:rPr>
              <w:t>" ");</w:t>
            </w:r>
          </w:p>
          <w:p w14:paraId="69843CB9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}</w:t>
            </w:r>
          </w:p>
          <w:p w14:paraId="111A7E38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</w:p>
          <w:p w14:paraId="4068EB3B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for (asterisk = 1; asterisk &lt;= line; asterisk++) {</w:t>
            </w:r>
          </w:p>
          <w:p w14:paraId="14151BD1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960CC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D960CC">
              <w:rPr>
                <w:b/>
                <w:i/>
                <w:sz w:val="18"/>
                <w:szCs w:val="18"/>
              </w:rPr>
              <w:t>"*");</w:t>
            </w:r>
          </w:p>
          <w:p w14:paraId="08D8CB30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}</w:t>
            </w:r>
          </w:p>
          <w:p w14:paraId="7FF7B4FE" w14:textId="7777777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r w:rsidRPr="00D960CC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D960CC">
              <w:rPr>
                <w:b/>
                <w:i/>
                <w:sz w:val="18"/>
                <w:szCs w:val="18"/>
              </w:rPr>
              <w:t>("\n");</w:t>
            </w:r>
          </w:p>
          <w:p w14:paraId="379450D3" w14:textId="06B6C3B7" w:rsidR="005A2B00" w:rsidRPr="00D960CC" w:rsidRDefault="005A2B00" w:rsidP="005A2B00">
            <w:pPr>
              <w:rPr>
                <w:b/>
                <w:i/>
                <w:sz w:val="18"/>
                <w:szCs w:val="18"/>
              </w:rPr>
            </w:pPr>
            <w:r w:rsidRPr="00D960CC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7A4DFFA8" w14:textId="6280EAA6" w:rsidR="00DF68A7" w:rsidRDefault="005A2B00" w:rsidP="00A327D8">
            <w:pPr>
              <w:rPr>
                <w:b/>
                <w:i/>
                <w:sz w:val="28"/>
                <w:szCs w:val="28"/>
              </w:rPr>
            </w:pPr>
            <w:r w:rsidRPr="00D960CC">
              <w:rPr>
                <w:b/>
                <w:i/>
                <w:sz w:val="18"/>
                <w:szCs w:val="18"/>
              </w:rPr>
              <w:t>}</w:t>
            </w:r>
          </w:p>
        </w:tc>
      </w:tr>
    </w:tbl>
    <w:p w14:paraId="7F2E0A9C" w14:textId="77777777" w:rsidR="00DF68A7" w:rsidRDefault="00DF68A7" w:rsidP="00DF68A7">
      <w:pPr>
        <w:rPr>
          <w:b/>
          <w:i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D960CC" w14:paraId="29335F78" w14:textId="77777777" w:rsidTr="00D960CC">
        <w:trPr>
          <w:trHeight w:val="254"/>
        </w:trPr>
        <w:tc>
          <w:tcPr>
            <w:tcW w:w="9535" w:type="dxa"/>
            <w:shd w:val="clear" w:color="auto" w:fill="8DB3E2" w:themeFill="text2" w:themeFillTint="66"/>
          </w:tcPr>
          <w:p w14:paraId="2459EF05" w14:textId="77777777" w:rsidR="00DF68A7" w:rsidRDefault="00DF68A7" w:rsidP="00A327D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D960CC" w:rsidRPr="00957B91" w14:paraId="2F5C1806" w14:textId="77777777" w:rsidTr="00D960CC">
        <w:trPr>
          <w:trHeight w:val="3332"/>
        </w:trPr>
        <w:tc>
          <w:tcPr>
            <w:tcW w:w="9535" w:type="dxa"/>
          </w:tcPr>
          <w:p w14:paraId="32E25177" w14:textId="274C1F84" w:rsidR="00DF68A7" w:rsidRPr="00957B91" w:rsidRDefault="00D960CC" w:rsidP="00A327D8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E61DCED" wp14:editId="66A5CEA7">
                  <wp:extent cx="4611845" cy="2278030"/>
                  <wp:effectExtent l="0" t="0" r="1143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2-15 at 6.30.38 P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433" cy="229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A93BF" w14:textId="4F1FC898" w:rsidR="00BF194F" w:rsidRDefault="00BF194F" w:rsidP="002E3D8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711"/>
      </w:tblGrid>
      <w:tr w:rsidR="003548EE" w14:paraId="181ED9B2" w14:textId="77777777" w:rsidTr="00D5749C">
        <w:tc>
          <w:tcPr>
            <w:tcW w:w="9576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566FBFD3" w14:textId="77777777" w:rsidR="003548EE" w:rsidRDefault="003548E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Command(s) learned</w:t>
            </w:r>
          </w:p>
        </w:tc>
      </w:tr>
      <w:tr w:rsidR="003548EE" w14:paraId="6BF47044" w14:textId="77777777" w:rsidTr="00D5749C">
        <w:tc>
          <w:tcPr>
            <w:tcW w:w="3865" w:type="dxa"/>
            <w:shd w:val="clear" w:color="auto" w:fill="17365D" w:themeFill="text2" w:themeFillShade="BF"/>
          </w:tcPr>
          <w:p w14:paraId="7292458C" w14:textId="77777777" w:rsidR="003548EE" w:rsidRDefault="003548E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command</w:t>
            </w:r>
          </w:p>
        </w:tc>
        <w:tc>
          <w:tcPr>
            <w:tcW w:w="5711" w:type="dxa"/>
            <w:shd w:val="clear" w:color="auto" w:fill="17365D" w:themeFill="text2" w:themeFillShade="BF"/>
          </w:tcPr>
          <w:p w14:paraId="7082FB6D" w14:textId="77777777" w:rsidR="003548EE" w:rsidRDefault="003548E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comment</w:t>
            </w:r>
          </w:p>
        </w:tc>
      </w:tr>
      <w:tr w:rsidR="003548EE" w14:paraId="71466DCE" w14:textId="77777777" w:rsidTr="00D960CC">
        <w:trPr>
          <w:trHeight w:val="377"/>
        </w:trPr>
        <w:tc>
          <w:tcPr>
            <w:tcW w:w="3865" w:type="dxa"/>
          </w:tcPr>
          <w:p w14:paraId="1B83E1A8" w14:textId="6415B353" w:rsidR="003548EE" w:rsidRDefault="00D960C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++a</w:t>
            </w:r>
          </w:p>
        </w:tc>
        <w:tc>
          <w:tcPr>
            <w:tcW w:w="5711" w:type="dxa"/>
          </w:tcPr>
          <w:p w14:paraId="2D74B4BC" w14:textId="50C0E511" w:rsidR="003548EE" w:rsidRPr="001C4406" w:rsidRDefault="00B4641E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Increment by 1 then use new value</w:t>
            </w:r>
          </w:p>
        </w:tc>
      </w:tr>
      <w:tr w:rsidR="00D960CC" w14:paraId="32B19040" w14:textId="77777777" w:rsidTr="00D5749C">
        <w:tc>
          <w:tcPr>
            <w:tcW w:w="3865" w:type="dxa"/>
          </w:tcPr>
          <w:p w14:paraId="5D45492D" w14:textId="2F8D7123" w:rsidR="00D960CC" w:rsidRDefault="00D960C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--a</w:t>
            </w:r>
          </w:p>
        </w:tc>
        <w:tc>
          <w:tcPr>
            <w:tcW w:w="5711" w:type="dxa"/>
          </w:tcPr>
          <w:p w14:paraId="46151ACA" w14:textId="24F94BCF" w:rsidR="00D960CC" w:rsidRPr="001C4406" w:rsidRDefault="00B4641E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Use current value and increment by 1</w:t>
            </w:r>
          </w:p>
        </w:tc>
      </w:tr>
      <w:tr w:rsidR="00D960CC" w14:paraId="08AC9705" w14:textId="77777777" w:rsidTr="00D5749C">
        <w:tc>
          <w:tcPr>
            <w:tcW w:w="3865" w:type="dxa"/>
          </w:tcPr>
          <w:p w14:paraId="5B72A78C" w14:textId="2AC3072C" w:rsidR="00D960CC" w:rsidRDefault="00D960C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a++</w:t>
            </w:r>
          </w:p>
        </w:tc>
        <w:tc>
          <w:tcPr>
            <w:tcW w:w="5711" w:type="dxa"/>
          </w:tcPr>
          <w:p w14:paraId="5892895D" w14:textId="6E3DE193" w:rsidR="00D960CC" w:rsidRPr="001C4406" w:rsidRDefault="00B4641E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</w:t>
            </w:r>
            <w:r>
              <w:rPr>
                <w:b/>
                <w:i/>
                <w:sz w:val="20"/>
                <w:szCs w:val="20"/>
              </w:rPr>
              <w:t>crement by 1 then use new value</w:t>
            </w:r>
          </w:p>
        </w:tc>
      </w:tr>
      <w:tr w:rsidR="00D960CC" w14:paraId="5246E402" w14:textId="77777777" w:rsidTr="00D5749C">
        <w:tc>
          <w:tcPr>
            <w:tcW w:w="3865" w:type="dxa"/>
          </w:tcPr>
          <w:p w14:paraId="48186E0C" w14:textId="04A60D74" w:rsidR="00D960CC" w:rsidRDefault="00D960C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a--</w:t>
            </w:r>
          </w:p>
        </w:tc>
        <w:tc>
          <w:tcPr>
            <w:tcW w:w="5711" w:type="dxa"/>
          </w:tcPr>
          <w:p w14:paraId="6C429B26" w14:textId="72FDAC61" w:rsidR="00D960CC" w:rsidRPr="001C4406" w:rsidRDefault="00B4641E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Use current </w:t>
            </w:r>
            <w:r>
              <w:rPr>
                <w:b/>
                <w:i/>
                <w:sz w:val="20"/>
                <w:szCs w:val="20"/>
              </w:rPr>
              <w:t>value and de</w:t>
            </w:r>
            <w:r>
              <w:rPr>
                <w:b/>
                <w:i/>
                <w:sz w:val="20"/>
                <w:szCs w:val="20"/>
              </w:rPr>
              <w:t>crement by 1</w:t>
            </w:r>
          </w:p>
        </w:tc>
      </w:tr>
      <w:tr w:rsidR="003548EE" w14:paraId="4FEFE017" w14:textId="77777777" w:rsidTr="00D5749C">
        <w:tc>
          <w:tcPr>
            <w:tcW w:w="3865" w:type="dxa"/>
          </w:tcPr>
          <w:p w14:paraId="35EF6C0D" w14:textId="07CB0871" w:rsidR="003548EE" w:rsidRDefault="00551D5E" w:rsidP="00655F8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</w:t>
            </w:r>
          </w:p>
        </w:tc>
        <w:tc>
          <w:tcPr>
            <w:tcW w:w="5711" w:type="dxa"/>
          </w:tcPr>
          <w:p w14:paraId="3D10FE12" w14:textId="7ECD8DE0" w:rsidR="003548EE" w:rsidRPr="00985FDC" w:rsidRDefault="0037767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 type of loop with repetition control which will loop a specific amount of times</w:t>
            </w:r>
          </w:p>
        </w:tc>
      </w:tr>
      <w:tr w:rsidR="00985FDC" w14:paraId="6967BFFB" w14:textId="77777777" w:rsidTr="00D5749C">
        <w:tc>
          <w:tcPr>
            <w:tcW w:w="3865" w:type="dxa"/>
          </w:tcPr>
          <w:p w14:paraId="325E0B6B" w14:textId="1B5E59DC" w:rsidR="00985FDC" w:rsidRDefault="003236C3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+=</w:t>
            </w:r>
          </w:p>
        </w:tc>
        <w:tc>
          <w:tcPr>
            <w:tcW w:w="5711" w:type="dxa"/>
          </w:tcPr>
          <w:p w14:paraId="5CE8C8AF" w14:textId="7C6A8BD8" w:rsidR="00D5749C" w:rsidRPr="00985FDC" w:rsidRDefault="00377670" w:rsidP="00BD78B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 += B; A = A + B</w:t>
            </w:r>
          </w:p>
        </w:tc>
      </w:tr>
      <w:tr w:rsidR="00D960CC" w14:paraId="6185AF8E" w14:textId="77777777" w:rsidTr="00D5749C">
        <w:tc>
          <w:tcPr>
            <w:tcW w:w="3865" w:type="dxa"/>
          </w:tcPr>
          <w:p w14:paraId="29CE5B9B" w14:textId="60ACC79B" w:rsidR="00D960CC" w:rsidRDefault="00D960C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-=</w:t>
            </w:r>
          </w:p>
        </w:tc>
        <w:tc>
          <w:tcPr>
            <w:tcW w:w="5711" w:type="dxa"/>
          </w:tcPr>
          <w:p w14:paraId="6C9D16EF" w14:textId="10BA27F7" w:rsidR="00D960CC" w:rsidRPr="00985FDC" w:rsidRDefault="00377670" w:rsidP="00BD78B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 </w:t>
            </w:r>
            <w:r>
              <w:rPr>
                <w:b/>
                <w:i/>
                <w:sz w:val="20"/>
                <w:szCs w:val="20"/>
              </w:rPr>
              <w:t>-= B; A = A -</w:t>
            </w:r>
            <w:r>
              <w:rPr>
                <w:b/>
                <w:i/>
                <w:sz w:val="20"/>
                <w:szCs w:val="20"/>
              </w:rPr>
              <w:t xml:space="preserve"> B</w:t>
            </w:r>
          </w:p>
        </w:tc>
      </w:tr>
      <w:tr w:rsidR="00D960CC" w14:paraId="6717F1F6" w14:textId="77777777" w:rsidTr="00D5749C">
        <w:tc>
          <w:tcPr>
            <w:tcW w:w="3865" w:type="dxa"/>
          </w:tcPr>
          <w:p w14:paraId="44A91DA3" w14:textId="1CAA5E6F" w:rsidR="00D960CC" w:rsidRDefault="00D960C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!=</w:t>
            </w:r>
          </w:p>
        </w:tc>
        <w:tc>
          <w:tcPr>
            <w:tcW w:w="5711" w:type="dxa"/>
          </w:tcPr>
          <w:p w14:paraId="26E2D527" w14:textId="75063544" w:rsidR="00D960CC" w:rsidRPr="00985FDC" w:rsidRDefault="00B4641E" w:rsidP="00BD78B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Not equal to</w:t>
            </w:r>
          </w:p>
        </w:tc>
      </w:tr>
      <w:tr w:rsidR="00D5749C" w14:paraId="292BD10A" w14:textId="77777777" w:rsidTr="00BD78B1">
        <w:trPr>
          <w:trHeight w:val="377"/>
        </w:trPr>
        <w:tc>
          <w:tcPr>
            <w:tcW w:w="3865" w:type="dxa"/>
          </w:tcPr>
          <w:p w14:paraId="4C3CFB4A" w14:textId="5F5EB748" w:rsidR="00D5749C" w:rsidRDefault="00457014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Unsigned </w:t>
            </w:r>
            <w:proofErr w:type="spellStart"/>
            <w:r>
              <w:rPr>
                <w:b/>
                <w:i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5711" w:type="dxa"/>
          </w:tcPr>
          <w:p w14:paraId="5A81306E" w14:textId="5B20FCA6" w:rsidR="00D5749C" w:rsidRDefault="0037767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Integers that can only be positive</w:t>
            </w:r>
          </w:p>
        </w:tc>
      </w:tr>
      <w:tr w:rsidR="00D5749C" w14:paraId="693E3F04" w14:textId="77777777" w:rsidTr="00D5749C">
        <w:tc>
          <w:tcPr>
            <w:tcW w:w="3865" w:type="dxa"/>
          </w:tcPr>
          <w:p w14:paraId="10FF47C0" w14:textId="4FAA2151" w:rsidR="00D5749C" w:rsidRDefault="00457014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>
              <w:rPr>
                <w:b/>
                <w:i/>
                <w:sz w:val="28"/>
                <w:szCs w:val="28"/>
              </w:rPr>
              <w:t>math.h</w:t>
            </w:r>
            <w:proofErr w:type="spellEnd"/>
            <w:r>
              <w:rPr>
                <w:b/>
                <w:i/>
                <w:sz w:val="28"/>
                <w:szCs w:val="28"/>
              </w:rPr>
              <w:t>&gt;</w:t>
            </w:r>
          </w:p>
        </w:tc>
        <w:tc>
          <w:tcPr>
            <w:tcW w:w="5711" w:type="dxa"/>
          </w:tcPr>
          <w:p w14:paraId="2C703F6F" w14:textId="57D10182" w:rsidR="00D5749C" w:rsidRDefault="0037767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Find the math library allows for more complicated mathematics</w:t>
            </w:r>
          </w:p>
        </w:tc>
      </w:tr>
      <w:tr w:rsidR="00D5749C" w14:paraId="7F79806E" w14:textId="77777777" w:rsidTr="00D5749C">
        <w:tc>
          <w:tcPr>
            <w:tcW w:w="3865" w:type="dxa"/>
          </w:tcPr>
          <w:p w14:paraId="1404776A" w14:textId="4CCD0A4D" w:rsidR="00D5749C" w:rsidRPr="00D5749C" w:rsidRDefault="00457014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double</w:t>
            </w:r>
          </w:p>
        </w:tc>
        <w:tc>
          <w:tcPr>
            <w:tcW w:w="5711" w:type="dxa"/>
          </w:tcPr>
          <w:p w14:paraId="0A65D3C2" w14:textId="10F064F6" w:rsidR="00D5749C" w:rsidRDefault="00A77A6C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Double is a bigger version of float meaning it can hold more floating-point numbers</w:t>
            </w:r>
          </w:p>
        </w:tc>
      </w:tr>
      <w:tr w:rsidR="00457014" w14:paraId="54E62ADF" w14:textId="77777777" w:rsidTr="00D5749C">
        <w:tc>
          <w:tcPr>
            <w:tcW w:w="3865" w:type="dxa"/>
          </w:tcPr>
          <w:p w14:paraId="6F8A95C5" w14:textId="1D07905E" w:rsidR="00457014" w:rsidRDefault="00457014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pow</w:t>
            </w:r>
          </w:p>
        </w:tc>
        <w:tc>
          <w:tcPr>
            <w:tcW w:w="5711" w:type="dxa"/>
          </w:tcPr>
          <w:p w14:paraId="32A090F7" w14:textId="106BA9A8" w:rsidR="00457014" w:rsidRDefault="00A77A6C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Written as( double pow(double x, double y); X being a base and Y being a power; raises x to the power of y</w:t>
            </w:r>
          </w:p>
        </w:tc>
      </w:tr>
      <w:tr w:rsidR="00457014" w14:paraId="50E3EDD3" w14:textId="77777777" w:rsidTr="00D5749C">
        <w:tc>
          <w:tcPr>
            <w:tcW w:w="3865" w:type="dxa"/>
          </w:tcPr>
          <w:p w14:paraId="318A4A65" w14:textId="5327AA24" w:rsidR="00457014" w:rsidRDefault="00457014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%s</w:t>
            </w:r>
          </w:p>
        </w:tc>
        <w:tc>
          <w:tcPr>
            <w:tcW w:w="5711" w:type="dxa"/>
          </w:tcPr>
          <w:p w14:paraId="2154E50D" w14:textId="120BECB0" w:rsidR="00457014" w:rsidRDefault="000E63D8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Take the argument and print it as a string</w:t>
            </w:r>
          </w:p>
        </w:tc>
      </w:tr>
      <w:tr w:rsidR="00D960CC" w14:paraId="3DE97F53" w14:textId="77777777" w:rsidTr="00D5749C">
        <w:tc>
          <w:tcPr>
            <w:tcW w:w="3865" w:type="dxa"/>
          </w:tcPr>
          <w:p w14:paraId="20CE9F9B" w14:textId="41C6777B" w:rsidR="00D960CC" w:rsidRDefault="00D960C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%u</w:t>
            </w:r>
          </w:p>
        </w:tc>
        <w:tc>
          <w:tcPr>
            <w:tcW w:w="5711" w:type="dxa"/>
          </w:tcPr>
          <w:p w14:paraId="31CDC41E" w14:textId="0AFE8B1A" w:rsidR="00D960CC" w:rsidRDefault="000E63D8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Take </w:t>
            </w:r>
            <w:r>
              <w:rPr>
                <w:b/>
                <w:i/>
                <w:sz w:val="20"/>
                <w:szCs w:val="20"/>
              </w:rPr>
              <w:t>the argument and print it as a unsigned decimal integer</w:t>
            </w:r>
          </w:p>
        </w:tc>
      </w:tr>
      <w:tr w:rsidR="00196B72" w14:paraId="0A367747" w14:textId="77777777" w:rsidTr="00D5749C">
        <w:tc>
          <w:tcPr>
            <w:tcW w:w="3865" w:type="dxa"/>
          </w:tcPr>
          <w:p w14:paraId="6200D89A" w14:textId="657201B3" w:rsidR="00196B72" w:rsidRDefault="00355C6C" w:rsidP="00445CE3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getchar</w:t>
            </w:r>
            <w:proofErr w:type="spellEnd"/>
          </w:p>
        </w:tc>
        <w:tc>
          <w:tcPr>
            <w:tcW w:w="5711" w:type="dxa"/>
          </w:tcPr>
          <w:p w14:paraId="55827E5C" w14:textId="02D74F9F" w:rsidR="00196B72" w:rsidRDefault="00A77A6C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Gets a character</w:t>
            </w:r>
          </w:p>
        </w:tc>
      </w:tr>
      <w:tr w:rsidR="00355C6C" w14:paraId="2D09D113" w14:textId="77777777" w:rsidTr="00D5749C">
        <w:tc>
          <w:tcPr>
            <w:tcW w:w="3865" w:type="dxa"/>
          </w:tcPr>
          <w:p w14:paraId="6564DACD" w14:textId="547DD1B4" w:rsidR="00355C6C" w:rsidRDefault="00355C6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EOF</w:t>
            </w:r>
          </w:p>
        </w:tc>
        <w:tc>
          <w:tcPr>
            <w:tcW w:w="5711" w:type="dxa"/>
          </w:tcPr>
          <w:p w14:paraId="692AE115" w14:textId="75F8FC78" w:rsidR="00355C6C" w:rsidRDefault="00E25AFD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End of file; has value -1; </w:t>
            </w:r>
            <w:r w:rsidR="00BF57A0">
              <w:rPr>
                <w:b/>
                <w:i/>
                <w:sz w:val="20"/>
                <w:szCs w:val="20"/>
              </w:rPr>
              <w:t>no more data; can press control Z or D to cause an end of file</w:t>
            </w:r>
          </w:p>
        </w:tc>
      </w:tr>
      <w:tr w:rsidR="00D960CC" w14:paraId="641B7357" w14:textId="77777777" w:rsidTr="00D5749C">
        <w:tc>
          <w:tcPr>
            <w:tcW w:w="3865" w:type="dxa"/>
          </w:tcPr>
          <w:p w14:paraId="4AD4B920" w14:textId="186A470D" w:rsidR="00D960CC" w:rsidRDefault="00D960C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&lt;=</w:t>
            </w:r>
          </w:p>
        </w:tc>
        <w:tc>
          <w:tcPr>
            <w:tcW w:w="5711" w:type="dxa"/>
          </w:tcPr>
          <w:p w14:paraId="5DCEDDAF" w14:textId="0F348B99" w:rsidR="00D960CC" w:rsidRDefault="00B4641E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Less than or equal to</w:t>
            </w:r>
          </w:p>
        </w:tc>
      </w:tr>
      <w:tr w:rsidR="00D960CC" w14:paraId="3C05E615" w14:textId="77777777" w:rsidTr="00D5749C">
        <w:tc>
          <w:tcPr>
            <w:tcW w:w="3865" w:type="dxa"/>
          </w:tcPr>
          <w:p w14:paraId="32F1DCFE" w14:textId="495885E6" w:rsidR="00D960CC" w:rsidRDefault="00D960C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&gt;=</w:t>
            </w:r>
          </w:p>
        </w:tc>
        <w:tc>
          <w:tcPr>
            <w:tcW w:w="5711" w:type="dxa"/>
          </w:tcPr>
          <w:p w14:paraId="03B7C4CF" w14:textId="42719EB2" w:rsidR="00D960CC" w:rsidRDefault="00B4641E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Greater than or equal to</w:t>
            </w:r>
          </w:p>
        </w:tc>
      </w:tr>
      <w:tr w:rsidR="00F4659A" w14:paraId="1E1D8D49" w14:textId="77777777" w:rsidTr="00D5749C">
        <w:tc>
          <w:tcPr>
            <w:tcW w:w="3865" w:type="dxa"/>
          </w:tcPr>
          <w:p w14:paraId="6DC5A250" w14:textId="6EC1E4B6" w:rsidR="00F4659A" w:rsidRDefault="00F4659A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break</w:t>
            </w:r>
          </w:p>
        </w:tc>
        <w:tc>
          <w:tcPr>
            <w:tcW w:w="5711" w:type="dxa"/>
          </w:tcPr>
          <w:p w14:paraId="51F0CE0C" w14:textId="6828F4E8" w:rsidR="00F4659A" w:rsidRDefault="00BF57A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Can terminate a loop and continue to the next statement; can terminate a case in switch</w:t>
            </w:r>
          </w:p>
        </w:tc>
      </w:tr>
      <w:tr w:rsidR="00F4659A" w14:paraId="5DE40CA5" w14:textId="77777777" w:rsidTr="00D5749C">
        <w:tc>
          <w:tcPr>
            <w:tcW w:w="3865" w:type="dxa"/>
          </w:tcPr>
          <w:p w14:paraId="6281E956" w14:textId="10C5F46E" w:rsidR="00F4659A" w:rsidRDefault="00F4659A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case</w:t>
            </w:r>
          </w:p>
        </w:tc>
        <w:tc>
          <w:tcPr>
            <w:tcW w:w="5711" w:type="dxa"/>
          </w:tcPr>
          <w:p w14:paraId="2CE164C8" w14:textId="2AD5AC4F" w:rsidR="00F4659A" w:rsidRDefault="00BF57A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Goes within switch; used to present different statements</w:t>
            </w:r>
          </w:p>
        </w:tc>
      </w:tr>
      <w:tr w:rsidR="00F4659A" w14:paraId="0B66055D" w14:textId="77777777" w:rsidTr="00D5749C">
        <w:tc>
          <w:tcPr>
            <w:tcW w:w="3865" w:type="dxa"/>
          </w:tcPr>
          <w:p w14:paraId="1BB29715" w14:textId="63E87C5A" w:rsidR="00F4659A" w:rsidRDefault="00F4659A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do</w:t>
            </w:r>
          </w:p>
        </w:tc>
        <w:tc>
          <w:tcPr>
            <w:tcW w:w="5711" w:type="dxa"/>
          </w:tcPr>
          <w:p w14:paraId="2D5AB1DC" w14:textId="1616ECE6" w:rsidR="00F4659A" w:rsidRDefault="0024107C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Like while loop but guaranteed to execute; checks condition at bottom of loop</w:t>
            </w:r>
          </w:p>
        </w:tc>
      </w:tr>
      <w:tr w:rsidR="00F4659A" w14:paraId="249F04EE" w14:textId="77777777" w:rsidTr="00D5749C">
        <w:tc>
          <w:tcPr>
            <w:tcW w:w="3865" w:type="dxa"/>
          </w:tcPr>
          <w:p w14:paraId="3FF6AECF" w14:textId="038CE3A0" w:rsidR="00F4659A" w:rsidRDefault="00F4659A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default</w:t>
            </w:r>
          </w:p>
        </w:tc>
        <w:tc>
          <w:tcPr>
            <w:tcW w:w="5711" w:type="dxa"/>
          </w:tcPr>
          <w:p w14:paraId="759D0A3F" w14:textId="04C92112" w:rsidR="00F4659A" w:rsidRDefault="0032280C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Can be used if none of the cases within switch are true</w:t>
            </w:r>
          </w:p>
        </w:tc>
      </w:tr>
      <w:tr w:rsidR="00F4659A" w14:paraId="704C3E1C" w14:textId="77777777" w:rsidTr="00D5749C">
        <w:tc>
          <w:tcPr>
            <w:tcW w:w="3865" w:type="dxa"/>
          </w:tcPr>
          <w:p w14:paraId="3F1AC524" w14:textId="37F7AD23" w:rsidR="00F4659A" w:rsidRDefault="00F4659A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switch</w:t>
            </w:r>
          </w:p>
        </w:tc>
        <w:tc>
          <w:tcPr>
            <w:tcW w:w="5711" w:type="dxa"/>
          </w:tcPr>
          <w:p w14:paraId="0109CEB9" w14:textId="7ECE2814" w:rsidR="00F4659A" w:rsidRDefault="00BF57A0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Faster than if and else statements; allows a variable to be tested against a list of values</w:t>
            </w:r>
          </w:p>
        </w:tc>
      </w:tr>
    </w:tbl>
    <w:p w14:paraId="7340FCAF" w14:textId="7D8CFE5E" w:rsidR="00FC6084" w:rsidRDefault="00FC6084">
      <w:pPr>
        <w:rPr>
          <w:i/>
          <w:sz w:val="24"/>
          <w:szCs w:val="24"/>
        </w:rPr>
      </w:pPr>
    </w:p>
    <w:sectPr w:rsidR="00FC6084" w:rsidSect="000353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B1EE2" w14:textId="77777777" w:rsidR="00E90350" w:rsidRDefault="00E90350" w:rsidP="00957B91">
      <w:pPr>
        <w:spacing w:after="0" w:line="240" w:lineRule="auto"/>
      </w:pPr>
      <w:r>
        <w:separator/>
      </w:r>
    </w:p>
  </w:endnote>
  <w:endnote w:type="continuationSeparator" w:id="0">
    <w:p w14:paraId="32F0CBD0" w14:textId="77777777" w:rsidR="00E90350" w:rsidRDefault="00E90350" w:rsidP="009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9B6CC" w14:textId="77777777" w:rsidR="00E90350" w:rsidRDefault="00E90350" w:rsidP="00957B91">
      <w:pPr>
        <w:spacing w:after="0" w:line="240" w:lineRule="auto"/>
      </w:pPr>
      <w:r>
        <w:separator/>
      </w:r>
    </w:p>
  </w:footnote>
  <w:footnote w:type="continuationSeparator" w:id="0">
    <w:p w14:paraId="1D85986A" w14:textId="77777777" w:rsidR="00E90350" w:rsidRDefault="00E90350" w:rsidP="0095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980"/>
    <w:multiLevelType w:val="hybridMultilevel"/>
    <w:tmpl w:val="F6A839FA"/>
    <w:lvl w:ilvl="0" w:tplc="6BAC1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4B"/>
    <w:rsid w:val="00031E70"/>
    <w:rsid w:val="00035338"/>
    <w:rsid w:val="00035F29"/>
    <w:rsid w:val="00073107"/>
    <w:rsid w:val="00074535"/>
    <w:rsid w:val="00077C07"/>
    <w:rsid w:val="000B4C26"/>
    <w:rsid w:val="000E63D8"/>
    <w:rsid w:val="000F6223"/>
    <w:rsid w:val="00116DB8"/>
    <w:rsid w:val="00127043"/>
    <w:rsid w:val="00140DCD"/>
    <w:rsid w:val="001414EE"/>
    <w:rsid w:val="00196B72"/>
    <w:rsid w:val="001A6FE5"/>
    <w:rsid w:val="001B54C0"/>
    <w:rsid w:val="001C4406"/>
    <w:rsid w:val="00210AF5"/>
    <w:rsid w:val="002235B5"/>
    <w:rsid w:val="00232323"/>
    <w:rsid w:val="0024107C"/>
    <w:rsid w:val="00255CCE"/>
    <w:rsid w:val="00267882"/>
    <w:rsid w:val="00271DE4"/>
    <w:rsid w:val="00274781"/>
    <w:rsid w:val="002E1E18"/>
    <w:rsid w:val="002E3D83"/>
    <w:rsid w:val="0032280C"/>
    <w:rsid w:val="003236C3"/>
    <w:rsid w:val="00326217"/>
    <w:rsid w:val="00332F5D"/>
    <w:rsid w:val="003548EE"/>
    <w:rsid w:val="00355C6C"/>
    <w:rsid w:val="00377670"/>
    <w:rsid w:val="00383A64"/>
    <w:rsid w:val="003A3FEE"/>
    <w:rsid w:val="003B1038"/>
    <w:rsid w:val="003B5FA4"/>
    <w:rsid w:val="004040E1"/>
    <w:rsid w:val="0040523C"/>
    <w:rsid w:val="00435559"/>
    <w:rsid w:val="00441B1A"/>
    <w:rsid w:val="00445CE3"/>
    <w:rsid w:val="00457014"/>
    <w:rsid w:val="00465B35"/>
    <w:rsid w:val="004B715B"/>
    <w:rsid w:val="004F1798"/>
    <w:rsid w:val="00551D5E"/>
    <w:rsid w:val="00553742"/>
    <w:rsid w:val="0055670D"/>
    <w:rsid w:val="00576BCB"/>
    <w:rsid w:val="005944E4"/>
    <w:rsid w:val="005A2B00"/>
    <w:rsid w:val="005E2867"/>
    <w:rsid w:val="005E4928"/>
    <w:rsid w:val="0061630F"/>
    <w:rsid w:val="00655F87"/>
    <w:rsid w:val="0067042E"/>
    <w:rsid w:val="006D2FFE"/>
    <w:rsid w:val="006D407C"/>
    <w:rsid w:val="006E504B"/>
    <w:rsid w:val="006F405E"/>
    <w:rsid w:val="00740F6E"/>
    <w:rsid w:val="007B24B5"/>
    <w:rsid w:val="00822987"/>
    <w:rsid w:val="00832892"/>
    <w:rsid w:val="008905CC"/>
    <w:rsid w:val="008B0C77"/>
    <w:rsid w:val="008D40B0"/>
    <w:rsid w:val="009076C4"/>
    <w:rsid w:val="00912BE7"/>
    <w:rsid w:val="00920D06"/>
    <w:rsid w:val="00926949"/>
    <w:rsid w:val="009336C4"/>
    <w:rsid w:val="00937F0E"/>
    <w:rsid w:val="00957B91"/>
    <w:rsid w:val="00962A51"/>
    <w:rsid w:val="009719C4"/>
    <w:rsid w:val="00977EEE"/>
    <w:rsid w:val="00985FDC"/>
    <w:rsid w:val="009D098B"/>
    <w:rsid w:val="00A31D48"/>
    <w:rsid w:val="00A72DFC"/>
    <w:rsid w:val="00A77A6C"/>
    <w:rsid w:val="00A91A1F"/>
    <w:rsid w:val="00AA453E"/>
    <w:rsid w:val="00AA4584"/>
    <w:rsid w:val="00AD10B4"/>
    <w:rsid w:val="00AD6697"/>
    <w:rsid w:val="00AE6675"/>
    <w:rsid w:val="00AE6AEB"/>
    <w:rsid w:val="00B4641E"/>
    <w:rsid w:val="00B85B93"/>
    <w:rsid w:val="00BA2A2E"/>
    <w:rsid w:val="00BA63DF"/>
    <w:rsid w:val="00BB2C49"/>
    <w:rsid w:val="00BB4F86"/>
    <w:rsid w:val="00BC028C"/>
    <w:rsid w:val="00BC3A79"/>
    <w:rsid w:val="00BD2A3F"/>
    <w:rsid w:val="00BD78B1"/>
    <w:rsid w:val="00BF194F"/>
    <w:rsid w:val="00BF57A0"/>
    <w:rsid w:val="00C0370D"/>
    <w:rsid w:val="00C13A21"/>
    <w:rsid w:val="00C275CE"/>
    <w:rsid w:val="00C66A2A"/>
    <w:rsid w:val="00C70833"/>
    <w:rsid w:val="00C91705"/>
    <w:rsid w:val="00C92883"/>
    <w:rsid w:val="00CA3664"/>
    <w:rsid w:val="00CB5E21"/>
    <w:rsid w:val="00CE27BA"/>
    <w:rsid w:val="00D56703"/>
    <w:rsid w:val="00D5749C"/>
    <w:rsid w:val="00D62AC6"/>
    <w:rsid w:val="00D8521E"/>
    <w:rsid w:val="00D95387"/>
    <w:rsid w:val="00D960CC"/>
    <w:rsid w:val="00DA201C"/>
    <w:rsid w:val="00DC0CA5"/>
    <w:rsid w:val="00DD209A"/>
    <w:rsid w:val="00DF68A7"/>
    <w:rsid w:val="00E21513"/>
    <w:rsid w:val="00E25AFD"/>
    <w:rsid w:val="00E30FCC"/>
    <w:rsid w:val="00E90350"/>
    <w:rsid w:val="00EA1A73"/>
    <w:rsid w:val="00EB3896"/>
    <w:rsid w:val="00ED3254"/>
    <w:rsid w:val="00ED657F"/>
    <w:rsid w:val="00F00AB8"/>
    <w:rsid w:val="00F253A4"/>
    <w:rsid w:val="00F4659A"/>
    <w:rsid w:val="00FA19D9"/>
    <w:rsid w:val="00FB6B2E"/>
    <w:rsid w:val="00FC6084"/>
    <w:rsid w:val="00FC753B"/>
    <w:rsid w:val="00FD27B8"/>
    <w:rsid w:val="00FE2E3F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6F1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91"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1"/>
  </w:style>
  <w:style w:type="table" w:styleId="LightShading-Accent1">
    <w:name w:val="Light Shading Accent 1"/>
    <w:basedOn w:val="TableNormal"/>
    <w:uiPriority w:val="60"/>
    <w:rsid w:val="00BB4F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cey4444/Library/Group%20Containers/UBF8T346G9.Office/User%20Content.localized/Templates.localized/COP2270-CH02HW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1E62B-0104-F847-8A96-94896889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COP2270-CH02HW-Template.dotx</Template>
  <TotalTime>211</TotalTime>
  <Pages>16</Pages>
  <Words>1654</Words>
  <Characters>9433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37</cp:revision>
  <dcterms:created xsi:type="dcterms:W3CDTF">2018-02-07T18:29:00Z</dcterms:created>
  <dcterms:modified xsi:type="dcterms:W3CDTF">2018-02-16T03:57:00Z</dcterms:modified>
</cp:coreProperties>
</file>