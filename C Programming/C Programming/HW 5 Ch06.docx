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3D131" w14:textId="77777777" w:rsidR="00D56703" w:rsidRDefault="00BC028C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COP2270</w:t>
      </w:r>
    </w:p>
    <w:p w14:paraId="028D1368" w14:textId="77777777" w:rsidR="00445CE3" w:rsidRDefault="000B4C26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M/W</w:t>
      </w:r>
      <w:r w:rsidR="00BC028C">
        <w:rPr>
          <w:b/>
          <w:i/>
          <w:sz w:val="28"/>
          <w:szCs w:val="28"/>
        </w:rPr>
        <w:t xml:space="preserve"> </w:t>
      </w:r>
    </w:p>
    <w:p w14:paraId="792E1EA5" w14:textId="77777777" w:rsidR="008D40B0" w:rsidRPr="00445CE3" w:rsidRDefault="000B4C26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Spring 2017-2018</w:t>
      </w:r>
    </w:p>
    <w:p w14:paraId="795AA40A" w14:textId="77777777" w:rsidR="00445CE3" w:rsidRDefault="008D40B0" w:rsidP="00445CE3">
      <w:pPr>
        <w:jc w:val="center"/>
        <w:rPr>
          <w:b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DE8B134" wp14:editId="22E2FE52">
            <wp:extent cx="5245668" cy="2952750"/>
            <wp:effectExtent l="0" t="0" r="0" b="0"/>
            <wp:docPr id="6" name="Picture 6" descr="http://i.kinja-img.com/gawker-media/image/upload/ofrmwr4zn4vjabzbak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kinja-img.com/gawker-media/image/upload/ofrmwr4zn4vjabzbakg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09" cy="295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0D65" w14:textId="77777777" w:rsidR="00957B91" w:rsidRDefault="00957B91" w:rsidP="00445CE3">
      <w:pPr>
        <w:jc w:val="center"/>
        <w:rPr>
          <w:b/>
          <w:i/>
          <w:sz w:val="28"/>
          <w:szCs w:val="28"/>
        </w:rPr>
      </w:pPr>
    </w:p>
    <w:p w14:paraId="2492959D" w14:textId="77777777" w:rsidR="00445CE3" w:rsidRDefault="00445CE3" w:rsidP="00445CE3">
      <w:pPr>
        <w:jc w:val="center"/>
        <w:rPr>
          <w:b/>
          <w:i/>
          <w:sz w:val="28"/>
          <w:szCs w:val="28"/>
        </w:rPr>
      </w:pPr>
      <w:r w:rsidRPr="00445CE3">
        <w:rPr>
          <w:b/>
          <w:i/>
          <w:sz w:val="28"/>
          <w:szCs w:val="28"/>
        </w:rPr>
        <w:t xml:space="preserve">Professor:  Yassin </w:t>
      </w:r>
      <w:proofErr w:type="spellStart"/>
      <w:r w:rsidRPr="00445CE3">
        <w:rPr>
          <w:b/>
          <w:i/>
          <w:sz w:val="28"/>
          <w:szCs w:val="28"/>
        </w:rPr>
        <w:t>Raef</w:t>
      </w:r>
      <w:proofErr w:type="spellEnd"/>
    </w:p>
    <w:p w14:paraId="26826B2C" w14:textId="77777777" w:rsidR="00957B91" w:rsidRPr="00FC6084" w:rsidRDefault="000B4C26" w:rsidP="00445CE3">
      <w:pPr>
        <w:jc w:val="center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Anaisy Garcia</w:t>
      </w:r>
    </w:p>
    <w:p w14:paraId="7456473B" w14:textId="606FDB1C" w:rsidR="00445CE3" w:rsidRDefault="00C76A3F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Chapter 6</w:t>
      </w:r>
      <w:r w:rsidR="00445CE3">
        <w:rPr>
          <w:b/>
          <w:i/>
          <w:sz w:val="28"/>
          <w:szCs w:val="28"/>
        </w:rPr>
        <w:t xml:space="preserve"> Homework/ Exercises </w:t>
      </w:r>
    </w:p>
    <w:p w14:paraId="3E35BC81" w14:textId="77777777" w:rsidR="00C76A3F" w:rsidRDefault="00C76A3F" w:rsidP="00445CE3">
      <w:pPr>
        <w:jc w:val="center"/>
        <w:rPr>
          <w:b/>
          <w:i/>
          <w:sz w:val="28"/>
          <w:szCs w:val="28"/>
        </w:rPr>
      </w:pPr>
    </w:p>
    <w:p w14:paraId="66C84D82" w14:textId="77777777" w:rsidR="00D95387" w:rsidRDefault="00D95387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One problem per page Please</w:t>
      </w:r>
    </w:p>
    <w:p w14:paraId="2D525483" w14:textId="77777777" w:rsidR="00445CE3" w:rsidRDefault="00445CE3" w:rsidP="00957B91">
      <w:pPr>
        <w:rPr>
          <w:b/>
          <w:i/>
          <w:sz w:val="28"/>
          <w:szCs w:val="28"/>
        </w:rPr>
      </w:pPr>
    </w:p>
    <w:p w14:paraId="4A80E8BA" w14:textId="77777777" w:rsidR="00445CE3" w:rsidRDefault="00445CE3" w:rsidP="00957B91">
      <w:pPr>
        <w:rPr>
          <w:b/>
          <w:i/>
          <w:sz w:val="28"/>
          <w:szCs w:val="28"/>
        </w:rPr>
      </w:pPr>
    </w:p>
    <w:p w14:paraId="4E6CF7D1" w14:textId="77777777" w:rsidR="00957B91" w:rsidRDefault="00957B91" w:rsidP="00957B91">
      <w:pPr>
        <w:rPr>
          <w:b/>
          <w:i/>
          <w:sz w:val="28"/>
          <w:szCs w:val="28"/>
        </w:rPr>
      </w:pPr>
    </w:p>
    <w:p w14:paraId="456BFB5F" w14:textId="77777777" w:rsidR="00445CE3" w:rsidRDefault="00445CE3" w:rsidP="00445CE3">
      <w:pPr>
        <w:jc w:val="center"/>
        <w:rPr>
          <w:b/>
          <w:i/>
          <w:sz w:val="28"/>
          <w:szCs w:val="28"/>
        </w:rPr>
      </w:pPr>
    </w:p>
    <w:p w14:paraId="5A973B4F" w14:textId="77777777" w:rsidR="00435559" w:rsidRDefault="00BC028C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  <w:r w:rsidR="00840A58">
        <w:rPr>
          <w:b/>
          <w:i/>
          <w:sz w:val="28"/>
          <w:szCs w:val="28"/>
        </w:rPr>
        <w:lastRenderedPageBreak/>
        <w:t>Figure 6</w:t>
      </w:r>
      <w:r w:rsidR="00435559">
        <w:rPr>
          <w:b/>
          <w:i/>
          <w:sz w:val="28"/>
          <w:szCs w:val="28"/>
        </w:rPr>
        <w:t>-</w:t>
      </w:r>
      <w:r w:rsidR="00840A58">
        <w:rPr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5559" w14:paraId="6C180530" w14:textId="77777777" w:rsidTr="0057081F">
        <w:tc>
          <w:tcPr>
            <w:tcW w:w="9576" w:type="dxa"/>
            <w:shd w:val="clear" w:color="auto" w:fill="8DB3E2" w:themeFill="text2" w:themeFillTint="66"/>
          </w:tcPr>
          <w:p w14:paraId="76CB30B2" w14:textId="77777777" w:rsidR="00435559" w:rsidRDefault="00435559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435559" w14:paraId="5C0F21D2" w14:textId="77777777" w:rsidTr="0057081F">
        <w:tc>
          <w:tcPr>
            <w:tcW w:w="9576" w:type="dxa"/>
          </w:tcPr>
          <w:p w14:paraId="708BEB42" w14:textId="77777777" w:rsidR="00840A58" w:rsidRPr="00840A58" w:rsidRDefault="00840A58" w:rsidP="00840A58">
            <w:pPr>
              <w:rPr>
                <w:b/>
                <w:i/>
                <w:sz w:val="28"/>
                <w:szCs w:val="28"/>
              </w:rPr>
            </w:pPr>
            <w:r w:rsidRPr="00840A58">
              <w:rPr>
                <w:b/>
                <w:i/>
                <w:sz w:val="28"/>
                <w:szCs w:val="28"/>
              </w:rPr>
              <w:t>// Fig. 6.3: fig06_03.c</w:t>
            </w:r>
          </w:p>
          <w:p w14:paraId="42CD47AD" w14:textId="77777777" w:rsidR="00840A58" w:rsidRPr="00840A58" w:rsidRDefault="00840A58" w:rsidP="00840A58">
            <w:pPr>
              <w:rPr>
                <w:b/>
                <w:i/>
                <w:sz w:val="28"/>
                <w:szCs w:val="28"/>
              </w:rPr>
            </w:pPr>
            <w:r w:rsidRPr="00840A58">
              <w:rPr>
                <w:b/>
                <w:i/>
                <w:sz w:val="28"/>
                <w:szCs w:val="28"/>
              </w:rPr>
              <w:t xml:space="preserve">// Initializing the elements of an array to </w:t>
            </w:r>
            <w:proofErr w:type="spellStart"/>
            <w:r w:rsidRPr="00840A58">
              <w:rPr>
                <w:b/>
                <w:i/>
                <w:sz w:val="28"/>
                <w:szCs w:val="28"/>
              </w:rPr>
              <w:t>zeros</w:t>
            </w:r>
            <w:proofErr w:type="spellEnd"/>
            <w:r w:rsidRPr="00840A58">
              <w:rPr>
                <w:b/>
                <w:i/>
                <w:sz w:val="28"/>
                <w:szCs w:val="28"/>
              </w:rPr>
              <w:t>.</w:t>
            </w:r>
          </w:p>
          <w:p w14:paraId="584385B2" w14:textId="77777777" w:rsidR="00840A58" w:rsidRPr="00840A58" w:rsidRDefault="00840A58" w:rsidP="00840A58">
            <w:pPr>
              <w:rPr>
                <w:b/>
                <w:i/>
                <w:sz w:val="28"/>
                <w:szCs w:val="28"/>
              </w:rPr>
            </w:pPr>
            <w:r w:rsidRPr="00840A58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840A58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840A58">
              <w:rPr>
                <w:b/>
                <w:i/>
                <w:sz w:val="28"/>
                <w:szCs w:val="28"/>
              </w:rPr>
              <w:t>&gt;</w:t>
            </w:r>
          </w:p>
          <w:p w14:paraId="316CF34D" w14:textId="77777777" w:rsidR="00840A58" w:rsidRPr="00840A58" w:rsidRDefault="00840A58" w:rsidP="00840A58">
            <w:pPr>
              <w:rPr>
                <w:b/>
                <w:i/>
                <w:sz w:val="28"/>
                <w:szCs w:val="28"/>
              </w:rPr>
            </w:pPr>
          </w:p>
          <w:p w14:paraId="3BBEB18E" w14:textId="77777777" w:rsidR="00840A58" w:rsidRPr="00840A58" w:rsidRDefault="00840A58" w:rsidP="00840A58">
            <w:pPr>
              <w:rPr>
                <w:b/>
                <w:i/>
                <w:sz w:val="28"/>
                <w:szCs w:val="28"/>
              </w:rPr>
            </w:pPr>
            <w:r w:rsidRPr="00840A58">
              <w:rPr>
                <w:b/>
                <w:i/>
                <w:sz w:val="28"/>
                <w:szCs w:val="28"/>
              </w:rPr>
              <w:t>// function main begins program execution</w:t>
            </w:r>
          </w:p>
          <w:p w14:paraId="1DAE7399" w14:textId="77777777" w:rsidR="00840A58" w:rsidRPr="00840A58" w:rsidRDefault="00840A58" w:rsidP="00840A58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840A58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840A58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48957459" w14:textId="77777777" w:rsidR="00840A58" w:rsidRPr="00840A58" w:rsidRDefault="00840A58" w:rsidP="00840A58">
            <w:pPr>
              <w:rPr>
                <w:b/>
                <w:i/>
                <w:sz w:val="28"/>
                <w:szCs w:val="28"/>
              </w:rPr>
            </w:pPr>
            <w:r w:rsidRPr="00840A58">
              <w:rPr>
                <w:b/>
                <w:i/>
                <w:sz w:val="28"/>
                <w:szCs w:val="28"/>
              </w:rPr>
              <w:t>{</w:t>
            </w:r>
          </w:p>
          <w:p w14:paraId="289D43EA" w14:textId="77777777" w:rsidR="00840A58" w:rsidRPr="00840A58" w:rsidRDefault="00840A58" w:rsidP="00840A58">
            <w:pPr>
              <w:rPr>
                <w:b/>
                <w:i/>
                <w:sz w:val="28"/>
                <w:szCs w:val="28"/>
              </w:rPr>
            </w:pPr>
            <w:r w:rsidRPr="00840A58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840A58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840A58">
              <w:rPr>
                <w:b/>
                <w:i/>
                <w:sz w:val="28"/>
                <w:szCs w:val="28"/>
              </w:rPr>
              <w:t xml:space="preserve"> </w:t>
            </w:r>
            <w:proofErr w:type="gramStart"/>
            <w:r w:rsidRPr="00840A58">
              <w:rPr>
                <w:b/>
                <w:i/>
                <w:sz w:val="28"/>
                <w:szCs w:val="28"/>
              </w:rPr>
              <w:t>n[</w:t>
            </w:r>
            <w:proofErr w:type="gramEnd"/>
            <w:r w:rsidRPr="00840A58">
              <w:rPr>
                <w:b/>
                <w:i/>
                <w:sz w:val="28"/>
                <w:szCs w:val="28"/>
              </w:rPr>
              <w:t>5]; // n is an array of five integers</w:t>
            </w:r>
          </w:p>
          <w:p w14:paraId="344329B9" w14:textId="77777777" w:rsidR="00840A58" w:rsidRPr="00840A58" w:rsidRDefault="00840A58" w:rsidP="00840A58">
            <w:pPr>
              <w:rPr>
                <w:b/>
                <w:i/>
                <w:sz w:val="28"/>
                <w:szCs w:val="28"/>
              </w:rPr>
            </w:pPr>
          </w:p>
          <w:p w14:paraId="0FA45D26" w14:textId="77777777" w:rsidR="00840A58" w:rsidRPr="00840A58" w:rsidRDefault="00840A58" w:rsidP="00840A58">
            <w:pPr>
              <w:rPr>
                <w:b/>
                <w:i/>
                <w:sz w:val="28"/>
                <w:szCs w:val="28"/>
              </w:rPr>
            </w:pPr>
            <w:r w:rsidRPr="00840A58">
              <w:rPr>
                <w:b/>
                <w:i/>
                <w:sz w:val="28"/>
                <w:szCs w:val="28"/>
              </w:rPr>
              <w:t xml:space="preserve">    // set elements of array n to 0</w:t>
            </w:r>
          </w:p>
          <w:p w14:paraId="2F964476" w14:textId="77777777" w:rsidR="00840A58" w:rsidRPr="00840A58" w:rsidRDefault="00840A58" w:rsidP="00840A58">
            <w:pPr>
              <w:rPr>
                <w:b/>
                <w:i/>
                <w:sz w:val="28"/>
                <w:szCs w:val="28"/>
              </w:rPr>
            </w:pPr>
            <w:r w:rsidRPr="00840A58">
              <w:rPr>
                <w:b/>
                <w:i/>
                <w:sz w:val="28"/>
                <w:szCs w:val="28"/>
              </w:rPr>
              <w:t xml:space="preserve">    for (</w:t>
            </w:r>
            <w:proofErr w:type="spellStart"/>
            <w:r w:rsidRPr="00840A58">
              <w:rPr>
                <w:b/>
                <w:i/>
                <w:sz w:val="28"/>
                <w:szCs w:val="28"/>
              </w:rPr>
              <w:t>size_t</w:t>
            </w:r>
            <w:proofErr w:type="spellEnd"/>
            <w:r w:rsidRPr="00840A58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40A58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840A58">
              <w:rPr>
                <w:b/>
                <w:i/>
                <w:sz w:val="28"/>
                <w:szCs w:val="28"/>
              </w:rPr>
              <w:t xml:space="preserve"> = 0; </w:t>
            </w:r>
            <w:proofErr w:type="spellStart"/>
            <w:r w:rsidRPr="00840A58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840A58">
              <w:rPr>
                <w:b/>
                <w:i/>
                <w:sz w:val="28"/>
                <w:szCs w:val="28"/>
              </w:rPr>
              <w:t xml:space="preserve"> &lt; 5; ++</w:t>
            </w:r>
            <w:proofErr w:type="spellStart"/>
            <w:r w:rsidRPr="00840A58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840A58">
              <w:rPr>
                <w:b/>
                <w:i/>
                <w:sz w:val="28"/>
                <w:szCs w:val="28"/>
              </w:rPr>
              <w:t>) {</w:t>
            </w:r>
          </w:p>
          <w:p w14:paraId="32CD2B8C" w14:textId="77777777" w:rsidR="00840A58" w:rsidRPr="00840A58" w:rsidRDefault="00840A58" w:rsidP="00840A58">
            <w:pPr>
              <w:rPr>
                <w:b/>
                <w:i/>
                <w:sz w:val="28"/>
                <w:szCs w:val="28"/>
              </w:rPr>
            </w:pPr>
            <w:r w:rsidRPr="00840A58">
              <w:rPr>
                <w:b/>
                <w:i/>
                <w:sz w:val="28"/>
                <w:szCs w:val="28"/>
              </w:rPr>
              <w:t xml:space="preserve">        n[</w:t>
            </w:r>
            <w:proofErr w:type="spellStart"/>
            <w:r w:rsidRPr="00840A58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840A58">
              <w:rPr>
                <w:b/>
                <w:i/>
                <w:sz w:val="28"/>
                <w:szCs w:val="28"/>
              </w:rPr>
              <w:t xml:space="preserve">] = 0; // set element at location </w:t>
            </w:r>
            <w:proofErr w:type="spellStart"/>
            <w:r w:rsidRPr="00840A58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840A58">
              <w:rPr>
                <w:b/>
                <w:i/>
                <w:sz w:val="28"/>
                <w:szCs w:val="28"/>
              </w:rPr>
              <w:t xml:space="preserve"> to 0</w:t>
            </w:r>
          </w:p>
          <w:p w14:paraId="040C7B0C" w14:textId="77777777" w:rsidR="00840A58" w:rsidRPr="00840A58" w:rsidRDefault="00840A58" w:rsidP="00840A58">
            <w:pPr>
              <w:rPr>
                <w:b/>
                <w:i/>
                <w:sz w:val="28"/>
                <w:szCs w:val="28"/>
              </w:rPr>
            </w:pPr>
            <w:r w:rsidRPr="00840A58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6DD91F06" w14:textId="77777777" w:rsidR="00840A58" w:rsidRPr="00840A58" w:rsidRDefault="00840A58" w:rsidP="00840A58">
            <w:pPr>
              <w:rPr>
                <w:b/>
                <w:i/>
                <w:sz w:val="28"/>
                <w:szCs w:val="28"/>
              </w:rPr>
            </w:pPr>
          </w:p>
          <w:p w14:paraId="3D8814B4" w14:textId="77777777" w:rsidR="00840A58" w:rsidRPr="00840A58" w:rsidRDefault="00840A58" w:rsidP="00840A58">
            <w:pPr>
              <w:rPr>
                <w:b/>
                <w:i/>
                <w:sz w:val="28"/>
                <w:szCs w:val="28"/>
              </w:rPr>
            </w:pPr>
            <w:r w:rsidRPr="00840A58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840A58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840A58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840A58">
              <w:rPr>
                <w:b/>
                <w:i/>
                <w:sz w:val="28"/>
                <w:szCs w:val="28"/>
              </w:rPr>
              <w:t>"%s%13s\n", "Element", "Value");</w:t>
            </w:r>
          </w:p>
          <w:p w14:paraId="288F0A0B" w14:textId="77777777" w:rsidR="00840A58" w:rsidRPr="00840A58" w:rsidRDefault="00840A58" w:rsidP="00840A58">
            <w:pPr>
              <w:rPr>
                <w:b/>
                <w:i/>
                <w:sz w:val="28"/>
                <w:szCs w:val="28"/>
              </w:rPr>
            </w:pPr>
          </w:p>
          <w:p w14:paraId="12811ADF" w14:textId="77777777" w:rsidR="00840A58" w:rsidRPr="00840A58" w:rsidRDefault="00840A58" w:rsidP="00840A58">
            <w:pPr>
              <w:rPr>
                <w:b/>
                <w:i/>
                <w:sz w:val="28"/>
                <w:szCs w:val="28"/>
              </w:rPr>
            </w:pPr>
            <w:r w:rsidRPr="00840A58">
              <w:rPr>
                <w:b/>
                <w:i/>
                <w:sz w:val="28"/>
                <w:szCs w:val="28"/>
              </w:rPr>
              <w:t xml:space="preserve">    // output contents of array n in tabular format</w:t>
            </w:r>
          </w:p>
          <w:p w14:paraId="7DF08C70" w14:textId="77777777" w:rsidR="00840A58" w:rsidRPr="00840A58" w:rsidRDefault="00840A58" w:rsidP="00840A58">
            <w:pPr>
              <w:rPr>
                <w:b/>
                <w:i/>
                <w:sz w:val="28"/>
                <w:szCs w:val="28"/>
              </w:rPr>
            </w:pPr>
            <w:r w:rsidRPr="00840A58">
              <w:rPr>
                <w:b/>
                <w:i/>
                <w:sz w:val="28"/>
                <w:szCs w:val="28"/>
              </w:rPr>
              <w:t xml:space="preserve">    for (</w:t>
            </w:r>
            <w:proofErr w:type="spellStart"/>
            <w:r w:rsidRPr="00840A58">
              <w:rPr>
                <w:b/>
                <w:i/>
                <w:sz w:val="28"/>
                <w:szCs w:val="28"/>
              </w:rPr>
              <w:t>size_t</w:t>
            </w:r>
            <w:proofErr w:type="spellEnd"/>
            <w:r w:rsidRPr="00840A58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40A58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840A58">
              <w:rPr>
                <w:b/>
                <w:i/>
                <w:sz w:val="28"/>
                <w:szCs w:val="28"/>
              </w:rPr>
              <w:t xml:space="preserve"> = 0; </w:t>
            </w:r>
            <w:proofErr w:type="spellStart"/>
            <w:r w:rsidRPr="00840A58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840A58">
              <w:rPr>
                <w:b/>
                <w:i/>
                <w:sz w:val="28"/>
                <w:szCs w:val="28"/>
              </w:rPr>
              <w:t xml:space="preserve"> &lt; 5; ++</w:t>
            </w:r>
            <w:proofErr w:type="spellStart"/>
            <w:r w:rsidRPr="00840A58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840A58">
              <w:rPr>
                <w:b/>
                <w:i/>
                <w:sz w:val="28"/>
                <w:szCs w:val="28"/>
              </w:rPr>
              <w:t>) {</w:t>
            </w:r>
          </w:p>
          <w:p w14:paraId="1048A412" w14:textId="77777777" w:rsidR="00840A58" w:rsidRPr="00840A58" w:rsidRDefault="00840A58" w:rsidP="00840A58">
            <w:pPr>
              <w:rPr>
                <w:b/>
                <w:i/>
                <w:sz w:val="28"/>
                <w:szCs w:val="28"/>
              </w:rPr>
            </w:pPr>
            <w:r w:rsidRPr="00840A58">
              <w:rPr>
                <w:b/>
                <w:i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840A58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840A58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840A58">
              <w:rPr>
                <w:b/>
                <w:i/>
                <w:sz w:val="28"/>
                <w:szCs w:val="28"/>
              </w:rPr>
              <w:t xml:space="preserve">"%7u%13d\n", </w:t>
            </w:r>
            <w:proofErr w:type="spellStart"/>
            <w:r w:rsidRPr="00840A58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840A58">
              <w:rPr>
                <w:b/>
                <w:i/>
                <w:sz w:val="28"/>
                <w:szCs w:val="28"/>
              </w:rPr>
              <w:t>, n[</w:t>
            </w:r>
            <w:proofErr w:type="spellStart"/>
            <w:r w:rsidRPr="00840A58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840A58">
              <w:rPr>
                <w:b/>
                <w:i/>
                <w:sz w:val="28"/>
                <w:szCs w:val="28"/>
              </w:rPr>
              <w:t>]);</w:t>
            </w:r>
          </w:p>
          <w:p w14:paraId="4DCAF1EC" w14:textId="77777777" w:rsidR="00840A58" w:rsidRPr="00840A58" w:rsidRDefault="00840A58" w:rsidP="00840A58">
            <w:pPr>
              <w:rPr>
                <w:b/>
                <w:i/>
                <w:sz w:val="28"/>
                <w:szCs w:val="28"/>
              </w:rPr>
            </w:pPr>
            <w:r w:rsidRPr="00840A58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7DAFCB17" w14:textId="77777777" w:rsidR="00435559" w:rsidRDefault="00840A58" w:rsidP="00840A58">
            <w:pPr>
              <w:rPr>
                <w:b/>
                <w:i/>
                <w:sz w:val="28"/>
                <w:szCs w:val="28"/>
              </w:rPr>
            </w:pPr>
            <w:r w:rsidRPr="00840A58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4B9167DB" w14:textId="77777777" w:rsidR="00435559" w:rsidRDefault="00435559" w:rsidP="00435559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5559" w14:paraId="47BA8AB4" w14:textId="77777777" w:rsidTr="0057081F">
        <w:tc>
          <w:tcPr>
            <w:tcW w:w="9576" w:type="dxa"/>
            <w:shd w:val="clear" w:color="auto" w:fill="8DB3E2" w:themeFill="text2" w:themeFillTint="66"/>
          </w:tcPr>
          <w:p w14:paraId="244A0BFC" w14:textId="77777777" w:rsidR="00435559" w:rsidRDefault="00435559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435559" w:rsidRPr="00957B91" w14:paraId="60C1CF68" w14:textId="77777777" w:rsidTr="0057081F">
        <w:tc>
          <w:tcPr>
            <w:tcW w:w="9576" w:type="dxa"/>
          </w:tcPr>
          <w:p w14:paraId="5A67F228" w14:textId="77777777" w:rsidR="00435559" w:rsidRPr="00957B91" w:rsidRDefault="00840A58" w:rsidP="0057081F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79434EE0" wp14:editId="2635E555">
                  <wp:extent cx="4003809" cy="1951282"/>
                  <wp:effectExtent l="0" t="0" r="952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03-07 at 2.37.00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65" cy="1952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EB1AF" w14:textId="77777777" w:rsidR="00445CE3" w:rsidRDefault="00445CE3" w:rsidP="00840A58">
      <w:pPr>
        <w:rPr>
          <w:b/>
          <w:i/>
          <w:sz w:val="28"/>
          <w:szCs w:val="28"/>
        </w:rPr>
      </w:pPr>
    </w:p>
    <w:p w14:paraId="2E334571" w14:textId="77777777" w:rsidR="00655F87" w:rsidRDefault="00840A58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6</w:t>
      </w:r>
      <w:r w:rsidR="00655F87">
        <w:rPr>
          <w:b/>
          <w:i/>
          <w:sz w:val="28"/>
          <w:szCs w:val="28"/>
        </w:rPr>
        <w:t>-</w:t>
      </w:r>
      <w:r>
        <w:rPr>
          <w:b/>
          <w:i/>
          <w:sz w:val="28"/>
          <w:szCs w:val="28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5F87" w14:paraId="786A9975" w14:textId="77777777" w:rsidTr="0057081F">
        <w:trPr>
          <w:trHeight w:val="395"/>
        </w:trPr>
        <w:tc>
          <w:tcPr>
            <w:tcW w:w="9576" w:type="dxa"/>
            <w:shd w:val="clear" w:color="auto" w:fill="8DB3E2" w:themeFill="text2" w:themeFillTint="66"/>
          </w:tcPr>
          <w:p w14:paraId="7FFBC2BC" w14:textId="77777777" w:rsidR="00655F87" w:rsidRDefault="00655F87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655F87" w14:paraId="643FB67F" w14:textId="77777777" w:rsidTr="0057081F">
        <w:tc>
          <w:tcPr>
            <w:tcW w:w="9576" w:type="dxa"/>
          </w:tcPr>
          <w:p w14:paraId="2C8E24C0" w14:textId="77777777" w:rsidR="00B12BEC" w:rsidRPr="00B12BEC" w:rsidRDefault="00B12BEC" w:rsidP="00B12BEC">
            <w:pPr>
              <w:rPr>
                <w:b/>
                <w:i/>
                <w:sz w:val="28"/>
                <w:szCs w:val="28"/>
              </w:rPr>
            </w:pPr>
            <w:r w:rsidRPr="00B12BEC">
              <w:rPr>
                <w:b/>
                <w:i/>
                <w:sz w:val="28"/>
                <w:szCs w:val="28"/>
              </w:rPr>
              <w:t>// Fig. 6.4: fig06_04.c</w:t>
            </w:r>
          </w:p>
          <w:p w14:paraId="6424AE58" w14:textId="77777777" w:rsidR="00B12BEC" w:rsidRPr="00B12BEC" w:rsidRDefault="00B12BEC" w:rsidP="00B12BEC">
            <w:pPr>
              <w:rPr>
                <w:b/>
                <w:i/>
                <w:sz w:val="28"/>
                <w:szCs w:val="28"/>
              </w:rPr>
            </w:pPr>
            <w:r w:rsidRPr="00B12BEC">
              <w:rPr>
                <w:b/>
                <w:i/>
                <w:sz w:val="28"/>
                <w:szCs w:val="28"/>
              </w:rPr>
              <w:t>// Initializing the elements of an array with an initializer list.</w:t>
            </w:r>
          </w:p>
          <w:p w14:paraId="6E414294" w14:textId="77777777" w:rsidR="00B12BEC" w:rsidRPr="00B12BEC" w:rsidRDefault="00B12BEC" w:rsidP="00B12BEC">
            <w:pPr>
              <w:rPr>
                <w:b/>
                <w:i/>
                <w:sz w:val="28"/>
                <w:szCs w:val="28"/>
              </w:rPr>
            </w:pPr>
            <w:r w:rsidRPr="00B12BEC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B12BEC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B12BEC">
              <w:rPr>
                <w:b/>
                <w:i/>
                <w:sz w:val="28"/>
                <w:szCs w:val="28"/>
              </w:rPr>
              <w:t>&gt;</w:t>
            </w:r>
          </w:p>
          <w:p w14:paraId="58A41516" w14:textId="77777777" w:rsidR="00B12BEC" w:rsidRPr="00B12BEC" w:rsidRDefault="00B12BEC" w:rsidP="00B12BEC">
            <w:pPr>
              <w:rPr>
                <w:b/>
                <w:i/>
                <w:sz w:val="28"/>
                <w:szCs w:val="28"/>
              </w:rPr>
            </w:pPr>
          </w:p>
          <w:p w14:paraId="29C9C76F" w14:textId="77777777" w:rsidR="00B12BEC" w:rsidRPr="00B12BEC" w:rsidRDefault="00B12BEC" w:rsidP="00B12BEC">
            <w:pPr>
              <w:rPr>
                <w:b/>
                <w:i/>
                <w:sz w:val="28"/>
                <w:szCs w:val="28"/>
              </w:rPr>
            </w:pPr>
            <w:r w:rsidRPr="00B12BEC">
              <w:rPr>
                <w:b/>
                <w:i/>
                <w:sz w:val="28"/>
                <w:szCs w:val="28"/>
              </w:rPr>
              <w:t>// function main begins program execution</w:t>
            </w:r>
          </w:p>
          <w:p w14:paraId="3CF4AA04" w14:textId="77777777" w:rsidR="00B12BEC" w:rsidRPr="00B12BEC" w:rsidRDefault="00B12BEC" w:rsidP="00B12BEC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B12BEC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B12BEC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112B3A3E" w14:textId="77777777" w:rsidR="00B12BEC" w:rsidRPr="00B12BEC" w:rsidRDefault="00B12BEC" w:rsidP="00B12BEC">
            <w:pPr>
              <w:rPr>
                <w:b/>
                <w:i/>
                <w:sz w:val="28"/>
                <w:szCs w:val="28"/>
              </w:rPr>
            </w:pPr>
            <w:r w:rsidRPr="00B12BEC">
              <w:rPr>
                <w:b/>
                <w:i/>
                <w:sz w:val="28"/>
                <w:szCs w:val="28"/>
              </w:rPr>
              <w:t>{</w:t>
            </w:r>
          </w:p>
          <w:p w14:paraId="42660762" w14:textId="77777777" w:rsidR="00B12BEC" w:rsidRPr="00B12BEC" w:rsidRDefault="00B12BEC" w:rsidP="00B12BEC">
            <w:pPr>
              <w:rPr>
                <w:b/>
                <w:i/>
                <w:sz w:val="28"/>
                <w:szCs w:val="28"/>
              </w:rPr>
            </w:pPr>
            <w:r w:rsidRPr="00B12BEC">
              <w:rPr>
                <w:b/>
                <w:i/>
                <w:sz w:val="28"/>
                <w:szCs w:val="28"/>
              </w:rPr>
              <w:t xml:space="preserve">    // use initializer list to initialize array n</w:t>
            </w:r>
          </w:p>
          <w:p w14:paraId="5F36108B" w14:textId="77777777" w:rsidR="00B12BEC" w:rsidRPr="00B12BEC" w:rsidRDefault="00B12BEC" w:rsidP="00B12BEC">
            <w:pPr>
              <w:rPr>
                <w:b/>
                <w:i/>
                <w:sz w:val="28"/>
                <w:szCs w:val="28"/>
              </w:rPr>
            </w:pPr>
            <w:r w:rsidRPr="00B12BEC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B12BEC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B12BEC">
              <w:rPr>
                <w:b/>
                <w:i/>
                <w:sz w:val="28"/>
                <w:szCs w:val="28"/>
              </w:rPr>
              <w:t xml:space="preserve"> </w:t>
            </w:r>
            <w:proofErr w:type="gramStart"/>
            <w:r w:rsidRPr="00B12BEC">
              <w:rPr>
                <w:b/>
                <w:i/>
                <w:sz w:val="28"/>
                <w:szCs w:val="28"/>
              </w:rPr>
              <w:t>n[</w:t>
            </w:r>
            <w:proofErr w:type="gramEnd"/>
            <w:r w:rsidRPr="00B12BEC">
              <w:rPr>
                <w:b/>
                <w:i/>
                <w:sz w:val="28"/>
                <w:szCs w:val="28"/>
              </w:rPr>
              <w:t>5] = {32, 27, 64, 18, 95};</w:t>
            </w:r>
          </w:p>
          <w:p w14:paraId="38258B73" w14:textId="77777777" w:rsidR="00B12BEC" w:rsidRPr="00B12BEC" w:rsidRDefault="00B12BEC" w:rsidP="00B12BEC">
            <w:pPr>
              <w:rPr>
                <w:b/>
                <w:i/>
                <w:sz w:val="28"/>
                <w:szCs w:val="28"/>
              </w:rPr>
            </w:pPr>
          </w:p>
          <w:p w14:paraId="13638449" w14:textId="77777777" w:rsidR="00B12BEC" w:rsidRPr="00B12BEC" w:rsidRDefault="00B12BEC" w:rsidP="00B12BEC">
            <w:pPr>
              <w:rPr>
                <w:b/>
                <w:i/>
                <w:sz w:val="28"/>
                <w:szCs w:val="28"/>
              </w:rPr>
            </w:pPr>
            <w:r w:rsidRPr="00B12BEC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B12BEC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B12BEC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B12BEC">
              <w:rPr>
                <w:b/>
                <w:i/>
                <w:sz w:val="28"/>
                <w:szCs w:val="28"/>
              </w:rPr>
              <w:t>"%s%13s\n", "Element", "Value");</w:t>
            </w:r>
          </w:p>
          <w:p w14:paraId="6BD69F43" w14:textId="77777777" w:rsidR="00B12BEC" w:rsidRPr="00B12BEC" w:rsidRDefault="00B12BEC" w:rsidP="00B12BEC">
            <w:pPr>
              <w:rPr>
                <w:b/>
                <w:i/>
                <w:sz w:val="28"/>
                <w:szCs w:val="28"/>
              </w:rPr>
            </w:pPr>
          </w:p>
          <w:p w14:paraId="23A8B6C4" w14:textId="77777777" w:rsidR="00B12BEC" w:rsidRPr="00B12BEC" w:rsidRDefault="00B12BEC" w:rsidP="00B12BEC">
            <w:pPr>
              <w:rPr>
                <w:b/>
                <w:i/>
                <w:sz w:val="28"/>
                <w:szCs w:val="28"/>
              </w:rPr>
            </w:pPr>
            <w:r w:rsidRPr="00B12BEC">
              <w:rPr>
                <w:b/>
                <w:i/>
                <w:sz w:val="28"/>
                <w:szCs w:val="28"/>
              </w:rPr>
              <w:t xml:space="preserve">    // output contents of array in tabular format</w:t>
            </w:r>
          </w:p>
          <w:p w14:paraId="1A78468F" w14:textId="77777777" w:rsidR="00B12BEC" w:rsidRPr="00B12BEC" w:rsidRDefault="00B12BEC" w:rsidP="00B12BEC">
            <w:pPr>
              <w:rPr>
                <w:b/>
                <w:i/>
                <w:sz w:val="28"/>
                <w:szCs w:val="28"/>
              </w:rPr>
            </w:pPr>
            <w:r w:rsidRPr="00B12BEC">
              <w:rPr>
                <w:b/>
                <w:i/>
                <w:sz w:val="28"/>
                <w:szCs w:val="28"/>
              </w:rPr>
              <w:t xml:space="preserve">    for (</w:t>
            </w:r>
            <w:proofErr w:type="spellStart"/>
            <w:r w:rsidRPr="00B12BEC">
              <w:rPr>
                <w:b/>
                <w:i/>
                <w:sz w:val="28"/>
                <w:szCs w:val="28"/>
              </w:rPr>
              <w:t>size_t</w:t>
            </w:r>
            <w:proofErr w:type="spellEnd"/>
            <w:r w:rsidRPr="00B12BEC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B12BEC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B12BEC">
              <w:rPr>
                <w:b/>
                <w:i/>
                <w:sz w:val="28"/>
                <w:szCs w:val="28"/>
              </w:rPr>
              <w:t xml:space="preserve"> = 0; </w:t>
            </w:r>
            <w:proofErr w:type="spellStart"/>
            <w:r w:rsidRPr="00B12BEC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B12BEC">
              <w:rPr>
                <w:b/>
                <w:i/>
                <w:sz w:val="28"/>
                <w:szCs w:val="28"/>
              </w:rPr>
              <w:t xml:space="preserve"> &lt; 5; ++</w:t>
            </w:r>
            <w:proofErr w:type="spellStart"/>
            <w:r w:rsidRPr="00B12BEC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B12BEC">
              <w:rPr>
                <w:b/>
                <w:i/>
                <w:sz w:val="28"/>
                <w:szCs w:val="28"/>
              </w:rPr>
              <w:t>) {</w:t>
            </w:r>
          </w:p>
          <w:p w14:paraId="1337AF1F" w14:textId="77777777" w:rsidR="00B12BEC" w:rsidRPr="00B12BEC" w:rsidRDefault="00B12BEC" w:rsidP="00B12BEC">
            <w:pPr>
              <w:rPr>
                <w:b/>
                <w:i/>
                <w:sz w:val="28"/>
                <w:szCs w:val="28"/>
              </w:rPr>
            </w:pPr>
            <w:r w:rsidRPr="00B12BEC">
              <w:rPr>
                <w:b/>
                <w:i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B12BEC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B12BEC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B12BEC">
              <w:rPr>
                <w:b/>
                <w:i/>
                <w:sz w:val="28"/>
                <w:szCs w:val="28"/>
              </w:rPr>
              <w:t xml:space="preserve">"%7u%13d\n", </w:t>
            </w:r>
            <w:proofErr w:type="spellStart"/>
            <w:r w:rsidRPr="00B12BEC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B12BEC">
              <w:rPr>
                <w:b/>
                <w:i/>
                <w:sz w:val="28"/>
                <w:szCs w:val="28"/>
              </w:rPr>
              <w:t>, n[</w:t>
            </w:r>
            <w:proofErr w:type="spellStart"/>
            <w:r w:rsidRPr="00B12BEC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B12BEC">
              <w:rPr>
                <w:b/>
                <w:i/>
                <w:sz w:val="28"/>
                <w:szCs w:val="28"/>
              </w:rPr>
              <w:t>]);</w:t>
            </w:r>
          </w:p>
          <w:p w14:paraId="5A460390" w14:textId="77777777" w:rsidR="00B12BEC" w:rsidRPr="00B12BEC" w:rsidRDefault="00B12BEC" w:rsidP="00B12BEC">
            <w:pPr>
              <w:rPr>
                <w:b/>
                <w:i/>
                <w:sz w:val="28"/>
                <w:szCs w:val="28"/>
              </w:rPr>
            </w:pPr>
            <w:r w:rsidRPr="00B12BEC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4B039A35" w14:textId="77777777" w:rsidR="00655F87" w:rsidRDefault="00B12BEC" w:rsidP="0057081F">
            <w:pPr>
              <w:rPr>
                <w:b/>
                <w:i/>
                <w:sz w:val="28"/>
                <w:szCs w:val="28"/>
              </w:rPr>
            </w:pPr>
            <w:r w:rsidRPr="00B12BEC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7B491EC5" w14:textId="77777777" w:rsidR="00655F87" w:rsidRDefault="00655F87" w:rsidP="00655F87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5F87" w14:paraId="6FB31B4C" w14:textId="77777777" w:rsidTr="0057081F">
        <w:tc>
          <w:tcPr>
            <w:tcW w:w="9576" w:type="dxa"/>
            <w:shd w:val="clear" w:color="auto" w:fill="8DB3E2" w:themeFill="text2" w:themeFillTint="66"/>
          </w:tcPr>
          <w:p w14:paraId="3F2E5657" w14:textId="77777777" w:rsidR="00655F87" w:rsidRDefault="00655F87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655F87" w:rsidRPr="00957B91" w14:paraId="24AB0E59" w14:textId="77777777" w:rsidTr="0057081F">
        <w:tc>
          <w:tcPr>
            <w:tcW w:w="9576" w:type="dxa"/>
          </w:tcPr>
          <w:p w14:paraId="452B2EB1" w14:textId="77777777" w:rsidR="00655F87" w:rsidRPr="00957B91" w:rsidRDefault="00B12BEC" w:rsidP="0057081F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7CABAE64" wp14:editId="614E1B3A">
                  <wp:extent cx="5291188" cy="277755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8-03-07 at 2.42.49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3806" cy="2778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524233" w14:textId="77777777" w:rsidR="00655F87" w:rsidRDefault="00655F87" w:rsidP="00445CE3">
      <w:pPr>
        <w:jc w:val="center"/>
        <w:rPr>
          <w:b/>
          <w:i/>
          <w:sz w:val="28"/>
          <w:szCs w:val="28"/>
        </w:rPr>
      </w:pPr>
    </w:p>
    <w:p w14:paraId="5BC27E82" w14:textId="21736339" w:rsidR="00BF194F" w:rsidRDefault="000F015E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6-5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6B125FB6" w14:textId="77777777" w:rsidTr="0057081F">
        <w:tc>
          <w:tcPr>
            <w:tcW w:w="9576" w:type="dxa"/>
            <w:shd w:val="clear" w:color="auto" w:fill="8DB3E2" w:themeFill="text2" w:themeFillTint="66"/>
          </w:tcPr>
          <w:p w14:paraId="4F7C3537" w14:textId="77777777" w:rsidR="00BF194F" w:rsidRDefault="00BF194F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72CB61D8" w14:textId="77777777" w:rsidTr="0057081F">
        <w:tc>
          <w:tcPr>
            <w:tcW w:w="9576" w:type="dxa"/>
          </w:tcPr>
          <w:p w14:paraId="63B9A13D" w14:textId="77777777" w:rsidR="003550CF" w:rsidRPr="003550CF" w:rsidRDefault="003550CF" w:rsidP="003550CF">
            <w:pPr>
              <w:rPr>
                <w:b/>
                <w:i/>
                <w:sz w:val="24"/>
                <w:szCs w:val="24"/>
              </w:rPr>
            </w:pPr>
            <w:r w:rsidRPr="003550CF">
              <w:rPr>
                <w:b/>
                <w:i/>
                <w:sz w:val="24"/>
                <w:szCs w:val="24"/>
              </w:rPr>
              <w:t>// Fig. 6.5: fig06_05.c</w:t>
            </w:r>
          </w:p>
          <w:p w14:paraId="636B95E6" w14:textId="77777777" w:rsidR="003550CF" w:rsidRPr="003550CF" w:rsidRDefault="003550CF" w:rsidP="003550CF">
            <w:pPr>
              <w:rPr>
                <w:b/>
                <w:i/>
                <w:sz w:val="24"/>
                <w:szCs w:val="24"/>
              </w:rPr>
            </w:pPr>
            <w:r w:rsidRPr="003550CF">
              <w:rPr>
                <w:b/>
                <w:i/>
                <w:sz w:val="24"/>
                <w:szCs w:val="24"/>
              </w:rPr>
              <w:t>// Initializing the elements of array s to the even integers from 2 to 10.</w:t>
            </w:r>
          </w:p>
          <w:p w14:paraId="3162723F" w14:textId="77777777" w:rsidR="003550CF" w:rsidRPr="003550CF" w:rsidRDefault="003550CF" w:rsidP="003550CF">
            <w:pPr>
              <w:rPr>
                <w:b/>
                <w:i/>
                <w:sz w:val="24"/>
                <w:szCs w:val="24"/>
              </w:rPr>
            </w:pPr>
            <w:r w:rsidRPr="003550CF">
              <w:rPr>
                <w:b/>
                <w:i/>
                <w:sz w:val="24"/>
                <w:szCs w:val="24"/>
              </w:rPr>
              <w:t>#include &lt;</w:t>
            </w:r>
            <w:proofErr w:type="spellStart"/>
            <w:r w:rsidRPr="003550CF">
              <w:rPr>
                <w:b/>
                <w:i/>
                <w:sz w:val="24"/>
                <w:szCs w:val="24"/>
              </w:rPr>
              <w:t>stdio.h</w:t>
            </w:r>
            <w:proofErr w:type="spellEnd"/>
            <w:r w:rsidRPr="003550CF">
              <w:rPr>
                <w:b/>
                <w:i/>
                <w:sz w:val="24"/>
                <w:szCs w:val="24"/>
              </w:rPr>
              <w:t>&gt;</w:t>
            </w:r>
          </w:p>
          <w:p w14:paraId="28C59EA0" w14:textId="77777777" w:rsidR="003550CF" w:rsidRPr="003550CF" w:rsidRDefault="003550CF" w:rsidP="003550CF">
            <w:pPr>
              <w:rPr>
                <w:b/>
                <w:i/>
                <w:sz w:val="24"/>
                <w:szCs w:val="24"/>
              </w:rPr>
            </w:pPr>
            <w:r w:rsidRPr="003550CF">
              <w:rPr>
                <w:b/>
                <w:i/>
                <w:sz w:val="24"/>
                <w:szCs w:val="24"/>
              </w:rPr>
              <w:t>#define SIZE 5</w:t>
            </w:r>
          </w:p>
          <w:p w14:paraId="40631B65" w14:textId="77777777" w:rsidR="003550CF" w:rsidRPr="003550CF" w:rsidRDefault="003550CF" w:rsidP="003550CF">
            <w:pPr>
              <w:rPr>
                <w:b/>
                <w:i/>
                <w:sz w:val="24"/>
                <w:szCs w:val="24"/>
              </w:rPr>
            </w:pPr>
          </w:p>
          <w:p w14:paraId="351EBF2B" w14:textId="77777777" w:rsidR="003550CF" w:rsidRPr="003550CF" w:rsidRDefault="003550CF" w:rsidP="003550CF">
            <w:pPr>
              <w:rPr>
                <w:b/>
                <w:i/>
                <w:sz w:val="24"/>
                <w:szCs w:val="24"/>
              </w:rPr>
            </w:pPr>
            <w:r w:rsidRPr="003550CF">
              <w:rPr>
                <w:b/>
                <w:i/>
                <w:sz w:val="24"/>
                <w:szCs w:val="24"/>
              </w:rPr>
              <w:t xml:space="preserve">// </w:t>
            </w:r>
            <w:proofErr w:type="spellStart"/>
            <w:r w:rsidRPr="003550CF">
              <w:rPr>
                <w:b/>
                <w:i/>
                <w:sz w:val="24"/>
                <w:szCs w:val="24"/>
              </w:rPr>
              <w:t>funtion</w:t>
            </w:r>
            <w:proofErr w:type="spellEnd"/>
            <w:r w:rsidRPr="003550CF">
              <w:rPr>
                <w:b/>
                <w:i/>
                <w:sz w:val="24"/>
                <w:szCs w:val="24"/>
              </w:rPr>
              <w:t xml:space="preserve"> main begins program execution</w:t>
            </w:r>
          </w:p>
          <w:p w14:paraId="7798A76A" w14:textId="77777777" w:rsidR="003550CF" w:rsidRPr="003550CF" w:rsidRDefault="003550CF" w:rsidP="003550CF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3550CF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3550CF">
              <w:rPr>
                <w:b/>
                <w:i/>
                <w:sz w:val="24"/>
                <w:szCs w:val="24"/>
              </w:rPr>
              <w:t xml:space="preserve"> main(void)</w:t>
            </w:r>
          </w:p>
          <w:p w14:paraId="365B82B2" w14:textId="77777777" w:rsidR="003550CF" w:rsidRPr="003550CF" w:rsidRDefault="003550CF" w:rsidP="003550CF">
            <w:pPr>
              <w:rPr>
                <w:b/>
                <w:i/>
                <w:sz w:val="24"/>
                <w:szCs w:val="24"/>
              </w:rPr>
            </w:pPr>
            <w:r w:rsidRPr="003550CF">
              <w:rPr>
                <w:b/>
                <w:i/>
                <w:sz w:val="24"/>
                <w:szCs w:val="24"/>
              </w:rPr>
              <w:t>{</w:t>
            </w:r>
          </w:p>
          <w:p w14:paraId="6FB1C3CC" w14:textId="77777777" w:rsidR="003550CF" w:rsidRPr="003550CF" w:rsidRDefault="003550CF" w:rsidP="003550CF">
            <w:pPr>
              <w:rPr>
                <w:b/>
                <w:i/>
                <w:sz w:val="24"/>
                <w:szCs w:val="24"/>
              </w:rPr>
            </w:pPr>
            <w:r w:rsidRPr="003550CF">
              <w:rPr>
                <w:b/>
                <w:i/>
                <w:sz w:val="24"/>
                <w:szCs w:val="24"/>
              </w:rPr>
              <w:t xml:space="preserve">    // symbolic constant SIZE can be used to specify array size</w:t>
            </w:r>
          </w:p>
          <w:p w14:paraId="11B160D9" w14:textId="77777777" w:rsidR="003550CF" w:rsidRPr="003550CF" w:rsidRDefault="003550CF" w:rsidP="003550CF">
            <w:pPr>
              <w:rPr>
                <w:b/>
                <w:i/>
                <w:sz w:val="24"/>
                <w:szCs w:val="24"/>
              </w:rPr>
            </w:pPr>
            <w:r w:rsidRPr="003550CF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r w:rsidRPr="003550CF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3550CF">
              <w:rPr>
                <w:b/>
                <w:i/>
                <w:sz w:val="24"/>
                <w:szCs w:val="24"/>
              </w:rPr>
              <w:t xml:space="preserve"> s[SIZE]; // array s has SIZE elements</w:t>
            </w:r>
          </w:p>
          <w:p w14:paraId="5CDD227F" w14:textId="77777777" w:rsidR="003550CF" w:rsidRPr="003550CF" w:rsidRDefault="003550CF" w:rsidP="003550CF">
            <w:pPr>
              <w:rPr>
                <w:b/>
                <w:i/>
                <w:sz w:val="24"/>
                <w:szCs w:val="24"/>
              </w:rPr>
            </w:pPr>
          </w:p>
          <w:p w14:paraId="2A814EC9" w14:textId="77777777" w:rsidR="003550CF" w:rsidRPr="003550CF" w:rsidRDefault="003550CF" w:rsidP="003550CF">
            <w:pPr>
              <w:rPr>
                <w:b/>
                <w:i/>
                <w:sz w:val="24"/>
                <w:szCs w:val="24"/>
              </w:rPr>
            </w:pPr>
            <w:r w:rsidRPr="003550CF">
              <w:rPr>
                <w:b/>
                <w:i/>
                <w:sz w:val="24"/>
                <w:szCs w:val="24"/>
              </w:rPr>
              <w:t xml:space="preserve">    for (</w:t>
            </w:r>
            <w:proofErr w:type="spellStart"/>
            <w:r w:rsidRPr="003550CF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3550CF">
              <w:rPr>
                <w:b/>
                <w:i/>
                <w:sz w:val="24"/>
                <w:szCs w:val="24"/>
              </w:rPr>
              <w:t xml:space="preserve"> j = 0; j &lt; SIZE; ++j) </w:t>
            </w:r>
            <w:proofErr w:type="gramStart"/>
            <w:r w:rsidRPr="003550CF">
              <w:rPr>
                <w:b/>
                <w:i/>
                <w:sz w:val="24"/>
                <w:szCs w:val="24"/>
              </w:rPr>
              <w:t>{ /</w:t>
            </w:r>
            <w:proofErr w:type="gramEnd"/>
            <w:r w:rsidRPr="003550CF">
              <w:rPr>
                <w:b/>
                <w:i/>
                <w:sz w:val="24"/>
                <w:szCs w:val="24"/>
              </w:rPr>
              <w:t>/ set the values</w:t>
            </w:r>
          </w:p>
          <w:p w14:paraId="3DB83708" w14:textId="77777777" w:rsidR="003550CF" w:rsidRPr="003550CF" w:rsidRDefault="003550CF" w:rsidP="003550CF">
            <w:pPr>
              <w:rPr>
                <w:b/>
                <w:i/>
                <w:sz w:val="24"/>
                <w:szCs w:val="24"/>
              </w:rPr>
            </w:pPr>
            <w:r w:rsidRPr="003550CF">
              <w:rPr>
                <w:b/>
                <w:i/>
                <w:sz w:val="24"/>
                <w:szCs w:val="24"/>
              </w:rPr>
              <w:t xml:space="preserve">        s[j] = 2 + 2 * j;</w:t>
            </w:r>
          </w:p>
          <w:p w14:paraId="5F2408B8" w14:textId="77777777" w:rsidR="003550CF" w:rsidRPr="003550CF" w:rsidRDefault="003550CF" w:rsidP="003550CF">
            <w:pPr>
              <w:rPr>
                <w:b/>
                <w:i/>
                <w:sz w:val="24"/>
                <w:szCs w:val="24"/>
              </w:rPr>
            </w:pPr>
            <w:r w:rsidRPr="003550CF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046F5A62" w14:textId="77777777" w:rsidR="003550CF" w:rsidRPr="003550CF" w:rsidRDefault="003550CF" w:rsidP="003550CF">
            <w:pPr>
              <w:rPr>
                <w:b/>
                <w:i/>
                <w:sz w:val="24"/>
                <w:szCs w:val="24"/>
              </w:rPr>
            </w:pPr>
          </w:p>
          <w:p w14:paraId="3EEB056B" w14:textId="77777777" w:rsidR="003550CF" w:rsidRPr="003550CF" w:rsidRDefault="003550CF" w:rsidP="003550CF">
            <w:pPr>
              <w:rPr>
                <w:b/>
                <w:i/>
                <w:sz w:val="24"/>
                <w:szCs w:val="24"/>
              </w:rPr>
            </w:pPr>
            <w:r w:rsidRPr="003550CF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50CF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3550CF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3550CF">
              <w:rPr>
                <w:b/>
                <w:i/>
                <w:sz w:val="24"/>
                <w:szCs w:val="24"/>
              </w:rPr>
              <w:t>"%s%13s\n", "Element", "Value");</w:t>
            </w:r>
          </w:p>
          <w:p w14:paraId="593BACF7" w14:textId="77777777" w:rsidR="003550CF" w:rsidRPr="003550CF" w:rsidRDefault="003550CF" w:rsidP="003550CF">
            <w:pPr>
              <w:rPr>
                <w:b/>
                <w:i/>
                <w:sz w:val="24"/>
                <w:szCs w:val="24"/>
              </w:rPr>
            </w:pPr>
          </w:p>
          <w:p w14:paraId="61676A6D" w14:textId="77777777" w:rsidR="003550CF" w:rsidRPr="003550CF" w:rsidRDefault="003550CF" w:rsidP="003550CF">
            <w:pPr>
              <w:rPr>
                <w:b/>
                <w:i/>
                <w:sz w:val="24"/>
                <w:szCs w:val="24"/>
              </w:rPr>
            </w:pPr>
            <w:r w:rsidRPr="003550CF">
              <w:rPr>
                <w:b/>
                <w:i/>
                <w:sz w:val="24"/>
                <w:szCs w:val="24"/>
              </w:rPr>
              <w:t xml:space="preserve">    // output contents of array s in tabular format</w:t>
            </w:r>
          </w:p>
          <w:p w14:paraId="576ACA9D" w14:textId="77777777" w:rsidR="003550CF" w:rsidRPr="003550CF" w:rsidRDefault="003550CF" w:rsidP="003550CF">
            <w:pPr>
              <w:rPr>
                <w:b/>
                <w:i/>
                <w:sz w:val="24"/>
                <w:szCs w:val="24"/>
              </w:rPr>
            </w:pPr>
            <w:r w:rsidRPr="003550CF">
              <w:rPr>
                <w:b/>
                <w:i/>
                <w:sz w:val="24"/>
                <w:szCs w:val="24"/>
              </w:rPr>
              <w:t xml:space="preserve">    for (</w:t>
            </w:r>
            <w:proofErr w:type="spellStart"/>
            <w:r w:rsidRPr="003550CF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3550CF">
              <w:rPr>
                <w:b/>
                <w:i/>
                <w:sz w:val="24"/>
                <w:szCs w:val="24"/>
              </w:rPr>
              <w:t xml:space="preserve"> j = 0; j &lt; SIZE; ++j) {</w:t>
            </w:r>
          </w:p>
          <w:p w14:paraId="36EBBBE8" w14:textId="77777777" w:rsidR="003550CF" w:rsidRPr="003550CF" w:rsidRDefault="003550CF" w:rsidP="003550CF">
            <w:pPr>
              <w:rPr>
                <w:b/>
                <w:i/>
                <w:sz w:val="24"/>
                <w:szCs w:val="24"/>
              </w:rPr>
            </w:pPr>
            <w:r w:rsidRPr="003550CF">
              <w:rPr>
                <w:b/>
                <w:i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50CF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3550CF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3550CF">
              <w:rPr>
                <w:b/>
                <w:i/>
                <w:sz w:val="24"/>
                <w:szCs w:val="24"/>
              </w:rPr>
              <w:t>"%7u%13d\n", j, s[j]);</w:t>
            </w:r>
          </w:p>
          <w:p w14:paraId="0C948914" w14:textId="77777777" w:rsidR="003550CF" w:rsidRPr="003550CF" w:rsidRDefault="003550CF" w:rsidP="003550CF">
            <w:pPr>
              <w:rPr>
                <w:b/>
                <w:i/>
                <w:sz w:val="24"/>
                <w:szCs w:val="24"/>
              </w:rPr>
            </w:pPr>
            <w:r w:rsidRPr="003550CF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3AEEB610" w14:textId="04EDE71F" w:rsidR="00BF194F" w:rsidRDefault="003550CF" w:rsidP="0057081F">
            <w:pPr>
              <w:rPr>
                <w:b/>
                <w:i/>
                <w:sz w:val="28"/>
                <w:szCs w:val="28"/>
              </w:rPr>
            </w:pPr>
            <w:r w:rsidRPr="003550CF">
              <w:rPr>
                <w:b/>
                <w:i/>
                <w:sz w:val="24"/>
                <w:szCs w:val="24"/>
              </w:rPr>
              <w:t>}</w:t>
            </w:r>
          </w:p>
        </w:tc>
      </w:tr>
    </w:tbl>
    <w:p w14:paraId="7F759A18" w14:textId="77777777" w:rsidR="00BF194F" w:rsidRDefault="00BF194F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32ACD309" w14:textId="77777777" w:rsidTr="0057081F">
        <w:tc>
          <w:tcPr>
            <w:tcW w:w="9576" w:type="dxa"/>
            <w:shd w:val="clear" w:color="auto" w:fill="8DB3E2" w:themeFill="text2" w:themeFillTint="66"/>
          </w:tcPr>
          <w:p w14:paraId="5DA58A05" w14:textId="77777777" w:rsidR="00BF194F" w:rsidRDefault="00BF194F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F194F" w:rsidRPr="00957B91" w14:paraId="5627F9AA" w14:textId="77777777" w:rsidTr="0057081F">
        <w:tc>
          <w:tcPr>
            <w:tcW w:w="9576" w:type="dxa"/>
          </w:tcPr>
          <w:p w14:paraId="2B28C55B" w14:textId="5FD59014" w:rsidR="00BF194F" w:rsidRPr="00957B91" w:rsidRDefault="003550CF" w:rsidP="0057081F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1F0541C2" wp14:editId="60D8CC88">
                  <wp:extent cx="3823335" cy="2157453"/>
                  <wp:effectExtent l="0" t="0" r="1206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8-03-07 at 2.50.32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790" cy="216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A1E525" w14:textId="77777777" w:rsidR="00BF194F" w:rsidRDefault="00BF194F" w:rsidP="00BF194F">
      <w:pPr>
        <w:jc w:val="center"/>
        <w:rPr>
          <w:b/>
          <w:i/>
          <w:sz w:val="28"/>
          <w:szCs w:val="28"/>
        </w:rPr>
      </w:pPr>
    </w:p>
    <w:p w14:paraId="0E0E117B" w14:textId="77777777" w:rsidR="003550CF" w:rsidRDefault="003550C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1BE095FC" w14:textId="0C080F4F" w:rsidR="00BF194F" w:rsidRDefault="004F2CE1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6-6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56BC0BD7" w14:textId="77777777" w:rsidTr="0057081F">
        <w:tc>
          <w:tcPr>
            <w:tcW w:w="9576" w:type="dxa"/>
            <w:shd w:val="clear" w:color="auto" w:fill="8DB3E2" w:themeFill="text2" w:themeFillTint="66"/>
          </w:tcPr>
          <w:p w14:paraId="11E69A59" w14:textId="77777777" w:rsidR="00BF194F" w:rsidRDefault="00BF194F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51A29A01" w14:textId="77777777" w:rsidTr="0057081F">
        <w:tc>
          <w:tcPr>
            <w:tcW w:w="9576" w:type="dxa"/>
          </w:tcPr>
          <w:p w14:paraId="1768CFCF" w14:textId="77777777" w:rsidR="000D48FB" w:rsidRPr="000D48FB" w:rsidRDefault="000D48FB" w:rsidP="000D48FB">
            <w:pPr>
              <w:rPr>
                <w:b/>
                <w:i/>
                <w:sz w:val="28"/>
                <w:szCs w:val="28"/>
              </w:rPr>
            </w:pPr>
            <w:r w:rsidRPr="000D48FB">
              <w:rPr>
                <w:b/>
                <w:i/>
                <w:sz w:val="28"/>
                <w:szCs w:val="28"/>
              </w:rPr>
              <w:t>// Fig. 6.6: fig06_06.c</w:t>
            </w:r>
          </w:p>
          <w:p w14:paraId="2AF90108" w14:textId="77777777" w:rsidR="000D48FB" w:rsidRPr="000D48FB" w:rsidRDefault="000D48FB" w:rsidP="000D48FB">
            <w:pPr>
              <w:rPr>
                <w:b/>
                <w:i/>
                <w:sz w:val="28"/>
                <w:szCs w:val="28"/>
              </w:rPr>
            </w:pPr>
            <w:r w:rsidRPr="000D48FB">
              <w:rPr>
                <w:b/>
                <w:i/>
                <w:sz w:val="28"/>
                <w:szCs w:val="28"/>
              </w:rPr>
              <w:t>// Computing the sum of the elements of an array.</w:t>
            </w:r>
          </w:p>
          <w:p w14:paraId="2DA958AA" w14:textId="77777777" w:rsidR="000D48FB" w:rsidRPr="000D48FB" w:rsidRDefault="000D48FB" w:rsidP="000D48FB">
            <w:pPr>
              <w:rPr>
                <w:b/>
                <w:i/>
                <w:sz w:val="28"/>
                <w:szCs w:val="28"/>
              </w:rPr>
            </w:pPr>
            <w:r w:rsidRPr="000D48FB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0D48FB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0D48FB">
              <w:rPr>
                <w:b/>
                <w:i/>
                <w:sz w:val="28"/>
                <w:szCs w:val="28"/>
              </w:rPr>
              <w:t>&gt;</w:t>
            </w:r>
          </w:p>
          <w:p w14:paraId="54BB338B" w14:textId="77777777" w:rsidR="000D48FB" w:rsidRPr="000D48FB" w:rsidRDefault="000D48FB" w:rsidP="000D48FB">
            <w:pPr>
              <w:rPr>
                <w:b/>
                <w:i/>
                <w:sz w:val="28"/>
                <w:szCs w:val="28"/>
              </w:rPr>
            </w:pPr>
            <w:r w:rsidRPr="000D48FB">
              <w:rPr>
                <w:b/>
                <w:i/>
                <w:sz w:val="28"/>
                <w:szCs w:val="28"/>
              </w:rPr>
              <w:t>#define SIZE 12</w:t>
            </w:r>
          </w:p>
          <w:p w14:paraId="2CB547C5" w14:textId="77777777" w:rsidR="000D48FB" w:rsidRPr="000D48FB" w:rsidRDefault="000D48FB" w:rsidP="000D48FB">
            <w:pPr>
              <w:rPr>
                <w:b/>
                <w:i/>
                <w:sz w:val="28"/>
                <w:szCs w:val="28"/>
              </w:rPr>
            </w:pPr>
          </w:p>
          <w:p w14:paraId="418F161A" w14:textId="77777777" w:rsidR="000D48FB" w:rsidRPr="000D48FB" w:rsidRDefault="000D48FB" w:rsidP="000D48FB">
            <w:pPr>
              <w:rPr>
                <w:b/>
                <w:i/>
                <w:sz w:val="28"/>
                <w:szCs w:val="28"/>
              </w:rPr>
            </w:pPr>
            <w:r w:rsidRPr="000D48FB">
              <w:rPr>
                <w:b/>
                <w:i/>
                <w:sz w:val="28"/>
                <w:szCs w:val="28"/>
              </w:rPr>
              <w:t xml:space="preserve">// </w:t>
            </w:r>
            <w:proofErr w:type="spellStart"/>
            <w:r w:rsidRPr="000D48FB">
              <w:rPr>
                <w:b/>
                <w:i/>
                <w:sz w:val="28"/>
                <w:szCs w:val="28"/>
              </w:rPr>
              <w:t>funtion</w:t>
            </w:r>
            <w:proofErr w:type="spellEnd"/>
            <w:r w:rsidRPr="000D48FB">
              <w:rPr>
                <w:b/>
                <w:i/>
                <w:sz w:val="28"/>
                <w:szCs w:val="28"/>
              </w:rPr>
              <w:t xml:space="preserve"> main begins program execution</w:t>
            </w:r>
          </w:p>
          <w:p w14:paraId="294FAC81" w14:textId="77777777" w:rsidR="000D48FB" w:rsidRPr="000D48FB" w:rsidRDefault="000D48FB" w:rsidP="000D48FB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0D48FB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0D48FB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70998828" w14:textId="77777777" w:rsidR="000D48FB" w:rsidRPr="000D48FB" w:rsidRDefault="000D48FB" w:rsidP="000D48FB">
            <w:pPr>
              <w:rPr>
                <w:b/>
                <w:i/>
                <w:sz w:val="28"/>
                <w:szCs w:val="28"/>
              </w:rPr>
            </w:pPr>
            <w:r w:rsidRPr="000D48FB">
              <w:rPr>
                <w:b/>
                <w:i/>
                <w:sz w:val="28"/>
                <w:szCs w:val="28"/>
              </w:rPr>
              <w:t>{</w:t>
            </w:r>
          </w:p>
          <w:p w14:paraId="4D0968AE" w14:textId="77777777" w:rsidR="000D48FB" w:rsidRPr="000D48FB" w:rsidRDefault="000D48FB" w:rsidP="000D48FB">
            <w:pPr>
              <w:rPr>
                <w:b/>
                <w:i/>
                <w:sz w:val="28"/>
                <w:szCs w:val="28"/>
              </w:rPr>
            </w:pPr>
            <w:r w:rsidRPr="000D48FB">
              <w:rPr>
                <w:b/>
                <w:i/>
                <w:sz w:val="28"/>
                <w:szCs w:val="28"/>
              </w:rPr>
              <w:t xml:space="preserve">    // use an initializer list to initialize the array</w:t>
            </w:r>
          </w:p>
          <w:p w14:paraId="7D01C8AE" w14:textId="77777777" w:rsidR="000D48FB" w:rsidRPr="000D48FB" w:rsidRDefault="000D48FB" w:rsidP="000D48FB">
            <w:pPr>
              <w:rPr>
                <w:b/>
                <w:i/>
                <w:sz w:val="28"/>
                <w:szCs w:val="28"/>
              </w:rPr>
            </w:pPr>
            <w:r w:rsidRPr="000D48FB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0D48FB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0D48FB">
              <w:rPr>
                <w:b/>
                <w:i/>
                <w:sz w:val="28"/>
                <w:szCs w:val="28"/>
              </w:rPr>
              <w:t xml:space="preserve"> a[SIZE] = {1, 3, 5, 4, 7, 2, 99, 16, 45, 67, 89, 45};</w:t>
            </w:r>
          </w:p>
          <w:p w14:paraId="487CA383" w14:textId="77777777" w:rsidR="000D48FB" w:rsidRPr="000D48FB" w:rsidRDefault="000D48FB" w:rsidP="000D48FB">
            <w:pPr>
              <w:rPr>
                <w:b/>
                <w:i/>
                <w:sz w:val="28"/>
                <w:szCs w:val="28"/>
              </w:rPr>
            </w:pPr>
            <w:r w:rsidRPr="000D48FB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0D48FB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0D48FB">
              <w:rPr>
                <w:b/>
                <w:i/>
                <w:sz w:val="28"/>
                <w:szCs w:val="28"/>
              </w:rPr>
              <w:t xml:space="preserve"> total = 0; // sum of array</w:t>
            </w:r>
          </w:p>
          <w:p w14:paraId="7099AC6F" w14:textId="77777777" w:rsidR="000D48FB" w:rsidRPr="000D48FB" w:rsidRDefault="000D48FB" w:rsidP="000D48FB">
            <w:pPr>
              <w:rPr>
                <w:b/>
                <w:i/>
                <w:sz w:val="28"/>
                <w:szCs w:val="28"/>
              </w:rPr>
            </w:pPr>
          </w:p>
          <w:p w14:paraId="527901FA" w14:textId="77777777" w:rsidR="000D48FB" w:rsidRPr="000D48FB" w:rsidRDefault="000D48FB" w:rsidP="000D48FB">
            <w:pPr>
              <w:rPr>
                <w:b/>
                <w:i/>
                <w:sz w:val="28"/>
                <w:szCs w:val="28"/>
              </w:rPr>
            </w:pPr>
            <w:r w:rsidRPr="000D48FB">
              <w:rPr>
                <w:b/>
                <w:i/>
                <w:sz w:val="28"/>
                <w:szCs w:val="28"/>
              </w:rPr>
              <w:t xml:space="preserve">    // sum contents of array a</w:t>
            </w:r>
          </w:p>
          <w:p w14:paraId="074DC424" w14:textId="77777777" w:rsidR="000D48FB" w:rsidRPr="000D48FB" w:rsidRDefault="000D48FB" w:rsidP="000D48FB">
            <w:pPr>
              <w:rPr>
                <w:b/>
                <w:i/>
                <w:sz w:val="28"/>
                <w:szCs w:val="28"/>
              </w:rPr>
            </w:pPr>
            <w:r w:rsidRPr="000D48FB">
              <w:rPr>
                <w:b/>
                <w:i/>
                <w:sz w:val="28"/>
                <w:szCs w:val="28"/>
              </w:rPr>
              <w:t xml:space="preserve">    for (</w:t>
            </w:r>
            <w:proofErr w:type="spellStart"/>
            <w:r w:rsidRPr="000D48FB">
              <w:rPr>
                <w:b/>
                <w:i/>
                <w:sz w:val="28"/>
                <w:szCs w:val="28"/>
              </w:rPr>
              <w:t>size_t</w:t>
            </w:r>
            <w:proofErr w:type="spellEnd"/>
            <w:r w:rsidRPr="000D48FB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0D48FB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0D48FB">
              <w:rPr>
                <w:b/>
                <w:i/>
                <w:sz w:val="28"/>
                <w:szCs w:val="28"/>
              </w:rPr>
              <w:t xml:space="preserve"> = 0; </w:t>
            </w:r>
            <w:proofErr w:type="spellStart"/>
            <w:r w:rsidRPr="000D48FB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0D48FB">
              <w:rPr>
                <w:b/>
                <w:i/>
                <w:sz w:val="28"/>
                <w:szCs w:val="28"/>
              </w:rPr>
              <w:t xml:space="preserve"> &lt; SIZE; ++</w:t>
            </w:r>
            <w:proofErr w:type="spellStart"/>
            <w:r w:rsidRPr="000D48FB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0D48FB">
              <w:rPr>
                <w:b/>
                <w:i/>
                <w:sz w:val="28"/>
                <w:szCs w:val="28"/>
              </w:rPr>
              <w:t>) {</w:t>
            </w:r>
          </w:p>
          <w:p w14:paraId="4D6A5745" w14:textId="77777777" w:rsidR="000D48FB" w:rsidRPr="000D48FB" w:rsidRDefault="000D48FB" w:rsidP="000D48FB">
            <w:pPr>
              <w:rPr>
                <w:b/>
                <w:i/>
                <w:sz w:val="28"/>
                <w:szCs w:val="28"/>
              </w:rPr>
            </w:pPr>
            <w:r w:rsidRPr="000D48FB">
              <w:rPr>
                <w:b/>
                <w:i/>
                <w:sz w:val="28"/>
                <w:szCs w:val="28"/>
              </w:rPr>
              <w:t xml:space="preserve">        total += a[</w:t>
            </w:r>
            <w:proofErr w:type="spellStart"/>
            <w:r w:rsidRPr="000D48FB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0D48FB">
              <w:rPr>
                <w:b/>
                <w:i/>
                <w:sz w:val="28"/>
                <w:szCs w:val="28"/>
              </w:rPr>
              <w:t>];</w:t>
            </w:r>
          </w:p>
          <w:p w14:paraId="03A2C2C5" w14:textId="77777777" w:rsidR="000D48FB" w:rsidRPr="000D48FB" w:rsidRDefault="000D48FB" w:rsidP="000D48FB">
            <w:pPr>
              <w:rPr>
                <w:b/>
                <w:i/>
                <w:sz w:val="28"/>
                <w:szCs w:val="28"/>
              </w:rPr>
            </w:pPr>
            <w:r w:rsidRPr="000D48FB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1616A4BC" w14:textId="77777777" w:rsidR="000D48FB" w:rsidRPr="000D48FB" w:rsidRDefault="000D48FB" w:rsidP="000D48FB">
            <w:pPr>
              <w:rPr>
                <w:b/>
                <w:i/>
                <w:sz w:val="28"/>
                <w:szCs w:val="28"/>
              </w:rPr>
            </w:pPr>
          </w:p>
          <w:p w14:paraId="7DBA775E" w14:textId="77777777" w:rsidR="000D48FB" w:rsidRPr="000D48FB" w:rsidRDefault="000D48FB" w:rsidP="000D48FB">
            <w:pPr>
              <w:rPr>
                <w:b/>
                <w:i/>
                <w:sz w:val="28"/>
                <w:szCs w:val="28"/>
              </w:rPr>
            </w:pPr>
            <w:r w:rsidRPr="000D48FB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D48FB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0D48FB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0D48FB">
              <w:rPr>
                <w:b/>
                <w:i/>
                <w:sz w:val="28"/>
                <w:szCs w:val="28"/>
              </w:rPr>
              <w:t>"Total of array element values is %d\n", total);</w:t>
            </w:r>
          </w:p>
          <w:p w14:paraId="071F2A33" w14:textId="20A07C3D" w:rsidR="00BF194F" w:rsidRDefault="000D48FB" w:rsidP="0057081F">
            <w:pPr>
              <w:rPr>
                <w:b/>
                <w:i/>
                <w:sz w:val="28"/>
                <w:szCs w:val="28"/>
              </w:rPr>
            </w:pPr>
            <w:r w:rsidRPr="000D48FB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65FAEA08" w14:textId="77777777" w:rsidR="00BF194F" w:rsidRDefault="00BF194F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717E059E" w14:textId="77777777" w:rsidTr="0057081F">
        <w:tc>
          <w:tcPr>
            <w:tcW w:w="9576" w:type="dxa"/>
            <w:shd w:val="clear" w:color="auto" w:fill="8DB3E2" w:themeFill="text2" w:themeFillTint="66"/>
          </w:tcPr>
          <w:p w14:paraId="65F134A8" w14:textId="77777777" w:rsidR="00BF194F" w:rsidRDefault="00BF194F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F194F" w:rsidRPr="00957B91" w14:paraId="47AB4401" w14:textId="77777777" w:rsidTr="0057081F">
        <w:tc>
          <w:tcPr>
            <w:tcW w:w="9576" w:type="dxa"/>
          </w:tcPr>
          <w:p w14:paraId="0AAA7085" w14:textId="509992B6" w:rsidR="00BF194F" w:rsidRPr="00957B91" w:rsidRDefault="000D48FB" w:rsidP="0057081F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2E9E211E" wp14:editId="1E485C40">
                  <wp:extent cx="5347335" cy="1539212"/>
                  <wp:effectExtent l="0" t="0" r="0" b="1079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8-03-07 at 3.03.02 P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7493" cy="1545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5CC238" w14:textId="77777777" w:rsidR="00BF194F" w:rsidRDefault="00BF194F" w:rsidP="00BF194F">
      <w:pPr>
        <w:rPr>
          <w:b/>
          <w:i/>
          <w:sz w:val="28"/>
          <w:szCs w:val="28"/>
        </w:rPr>
      </w:pPr>
    </w:p>
    <w:p w14:paraId="1852EB3C" w14:textId="77777777" w:rsidR="000D48FB" w:rsidRDefault="000D48F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51938861" w14:textId="13080F7F" w:rsidR="00BF194F" w:rsidRDefault="00C65AE7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6-7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745FF688" w14:textId="77777777" w:rsidTr="0057081F">
        <w:tc>
          <w:tcPr>
            <w:tcW w:w="9576" w:type="dxa"/>
            <w:shd w:val="clear" w:color="auto" w:fill="8DB3E2" w:themeFill="text2" w:themeFillTint="66"/>
          </w:tcPr>
          <w:p w14:paraId="23E3C742" w14:textId="77777777" w:rsidR="00BF194F" w:rsidRDefault="00BF194F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298FD8CD" w14:textId="77777777" w:rsidTr="0057081F">
        <w:tc>
          <w:tcPr>
            <w:tcW w:w="9576" w:type="dxa"/>
          </w:tcPr>
          <w:p w14:paraId="28232CE1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  <w:r w:rsidRPr="001C7BAD">
              <w:rPr>
                <w:b/>
                <w:i/>
                <w:sz w:val="19"/>
                <w:szCs w:val="19"/>
              </w:rPr>
              <w:t>//Fig. 6.7: fig06_07.c</w:t>
            </w:r>
          </w:p>
          <w:p w14:paraId="687D7AEB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  <w:r w:rsidRPr="001C7BAD">
              <w:rPr>
                <w:b/>
                <w:i/>
                <w:sz w:val="19"/>
                <w:szCs w:val="19"/>
              </w:rPr>
              <w:t>// Analyzing a student poll.</w:t>
            </w:r>
          </w:p>
          <w:p w14:paraId="30E178A4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  <w:r w:rsidRPr="001C7BAD">
              <w:rPr>
                <w:b/>
                <w:i/>
                <w:sz w:val="19"/>
                <w:szCs w:val="19"/>
              </w:rPr>
              <w:t>#include &lt;</w:t>
            </w:r>
            <w:proofErr w:type="spellStart"/>
            <w:r w:rsidRPr="001C7BAD">
              <w:rPr>
                <w:b/>
                <w:i/>
                <w:sz w:val="19"/>
                <w:szCs w:val="19"/>
              </w:rPr>
              <w:t>stdio.h</w:t>
            </w:r>
            <w:proofErr w:type="spellEnd"/>
            <w:r w:rsidRPr="001C7BAD">
              <w:rPr>
                <w:b/>
                <w:i/>
                <w:sz w:val="19"/>
                <w:szCs w:val="19"/>
              </w:rPr>
              <w:t>&gt;</w:t>
            </w:r>
          </w:p>
          <w:p w14:paraId="54DDFB4D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  <w:r w:rsidRPr="001C7BAD">
              <w:rPr>
                <w:b/>
                <w:i/>
                <w:sz w:val="19"/>
                <w:szCs w:val="19"/>
              </w:rPr>
              <w:t>#define RESPONSES_SIZE 40 // define array sizes</w:t>
            </w:r>
          </w:p>
          <w:p w14:paraId="62FE9D00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  <w:r w:rsidRPr="001C7BAD">
              <w:rPr>
                <w:b/>
                <w:i/>
                <w:sz w:val="19"/>
                <w:szCs w:val="19"/>
              </w:rPr>
              <w:t>#define FREQUENCY_SIZE 11</w:t>
            </w:r>
          </w:p>
          <w:p w14:paraId="5CD9F5A5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</w:p>
          <w:p w14:paraId="30B1A351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  <w:r w:rsidRPr="001C7BAD">
              <w:rPr>
                <w:b/>
                <w:i/>
                <w:sz w:val="19"/>
                <w:szCs w:val="19"/>
              </w:rPr>
              <w:t>//function main begins program execution</w:t>
            </w:r>
          </w:p>
          <w:p w14:paraId="29D3353E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  <w:proofErr w:type="spellStart"/>
            <w:r w:rsidRPr="001C7BAD">
              <w:rPr>
                <w:b/>
                <w:i/>
                <w:sz w:val="19"/>
                <w:szCs w:val="19"/>
              </w:rPr>
              <w:t>int</w:t>
            </w:r>
            <w:proofErr w:type="spellEnd"/>
            <w:r w:rsidRPr="001C7BAD">
              <w:rPr>
                <w:b/>
                <w:i/>
                <w:sz w:val="19"/>
                <w:szCs w:val="19"/>
              </w:rPr>
              <w:t xml:space="preserve"> main(void)</w:t>
            </w:r>
          </w:p>
          <w:p w14:paraId="26AE44B2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  <w:r w:rsidRPr="001C7BAD">
              <w:rPr>
                <w:b/>
                <w:i/>
                <w:sz w:val="19"/>
                <w:szCs w:val="19"/>
              </w:rPr>
              <w:t>{</w:t>
            </w:r>
          </w:p>
          <w:p w14:paraId="068E2AD9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  <w:r w:rsidRPr="001C7BAD">
              <w:rPr>
                <w:b/>
                <w:i/>
                <w:sz w:val="19"/>
                <w:szCs w:val="19"/>
              </w:rPr>
              <w:t xml:space="preserve">    // initialize frequency counters to 0</w:t>
            </w:r>
          </w:p>
          <w:p w14:paraId="170E7391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  <w:r w:rsidRPr="001C7BAD">
              <w:rPr>
                <w:b/>
                <w:i/>
                <w:sz w:val="19"/>
                <w:szCs w:val="19"/>
              </w:rPr>
              <w:t xml:space="preserve">    </w:t>
            </w:r>
            <w:proofErr w:type="spellStart"/>
            <w:r w:rsidRPr="001C7BAD">
              <w:rPr>
                <w:b/>
                <w:i/>
                <w:sz w:val="19"/>
                <w:szCs w:val="19"/>
              </w:rPr>
              <w:t>int</w:t>
            </w:r>
            <w:proofErr w:type="spellEnd"/>
            <w:r w:rsidRPr="001C7BAD">
              <w:rPr>
                <w:b/>
                <w:i/>
                <w:sz w:val="19"/>
                <w:szCs w:val="19"/>
              </w:rPr>
              <w:t xml:space="preserve"> frequency[FREQUENCY_SIZE] = {0};</w:t>
            </w:r>
          </w:p>
          <w:p w14:paraId="20744603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</w:p>
          <w:p w14:paraId="27AEADBE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  <w:r w:rsidRPr="001C7BAD">
              <w:rPr>
                <w:b/>
                <w:i/>
                <w:sz w:val="19"/>
                <w:szCs w:val="19"/>
              </w:rPr>
              <w:t xml:space="preserve">    // </w:t>
            </w:r>
            <w:proofErr w:type="spellStart"/>
            <w:r w:rsidRPr="001C7BAD">
              <w:rPr>
                <w:b/>
                <w:i/>
                <w:sz w:val="19"/>
                <w:szCs w:val="19"/>
              </w:rPr>
              <w:t>plce</w:t>
            </w:r>
            <w:proofErr w:type="spellEnd"/>
            <w:r w:rsidRPr="001C7BAD">
              <w:rPr>
                <w:b/>
                <w:i/>
                <w:sz w:val="19"/>
                <w:szCs w:val="19"/>
              </w:rPr>
              <w:t xml:space="preserve"> the survey responses in the responses array</w:t>
            </w:r>
          </w:p>
          <w:p w14:paraId="734C24E4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  <w:r w:rsidRPr="001C7BAD">
              <w:rPr>
                <w:b/>
                <w:i/>
                <w:sz w:val="19"/>
                <w:szCs w:val="19"/>
              </w:rPr>
              <w:t xml:space="preserve">    </w:t>
            </w:r>
            <w:proofErr w:type="spellStart"/>
            <w:r w:rsidRPr="001C7BAD">
              <w:rPr>
                <w:b/>
                <w:i/>
                <w:sz w:val="19"/>
                <w:szCs w:val="19"/>
              </w:rPr>
              <w:t>int</w:t>
            </w:r>
            <w:proofErr w:type="spellEnd"/>
            <w:r w:rsidRPr="001C7BAD">
              <w:rPr>
                <w:b/>
                <w:i/>
                <w:sz w:val="19"/>
                <w:szCs w:val="19"/>
              </w:rPr>
              <w:t xml:space="preserve"> responses[RESPONSES_SIZE] = {1, 2, 6, 4, 8, 5, 9, 7, 8, 10, 1, 6, 3, 8, 6, 10, 3, 8, 2, 7, 6, 5, 7, 6, 8, 6, 7, 5, 6, 6, 5, 6, 7, 5, 6, 4, 8, 6, 8, 10};</w:t>
            </w:r>
          </w:p>
          <w:p w14:paraId="4B303AFC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</w:p>
          <w:p w14:paraId="1453AEA4" w14:textId="767F9F4D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  <w:r w:rsidRPr="001C7BAD">
              <w:rPr>
                <w:b/>
                <w:i/>
                <w:sz w:val="19"/>
                <w:szCs w:val="19"/>
              </w:rPr>
              <w:t xml:space="preserve">    // for each answer, select value of an element of array responses</w:t>
            </w:r>
          </w:p>
          <w:p w14:paraId="695F7BEE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  <w:r w:rsidRPr="001C7BAD">
              <w:rPr>
                <w:b/>
                <w:i/>
                <w:sz w:val="19"/>
                <w:szCs w:val="19"/>
              </w:rPr>
              <w:t xml:space="preserve">    // and use that value as an index in array frequency to</w:t>
            </w:r>
          </w:p>
          <w:p w14:paraId="0F2235B3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  <w:r w:rsidRPr="001C7BAD">
              <w:rPr>
                <w:b/>
                <w:i/>
                <w:sz w:val="19"/>
                <w:szCs w:val="19"/>
              </w:rPr>
              <w:t xml:space="preserve">    // determine element to increment</w:t>
            </w:r>
          </w:p>
          <w:p w14:paraId="2E72DE82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  <w:r w:rsidRPr="001C7BAD">
              <w:rPr>
                <w:b/>
                <w:i/>
                <w:sz w:val="19"/>
                <w:szCs w:val="19"/>
              </w:rPr>
              <w:t xml:space="preserve">    </w:t>
            </w:r>
            <w:proofErr w:type="gramStart"/>
            <w:r w:rsidRPr="001C7BAD">
              <w:rPr>
                <w:b/>
                <w:i/>
                <w:sz w:val="19"/>
                <w:szCs w:val="19"/>
              </w:rPr>
              <w:t>for(</w:t>
            </w:r>
            <w:proofErr w:type="spellStart"/>
            <w:proofErr w:type="gramEnd"/>
            <w:r w:rsidRPr="001C7BAD">
              <w:rPr>
                <w:b/>
                <w:i/>
                <w:sz w:val="19"/>
                <w:szCs w:val="19"/>
              </w:rPr>
              <w:t>size_t</w:t>
            </w:r>
            <w:proofErr w:type="spellEnd"/>
            <w:r w:rsidRPr="001C7BAD">
              <w:rPr>
                <w:b/>
                <w:i/>
                <w:sz w:val="19"/>
                <w:szCs w:val="19"/>
              </w:rPr>
              <w:t xml:space="preserve"> answer = 0; answer &lt; RESPONSES_SIZE; ++answer) {</w:t>
            </w:r>
          </w:p>
          <w:p w14:paraId="07CEE9D6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  <w:r w:rsidRPr="001C7BAD">
              <w:rPr>
                <w:b/>
                <w:i/>
                <w:sz w:val="19"/>
                <w:szCs w:val="19"/>
              </w:rPr>
              <w:t xml:space="preserve">        ++frequency[responses[answer]];</w:t>
            </w:r>
          </w:p>
          <w:p w14:paraId="27ED6A98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  <w:r w:rsidRPr="001C7BAD">
              <w:rPr>
                <w:b/>
                <w:i/>
                <w:sz w:val="19"/>
                <w:szCs w:val="19"/>
              </w:rPr>
              <w:t xml:space="preserve">    }</w:t>
            </w:r>
          </w:p>
          <w:p w14:paraId="5A1F175E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</w:p>
          <w:p w14:paraId="75D05C4B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  <w:r w:rsidRPr="001C7BAD">
              <w:rPr>
                <w:b/>
                <w:i/>
                <w:sz w:val="19"/>
                <w:szCs w:val="19"/>
              </w:rPr>
              <w:t xml:space="preserve">    // display results</w:t>
            </w:r>
          </w:p>
          <w:p w14:paraId="55719FB5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  <w:r w:rsidRPr="001C7BAD">
              <w:rPr>
                <w:b/>
                <w:i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1C7BAD">
              <w:rPr>
                <w:b/>
                <w:i/>
                <w:sz w:val="19"/>
                <w:szCs w:val="19"/>
              </w:rPr>
              <w:t>printf</w:t>
            </w:r>
            <w:proofErr w:type="spellEnd"/>
            <w:r w:rsidRPr="001C7BAD">
              <w:rPr>
                <w:b/>
                <w:i/>
                <w:sz w:val="19"/>
                <w:szCs w:val="19"/>
              </w:rPr>
              <w:t>(</w:t>
            </w:r>
            <w:proofErr w:type="gramEnd"/>
            <w:r w:rsidRPr="001C7BAD">
              <w:rPr>
                <w:b/>
                <w:i/>
                <w:sz w:val="19"/>
                <w:szCs w:val="19"/>
              </w:rPr>
              <w:t>"%s%17s\n", "Rating", "Frequency");</w:t>
            </w:r>
          </w:p>
          <w:p w14:paraId="0308C357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</w:p>
          <w:p w14:paraId="023A9941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  <w:r w:rsidRPr="001C7BAD">
              <w:rPr>
                <w:b/>
                <w:i/>
                <w:sz w:val="19"/>
                <w:szCs w:val="19"/>
              </w:rPr>
              <w:t xml:space="preserve">    // output the frequencies in a tabular format</w:t>
            </w:r>
          </w:p>
          <w:p w14:paraId="1D161262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  <w:r w:rsidRPr="001C7BAD">
              <w:rPr>
                <w:b/>
                <w:i/>
                <w:sz w:val="19"/>
                <w:szCs w:val="19"/>
              </w:rPr>
              <w:t xml:space="preserve">    </w:t>
            </w:r>
            <w:proofErr w:type="gramStart"/>
            <w:r w:rsidRPr="001C7BAD">
              <w:rPr>
                <w:b/>
                <w:i/>
                <w:sz w:val="19"/>
                <w:szCs w:val="19"/>
              </w:rPr>
              <w:t>for(</w:t>
            </w:r>
            <w:proofErr w:type="spellStart"/>
            <w:proofErr w:type="gramEnd"/>
            <w:r w:rsidRPr="001C7BAD">
              <w:rPr>
                <w:b/>
                <w:i/>
                <w:sz w:val="19"/>
                <w:szCs w:val="19"/>
              </w:rPr>
              <w:t>size_t</w:t>
            </w:r>
            <w:proofErr w:type="spellEnd"/>
            <w:r w:rsidRPr="001C7BAD">
              <w:rPr>
                <w:b/>
                <w:i/>
                <w:sz w:val="19"/>
                <w:szCs w:val="19"/>
              </w:rPr>
              <w:t xml:space="preserve"> rating = 1; rating &lt; FREQUENCY_SIZE; ++rating) {</w:t>
            </w:r>
          </w:p>
          <w:p w14:paraId="72CBF3D0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  <w:r w:rsidRPr="001C7BAD">
              <w:rPr>
                <w:b/>
                <w:i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1C7BAD">
              <w:rPr>
                <w:b/>
                <w:i/>
                <w:sz w:val="19"/>
                <w:szCs w:val="19"/>
              </w:rPr>
              <w:t>printf</w:t>
            </w:r>
            <w:proofErr w:type="spellEnd"/>
            <w:r w:rsidRPr="001C7BAD">
              <w:rPr>
                <w:b/>
                <w:i/>
                <w:sz w:val="19"/>
                <w:szCs w:val="19"/>
              </w:rPr>
              <w:t>(</w:t>
            </w:r>
            <w:proofErr w:type="gramEnd"/>
            <w:r w:rsidRPr="001C7BAD">
              <w:rPr>
                <w:b/>
                <w:i/>
                <w:sz w:val="19"/>
                <w:szCs w:val="19"/>
              </w:rPr>
              <w:t>"%6d%17d\n", rating, frequency[rating]);</w:t>
            </w:r>
          </w:p>
          <w:p w14:paraId="1555704C" w14:textId="77777777" w:rsidR="004B7D96" w:rsidRPr="001C7BAD" w:rsidRDefault="004B7D96" w:rsidP="004B7D96">
            <w:pPr>
              <w:rPr>
                <w:b/>
                <w:i/>
                <w:sz w:val="19"/>
                <w:szCs w:val="19"/>
              </w:rPr>
            </w:pPr>
            <w:r w:rsidRPr="001C7BAD">
              <w:rPr>
                <w:b/>
                <w:i/>
                <w:sz w:val="19"/>
                <w:szCs w:val="19"/>
              </w:rPr>
              <w:t xml:space="preserve">    }</w:t>
            </w:r>
          </w:p>
          <w:p w14:paraId="2081AB28" w14:textId="39C41685" w:rsidR="00BF194F" w:rsidRDefault="004B7D96" w:rsidP="0057081F">
            <w:pPr>
              <w:rPr>
                <w:b/>
                <w:i/>
                <w:sz w:val="28"/>
                <w:szCs w:val="28"/>
              </w:rPr>
            </w:pPr>
            <w:r w:rsidRPr="001C7BAD">
              <w:rPr>
                <w:b/>
                <w:i/>
                <w:sz w:val="19"/>
                <w:szCs w:val="19"/>
              </w:rPr>
              <w:t>}</w:t>
            </w:r>
          </w:p>
        </w:tc>
      </w:tr>
    </w:tbl>
    <w:p w14:paraId="0E7CFDF4" w14:textId="77777777" w:rsidR="00BF194F" w:rsidRDefault="00BF194F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34EC75BA" w14:textId="77777777" w:rsidTr="0057081F">
        <w:tc>
          <w:tcPr>
            <w:tcW w:w="9576" w:type="dxa"/>
            <w:shd w:val="clear" w:color="auto" w:fill="8DB3E2" w:themeFill="text2" w:themeFillTint="66"/>
          </w:tcPr>
          <w:p w14:paraId="6C272612" w14:textId="77777777" w:rsidR="00BF194F" w:rsidRDefault="00BF194F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F194F" w:rsidRPr="00957B91" w14:paraId="6FE51A20" w14:textId="77777777" w:rsidTr="0057081F">
        <w:tc>
          <w:tcPr>
            <w:tcW w:w="9576" w:type="dxa"/>
          </w:tcPr>
          <w:p w14:paraId="6E6D3DB4" w14:textId="4086342A" w:rsidR="00BF194F" w:rsidRPr="00957B91" w:rsidRDefault="004B7D96" w:rsidP="0057081F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778BF683" wp14:editId="6BF734CE">
                  <wp:extent cx="3646143" cy="2225040"/>
                  <wp:effectExtent l="0" t="0" r="12065" b="101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8-03-07 at 3.18.00 P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174" cy="2232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00EC72" w14:textId="7F542E0D" w:rsidR="004F2CE1" w:rsidRDefault="00A66E50" w:rsidP="004F2CE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6-8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2CE1" w14:paraId="651D23A0" w14:textId="77777777" w:rsidTr="0057081F">
        <w:tc>
          <w:tcPr>
            <w:tcW w:w="9576" w:type="dxa"/>
            <w:shd w:val="clear" w:color="auto" w:fill="8DB3E2" w:themeFill="text2" w:themeFillTint="66"/>
          </w:tcPr>
          <w:p w14:paraId="567BC40E" w14:textId="77777777" w:rsidR="004F2CE1" w:rsidRDefault="004F2CE1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4F2CE1" w14:paraId="772DE2C3" w14:textId="77777777" w:rsidTr="0057081F">
        <w:tc>
          <w:tcPr>
            <w:tcW w:w="9576" w:type="dxa"/>
          </w:tcPr>
          <w:p w14:paraId="26328210" w14:textId="77777777" w:rsidR="00A66E50" w:rsidRPr="00A66E50" w:rsidRDefault="00A66E50" w:rsidP="00A66E50">
            <w:pPr>
              <w:rPr>
                <w:b/>
                <w:i/>
                <w:sz w:val="28"/>
                <w:szCs w:val="28"/>
              </w:rPr>
            </w:pPr>
            <w:r w:rsidRPr="00A66E50">
              <w:rPr>
                <w:b/>
                <w:i/>
                <w:sz w:val="28"/>
                <w:szCs w:val="28"/>
              </w:rPr>
              <w:t>// Fig. 6.8: fig06_08.c</w:t>
            </w:r>
          </w:p>
          <w:p w14:paraId="7AB45A2E" w14:textId="77777777" w:rsidR="00A66E50" w:rsidRPr="00A66E50" w:rsidRDefault="00A66E50" w:rsidP="00A66E50">
            <w:pPr>
              <w:rPr>
                <w:b/>
                <w:i/>
                <w:sz w:val="28"/>
                <w:szCs w:val="28"/>
              </w:rPr>
            </w:pPr>
            <w:r w:rsidRPr="00A66E50">
              <w:rPr>
                <w:b/>
                <w:i/>
                <w:sz w:val="28"/>
                <w:szCs w:val="28"/>
              </w:rPr>
              <w:t>// Displaying a histogram.</w:t>
            </w:r>
          </w:p>
          <w:p w14:paraId="73F483A7" w14:textId="77777777" w:rsidR="00A66E50" w:rsidRPr="00A66E50" w:rsidRDefault="00A66E50" w:rsidP="00A66E50">
            <w:pPr>
              <w:rPr>
                <w:b/>
                <w:i/>
                <w:sz w:val="28"/>
                <w:szCs w:val="28"/>
              </w:rPr>
            </w:pPr>
            <w:r w:rsidRPr="00A66E50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A66E50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A66E50">
              <w:rPr>
                <w:b/>
                <w:i/>
                <w:sz w:val="28"/>
                <w:szCs w:val="28"/>
              </w:rPr>
              <w:t>&gt;</w:t>
            </w:r>
          </w:p>
          <w:p w14:paraId="066BA212" w14:textId="77777777" w:rsidR="00A66E50" w:rsidRPr="00A66E50" w:rsidRDefault="00A66E50" w:rsidP="00A66E50">
            <w:pPr>
              <w:rPr>
                <w:b/>
                <w:i/>
                <w:sz w:val="28"/>
                <w:szCs w:val="28"/>
              </w:rPr>
            </w:pPr>
            <w:r w:rsidRPr="00A66E50">
              <w:rPr>
                <w:b/>
                <w:i/>
                <w:sz w:val="28"/>
                <w:szCs w:val="28"/>
              </w:rPr>
              <w:t>#define SIZE 5</w:t>
            </w:r>
          </w:p>
          <w:p w14:paraId="6A353E84" w14:textId="77777777" w:rsidR="00A66E50" w:rsidRPr="00A66E50" w:rsidRDefault="00A66E50" w:rsidP="00A66E50">
            <w:pPr>
              <w:rPr>
                <w:b/>
                <w:i/>
                <w:sz w:val="28"/>
                <w:szCs w:val="28"/>
              </w:rPr>
            </w:pPr>
          </w:p>
          <w:p w14:paraId="17AC2DB7" w14:textId="77777777" w:rsidR="00A66E50" w:rsidRPr="00A66E50" w:rsidRDefault="00A66E50" w:rsidP="00A66E50">
            <w:pPr>
              <w:rPr>
                <w:b/>
                <w:i/>
                <w:sz w:val="28"/>
                <w:szCs w:val="28"/>
              </w:rPr>
            </w:pPr>
            <w:r w:rsidRPr="00A66E50">
              <w:rPr>
                <w:b/>
                <w:i/>
                <w:sz w:val="28"/>
                <w:szCs w:val="28"/>
              </w:rPr>
              <w:t>// function main begins program execution</w:t>
            </w:r>
          </w:p>
          <w:p w14:paraId="43627E34" w14:textId="77777777" w:rsidR="00A66E50" w:rsidRPr="00A66E50" w:rsidRDefault="00A66E50" w:rsidP="00A66E50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A66E50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A66E50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349057A0" w14:textId="77777777" w:rsidR="00A66E50" w:rsidRPr="00A66E50" w:rsidRDefault="00A66E50" w:rsidP="00A66E50">
            <w:pPr>
              <w:rPr>
                <w:b/>
                <w:i/>
                <w:sz w:val="28"/>
                <w:szCs w:val="28"/>
              </w:rPr>
            </w:pPr>
            <w:r w:rsidRPr="00A66E50">
              <w:rPr>
                <w:b/>
                <w:i/>
                <w:sz w:val="28"/>
                <w:szCs w:val="28"/>
              </w:rPr>
              <w:t>{</w:t>
            </w:r>
          </w:p>
          <w:p w14:paraId="207E5A96" w14:textId="77777777" w:rsidR="00A66E50" w:rsidRPr="00A66E50" w:rsidRDefault="00A66E50" w:rsidP="00A66E50">
            <w:pPr>
              <w:rPr>
                <w:b/>
                <w:i/>
                <w:sz w:val="28"/>
                <w:szCs w:val="28"/>
              </w:rPr>
            </w:pPr>
            <w:r w:rsidRPr="00A66E50">
              <w:rPr>
                <w:b/>
                <w:i/>
                <w:sz w:val="28"/>
                <w:szCs w:val="28"/>
              </w:rPr>
              <w:t xml:space="preserve">    // use initializer list to initialize array n</w:t>
            </w:r>
          </w:p>
          <w:p w14:paraId="2A65EE95" w14:textId="77777777" w:rsidR="00A66E50" w:rsidRPr="00A66E50" w:rsidRDefault="00A66E50" w:rsidP="00A66E50">
            <w:pPr>
              <w:rPr>
                <w:b/>
                <w:i/>
                <w:sz w:val="28"/>
                <w:szCs w:val="28"/>
              </w:rPr>
            </w:pPr>
            <w:r w:rsidRPr="00A66E50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A66E50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A66E50">
              <w:rPr>
                <w:b/>
                <w:i/>
                <w:sz w:val="28"/>
                <w:szCs w:val="28"/>
              </w:rPr>
              <w:t xml:space="preserve"> n[SIZE] = {19, 3, 15, 7, 11};</w:t>
            </w:r>
          </w:p>
          <w:p w14:paraId="237E858D" w14:textId="77777777" w:rsidR="00A66E50" w:rsidRPr="00A66E50" w:rsidRDefault="00A66E50" w:rsidP="00A66E50">
            <w:pPr>
              <w:rPr>
                <w:b/>
                <w:i/>
                <w:sz w:val="28"/>
                <w:szCs w:val="28"/>
              </w:rPr>
            </w:pPr>
          </w:p>
          <w:p w14:paraId="47D62746" w14:textId="77777777" w:rsidR="00A66E50" w:rsidRPr="00A66E50" w:rsidRDefault="00A66E50" w:rsidP="00A66E50">
            <w:pPr>
              <w:rPr>
                <w:b/>
                <w:i/>
                <w:sz w:val="28"/>
                <w:szCs w:val="28"/>
              </w:rPr>
            </w:pPr>
            <w:r w:rsidRPr="00A66E50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A66E50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A66E50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A66E50">
              <w:rPr>
                <w:b/>
                <w:i/>
                <w:sz w:val="28"/>
                <w:szCs w:val="28"/>
              </w:rPr>
              <w:t>"%s%13s%17s\n", "Element", "Value", "Histogram");</w:t>
            </w:r>
          </w:p>
          <w:p w14:paraId="7DAD72FB" w14:textId="77777777" w:rsidR="00A66E50" w:rsidRPr="00A66E50" w:rsidRDefault="00A66E50" w:rsidP="00A66E50">
            <w:pPr>
              <w:rPr>
                <w:b/>
                <w:i/>
                <w:sz w:val="28"/>
                <w:szCs w:val="28"/>
              </w:rPr>
            </w:pPr>
          </w:p>
          <w:p w14:paraId="0220FD20" w14:textId="77777777" w:rsidR="00A66E50" w:rsidRPr="00A66E50" w:rsidRDefault="00A66E50" w:rsidP="00A66E50">
            <w:pPr>
              <w:rPr>
                <w:b/>
                <w:i/>
                <w:sz w:val="28"/>
                <w:szCs w:val="28"/>
              </w:rPr>
            </w:pPr>
            <w:r w:rsidRPr="00A66E50">
              <w:rPr>
                <w:b/>
                <w:i/>
                <w:sz w:val="28"/>
                <w:szCs w:val="28"/>
              </w:rPr>
              <w:t xml:space="preserve">    // for each element of array n, output a bar of the histogram</w:t>
            </w:r>
          </w:p>
          <w:p w14:paraId="469B6481" w14:textId="77777777" w:rsidR="00A66E50" w:rsidRPr="00A66E50" w:rsidRDefault="00A66E50" w:rsidP="00A66E50">
            <w:pPr>
              <w:rPr>
                <w:b/>
                <w:i/>
                <w:sz w:val="28"/>
                <w:szCs w:val="28"/>
              </w:rPr>
            </w:pPr>
            <w:r w:rsidRPr="00A66E50">
              <w:rPr>
                <w:b/>
                <w:i/>
                <w:sz w:val="28"/>
                <w:szCs w:val="28"/>
              </w:rPr>
              <w:t xml:space="preserve">    for (</w:t>
            </w:r>
            <w:proofErr w:type="spellStart"/>
            <w:r w:rsidRPr="00A66E50">
              <w:rPr>
                <w:b/>
                <w:i/>
                <w:sz w:val="28"/>
                <w:szCs w:val="28"/>
              </w:rPr>
              <w:t>size_t</w:t>
            </w:r>
            <w:proofErr w:type="spellEnd"/>
            <w:r w:rsidRPr="00A66E50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A66E50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A66E50">
              <w:rPr>
                <w:b/>
                <w:i/>
                <w:sz w:val="28"/>
                <w:szCs w:val="28"/>
              </w:rPr>
              <w:t xml:space="preserve"> = 0; </w:t>
            </w:r>
            <w:proofErr w:type="spellStart"/>
            <w:r w:rsidRPr="00A66E50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A66E50">
              <w:rPr>
                <w:b/>
                <w:i/>
                <w:sz w:val="28"/>
                <w:szCs w:val="28"/>
              </w:rPr>
              <w:t xml:space="preserve"> &lt; SIZE; ++</w:t>
            </w:r>
            <w:proofErr w:type="spellStart"/>
            <w:r w:rsidRPr="00A66E50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A66E50">
              <w:rPr>
                <w:b/>
                <w:i/>
                <w:sz w:val="28"/>
                <w:szCs w:val="28"/>
              </w:rPr>
              <w:t>) {</w:t>
            </w:r>
          </w:p>
          <w:p w14:paraId="526B8554" w14:textId="77777777" w:rsidR="00A66E50" w:rsidRPr="00A66E50" w:rsidRDefault="00A66E50" w:rsidP="00A66E50">
            <w:pPr>
              <w:rPr>
                <w:b/>
                <w:i/>
                <w:sz w:val="28"/>
                <w:szCs w:val="28"/>
              </w:rPr>
            </w:pPr>
            <w:r w:rsidRPr="00A66E50">
              <w:rPr>
                <w:b/>
                <w:i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66E50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A66E50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A66E50">
              <w:rPr>
                <w:b/>
                <w:i/>
                <w:sz w:val="28"/>
                <w:szCs w:val="28"/>
              </w:rPr>
              <w:t xml:space="preserve">"%7u%13d     ", </w:t>
            </w:r>
            <w:proofErr w:type="spellStart"/>
            <w:r w:rsidRPr="00A66E50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A66E50">
              <w:rPr>
                <w:b/>
                <w:i/>
                <w:sz w:val="28"/>
                <w:szCs w:val="28"/>
              </w:rPr>
              <w:t>, n[</w:t>
            </w:r>
            <w:proofErr w:type="spellStart"/>
            <w:r w:rsidRPr="00A66E50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A66E50">
              <w:rPr>
                <w:b/>
                <w:i/>
                <w:sz w:val="28"/>
                <w:szCs w:val="28"/>
              </w:rPr>
              <w:t>]);</w:t>
            </w:r>
          </w:p>
          <w:p w14:paraId="01E6B78B" w14:textId="77777777" w:rsidR="00A66E50" w:rsidRPr="00A66E50" w:rsidRDefault="00A66E50" w:rsidP="00A66E50">
            <w:pPr>
              <w:rPr>
                <w:b/>
                <w:i/>
                <w:sz w:val="28"/>
                <w:szCs w:val="28"/>
              </w:rPr>
            </w:pPr>
          </w:p>
          <w:p w14:paraId="0B1C02AD" w14:textId="77777777" w:rsidR="00A66E50" w:rsidRPr="00A66E50" w:rsidRDefault="00A66E50" w:rsidP="00A66E50">
            <w:pPr>
              <w:rPr>
                <w:b/>
                <w:i/>
                <w:sz w:val="28"/>
                <w:szCs w:val="28"/>
              </w:rPr>
            </w:pPr>
            <w:r w:rsidRPr="00A66E50">
              <w:rPr>
                <w:b/>
                <w:i/>
                <w:sz w:val="28"/>
                <w:szCs w:val="28"/>
              </w:rPr>
              <w:t xml:space="preserve">        for (</w:t>
            </w:r>
            <w:proofErr w:type="spellStart"/>
            <w:r w:rsidRPr="00A66E50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A66E50">
              <w:rPr>
                <w:b/>
                <w:i/>
                <w:sz w:val="28"/>
                <w:szCs w:val="28"/>
              </w:rPr>
              <w:t xml:space="preserve"> j = 1; j &lt;= n[</w:t>
            </w:r>
            <w:proofErr w:type="spellStart"/>
            <w:r w:rsidRPr="00A66E50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A66E50">
              <w:rPr>
                <w:b/>
                <w:i/>
                <w:sz w:val="28"/>
                <w:szCs w:val="28"/>
              </w:rPr>
              <w:t xml:space="preserve">]; ++j) </w:t>
            </w:r>
            <w:proofErr w:type="gramStart"/>
            <w:r w:rsidRPr="00A66E50">
              <w:rPr>
                <w:b/>
                <w:i/>
                <w:sz w:val="28"/>
                <w:szCs w:val="28"/>
              </w:rPr>
              <w:t>{ /</w:t>
            </w:r>
            <w:proofErr w:type="gramEnd"/>
            <w:r w:rsidRPr="00A66E50">
              <w:rPr>
                <w:b/>
                <w:i/>
                <w:sz w:val="28"/>
                <w:szCs w:val="28"/>
              </w:rPr>
              <w:t>/ print one bar</w:t>
            </w:r>
          </w:p>
          <w:p w14:paraId="4C9F5CA6" w14:textId="1A8BD34F" w:rsidR="00A66E50" w:rsidRPr="00A66E50" w:rsidRDefault="00225840" w:rsidP="00A66E50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>
              <w:rPr>
                <w:b/>
                <w:i/>
                <w:sz w:val="28"/>
                <w:szCs w:val="28"/>
              </w:rPr>
              <w:t>printf</w:t>
            </w:r>
            <w:proofErr w:type="spellEnd"/>
            <w:r>
              <w:rPr>
                <w:b/>
                <w:i/>
                <w:sz w:val="28"/>
                <w:szCs w:val="28"/>
              </w:rPr>
              <w:t>(</w:t>
            </w:r>
            <w:proofErr w:type="gramEnd"/>
            <w:r>
              <w:rPr>
                <w:b/>
                <w:i/>
                <w:sz w:val="28"/>
                <w:szCs w:val="28"/>
              </w:rPr>
              <w:t>"%c", ‘*’</w:t>
            </w:r>
            <w:r w:rsidR="00A66E50" w:rsidRPr="00A66E50">
              <w:rPr>
                <w:b/>
                <w:i/>
                <w:sz w:val="28"/>
                <w:szCs w:val="28"/>
              </w:rPr>
              <w:t>);</w:t>
            </w:r>
          </w:p>
          <w:p w14:paraId="18B226D0" w14:textId="77777777" w:rsidR="00A66E50" w:rsidRPr="00A66E50" w:rsidRDefault="00A66E50" w:rsidP="00A66E50">
            <w:pPr>
              <w:rPr>
                <w:b/>
                <w:i/>
                <w:sz w:val="28"/>
                <w:szCs w:val="28"/>
              </w:rPr>
            </w:pPr>
            <w:r w:rsidRPr="00A66E50">
              <w:rPr>
                <w:b/>
                <w:i/>
                <w:sz w:val="28"/>
                <w:szCs w:val="28"/>
              </w:rPr>
              <w:t xml:space="preserve">        }</w:t>
            </w:r>
          </w:p>
          <w:p w14:paraId="0587ADF1" w14:textId="77777777" w:rsidR="00A66E50" w:rsidRPr="00A66E50" w:rsidRDefault="00A66E50" w:rsidP="00A66E50">
            <w:pPr>
              <w:rPr>
                <w:b/>
                <w:i/>
                <w:sz w:val="28"/>
                <w:szCs w:val="28"/>
              </w:rPr>
            </w:pPr>
          </w:p>
          <w:p w14:paraId="4128A8C1" w14:textId="77777777" w:rsidR="00A66E50" w:rsidRPr="00A66E50" w:rsidRDefault="00A66E50" w:rsidP="00A66E50">
            <w:pPr>
              <w:rPr>
                <w:b/>
                <w:i/>
                <w:sz w:val="28"/>
                <w:szCs w:val="28"/>
              </w:rPr>
            </w:pPr>
            <w:r w:rsidRPr="00A66E50">
              <w:rPr>
                <w:b/>
                <w:i/>
                <w:sz w:val="28"/>
                <w:szCs w:val="28"/>
              </w:rPr>
              <w:t xml:space="preserve">        </w:t>
            </w:r>
            <w:proofErr w:type="gramStart"/>
            <w:r w:rsidRPr="00A66E50">
              <w:rPr>
                <w:b/>
                <w:i/>
                <w:sz w:val="28"/>
                <w:szCs w:val="28"/>
              </w:rPr>
              <w:t>puts(</w:t>
            </w:r>
            <w:proofErr w:type="gramEnd"/>
            <w:r w:rsidRPr="00A66E50">
              <w:rPr>
                <w:b/>
                <w:i/>
                <w:sz w:val="28"/>
                <w:szCs w:val="28"/>
              </w:rPr>
              <w:t>""); // end a histogram bar with a newline</w:t>
            </w:r>
          </w:p>
          <w:p w14:paraId="4FDEC26A" w14:textId="77777777" w:rsidR="00A66E50" w:rsidRPr="00A66E50" w:rsidRDefault="00A66E50" w:rsidP="00A66E50">
            <w:pPr>
              <w:rPr>
                <w:b/>
                <w:i/>
                <w:sz w:val="28"/>
                <w:szCs w:val="28"/>
              </w:rPr>
            </w:pPr>
            <w:r w:rsidRPr="00A66E50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29ECA976" w14:textId="2081B24B" w:rsidR="004F2CE1" w:rsidRDefault="00A66E50" w:rsidP="0057081F">
            <w:pPr>
              <w:rPr>
                <w:b/>
                <w:i/>
                <w:sz w:val="28"/>
                <w:szCs w:val="28"/>
              </w:rPr>
            </w:pPr>
            <w:r w:rsidRPr="00A66E50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36615D4F" w14:textId="77777777" w:rsidR="004F2CE1" w:rsidRDefault="004F2CE1" w:rsidP="004F2CE1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2CE1" w14:paraId="12718A89" w14:textId="77777777" w:rsidTr="0057081F">
        <w:tc>
          <w:tcPr>
            <w:tcW w:w="9576" w:type="dxa"/>
            <w:shd w:val="clear" w:color="auto" w:fill="8DB3E2" w:themeFill="text2" w:themeFillTint="66"/>
          </w:tcPr>
          <w:p w14:paraId="50456CF3" w14:textId="77777777" w:rsidR="004F2CE1" w:rsidRDefault="004F2CE1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4F2CE1" w:rsidRPr="00957B91" w14:paraId="2925C93B" w14:textId="77777777" w:rsidTr="0057081F">
        <w:tc>
          <w:tcPr>
            <w:tcW w:w="9576" w:type="dxa"/>
          </w:tcPr>
          <w:p w14:paraId="28DC5E99" w14:textId="77777777" w:rsidR="004F2CE1" w:rsidRPr="00957B91" w:rsidRDefault="004F2CE1" w:rsidP="0057081F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29A5B85F" w14:textId="77777777" w:rsidR="004F2CE1" w:rsidRDefault="004F2CE1" w:rsidP="004F2CE1">
      <w:pPr>
        <w:rPr>
          <w:b/>
          <w:i/>
          <w:sz w:val="28"/>
          <w:szCs w:val="28"/>
        </w:rPr>
      </w:pPr>
    </w:p>
    <w:p w14:paraId="3BAD4996" w14:textId="77777777" w:rsidR="003777F3" w:rsidRDefault="003777F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559EE97B" w14:textId="1FF443BC" w:rsidR="004F2CE1" w:rsidRDefault="003777F3" w:rsidP="004F2CE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6-9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2CE1" w14:paraId="7CDB40A4" w14:textId="77777777" w:rsidTr="0057081F">
        <w:tc>
          <w:tcPr>
            <w:tcW w:w="9576" w:type="dxa"/>
            <w:shd w:val="clear" w:color="auto" w:fill="8DB3E2" w:themeFill="text2" w:themeFillTint="66"/>
          </w:tcPr>
          <w:p w14:paraId="4C6FECC6" w14:textId="77777777" w:rsidR="004F2CE1" w:rsidRDefault="004F2CE1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4F2CE1" w14:paraId="32646D44" w14:textId="77777777" w:rsidTr="0057081F">
        <w:tc>
          <w:tcPr>
            <w:tcW w:w="9576" w:type="dxa"/>
          </w:tcPr>
          <w:p w14:paraId="7E635C23" w14:textId="77777777" w:rsidR="00C15203" w:rsidRPr="004835B7" w:rsidRDefault="00C15203" w:rsidP="00C15203">
            <w:pPr>
              <w:rPr>
                <w:b/>
                <w:i/>
                <w:sz w:val="21"/>
                <w:szCs w:val="21"/>
              </w:rPr>
            </w:pPr>
            <w:r w:rsidRPr="004835B7">
              <w:rPr>
                <w:b/>
                <w:i/>
                <w:sz w:val="21"/>
                <w:szCs w:val="21"/>
              </w:rPr>
              <w:t>// Fig. 6.9: fig06_09.c</w:t>
            </w:r>
          </w:p>
          <w:p w14:paraId="44D2A586" w14:textId="77777777" w:rsidR="00C15203" w:rsidRPr="004835B7" w:rsidRDefault="00C15203" w:rsidP="00C15203">
            <w:pPr>
              <w:rPr>
                <w:b/>
                <w:i/>
                <w:sz w:val="21"/>
                <w:szCs w:val="21"/>
              </w:rPr>
            </w:pPr>
            <w:r w:rsidRPr="004835B7">
              <w:rPr>
                <w:b/>
                <w:i/>
                <w:sz w:val="21"/>
                <w:szCs w:val="21"/>
              </w:rPr>
              <w:t>// Roll a six-sided die 60,000,000 times</w:t>
            </w:r>
          </w:p>
          <w:p w14:paraId="6024D46D" w14:textId="77777777" w:rsidR="00C15203" w:rsidRPr="004835B7" w:rsidRDefault="00C15203" w:rsidP="00C15203">
            <w:pPr>
              <w:rPr>
                <w:b/>
                <w:i/>
                <w:sz w:val="21"/>
                <w:szCs w:val="21"/>
              </w:rPr>
            </w:pPr>
            <w:r w:rsidRPr="004835B7">
              <w:rPr>
                <w:b/>
                <w:i/>
                <w:sz w:val="21"/>
                <w:szCs w:val="21"/>
              </w:rPr>
              <w:t>#include &lt;</w:t>
            </w:r>
            <w:proofErr w:type="spellStart"/>
            <w:r w:rsidRPr="004835B7">
              <w:rPr>
                <w:b/>
                <w:i/>
                <w:sz w:val="21"/>
                <w:szCs w:val="21"/>
              </w:rPr>
              <w:t>stdio.h</w:t>
            </w:r>
            <w:proofErr w:type="spellEnd"/>
            <w:r w:rsidRPr="004835B7">
              <w:rPr>
                <w:b/>
                <w:i/>
                <w:sz w:val="21"/>
                <w:szCs w:val="21"/>
              </w:rPr>
              <w:t>&gt;</w:t>
            </w:r>
          </w:p>
          <w:p w14:paraId="7FF65620" w14:textId="77777777" w:rsidR="00C15203" w:rsidRPr="004835B7" w:rsidRDefault="00C15203" w:rsidP="00C15203">
            <w:pPr>
              <w:rPr>
                <w:b/>
                <w:i/>
                <w:sz w:val="21"/>
                <w:szCs w:val="21"/>
              </w:rPr>
            </w:pPr>
            <w:r w:rsidRPr="004835B7">
              <w:rPr>
                <w:b/>
                <w:i/>
                <w:sz w:val="21"/>
                <w:szCs w:val="21"/>
              </w:rPr>
              <w:t>#include &lt;</w:t>
            </w:r>
            <w:proofErr w:type="spellStart"/>
            <w:r w:rsidRPr="004835B7">
              <w:rPr>
                <w:b/>
                <w:i/>
                <w:sz w:val="21"/>
                <w:szCs w:val="21"/>
              </w:rPr>
              <w:t>stdlib.h</w:t>
            </w:r>
            <w:proofErr w:type="spellEnd"/>
            <w:r w:rsidRPr="004835B7">
              <w:rPr>
                <w:b/>
                <w:i/>
                <w:sz w:val="21"/>
                <w:szCs w:val="21"/>
              </w:rPr>
              <w:t>&gt;</w:t>
            </w:r>
          </w:p>
          <w:p w14:paraId="2853057C" w14:textId="77777777" w:rsidR="00C15203" w:rsidRPr="004835B7" w:rsidRDefault="00C15203" w:rsidP="00C15203">
            <w:pPr>
              <w:rPr>
                <w:b/>
                <w:i/>
                <w:sz w:val="21"/>
                <w:szCs w:val="21"/>
              </w:rPr>
            </w:pPr>
            <w:r w:rsidRPr="004835B7">
              <w:rPr>
                <w:b/>
                <w:i/>
                <w:sz w:val="21"/>
                <w:szCs w:val="21"/>
              </w:rPr>
              <w:t>#include &lt;</w:t>
            </w:r>
            <w:proofErr w:type="spellStart"/>
            <w:r w:rsidRPr="004835B7">
              <w:rPr>
                <w:b/>
                <w:i/>
                <w:sz w:val="21"/>
                <w:szCs w:val="21"/>
              </w:rPr>
              <w:t>time.h</w:t>
            </w:r>
            <w:proofErr w:type="spellEnd"/>
            <w:r w:rsidRPr="004835B7">
              <w:rPr>
                <w:b/>
                <w:i/>
                <w:sz w:val="21"/>
                <w:szCs w:val="21"/>
              </w:rPr>
              <w:t>&gt;</w:t>
            </w:r>
          </w:p>
          <w:p w14:paraId="14062344" w14:textId="77777777" w:rsidR="00C15203" w:rsidRPr="004835B7" w:rsidRDefault="00C15203" w:rsidP="00C15203">
            <w:pPr>
              <w:rPr>
                <w:b/>
                <w:i/>
                <w:sz w:val="21"/>
                <w:szCs w:val="21"/>
              </w:rPr>
            </w:pPr>
            <w:r w:rsidRPr="004835B7">
              <w:rPr>
                <w:b/>
                <w:i/>
                <w:sz w:val="21"/>
                <w:szCs w:val="21"/>
              </w:rPr>
              <w:t>#define SIZE 7</w:t>
            </w:r>
          </w:p>
          <w:p w14:paraId="4A83AA8A" w14:textId="77777777" w:rsidR="00C15203" w:rsidRPr="004835B7" w:rsidRDefault="00C15203" w:rsidP="00C15203">
            <w:pPr>
              <w:rPr>
                <w:b/>
                <w:i/>
                <w:sz w:val="21"/>
                <w:szCs w:val="21"/>
              </w:rPr>
            </w:pPr>
          </w:p>
          <w:p w14:paraId="38324ADF" w14:textId="77777777" w:rsidR="00C15203" w:rsidRPr="004835B7" w:rsidRDefault="00C15203" w:rsidP="00C15203">
            <w:pPr>
              <w:rPr>
                <w:b/>
                <w:i/>
                <w:sz w:val="21"/>
                <w:szCs w:val="21"/>
              </w:rPr>
            </w:pPr>
            <w:r w:rsidRPr="004835B7">
              <w:rPr>
                <w:b/>
                <w:i/>
                <w:sz w:val="21"/>
                <w:szCs w:val="21"/>
              </w:rPr>
              <w:t xml:space="preserve">// </w:t>
            </w:r>
            <w:proofErr w:type="spellStart"/>
            <w:r w:rsidRPr="004835B7">
              <w:rPr>
                <w:b/>
                <w:i/>
                <w:sz w:val="21"/>
                <w:szCs w:val="21"/>
              </w:rPr>
              <w:t>fuunction</w:t>
            </w:r>
            <w:proofErr w:type="spellEnd"/>
            <w:r w:rsidRPr="004835B7">
              <w:rPr>
                <w:b/>
                <w:i/>
                <w:sz w:val="21"/>
                <w:szCs w:val="21"/>
              </w:rPr>
              <w:t xml:space="preserve"> main begins program execution</w:t>
            </w:r>
          </w:p>
          <w:p w14:paraId="7C6F2593" w14:textId="77777777" w:rsidR="00C15203" w:rsidRPr="004835B7" w:rsidRDefault="00C15203" w:rsidP="00C15203">
            <w:pPr>
              <w:rPr>
                <w:b/>
                <w:i/>
                <w:sz w:val="21"/>
                <w:szCs w:val="21"/>
              </w:rPr>
            </w:pPr>
            <w:proofErr w:type="spellStart"/>
            <w:r w:rsidRPr="004835B7">
              <w:rPr>
                <w:b/>
                <w:i/>
                <w:sz w:val="21"/>
                <w:szCs w:val="21"/>
              </w:rPr>
              <w:t>int</w:t>
            </w:r>
            <w:proofErr w:type="spellEnd"/>
            <w:r w:rsidRPr="004835B7">
              <w:rPr>
                <w:b/>
                <w:i/>
                <w:sz w:val="21"/>
                <w:szCs w:val="21"/>
              </w:rPr>
              <w:t xml:space="preserve"> main(void)</w:t>
            </w:r>
          </w:p>
          <w:p w14:paraId="4F016D11" w14:textId="77777777" w:rsidR="00C15203" w:rsidRPr="004835B7" w:rsidRDefault="00C15203" w:rsidP="00C15203">
            <w:pPr>
              <w:rPr>
                <w:b/>
                <w:i/>
                <w:sz w:val="21"/>
                <w:szCs w:val="21"/>
              </w:rPr>
            </w:pPr>
            <w:r w:rsidRPr="004835B7">
              <w:rPr>
                <w:b/>
                <w:i/>
                <w:sz w:val="21"/>
                <w:szCs w:val="21"/>
              </w:rPr>
              <w:t>{</w:t>
            </w:r>
          </w:p>
          <w:p w14:paraId="04C1F7FA" w14:textId="77777777" w:rsidR="00C15203" w:rsidRPr="004835B7" w:rsidRDefault="00C15203" w:rsidP="00C15203">
            <w:pPr>
              <w:rPr>
                <w:b/>
                <w:i/>
                <w:sz w:val="21"/>
                <w:szCs w:val="21"/>
              </w:rPr>
            </w:pPr>
            <w:r w:rsidRPr="004835B7">
              <w:rPr>
                <w:b/>
                <w:i/>
                <w:sz w:val="21"/>
                <w:szCs w:val="21"/>
              </w:rPr>
              <w:t xml:space="preserve">    unsigned </w:t>
            </w:r>
            <w:proofErr w:type="spellStart"/>
            <w:r w:rsidRPr="004835B7">
              <w:rPr>
                <w:b/>
                <w:i/>
                <w:sz w:val="21"/>
                <w:szCs w:val="21"/>
              </w:rPr>
              <w:t>int</w:t>
            </w:r>
            <w:proofErr w:type="spellEnd"/>
            <w:r w:rsidRPr="004835B7">
              <w:rPr>
                <w:b/>
                <w:i/>
                <w:sz w:val="21"/>
                <w:szCs w:val="21"/>
              </w:rPr>
              <w:t xml:space="preserve"> frequency[SIZE] = {0}; // clear counts</w:t>
            </w:r>
          </w:p>
          <w:p w14:paraId="2052DA49" w14:textId="77777777" w:rsidR="00C15203" w:rsidRPr="004835B7" w:rsidRDefault="00C15203" w:rsidP="00C15203">
            <w:pPr>
              <w:rPr>
                <w:b/>
                <w:i/>
                <w:sz w:val="21"/>
                <w:szCs w:val="21"/>
              </w:rPr>
            </w:pPr>
          </w:p>
          <w:p w14:paraId="258CD94B" w14:textId="77777777" w:rsidR="00C15203" w:rsidRPr="004835B7" w:rsidRDefault="00C15203" w:rsidP="00C15203">
            <w:pPr>
              <w:rPr>
                <w:b/>
                <w:i/>
                <w:sz w:val="21"/>
                <w:szCs w:val="21"/>
              </w:rPr>
            </w:pPr>
            <w:r w:rsidRPr="004835B7">
              <w:rPr>
                <w:b/>
                <w:i/>
                <w:sz w:val="21"/>
                <w:szCs w:val="21"/>
              </w:rPr>
              <w:t xml:space="preserve">    </w:t>
            </w:r>
            <w:proofErr w:type="spellStart"/>
            <w:r w:rsidRPr="004835B7">
              <w:rPr>
                <w:b/>
                <w:i/>
                <w:sz w:val="21"/>
                <w:szCs w:val="21"/>
              </w:rPr>
              <w:t>srand</w:t>
            </w:r>
            <w:proofErr w:type="spellEnd"/>
            <w:r w:rsidRPr="004835B7">
              <w:rPr>
                <w:b/>
                <w:i/>
                <w:sz w:val="21"/>
                <w:szCs w:val="21"/>
              </w:rPr>
              <w:t>(time(NULL)); // seed random number generator</w:t>
            </w:r>
          </w:p>
          <w:p w14:paraId="2778E39F" w14:textId="77777777" w:rsidR="00C15203" w:rsidRPr="004835B7" w:rsidRDefault="00C15203" w:rsidP="00C15203">
            <w:pPr>
              <w:rPr>
                <w:b/>
                <w:i/>
                <w:sz w:val="21"/>
                <w:szCs w:val="21"/>
              </w:rPr>
            </w:pPr>
          </w:p>
          <w:p w14:paraId="63C10847" w14:textId="77777777" w:rsidR="00C15203" w:rsidRPr="004835B7" w:rsidRDefault="00C15203" w:rsidP="00C15203">
            <w:pPr>
              <w:rPr>
                <w:b/>
                <w:i/>
                <w:sz w:val="21"/>
                <w:szCs w:val="21"/>
              </w:rPr>
            </w:pPr>
            <w:r w:rsidRPr="004835B7">
              <w:rPr>
                <w:b/>
                <w:i/>
                <w:sz w:val="21"/>
                <w:szCs w:val="21"/>
              </w:rPr>
              <w:t xml:space="preserve">    // roll die 60,000,000 times</w:t>
            </w:r>
          </w:p>
          <w:p w14:paraId="7F676A80" w14:textId="77777777" w:rsidR="00C15203" w:rsidRPr="004835B7" w:rsidRDefault="00C15203" w:rsidP="00C15203">
            <w:pPr>
              <w:rPr>
                <w:b/>
                <w:i/>
                <w:sz w:val="21"/>
                <w:szCs w:val="21"/>
              </w:rPr>
            </w:pPr>
            <w:r w:rsidRPr="004835B7">
              <w:rPr>
                <w:b/>
                <w:i/>
                <w:sz w:val="21"/>
                <w:szCs w:val="21"/>
              </w:rPr>
              <w:t xml:space="preserve">    for (unsigned </w:t>
            </w:r>
            <w:proofErr w:type="spellStart"/>
            <w:r w:rsidRPr="004835B7">
              <w:rPr>
                <w:b/>
                <w:i/>
                <w:sz w:val="21"/>
                <w:szCs w:val="21"/>
              </w:rPr>
              <w:t>int</w:t>
            </w:r>
            <w:proofErr w:type="spellEnd"/>
            <w:r w:rsidRPr="004835B7">
              <w:rPr>
                <w:b/>
                <w:i/>
                <w:sz w:val="21"/>
                <w:szCs w:val="21"/>
              </w:rPr>
              <w:t xml:space="preserve"> roll = 1; roll &lt;= 60000000; ++roll) {</w:t>
            </w:r>
          </w:p>
          <w:p w14:paraId="3D6DA11E" w14:textId="77777777" w:rsidR="00C15203" w:rsidRPr="004835B7" w:rsidRDefault="00C15203" w:rsidP="00C15203">
            <w:pPr>
              <w:rPr>
                <w:b/>
                <w:i/>
                <w:sz w:val="21"/>
                <w:szCs w:val="21"/>
              </w:rPr>
            </w:pPr>
            <w:r w:rsidRPr="004835B7">
              <w:rPr>
                <w:b/>
                <w:i/>
                <w:sz w:val="21"/>
                <w:szCs w:val="21"/>
              </w:rPr>
              <w:t xml:space="preserve">        </w:t>
            </w:r>
            <w:proofErr w:type="spellStart"/>
            <w:r w:rsidRPr="004835B7">
              <w:rPr>
                <w:b/>
                <w:i/>
                <w:sz w:val="21"/>
                <w:szCs w:val="21"/>
              </w:rPr>
              <w:t>size_t</w:t>
            </w:r>
            <w:proofErr w:type="spellEnd"/>
            <w:r w:rsidRPr="004835B7">
              <w:rPr>
                <w:b/>
                <w:i/>
                <w:sz w:val="21"/>
                <w:szCs w:val="21"/>
              </w:rPr>
              <w:t xml:space="preserve"> face = 1 + </w:t>
            </w:r>
            <w:proofErr w:type="gramStart"/>
            <w:r w:rsidRPr="004835B7">
              <w:rPr>
                <w:b/>
                <w:i/>
                <w:sz w:val="21"/>
                <w:szCs w:val="21"/>
              </w:rPr>
              <w:t>rand(</w:t>
            </w:r>
            <w:proofErr w:type="gramEnd"/>
            <w:r w:rsidRPr="004835B7">
              <w:rPr>
                <w:b/>
                <w:i/>
                <w:sz w:val="21"/>
                <w:szCs w:val="21"/>
              </w:rPr>
              <w:t>) % 6;</w:t>
            </w:r>
          </w:p>
          <w:p w14:paraId="31CAD60A" w14:textId="77777777" w:rsidR="00C15203" w:rsidRPr="004835B7" w:rsidRDefault="00C15203" w:rsidP="00C15203">
            <w:pPr>
              <w:rPr>
                <w:b/>
                <w:i/>
                <w:sz w:val="21"/>
                <w:szCs w:val="21"/>
              </w:rPr>
            </w:pPr>
            <w:r w:rsidRPr="004835B7">
              <w:rPr>
                <w:b/>
                <w:i/>
                <w:sz w:val="21"/>
                <w:szCs w:val="21"/>
              </w:rPr>
              <w:t xml:space="preserve">        ++frequency[face]; // replaces entire switch of Fig. 5.12</w:t>
            </w:r>
          </w:p>
          <w:p w14:paraId="4D8204D0" w14:textId="77777777" w:rsidR="00C15203" w:rsidRPr="004835B7" w:rsidRDefault="00C15203" w:rsidP="00C15203">
            <w:pPr>
              <w:rPr>
                <w:b/>
                <w:i/>
                <w:sz w:val="21"/>
                <w:szCs w:val="21"/>
              </w:rPr>
            </w:pPr>
            <w:r w:rsidRPr="004835B7">
              <w:rPr>
                <w:b/>
                <w:i/>
                <w:sz w:val="21"/>
                <w:szCs w:val="21"/>
              </w:rPr>
              <w:t xml:space="preserve">    }</w:t>
            </w:r>
          </w:p>
          <w:p w14:paraId="0FFF8ED6" w14:textId="77777777" w:rsidR="00C15203" w:rsidRPr="004835B7" w:rsidRDefault="00C15203" w:rsidP="00C15203">
            <w:pPr>
              <w:rPr>
                <w:b/>
                <w:i/>
                <w:sz w:val="21"/>
                <w:szCs w:val="21"/>
              </w:rPr>
            </w:pPr>
          </w:p>
          <w:p w14:paraId="5A17511A" w14:textId="77777777" w:rsidR="00C15203" w:rsidRPr="004835B7" w:rsidRDefault="00C15203" w:rsidP="00C15203">
            <w:pPr>
              <w:rPr>
                <w:b/>
                <w:i/>
                <w:sz w:val="21"/>
                <w:szCs w:val="21"/>
              </w:rPr>
            </w:pPr>
            <w:r w:rsidRPr="004835B7">
              <w:rPr>
                <w:b/>
                <w:i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4835B7">
              <w:rPr>
                <w:b/>
                <w:i/>
                <w:sz w:val="21"/>
                <w:szCs w:val="21"/>
              </w:rPr>
              <w:t>printf</w:t>
            </w:r>
            <w:proofErr w:type="spellEnd"/>
            <w:r w:rsidRPr="004835B7">
              <w:rPr>
                <w:b/>
                <w:i/>
                <w:sz w:val="21"/>
                <w:szCs w:val="21"/>
              </w:rPr>
              <w:t>(</w:t>
            </w:r>
            <w:proofErr w:type="gramEnd"/>
            <w:r w:rsidRPr="004835B7">
              <w:rPr>
                <w:b/>
                <w:i/>
                <w:sz w:val="21"/>
                <w:szCs w:val="21"/>
              </w:rPr>
              <w:t>"%s%17s\n", "Face", "Frequency");</w:t>
            </w:r>
          </w:p>
          <w:p w14:paraId="4B8F3679" w14:textId="77777777" w:rsidR="00C15203" w:rsidRPr="004835B7" w:rsidRDefault="00C15203" w:rsidP="00C15203">
            <w:pPr>
              <w:rPr>
                <w:b/>
                <w:i/>
                <w:sz w:val="21"/>
                <w:szCs w:val="21"/>
              </w:rPr>
            </w:pPr>
          </w:p>
          <w:p w14:paraId="5029AC9A" w14:textId="77777777" w:rsidR="00C15203" w:rsidRPr="004835B7" w:rsidRDefault="00C15203" w:rsidP="00C15203">
            <w:pPr>
              <w:rPr>
                <w:b/>
                <w:i/>
                <w:sz w:val="21"/>
                <w:szCs w:val="21"/>
              </w:rPr>
            </w:pPr>
            <w:r w:rsidRPr="004835B7">
              <w:rPr>
                <w:b/>
                <w:i/>
                <w:sz w:val="21"/>
                <w:szCs w:val="21"/>
              </w:rPr>
              <w:t xml:space="preserve">    // output frequency elements 1-6 in tabular format</w:t>
            </w:r>
          </w:p>
          <w:p w14:paraId="69CF7851" w14:textId="77777777" w:rsidR="00C15203" w:rsidRPr="004835B7" w:rsidRDefault="00C15203" w:rsidP="00C15203">
            <w:pPr>
              <w:rPr>
                <w:b/>
                <w:i/>
                <w:sz w:val="21"/>
                <w:szCs w:val="21"/>
              </w:rPr>
            </w:pPr>
            <w:r w:rsidRPr="004835B7">
              <w:rPr>
                <w:b/>
                <w:i/>
                <w:sz w:val="21"/>
                <w:szCs w:val="21"/>
              </w:rPr>
              <w:t xml:space="preserve">    for (</w:t>
            </w:r>
            <w:proofErr w:type="spellStart"/>
            <w:r w:rsidRPr="004835B7">
              <w:rPr>
                <w:b/>
                <w:i/>
                <w:sz w:val="21"/>
                <w:szCs w:val="21"/>
              </w:rPr>
              <w:t>size_t</w:t>
            </w:r>
            <w:proofErr w:type="spellEnd"/>
            <w:r w:rsidRPr="004835B7">
              <w:rPr>
                <w:b/>
                <w:i/>
                <w:sz w:val="21"/>
                <w:szCs w:val="21"/>
              </w:rPr>
              <w:t xml:space="preserve"> face = 1; face &lt; SIZE; ++face) {</w:t>
            </w:r>
          </w:p>
          <w:p w14:paraId="5747BC9A" w14:textId="77777777" w:rsidR="00C15203" w:rsidRPr="004835B7" w:rsidRDefault="00C15203" w:rsidP="00C15203">
            <w:pPr>
              <w:rPr>
                <w:b/>
                <w:i/>
                <w:sz w:val="21"/>
                <w:szCs w:val="21"/>
              </w:rPr>
            </w:pPr>
            <w:r w:rsidRPr="004835B7">
              <w:rPr>
                <w:b/>
                <w:i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4835B7">
              <w:rPr>
                <w:b/>
                <w:i/>
                <w:sz w:val="21"/>
                <w:szCs w:val="21"/>
              </w:rPr>
              <w:t>printf</w:t>
            </w:r>
            <w:proofErr w:type="spellEnd"/>
            <w:r w:rsidRPr="004835B7">
              <w:rPr>
                <w:b/>
                <w:i/>
                <w:sz w:val="21"/>
                <w:szCs w:val="21"/>
              </w:rPr>
              <w:t>(</w:t>
            </w:r>
            <w:proofErr w:type="gramEnd"/>
            <w:r w:rsidRPr="004835B7">
              <w:rPr>
                <w:b/>
                <w:i/>
                <w:sz w:val="21"/>
                <w:szCs w:val="21"/>
              </w:rPr>
              <w:t>"%4d%17d\n", face, frequency[face]);</w:t>
            </w:r>
          </w:p>
          <w:p w14:paraId="761B3F7A" w14:textId="77777777" w:rsidR="00C15203" w:rsidRPr="004835B7" w:rsidRDefault="00C15203" w:rsidP="00C15203">
            <w:pPr>
              <w:rPr>
                <w:b/>
                <w:i/>
                <w:sz w:val="21"/>
                <w:szCs w:val="21"/>
              </w:rPr>
            </w:pPr>
            <w:r w:rsidRPr="004835B7">
              <w:rPr>
                <w:b/>
                <w:i/>
                <w:sz w:val="21"/>
                <w:szCs w:val="21"/>
              </w:rPr>
              <w:t xml:space="preserve">    }</w:t>
            </w:r>
          </w:p>
          <w:p w14:paraId="024BD62F" w14:textId="71BCC087" w:rsidR="004F2CE1" w:rsidRDefault="00C15203" w:rsidP="0057081F">
            <w:pPr>
              <w:rPr>
                <w:b/>
                <w:i/>
                <w:sz w:val="28"/>
                <w:szCs w:val="28"/>
              </w:rPr>
            </w:pPr>
            <w:r w:rsidRPr="004835B7">
              <w:rPr>
                <w:b/>
                <w:i/>
                <w:sz w:val="21"/>
                <w:szCs w:val="21"/>
              </w:rPr>
              <w:t>}</w:t>
            </w:r>
          </w:p>
        </w:tc>
      </w:tr>
    </w:tbl>
    <w:p w14:paraId="51C09947" w14:textId="77777777" w:rsidR="004F2CE1" w:rsidRDefault="004F2CE1" w:rsidP="004F2CE1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2CE1" w14:paraId="7A4B6149" w14:textId="77777777" w:rsidTr="0057081F">
        <w:tc>
          <w:tcPr>
            <w:tcW w:w="9576" w:type="dxa"/>
            <w:shd w:val="clear" w:color="auto" w:fill="8DB3E2" w:themeFill="text2" w:themeFillTint="66"/>
          </w:tcPr>
          <w:p w14:paraId="64C525E3" w14:textId="77777777" w:rsidR="004F2CE1" w:rsidRDefault="004F2CE1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4F2CE1" w:rsidRPr="00957B91" w14:paraId="07B7AD07" w14:textId="77777777" w:rsidTr="0057081F">
        <w:tc>
          <w:tcPr>
            <w:tcW w:w="9576" w:type="dxa"/>
          </w:tcPr>
          <w:p w14:paraId="38E015F8" w14:textId="62C35033" w:rsidR="004F2CE1" w:rsidRPr="00957B91" w:rsidRDefault="004835B7" w:rsidP="0057081F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79E8A37E" wp14:editId="01931582">
                  <wp:extent cx="4671561" cy="2070469"/>
                  <wp:effectExtent l="0" t="0" r="2540" b="127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8-03-09 at 2.39.18 P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845" cy="2071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F6B816" w14:textId="7ECD022A" w:rsidR="004F2CE1" w:rsidRDefault="004F2CE1" w:rsidP="00BF194F">
      <w:pPr>
        <w:rPr>
          <w:b/>
          <w:i/>
          <w:sz w:val="28"/>
          <w:szCs w:val="28"/>
        </w:rPr>
      </w:pPr>
    </w:p>
    <w:p w14:paraId="1882292D" w14:textId="37E8BDC0" w:rsidR="004F2CE1" w:rsidRDefault="004835B7" w:rsidP="004F2CE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6-10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2CE1" w14:paraId="41994CE7" w14:textId="77777777" w:rsidTr="0057081F">
        <w:tc>
          <w:tcPr>
            <w:tcW w:w="9576" w:type="dxa"/>
            <w:shd w:val="clear" w:color="auto" w:fill="8DB3E2" w:themeFill="text2" w:themeFillTint="66"/>
          </w:tcPr>
          <w:p w14:paraId="547257A6" w14:textId="77777777" w:rsidR="004F2CE1" w:rsidRDefault="004F2CE1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4F2CE1" w14:paraId="686E37F3" w14:textId="77777777" w:rsidTr="0057081F">
        <w:tc>
          <w:tcPr>
            <w:tcW w:w="9576" w:type="dxa"/>
          </w:tcPr>
          <w:p w14:paraId="51EDBB5A" w14:textId="77777777" w:rsidR="005B6413" w:rsidRPr="005B6413" w:rsidRDefault="005B6413" w:rsidP="005B6413">
            <w:pPr>
              <w:rPr>
                <w:b/>
                <w:i/>
                <w:sz w:val="24"/>
                <w:szCs w:val="24"/>
              </w:rPr>
            </w:pPr>
            <w:r w:rsidRPr="005B6413">
              <w:rPr>
                <w:b/>
                <w:i/>
                <w:sz w:val="24"/>
                <w:szCs w:val="24"/>
              </w:rPr>
              <w:t>// Fig. 6.10: fig06_10.c</w:t>
            </w:r>
          </w:p>
          <w:p w14:paraId="28394709" w14:textId="77777777" w:rsidR="005B6413" w:rsidRPr="005B6413" w:rsidRDefault="005B6413" w:rsidP="005B6413">
            <w:pPr>
              <w:rPr>
                <w:b/>
                <w:i/>
                <w:sz w:val="24"/>
                <w:szCs w:val="24"/>
              </w:rPr>
            </w:pPr>
            <w:r w:rsidRPr="005B6413">
              <w:rPr>
                <w:b/>
                <w:i/>
                <w:sz w:val="24"/>
                <w:szCs w:val="24"/>
              </w:rPr>
              <w:t xml:space="preserve">// </w:t>
            </w:r>
            <w:proofErr w:type="spellStart"/>
            <w:r w:rsidRPr="005B6413">
              <w:rPr>
                <w:b/>
                <w:i/>
                <w:sz w:val="24"/>
                <w:szCs w:val="24"/>
              </w:rPr>
              <w:t>Trearing</w:t>
            </w:r>
            <w:proofErr w:type="spellEnd"/>
            <w:r w:rsidRPr="005B6413">
              <w:rPr>
                <w:b/>
                <w:i/>
                <w:sz w:val="24"/>
                <w:szCs w:val="24"/>
              </w:rPr>
              <w:t xml:space="preserve"> character arrays as strings.</w:t>
            </w:r>
          </w:p>
          <w:p w14:paraId="3866E7DB" w14:textId="77777777" w:rsidR="005B6413" w:rsidRPr="005B6413" w:rsidRDefault="005B6413" w:rsidP="005B6413">
            <w:pPr>
              <w:rPr>
                <w:b/>
                <w:i/>
                <w:sz w:val="24"/>
                <w:szCs w:val="24"/>
              </w:rPr>
            </w:pPr>
            <w:r w:rsidRPr="005B6413">
              <w:rPr>
                <w:b/>
                <w:i/>
                <w:sz w:val="24"/>
                <w:szCs w:val="24"/>
              </w:rPr>
              <w:t>#include &lt;</w:t>
            </w:r>
            <w:proofErr w:type="spellStart"/>
            <w:r w:rsidRPr="005B6413">
              <w:rPr>
                <w:b/>
                <w:i/>
                <w:sz w:val="24"/>
                <w:szCs w:val="24"/>
              </w:rPr>
              <w:t>stdio.h</w:t>
            </w:r>
            <w:proofErr w:type="spellEnd"/>
            <w:r w:rsidRPr="005B6413">
              <w:rPr>
                <w:b/>
                <w:i/>
                <w:sz w:val="24"/>
                <w:szCs w:val="24"/>
              </w:rPr>
              <w:t>&gt;</w:t>
            </w:r>
          </w:p>
          <w:p w14:paraId="5ED99040" w14:textId="77777777" w:rsidR="005B6413" w:rsidRPr="005B6413" w:rsidRDefault="005B6413" w:rsidP="005B6413">
            <w:pPr>
              <w:rPr>
                <w:b/>
                <w:i/>
                <w:sz w:val="24"/>
                <w:szCs w:val="24"/>
              </w:rPr>
            </w:pPr>
            <w:r w:rsidRPr="005B6413">
              <w:rPr>
                <w:b/>
                <w:i/>
                <w:sz w:val="24"/>
                <w:szCs w:val="24"/>
              </w:rPr>
              <w:t>#define SIZE 20</w:t>
            </w:r>
          </w:p>
          <w:p w14:paraId="5B7FE354" w14:textId="77777777" w:rsidR="005B6413" w:rsidRPr="005B6413" w:rsidRDefault="005B6413" w:rsidP="005B6413">
            <w:pPr>
              <w:rPr>
                <w:b/>
                <w:i/>
                <w:sz w:val="24"/>
                <w:szCs w:val="24"/>
              </w:rPr>
            </w:pPr>
          </w:p>
          <w:p w14:paraId="544105ED" w14:textId="77777777" w:rsidR="005B6413" w:rsidRPr="005B6413" w:rsidRDefault="005B6413" w:rsidP="005B6413">
            <w:pPr>
              <w:rPr>
                <w:b/>
                <w:i/>
                <w:sz w:val="24"/>
                <w:szCs w:val="24"/>
              </w:rPr>
            </w:pPr>
            <w:r w:rsidRPr="005B6413">
              <w:rPr>
                <w:b/>
                <w:i/>
                <w:sz w:val="24"/>
                <w:szCs w:val="24"/>
              </w:rPr>
              <w:t>// function main begins program execution</w:t>
            </w:r>
          </w:p>
          <w:p w14:paraId="5D8D2AF7" w14:textId="77777777" w:rsidR="005B6413" w:rsidRPr="005B6413" w:rsidRDefault="005B6413" w:rsidP="005B6413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5B6413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B6413">
              <w:rPr>
                <w:b/>
                <w:i/>
                <w:sz w:val="24"/>
                <w:szCs w:val="24"/>
              </w:rPr>
              <w:t xml:space="preserve"> main(void)</w:t>
            </w:r>
          </w:p>
          <w:p w14:paraId="0BB625B8" w14:textId="77777777" w:rsidR="005B6413" w:rsidRPr="005B6413" w:rsidRDefault="005B6413" w:rsidP="005B6413">
            <w:pPr>
              <w:rPr>
                <w:b/>
                <w:i/>
                <w:sz w:val="24"/>
                <w:szCs w:val="24"/>
              </w:rPr>
            </w:pPr>
            <w:r w:rsidRPr="005B6413">
              <w:rPr>
                <w:b/>
                <w:i/>
                <w:sz w:val="24"/>
                <w:szCs w:val="24"/>
              </w:rPr>
              <w:t>{</w:t>
            </w:r>
          </w:p>
          <w:p w14:paraId="65D1AB1B" w14:textId="77777777" w:rsidR="005B6413" w:rsidRPr="005B6413" w:rsidRDefault="005B6413" w:rsidP="005B6413">
            <w:pPr>
              <w:rPr>
                <w:b/>
                <w:i/>
                <w:sz w:val="24"/>
                <w:szCs w:val="24"/>
              </w:rPr>
            </w:pPr>
            <w:r w:rsidRPr="005B6413">
              <w:rPr>
                <w:b/>
                <w:i/>
                <w:sz w:val="24"/>
                <w:szCs w:val="24"/>
              </w:rPr>
              <w:t xml:space="preserve">    char string1[SIZE]; // reserves 20 characters</w:t>
            </w:r>
          </w:p>
          <w:p w14:paraId="379E0B8B" w14:textId="77777777" w:rsidR="005B6413" w:rsidRPr="005B6413" w:rsidRDefault="005B6413" w:rsidP="005B6413">
            <w:pPr>
              <w:rPr>
                <w:b/>
                <w:i/>
                <w:sz w:val="24"/>
                <w:szCs w:val="24"/>
              </w:rPr>
            </w:pPr>
            <w:r w:rsidRPr="005B6413">
              <w:rPr>
                <w:b/>
                <w:i/>
                <w:sz w:val="24"/>
                <w:szCs w:val="24"/>
              </w:rPr>
              <w:t xml:space="preserve">    char string2[] = "string literal"; // reserves 15 characters</w:t>
            </w:r>
          </w:p>
          <w:p w14:paraId="452D9A14" w14:textId="77777777" w:rsidR="005B6413" w:rsidRPr="005B6413" w:rsidRDefault="005B6413" w:rsidP="005B6413">
            <w:pPr>
              <w:rPr>
                <w:b/>
                <w:i/>
                <w:sz w:val="24"/>
                <w:szCs w:val="24"/>
              </w:rPr>
            </w:pPr>
          </w:p>
          <w:p w14:paraId="017CCF28" w14:textId="77777777" w:rsidR="005B6413" w:rsidRPr="005B6413" w:rsidRDefault="005B6413" w:rsidP="005B6413">
            <w:pPr>
              <w:rPr>
                <w:b/>
                <w:i/>
                <w:sz w:val="24"/>
                <w:szCs w:val="24"/>
              </w:rPr>
            </w:pPr>
            <w:r w:rsidRPr="005B6413">
              <w:rPr>
                <w:b/>
                <w:i/>
                <w:sz w:val="24"/>
                <w:szCs w:val="24"/>
              </w:rPr>
              <w:t xml:space="preserve">    // read string from user into array string1</w:t>
            </w:r>
          </w:p>
          <w:p w14:paraId="2C23D580" w14:textId="77777777" w:rsidR="005B6413" w:rsidRPr="005B6413" w:rsidRDefault="005B6413" w:rsidP="005B6413">
            <w:pPr>
              <w:rPr>
                <w:b/>
                <w:i/>
                <w:sz w:val="24"/>
                <w:szCs w:val="24"/>
              </w:rPr>
            </w:pPr>
            <w:r w:rsidRPr="005B6413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B6413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5B6413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5B6413">
              <w:rPr>
                <w:b/>
                <w:i/>
                <w:sz w:val="24"/>
                <w:szCs w:val="24"/>
              </w:rPr>
              <w:t>"%s", "Enter a string (no longer than 19 characters): ");</w:t>
            </w:r>
          </w:p>
          <w:p w14:paraId="75C24A2B" w14:textId="77777777" w:rsidR="005B6413" w:rsidRPr="005B6413" w:rsidRDefault="005B6413" w:rsidP="005B6413">
            <w:pPr>
              <w:rPr>
                <w:b/>
                <w:i/>
                <w:sz w:val="24"/>
                <w:szCs w:val="24"/>
              </w:rPr>
            </w:pPr>
            <w:r w:rsidRPr="005B6413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B6413">
              <w:rPr>
                <w:b/>
                <w:i/>
                <w:sz w:val="24"/>
                <w:szCs w:val="24"/>
              </w:rPr>
              <w:t>scanf</w:t>
            </w:r>
            <w:proofErr w:type="spellEnd"/>
            <w:r w:rsidRPr="005B6413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5B6413">
              <w:rPr>
                <w:b/>
                <w:i/>
                <w:sz w:val="24"/>
                <w:szCs w:val="24"/>
              </w:rPr>
              <w:t>"%19s", string1); // input no more than 19 characters</w:t>
            </w:r>
          </w:p>
          <w:p w14:paraId="39A44194" w14:textId="77777777" w:rsidR="005B6413" w:rsidRPr="005B6413" w:rsidRDefault="005B6413" w:rsidP="005B6413">
            <w:pPr>
              <w:rPr>
                <w:b/>
                <w:i/>
                <w:sz w:val="24"/>
                <w:szCs w:val="24"/>
              </w:rPr>
            </w:pPr>
          </w:p>
          <w:p w14:paraId="6D74A6DA" w14:textId="77777777" w:rsidR="005B6413" w:rsidRPr="005B6413" w:rsidRDefault="005B6413" w:rsidP="005B6413">
            <w:pPr>
              <w:rPr>
                <w:b/>
                <w:i/>
                <w:sz w:val="24"/>
                <w:szCs w:val="24"/>
              </w:rPr>
            </w:pPr>
            <w:r w:rsidRPr="005B6413">
              <w:rPr>
                <w:b/>
                <w:i/>
                <w:sz w:val="24"/>
                <w:szCs w:val="24"/>
              </w:rPr>
              <w:t xml:space="preserve">    // output strings</w:t>
            </w:r>
          </w:p>
          <w:p w14:paraId="2F31DC1A" w14:textId="77777777" w:rsidR="005B6413" w:rsidRPr="005B6413" w:rsidRDefault="005B6413" w:rsidP="005B6413">
            <w:pPr>
              <w:rPr>
                <w:b/>
                <w:i/>
                <w:sz w:val="24"/>
                <w:szCs w:val="24"/>
              </w:rPr>
            </w:pPr>
            <w:r w:rsidRPr="005B6413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B6413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5B6413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5B6413">
              <w:rPr>
                <w:b/>
                <w:i/>
                <w:sz w:val="24"/>
                <w:szCs w:val="24"/>
              </w:rPr>
              <w:t>"string1 is: %s\nstring2 is: %s\n"</w:t>
            </w:r>
          </w:p>
          <w:p w14:paraId="26D5A24B" w14:textId="77777777" w:rsidR="005B6413" w:rsidRPr="005B6413" w:rsidRDefault="005B6413" w:rsidP="005B6413">
            <w:pPr>
              <w:rPr>
                <w:b/>
                <w:i/>
                <w:sz w:val="24"/>
                <w:szCs w:val="24"/>
              </w:rPr>
            </w:pPr>
            <w:r w:rsidRPr="005B6413">
              <w:rPr>
                <w:b/>
                <w:i/>
                <w:sz w:val="24"/>
                <w:szCs w:val="24"/>
              </w:rPr>
              <w:t xml:space="preserve">           "string1 with spaces between characters is:\n",</w:t>
            </w:r>
          </w:p>
          <w:p w14:paraId="6CBFF0B5" w14:textId="77777777" w:rsidR="005B6413" w:rsidRPr="005B6413" w:rsidRDefault="005B6413" w:rsidP="005B6413">
            <w:pPr>
              <w:rPr>
                <w:b/>
                <w:i/>
                <w:sz w:val="24"/>
                <w:szCs w:val="24"/>
              </w:rPr>
            </w:pPr>
            <w:r w:rsidRPr="005B6413">
              <w:rPr>
                <w:b/>
                <w:i/>
                <w:sz w:val="24"/>
                <w:szCs w:val="24"/>
              </w:rPr>
              <w:t xml:space="preserve">           string1, string2);</w:t>
            </w:r>
          </w:p>
          <w:p w14:paraId="1A824B50" w14:textId="77777777" w:rsidR="005B6413" w:rsidRPr="005B6413" w:rsidRDefault="005B6413" w:rsidP="005B6413">
            <w:pPr>
              <w:rPr>
                <w:b/>
                <w:i/>
                <w:sz w:val="24"/>
                <w:szCs w:val="24"/>
              </w:rPr>
            </w:pPr>
          </w:p>
          <w:p w14:paraId="139003C6" w14:textId="77777777" w:rsidR="005B6413" w:rsidRPr="005B6413" w:rsidRDefault="005B6413" w:rsidP="005B6413">
            <w:pPr>
              <w:rPr>
                <w:b/>
                <w:i/>
                <w:sz w:val="24"/>
                <w:szCs w:val="24"/>
              </w:rPr>
            </w:pPr>
            <w:r w:rsidRPr="005B6413">
              <w:rPr>
                <w:b/>
                <w:i/>
                <w:sz w:val="24"/>
                <w:szCs w:val="24"/>
              </w:rPr>
              <w:t xml:space="preserve">    // output characters until null character us reached</w:t>
            </w:r>
          </w:p>
          <w:p w14:paraId="16ED6FE4" w14:textId="77777777" w:rsidR="005B6413" w:rsidRPr="005B6413" w:rsidRDefault="005B6413" w:rsidP="005B6413">
            <w:pPr>
              <w:rPr>
                <w:b/>
                <w:i/>
                <w:sz w:val="24"/>
                <w:szCs w:val="24"/>
              </w:rPr>
            </w:pPr>
            <w:r w:rsidRPr="005B6413">
              <w:rPr>
                <w:b/>
                <w:i/>
                <w:sz w:val="24"/>
                <w:szCs w:val="24"/>
              </w:rPr>
              <w:t xml:space="preserve">    for (</w:t>
            </w:r>
            <w:proofErr w:type="spellStart"/>
            <w:r w:rsidRPr="005B6413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B6413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B6413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B6413">
              <w:rPr>
                <w:b/>
                <w:i/>
                <w:sz w:val="24"/>
                <w:szCs w:val="24"/>
              </w:rPr>
              <w:t xml:space="preserve"> = 0; </w:t>
            </w:r>
            <w:proofErr w:type="spellStart"/>
            <w:r w:rsidRPr="005B6413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B6413">
              <w:rPr>
                <w:b/>
                <w:i/>
                <w:sz w:val="24"/>
                <w:szCs w:val="24"/>
              </w:rPr>
              <w:t xml:space="preserve"> &lt; SIZE &amp;&amp; string1[</w:t>
            </w:r>
            <w:proofErr w:type="spellStart"/>
            <w:r w:rsidRPr="005B6413">
              <w:rPr>
                <w:b/>
                <w:i/>
                <w:sz w:val="24"/>
                <w:szCs w:val="24"/>
              </w:rPr>
              <w:t>i</w:t>
            </w:r>
            <w:proofErr w:type="spellEnd"/>
            <w:proofErr w:type="gramStart"/>
            <w:r w:rsidRPr="005B6413">
              <w:rPr>
                <w:b/>
                <w:i/>
                <w:sz w:val="24"/>
                <w:szCs w:val="24"/>
              </w:rPr>
              <w:t>] !</w:t>
            </w:r>
            <w:proofErr w:type="gramEnd"/>
            <w:r w:rsidRPr="005B6413">
              <w:rPr>
                <w:b/>
                <w:i/>
                <w:sz w:val="24"/>
                <w:szCs w:val="24"/>
              </w:rPr>
              <w:t>= '\0'; ++</w:t>
            </w:r>
            <w:proofErr w:type="spellStart"/>
            <w:r w:rsidRPr="005B6413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B6413">
              <w:rPr>
                <w:b/>
                <w:i/>
                <w:sz w:val="24"/>
                <w:szCs w:val="24"/>
              </w:rPr>
              <w:t>) {</w:t>
            </w:r>
          </w:p>
          <w:p w14:paraId="2DEA30B5" w14:textId="77777777" w:rsidR="005B6413" w:rsidRPr="005B6413" w:rsidRDefault="005B6413" w:rsidP="005B6413">
            <w:pPr>
              <w:rPr>
                <w:b/>
                <w:i/>
                <w:sz w:val="24"/>
                <w:szCs w:val="24"/>
              </w:rPr>
            </w:pPr>
            <w:r w:rsidRPr="005B6413">
              <w:rPr>
                <w:b/>
                <w:i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B6413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5B6413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5B6413">
              <w:rPr>
                <w:b/>
                <w:i/>
                <w:sz w:val="24"/>
                <w:szCs w:val="24"/>
              </w:rPr>
              <w:t>"%c ", string1[</w:t>
            </w:r>
            <w:proofErr w:type="spellStart"/>
            <w:r w:rsidRPr="005B6413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B6413">
              <w:rPr>
                <w:b/>
                <w:i/>
                <w:sz w:val="24"/>
                <w:szCs w:val="24"/>
              </w:rPr>
              <w:t>]);</w:t>
            </w:r>
          </w:p>
          <w:p w14:paraId="0C5B500C" w14:textId="77777777" w:rsidR="005B6413" w:rsidRPr="005B6413" w:rsidRDefault="005B6413" w:rsidP="005B6413">
            <w:pPr>
              <w:rPr>
                <w:b/>
                <w:i/>
                <w:sz w:val="24"/>
                <w:szCs w:val="24"/>
              </w:rPr>
            </w:pPr>
            <w:r w:rsidRPr="005B6413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261A89FE" w14:textId="77777777" w:rsidR="005B6413" w:rsidRPr="005B6413" w:rsidRDefault="005B6413" w:rsidP="005B6413">
            <w:pPr>
              <w:rPr>
                <w:b/>
                <w:i/>
                <w:sz w:val="24"/>
                <w:szCs w:val="24"/>
              </w:rPr>
            </w:pPr>
          </w:p>
          <w:p w14:paraId="632CA080" w14:textId="77777777" w:rsidR="005B6413" w:rsidRPr="005B6413" w:rsidRDefault="005B6413" w:rsidP="005B6413">
            <w:pPr>
              <w:rPr>
                <w:b/>
                <w:i/>
                <w:sz w:val="24"/>
                <w:szCs w:val="24"/>
              </w:rPr>
            </w:pPr>
            <w:r w:rsidRPr="005B6413">
              <w:rPr>
                <w:b/>
                <w:i/>
                <w:sz w:val="24"/>
                <w:szCs w:val="24"/>
              </w:rPr>
              <w:t xml:space="preserve">    </w:t>
            </w:r>
            <w:proofErr w:type="gramStart"/>
            <w:r w:rsidRPr="005B6413">
              <w:rPr>
                <w:b/>
                <w:i/>
                <w:sz w:val="24"/>
                <w:szCs w:val="24"/>
              </w:rPr>
              <w:t>puts(</w:t>
            </w:r>
            <w:proofErr w:type="gramEnd"/>
            <w:r w:rsidRPr="005B6413">
              <w:rPr>
                <w:b/>
                <w:i/>
                <w:sz w:val="24"/>
                <w:szCs w:val="24"/>
              </w:rPr>
              <w:t>"");</w:t>
            </w:r>
          </w:p>
          <w:p w14:paraId="31280C57" w14:textId="6932CAF6" w:rsidR="004F2CE1" w:rsidRDefault="005B6413" w:rsidP="0057081F">
            <w:pPr>
              <w:rPr>
                <w:b/>
                <w:i/>
                <w:sz w:val="28"/>
                <w:szCs w:val="28"/>
              </w:rPr>
            </w:pPr>
            <w:r w:rsidRPr="005B6413">
              <w:rPr>
                <w:b/>
                <w:i/>
                <w:sz w:val="24"/>
                <w:szCs w:val="24"/>
              </w:rPr>
              <w:t>}</w:t>
            </w:r>
          </w:p>
        </w:tc>
      </w:tr>
    </w:tbl>
    <w:p w14:paraId="67655704" w14:textId="77777777" w:rsidR="004F2CE1" w:rsidRDefault="004F2CE1" w:rsidP="004F2CE1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2CE1" w14:paraId="5B0C348C" w14:textId="77777777" w:rsidTr="0057081F">
        <w:tc>
          <w:tcPr>
            <w:tcW w:w="9576" w:type="dxa"/>
            <w:shd w:val="clear" w:color="auto" w:fill="8DB3E2" w:themeFill="text2" w:themeFillTint="66"/>
          </w:tcPr>
          <w:p w14:paraId="35C82A51" w14:textId="77777777" w:rsidR="004F2CE1" w:rsidRDefault="004F2CE1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4F2CE1" w:rsidRPr="00957B91" w14:paraId="4B8E46E6" w14:textId="77777777" w:rsidTr="0057081F">
        <w:tc>
          <w:tcPr>
            <w:tcW w:w="9576" w:type="dxa"/>
          </w:tcPr>
          <w:p w14:paraId="7E48D7DD" w14:textId="2FDFE36C" w:rsidR="004F2CE1" w:rsidRPr="00957B91" w:rsidRDefault="005B6413" w:rsidP="0057081F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3B246819" wp14:editId="19DF9CDF">
                  <wp:extent cx="4412882" cy="1674208"/>
                  <wp:effectExtent l="0" t="0" r="6985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8-03-09 at 3.23.41 PM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0915" cy="1681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2CB16" w14:textId="77777777" w:rsidR="004F2CE1" w:rsidRDefault="004F2CE1" w:rsidP="004F2CE1">
      <w:pPr>
        <w:rPr>
          <w:b/>
          <w:i/>
          <w:sz w:val="28"/>
          <w:szCs w:val="28"/>
        </w:rPr>
      </w:pPr>
    </w:p>
    <w:p w14:paraId="1975C331" w14:textId="7B59D571" w:rsidR="004F2CE1" w:rsidRDefault="00AE1575" w:rsidP="004F2CE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6-11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2CE1" w14:paraId="57C1C034" w14:textId="77777777" w:rsidTr="0057081F">
        <w:tc>
          <w:tcPr>
            <w:tcW w:w="9576" w:type="dxa"/>
            <w:shd w:val="clear" w:color="auto" w:fill="8DB3E2" w:themeFill="text2" w:themeFillTint="66"/>
          </w:tcPr>
          <w:p w14:paraId="55CDEB1E" w14:textId="77777777" w:rsidR="004F2CE1" w:rsidRDefault="004F2CE1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4F2CE1" w14:paraId="35AC16EA" w14:textId="77777777" w:rsidTr="0057081F">
        <w:tc>
          <w:tcPr>
            <w:tcW w:w="9576" w:type="dxa"/>
          </w:tcPr>
          <w:p w14:paraId="0FEDE7E0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>// Fig. 6.11: fig06_11.c</w:t>
            </w:r>
          </w:p>
          <w:p w14:paraId="34E523B7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>// Static arrays are initialized to zero if not explicitly initialized.</w:t>
            </w:r>
          </w:p>
          <w:p w14:paraId="5597E4D1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>#include &lt;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stdio.h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>&gt;</w:t>
            </w:r>
          </w:p>
          <w:p w14:paraId="3F320EC0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</w:p>
          <w:p w14:paraId="7E6CBA02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void 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staticArrayInit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>(void); // function prototype</w:t>
            </w:r>
          </w:p>
          <w:p w14:paraId="2C28CBE6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void 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automaticArrayInit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>(void); // function prototype</w:t>
            </w:r>
          </w:p>
          <w:p w14:paraId="3423030F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</w:p>
          <w:p w14:paraId="3E391B62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>// function main begins program execution</w:t>
            </w:r>
          </w:p>
          <w:p w14:paraId="2FDC5CA3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proofErr w:type="spellStart"/>
            <w:r w:rsidRPr="00426861">
              <w:rPr>
                <w:b/>
                <w:i/>
                <w:sz w:val="16"/>
                <w:szCs w:val="16"/>
              </w:rPr>
              <w:t>int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 xml:space="preserve"> main(void)</w:t>
            </w:r>
          </w:p>
          <w:p w14:paraId="33DAB17B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>{</w:t>
            </w:r>
          </w:p>
          <w:p w14:paraId="67D79479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</w:t>
            </w:r>
            <w:proofErr w:type="gramStart"/>
            <w:r w:rsidRPr="00426861">
              <w:rPr>
                <w:b/>
                <w:i/>
                <w:sz w:val="16"/>
                <w:szCs w:val="16"/>
              </w:rPr>
              <w:t>puts(</w:t>
            </w:r>
            <w:proofErr w:type="gramEnd"/>
            <w:r w:rsidRPr="00426861">
              <w:rPr>
                <w:b/>
                <w:i/>
                <w:sz w:val="16"/>
                <w:szCs w:val="16"/>
              </w:rPr>
              <w:t xml:space="preserve">"First call to each 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funtion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>:");</w:t>
            </w:r>
          </w:p>
          <w:p w14:paraId="5467C929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26861">
              <w:rPr>
                <w:b/>
                <w:i/>
                <w:sz w:val="16"/>
                <w:szCs w:val="16"/>
              </w:rPr>
              <w:t>staticArrayInit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>(</w:t>
            </w:r>
            <w:proofErr w:type="gramEnd"/>
            <w:r w:rsidRPr="00426861">
              <w:rPr>
                <w:b/>
                <w:i/>
                <w:sz w:val="16"/>
                <w:szCs w:val="16"/>
              </w:rPr>
              <w:t>);</w:t>
            </w:r>
          </w:p>
          <w:p w14:paraId="2C9D169E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26861">
              <w:rPr>
                <w:b/>
                <w:i/>
                <w:sz w:val="16"/>
                <w:szCs w:val="16"/>
              </w:rPr>
              <w:t>automaticArrayInit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>(</w:t>
            </w:r>
            <w:proofErr w:type="gramEnd"/>
            <w:r w:rsidRPr="00426861">
              <w:rPr>
                <w:b/>
                <w:i/>
                <w:sz w:val="16"/>
                <w:szCs w:val="16"/>
              </w:rPr>
              <w:t>);</w:t>
            </w:r>
          </w:p>
          <w:p w14:paraId="21797461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</w:p>
          <w:p w14:paraId="4B7283EE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</w:t>
            </w:r>
            <w:proofErr w:type="gramStart"/>
            <w:r w:rsidRPr="00426861">
              <w:rPr>
                <w:b/>
                <w:i/>
                <w:sz w:val="16"/>
                <w:szCs w:val="16"/>
              </w:rPr>
              <w:t>puts(</w:t>
            </w:r>
            <w:proofErr w:type="gramEnd"/>
            <w:r w:rsidRPr="00426861">
              <w:rPr>
                <w:b/>
                <w:i/>
                <w:sz w:val="16"/>
                <w:szCs w:val="16"/>
              </w:rPr>
              <w:t>"\n\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nSecond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 xml:space="preserve"> call to each function:");</w:t>
            </w:r>
          </w:p>
          <w:p w14:paraId="033C2160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26861">
              <w:rPr>
                <w:b/>
                <w:i/>
                <w:sz w:val="16"/>
                <w:szCs w:val="16"/>
              </w:rPr>
              <w:t>staticArrayInit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>(</w:t>
            </w:r>
            <w:proofErr w:type="gramEnd"/>
            <w:r w:rsidRPr="00426861">
              <w:rPr>
                <w:b/>
                <w:i/>
                <w:sz w:val="16"/>
                <w:szCs w:val="16"/>
              </w:rPr>
              <w:t>);</w:t>
            </w:r>
          </w:p>
          <w:p w14:paraId="34D9002C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26861">
              <w:rPr>
                <w:b/>
                <w:i/>
                <w:sz w:val="16"/>
                <w:szCs w:val="16"/>
              </w:rPr>
              <w:t>automaticArrayInit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>(</w:t>
            </w:r>
            <w:proofErr w:type="gramEnd"/>
            <w:r w:rsidRPr="00426861">
              <w:rPr>
                <w:b/>
                <w:i/>
                <w:sz w:val="16"/>
                <w:szCs w:val="16"/>
              </w:rPr>
              <w:t>);</w:t>
            </w:r>
          </w:p>
          <w:p w14:paraId="03E8567B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>}</w:t>
            </w:r>
          </w:p>
          <w:p w14:paraId="034A6389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</w:p>
          <w:p w14:paraId="57D930BF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>// function to demonstrate a static local array</w:t>
            </w:r>
          </w:p>
          <w:p w14:paraId="422FEF26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void 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staticArrayInit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>(void)</w:t>
            </w:r>
          </w:p>
          <w:p w14:paraId="43F65487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>{</w:t>
            </w:r>
          </w:p>
          <w:p w14:paraId="5C15A312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// initializes elements to 0 before the function is called</w:t>
            </w:r>
          </w:p>
          <w:p w14:paraId="451DD62F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static 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int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 xml:space="preserve"> array1[3];</w:t>
            </w:r>
          </w:p>
          <w:p w14:paraId="24AEB174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</w:p>
          <w:p w14:paraId="5CDA6397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</w:t>
            </w:r>
            <w:proofErr w:type="gramStart"/>
            <w:r w:rsidRPr="00426861">
              <w:rPr>
                <w:b/>
                <w:i/>
                <w:sz w:val="16"/>
                <w:szCs w:val="16"/>
              </w:rPr>
              <w:t>puts(</w:t>
            </w:r>
            <w:proofErr w:type="gramEnd"/>
            <w:r w:rsidRPr="00426861">
              <w:rPr>
                <w:b/>
                <w:i/>
                <w:sz w:val="16"/>
                <w:szCs w:val="16"/>
              </w:rPr>
              <w:t>"\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vValues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 xml:space="preserve"> on entering 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staticArrayInit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>:");</w:t>
            </w:r>
          </w:p>
          <w:p w14:paraId="412B7764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</w:p>
          <w:p w14:paraId="3B900182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// output contents of array1</w:t>
            </w:r>
          </w:p>
          <w:p w14:paraId="1E96AB53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for (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size_t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i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 xml:space="preserve"> = 0; 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i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 xml:space="preserve"> &lt;= 2; ++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i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>) {</w:t>
            </w:r>
          </w:p>
          <w:p w14:paraId="1537537D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    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printf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 xml:space="preserve">("array1[%u] = %d ", 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i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>, array1[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i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>]);</w:t>
            </w:r>
          </w:p>
          <w:p w14:paraId="068AAF11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}</w:t>
            </w:r>
          </w:p>
          <w:p w14:paraId="116ACBB0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</w:p>
          <w:p w14:paraId="4914CE5E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</w:t>
            </w:r>
            <w:proofErr w:type="gramStart"/>
            <w:r w:rsidRPr="00426861">
              <w:rPr>
                <w:b/>
                <w:i/>
                <w:sz w:val="16"/>
                <w:szCs w:val="16"/>
              </w:rPr>
              <w:t>puts(</w:t>
            </w:r>
            <w:proofErr w:type="gramEnd"/>
            <w:r w:rsidRPr="00426861">
              <w:rPr>
                <w:b/>
                <w:i/>
                <w:sz w:val="16"/>
                <w:szCs w:val="16"/>
              </w:rPr>
              <w:t>"\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nValues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 xml:space="preserve"> on existing 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staticArrayInit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>:");</w:t>
            </w:r>
          </w:p>
          <w:p w14:paraId="3E3DC52A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</w:p>
          <w:p w14:paraId="62C1AE01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// modify and output contents of array1</w:t>
            </w:r>
          </w:p>
          <w:p w14:paraId="3B3D3CB9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for (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size_t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i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 xml:space="preserve"> = 0; 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i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 xml:space="preserve"> &lt;= 2; ++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i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>) {</w:t>
            </w:r>
          </w:p>
          <w:p w14:paraId="374F4F50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    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printf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 xml:space="preserve">("array1[%u] = %d ", 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i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>, array1[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i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>] += 5);</w:t>
            </w:r>
          </w:p>
          <w:p w14:paraId="78A27C30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}</w:t>
            </w:r>
          </w:p>
          <w:p w14:paraId="0C832C43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>}</w:t>
            </w:r>
          </w:p>
          <w:p w14:paraId="1F45AC55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</w:p>
          <w:p w14:paraId="4EF0EFE0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>// function to demonstrate an automatic local array</w:t>
            </w:r>
          </w:p>
          <w:p w14:paraId="0C2F4AA8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void 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automaticArrayInit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>(void)</w:t>
            </w:r>
          </w:p>
          <w:p w14:paraId="0D4FC030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>{</w:t>
            </w:r>
          </w:p>
          <w:p w14:paraId="478CAAE8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// initializes elements each time function is called</w:t>
            </w:r>
          </w:p>
          <w:p w14:paraId="7A856C55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int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 xml:space="preserve"> array2[3] = {1, 2, 3};</w:t>
            </w:r>
          </w:p>
          <w:p w14:paraId="6B99E1DA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</w:p>
          <w:p w14:paraId="097A5478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</w:t>
            </w:r>
            <w:proofErr w:type="gramStart"/>
            <w:r w:rsidRPr="00426861">
              <w:rPr>
                <w:b/>
                <w:i/>
                <w:sz w:val="16"/>
                <w:szCs w:val="16"/>
              </w:rPr>
              <w:t>puts(</w:t>
            </w:r>
            <w:proofErr w:type="gramEnd"/>
            <w:r w:rsidRPr="00426861">
              <w:rPr>
                <w:b/>
                <w:i/>
                <w:sz w:val="16"/>
                <w:szCs w:val="16"/>
              </w:rPr>
              <w:t>"\n\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nValues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 xml:space="preserve"> on entering 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automaticArrayInit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>:");</w:t>
            </w:r>
          </w:p>
          <w:p w14:paraId="35074534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</w:p>
          <w:p w14:paraId="72F6ABE9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// output contents of array2</w:t>
            </w:r>
          </w:p>
          <w:p w14:paraId="7C2E098B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for (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size_t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i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 xml:space="preserve"> = 0; 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i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 xml:space="preserve"> &lt;= 2; ++</w:t>
            </w:r>
            <w:proofErr w:type="spellStart"/>
            <w:proofErr w:type="gramStart"/>
            <w:r w:rsidRPr="00426861">
              <w:rPr>
                <w:b/>
                <w:i/>
                <w:sz w:val="16"/>
                <w:szCs w:val="16"/>
              </w:rPr>
              <w:t>i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>){</w:t>
            </w:r>
            <w:proofErr w:type="gramEnd"/>
          </w:p>
          <w:p w14:paraId="0D311C19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    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printf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 xml:space="preserve">("array2[%u] = %d ", 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i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>, array2[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i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>]);</w:t>
            </w:r>
          </w:p>
          <w:p w14:paraId="300FB5A3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}</w:t>
            </w:r>
          </w:p>
          <w:p w14:paraId="65B7FDC9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</w:p>
          <w:p w14:paraId="5E900479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</w:t>
            </w:r>
            <w:proofErr w:type="gramStart"/>
            <w:r w:rsidRPr="00426861">
              <w:rPr>
                <w:b/>
                <w:i/>
                <w:sz w:val="16"/>
                <w:szCs w:val="16"/>
              </w:rPr>
              <w:t>puts(</w:t>
            </w:r>
            <w:proofErr w:type="gramEnd"/>
            <w:r w:rsidRPr="00426861">
              <w:rPr>
                <w:b/>
                <w:i/>
                <w:sz w:val="16"/>
                <w:szCs w:val="16"/>
              </w:rPr>
              <w:t>"\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nValues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 xml:space="preserve"> on exiting 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automaticArrayInit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>:");</w:t>
            </w:r>
          </w:p>
          <w:p w14:paraId="56088AD8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</w:p>
          <w:p w14:paraId="20C36819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// modify and output contents of array2</w:t>
            </w:r>
          </w:p>
          <w:p w14:paraId="037D4294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for (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size_t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i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 xml:space="preserve"> = 0; 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i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 xml:space="preserve"> &lt;= 2; ++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i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>) {</w:t>
            </w:r>
          </w:p>
          <w:p w14:paraId="776FE3C8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    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printf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 xml:space="preserve">("array2[%u] </w:t>
            </w:r>
            <w:proofErr w:type="gramStart"/>
            <w:r w:rsidRPr="00426861">
              <w:rPr>
                <w:b/>
                <w:i/>
                <w:sz w:val="16"/>
                <w:szCs w:val="16"/>
              </w:rPr>
              <w:t>=  %</w:t>
            </w:r>
            <w:proofErr w:type="gramEnd"/>
            <w:r w:rsidRPr="00426861">
              <w:rPr>
                <w:b/>
                <w:i/>
                <w:sz w:val="16"/>
                <w:szCs w:val="16"/>
              </w:rPr>
              <w:t xml:space="preserve">d ", 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i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>, array2[</w:t>
            </w:r>
            <w:proofErr w:type="spellStart"/>
            <w:r w:rsidRPr="00426861">
              <w:rPr>
                <w:b/>
                <w:i/>
                <w:sz w:val="16"/>
                <w:szCs w:val="16"/>
              </w:rPr>
              <w:t>i</w:t>
            </w:r>
            <w:proofErr w:type="spellEnd"/>
            <w:r w:rsidRPr="00426861">
              <w:rPr>
                <w:b/>
                <w:i/>
                <w:sz w:val="16"/>
                <w:szCs w:val="16"/>
              </w:rPr>
              <w:t>] += 5);</w:t>
            </w:r>
          </w:p>
          <w:p w14:paraId="1A825C74" w14:textId="77777777" w:rsidR="00426861" w:rsidRPr="00426861" w:rsidRDefault="00426861" w:rsidP="00426861">
            <w:pPr>
              <w:rPr>
                <w:b/>
                <w:i/>
                <w:sz w:val="16"/>
                <w:szCs w:val="16"/>
              </w:rPr>
            </w:pPr>
            <w:r w:rsidRPr="00426861">
              <w:rPr>
                <w:b/>
                <w:i/>
                <w:sz w:val="16"/>
                <w:szCs w:val="16"/>
              </w:rPr>
              <w:t xml:space="preserve">    }</w:t>
            </w:r>
          </w:p>
          <w:p w14:paraId="3EF770B8" w14:textId="336223C8" w:rsidR="004F2CE1" w:rsidRDefault="00426861" w:rsidP="0057081F">
            <w:pPr>
              <w:rPr>
                <w:b/>
                <w:i/>
                <w:sz w:val="28"/>
                <w:szCs w:val="28"/>
              </w:rPr>
            </w:pPr>
            <w:r w:rsidRPr="00426861">
              <w:rPr>
                <w:b/>
                <w:i/>
                <w:sz w:val="16"/>
                <w:szCs w:val="16"/>
              </w:rPr>
              <w:t>}</w:t>
            </w:r>
          </w:p>
        </w:tc>
      </w:tr>
    </w:tbl>
    <w:p w14:paraId="25F7E135" w14:textId="77777777" w:rsidR="004F2CE1" w:rsidRDefault="004F2CE1" w:rsidP="004F2CE1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2CE1" w14:paraId="333B6368" w14:textId="77777777" w:rsidTr="0057081F">
        <w:tc>
          <w:tcPr>
            <w:tcW w:w="9576" w:type="dxa"/>
            <w:shd w:val="clear" w:color="auto" w:fill="8DB3E2" w:themeFill="text2" w:themeFillTint="66"/>
          </w:tcPr>
          <w:p w14:paraId="31876BB2" w14:textId="77777777" w:rsidR="004F2CE1" w:rsidRDefault="004F2CE1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4F2CE1" w:rsidRPr="00957B91" w14:paraId="19F2E739" w14:textId="77777777" w:rsidTr="0057081F">
        <w:tc>
          <w:tcPr>
            <w:tcW w:w="9576" w:type="dxa"/>
          </w:tcPr>
          <w:p w14:paraId="08615B29" w14:textId="7A4DB3F7" w:rsidR="004F2CE1" w:rsidRPr="00957B91" w:rsidRDefault="00426861" w:rsidP="0057081F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11FE01DC" wp14:editId="2AA26750">
                  <wp:extent cx="4927600" cy="5359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8-03-09 at 4.32.26 PM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535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9D3972" w14:textId="77777777" w:rsidR="004F2CE1" w:rsidRDefault="004F2CE1">
      <w:pPr>
        <w:rPr>
          <w:b/>
          <w:i/>
          <w:sz w:val="28"/>
          <w:szCs w:val="28"/>
        </w:rPr>
      </w:pPr>
    </w:p>
    <w:p w14:paraId="3C688E33" w14:textId="77777777" w:rsidR="00426861" w:rsidRDefault="0042686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28B185AF" w14:textId="57038094" w:rsidR="004F2CE1" w:rsidRDefault="00AA601C" w:rsidP="004F2CE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6-12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2CE1" w14:paraId="00D8BD86" w14:textId="77777777" w:rsidTr="0057081F">
        <w:tc>
          <w:tcPr>
            <w:tcW w:w="9576" w:type="dxa"/>
            <w:shd w:val="clear" w:color="auto" w:fill="8DB3E2" w:themeFill="text2" w:themeFillTint="66"/>
          </w:tcPr>
          <w:p w14:paraId="3D62580D" w14:textId="77777777" w:rsidR="004F2CE1" w:rsidRDefault="004F2CE1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4F2CE1" w14:paraId="02BA5038" w14:textId="77777777" w:rsidTr="0057081F">
        <w:tc>
          <w:tcPr>
            <w:tcW w:w="9576" w:type="dxa"/>
          </w:tcPr>
          <w:p w14:paraId="053C265A" w14:textId="77777777" w:rsidR="00AD7057" w:rsidRPr="00AD7057" w:rsidRDefault="00AD7057" w:rsidP="00AD7057">
            <w:pPr>
              <w:rPr>
                <w:b/>
                <w:i/>
                <w:sz w:val="28"/>
                <w:szCs w:val="28"/>
              </w:rPr>
            </w:pPr>
            <w:r w:rsidRPr="00AD7057">
              <w:rPr>
                <w:b/>
                <w:i/>
                <w:sz w:val="28"/>
                <w:szCs w:val="28"/>
              </w:rPr>
              <w:t>// Fig. 6.12: fig06_12.c</w:t>
            </w:r>
          </w:p>
          <w:p w14:paraId="6F980091" w14:textId="77777777" w:rsidR="00AD7057" w:rsidRPr="00AD7057" w:rsidRDefault="00AD7057" w:rsidP="00AD7057">
            <w:pPr>
              <w:rPr>
                <w:b/>
                <w:i/>
                <w:sz w:val="28"/>
                <w:szCs w:val="28"/>
              </w:rPr>
            </w:pPr>
            <w:r w:rsidRPr="00AD7057">
              <w:rPr>
                <w:b/>
                <w:i/>
                <w:sz w:val="28"/>
                <w:szCs w:val="28"/>
              </w:rPr>
              <w:t>// Array name is the same as the address of the array's first element.</w:t>
            </w:r>
          </w:p>
          <w:p w14:paraId="355AAB85" w14:textId="77777777" w:rsidR="00AD7057" w:rsidRPr="00AD7057" w:rsidRDefault="00AD7057" w:rsidP="00AD7057">
            <w:pPr>
              <w:rPr>
                <w:b/>
                <w:i/>
                <w:sz w:val="28"/>
                <w:szCs w:val="28"/>
              </w:rPr>
            </w:pPr>
            <w:r w:rsidRPr="00AD7057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AD7057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AD7057">
              <w:rPr>
                <w:b/>
                <w:i/>
                <w:sz w:val="28"/>
                <w:szCs w:val="28"/>
              </w:rPr>
              <w:t>&gt;</w:t>
            </w:r>
          </w:p>
          <w:p w14:paraId="7272D612" w14:textId="77777777" w:rsidR="00AD7057" w:rsidRPr="00AD7057" w:rsidRDefault="00AD7057" w:rsidP="00AD7057">
            <w:pPr>
              <w:rPr>
                <w:b/>
                <w:i/>
                <w:sz w:val="28"/>
                <w:szCs w:val="28"/>
              </w:rPr>
            </w:pPr>
          </w:p>
          <w:p w14:paraId="3A8B58B1" w14:textId="77777777" w:rsidR="00AD7057" w:rsidRPr="00AD7057" w:rsidRDefault="00AD7057" w:rsidP="00AD7057">
            <w:pPr>
              <w:rPr>
                <w:b/>
                <w:i/>
                <w:sz w:val="28"/>
                <w:szCs w:val="28"/>
              </w:rPr>
            </w:pPr>
            <w:r w:rsidRPr="00AD7057">
              <w:rPr>
                <w:b/>
                <w:i/>
                <w:sz w:val="28"/>
                <w:szCs w:val="28"/>
              </w:rPr>
              <w:t>// function main begins program execution</w:t>
            </w:r>
          </w:p>
          <w:p w14:paraId="0ED6445D" w14:textId="77777777" w:rsidR="00AD7057" w:rsidRPr="00AD7057" w:rsidRDefault="00AD7057" w:rsidP="00AD7057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AD7057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AD7057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4D0950E4" w14:textId="77777777" w:rsidR="00AD7057" w:rsidRPr="00AD7057" w:rsidRDefault="00AD7057" w:rsidP="00AD7057">
            <w:pPr>
              <w:rPr>
                <w:b/>
                <w:i/>
                <w:sz w:val="28"/>
                <w:szCs w:val="28"/>
              </w:rPr>
            </w:pPr>
            <w:r w:rsidRPr="00AD7057">
              <w:rPr>
                <w:b/>
                <w:i/>
                <w:sz w:val="28"/>
                <w:szCs w:val="28"/>
              </w:rPr>
              <w:t>{</w:t>
            </w:r>
          </w:p>
          <w:p w14:paraId="79712200" w14:textId="77777777" w:rsidR="00AD7057" w:rsidRPr="00AD7057" w:rsidRDefault="00AD7057" w:rsidP="00AD7057">
            <w:pPr>
              <w:rPr>
                <w:b/>
                <w:i/>
                <w:sz w:val="28"/>
                <w:szCs w:val="28"/>
              </w:rPr>
            </w:pPr>
            <w:r w:rsidRPr="00AD7057">
              <w:rPr>
                <w:b/>
                <w:i/>
                <w:sz w:val="28"/>
                <w:szCs w:val="28"/>
              </w:rPr>
              <w:t xml:space="preserve">    char </w:t>
            </w:r>
            <w:proofErr w:type="gramStart"/>
            <w:r w:rsidRPr="00AD7057">
              <w:rPr>
                <w:b/>
                <w:i/>
                <w:sz w:val="28"/>
                <w:szCs w:val="28"/>
              </w:rPr>
              <w:t>array[</w:t>
            </w:r>
            <w:proofErr w:type="gramEnd"/>
            <w:r w:rsidRPr="00AD7057">
              <w:rPr>
                <w:b/>
                <w:i/>
                <w:sz w:val="28"/>
                <w:szCs w:val="28"/>
              </w:rPr>
              <w:t>5]; // define an array of size 5</w:t>
            </w:r>
          </w:p>
          <w:p w14:paraId="04325EC7" w14:textId="77777777" w:rsidR="00AD7057" w:rsidRPr="00AD7057" w:rsidRDefault="00AD7057" w:rsidP="00AD7057">
            <w:pPr>
              <w:rPr>
                <w:b/>
                <w:i/>
                <w:sz w:val="28"/>
                <w:szCs w:val="28"/>
              </w:rPr>
            </w:pPr>
          </w:p>
          <w:p w14:paraId="1B6AA6AD" w14:textId="77777777" w:rsidR="00AD7057" w:rsidRPr="00AD7057" w:rsidRDefault="00AD7057" w:rsidP="00AD7057">
            <w:pPr>
              <w:rPr>
                <w:b/>
                <w:i/>
                <w:sz w:val="28"/>
                <w:szCs w:val="28"/>
              </w:rPr>
            </w:pPr>
            <w:r w:rsidRPr="00AD7057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AD7057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AD7057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AD7057">
              <w:rPr>
                <w:b/>
                <w:i/>
                <w:sz w:val="28"/>
                <w:szCs w:val="28"/>
              </w:rPr>
              <w:t>"    array = %p\</w:t>
            </w:r>
            <w:proofErr w:type="spellStart"/>
            <w:r w:rsidRPr="00AD7057">
              <w:rPr>
                <w:b/>
                <w:i/>
                <w:sz w:val="28"/>
                <w:szCs w:val="28"/>
              </w:rPr>
              <w:t>n&amp;array</w:t>
            </w:r>
            <w:proofErr w:type="spellEnd"/>
            <w:r w:rsidRPr="00AD7057">
              <w:rPr>
                <w:b/>
                <w:i/>
                <w:sz w:val="28"/>
                <w:szCs w:val="28"/>
              </w:rPr>
              <w:t>[0] = %p\n &amp;array = %p\n",</w:t>
            </w:r>
          </w:p>
          <w:p w14:paraId="6588FF08" w14:textId="77777777" w:rsidR="00AD7057" w:rsidRPr="00AD7057" w:rsidRDefault="00AD7057" w:rsidP="00AD7057">
            <w:pPr>
              <w:rPr>
                <w:b/>
                <w:i/>
                <w:sz w:val="28"/>
                <w:szCs w:val="28"/>
              </w:rPr>
            </w:pPr>
            <w:r w:rsidRPr="00AD7057">
              <w:rPr>
                <w:b/>
                <w:i/>
                <w:sz w:val="28"/>
                <w:szCs w:val="28"/>
              </w:rPr>
              <w:t xml:space="preserve">           array, &amp;</w:t>
            </w:r>
            <w:proofErr w:type="gramStart"/>
            <w:r w:rsidRPr="00AD7057">
              <w:rPr>
                <w:b/>
                <w:i/>
                <w:sz w:val="28"/>
                <w:szCs w:val="28"/>
              </w:rPr>
              <w:t>array[</w:t>
            </w:r>
            <w:proofErr w:type="gramEnd"/>
            <w:r w:rsidRPr="00AD7057">
              <w:rPr>
                <w:b/>
                <w:i/>
                <w:sz w:val="28"/>
                <w:szCs w:val="28"/>
              </w:rPr>
              <w:t>0], &amp;array);</w:t>
            </w:r>
          </w:p>
          <w:p w14:paraId="15EB6625" w14:textId="248E30A9" w:rsidR="004F2CE1" w:rsidRDefault="00AD7057" w:rsidP="0057081F">
            <w:pPr>
              <w:rPr>
                <w:b/>
                <w:i/>
                <w:sz w:val="28"/>
                <w:szCs w:val="28"/>
              </w:rPr>
            </w:pPr>
            <w:r w:rsidRPr="00AD7057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40A42ADB" w14:textId="77777777" w:rsidR="004F2CE1" w:rsidRDefault="004F2CE1" w:rsidP="004F2CE1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2CE1" w14:paraId="09EFB24C" w14:textId="77777777" w:rsidTr="0057081F">
        <w:tc>
          <w:tcPr>
            <w:tcW w:w="9576" w:type="dxa"/>
            <w:shd w:val="clear" w:color="auto" w:fill="8DB3E2" w:themeFill="text2" w:themeFillTint="66"/>
          </w:tcPr>
          <w:p w14:paraId="750CDFB9" w14:textId="77777777" w:rsidR="004F2CE1" w:rsidRDefault="004F2CE1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4F2CE1" w:rsidRPr="00957B91" w14:paraId="195E2914" w14:textId="77777777" w:rsidTr="0057081F">
        <w:tc>
          <w:tcPr>
            <w:tcW w:w="9576" w:type="dxa"/>
          </w:tcPr>
          <w:p w14:paraId="4B97CB46" w14:textId="004C4B60" w:rsidR="004F2CE1" w:rsidRPr="00957B91" w:rsidRDefault="004F2CE1" w:rsidP="0057081F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4C5AA647" w14:textId="77777777" w:rsidR="004F2CE1" w:rsidRDefault="004F2CE1" w:rsidP="004F2CE1">
      <w:pPr>
        <w:rPr>
          <w:b/>
          <w:i/>
          <w:sz w:val="28"/>
          <w:szCs w:val="28"/>
        </w:rPr>
      </w:pPr>
    </w:p>
    <w:p w14:paraId="0BDDDAF4" w14:textId="77777777" w:rsidR="00426861" w:rsidRDefault="0042686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4CA9CC9B" w14:textId="12240B9A" w:rsidR="004F2CE1" w:rsidRDefault="00E32C14" w:rsidP="004F2CE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6</w:t>
      </w:r>
      <w:r w:rsidR="004F2CE1">
        <w:rPr>
          <w:b/>
          <w:i/>
          <w:sz w:val="28"/>
          <w:szCs w:val="28"/>
        </w:rPr>
        <w:t>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2CE1" w14:paraId="13ED69A7" w14:textId="77777777" w:rsidTr="0057081F">
        <w:tc>
          <w:tcPr>
            <w:tcW w:w="9576" w:type="dxa"/>
            <w:shd w:val="clear" w:color="auto" w:fill="8DB3E2" w:themeFill="text2" w:themeFillTint="66"/>
          </w:tcPr>
          <w:p w14:paraId="291B35D8" w14:textId="77777777" w:rsidR="004F2CE1" w:rsidRDefault="004F2CE1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4F2CE1" w14:paraId="534CABC0" w14:textId="77777777" w:rsidTr="002F7303">
        <w:trPr>
          <w:trHeight w:val="305"/>
        </w:trPr>
        <w:tc>
          <w:tcPr>
            <w:tcW w:w="9576" w:type="dxa"/>
          </w:tcPr>
          <w:p w14:paraId="7C4BA155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>// Fig. 6.13: fig06_13.c</w:t>
            </w:r>
          </w:p>
          <w:p w14:paraId="7C79428B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>// Passing arrays and individual array elements to functions.</w:t>
            </w:r>
          </w:p>
          <w:p w14:paraId="52FADAB0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>#include &lt;</w:t>
            </w:r>
            <w:proofErr w:type="spellStart"/>
            <w:r w:rsidRPr="002F7303">
              <w:rPr>
                <w:b/>
                <w:i/>
                <w:sz w:val="24"/>
                <w:szCs w:val="24"/>
              </w:rPr>
              <w:t>stdio.h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>&gt;</w:t>
            </w:r>
          </w:p>
          <w:p w14:paraId="7CA46614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>#define SIZE 5</w:t>
            </w:r>
          </w:p>
          <w:p w14:paraId="49ED0CCB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</w:p>
          <w:p w14:paraId="2610A795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>// function prototypes</w:t>
            </w:r>
          </w:p>
          <w:p w14:paraId="67F9BED1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void </w:t>
            </w:r>
            <w:proofErr w:type="spellStart"/>
            <w:r w:rsidRPr="002F7303">
              <w:rPr>
                <w:b/>
                <w:i/>
                <w:sz w:val="24"/>
                <w:szCs w:val="24"/>
              </w:rPr>
              <w:t>modifyArray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>(</w:t>
            </w:r>
            <w:proofErr w:type="spellStart"/>
            <w:proofErr w:type="gramStart"/>
            <w:r w:rsidRPr="002F7303">
              <w:rPr>
                <w:b/>
                <w:i/>
                <w:sz w:val="24"/>
                <w:szCs w:val="24"/>
              </w:rPr>
              <w:t>intb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>[</w:t>
            </w:r>
            <w:proofErr w:type="gramEnd"/>
            <w:r w:rsidRPr="002F7303">
              <w:rPr>
                <w:b/>
                <w:i/>
                <w:sz w:val="24"/>
                <w:szCs w:val="24"/>
              </w:rPr>
              <w:t xml:space="preserve">], </w:t>
            </w:r>
            <w:proofErr w:type="spellStart"/>
            <w:r w:rsidRPr="002F7303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 xml:space="preserve"> size);</w:t>
            </w:r>
          </w:p>
          <w:p w14:paraId="731A40E6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F7303">
              <w:rPr>
                <w:b/>
                <w:i/>
                <w:sz w:val="24"/>
                <w:szCs w:val="24"/>
              </w:rPr>
              <w:t>modifyElement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>(</w:t>
            </w:r>
            <w:proofErr w:type="spellStart"/>
            <w:proofErr w:type="gramEnd"/>
            <w:r w:rsidRPr="002F7303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 xml:space="preserve"> e);</w:t>
            </w:r>
          </w:p>
          <w:p w14:paraId="5138A3C0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</w:p>
          <w:p w14:paraId="04EEE1AF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>// function main begins program execution</w:t>
            </w:r>
          </w:p>
          <w:p w14:paraId="5B549D63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2F7303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 xml:space="preserve"> main (void)</w:t>
            </w:r>
          </w:p>
          <w:p w14:paraId="5826BC40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>{</w:t>
            </w:r>
          </w:p>
          <w:p w14:paraId="6110C28F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r w:rsidRPr="002F7303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 xml:space="preserve"> a[SIZE] = {0, 1, 2, 3, 4}; // initialize array a</w:t>
            </w:r>
          </w:p>
          <w:p w14:paraId="5B04C396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</w:p>
          <w:p w14:paraId="60D030F3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    </w:t>
            </w:r>
            <w:proofErr w:type="gramStart"/>
            <w:r w:rsidRPr="002F7303">
              <w:rPr>
                <w:b/>
                <w:i/>
                <w:sz w:val="24"/>
                <w:szCs w:val="24"/>
              </w:rPr>
              <w:t>puts(</w:t>
            </w:r>
            <w:proofErr w:type="gramEnd"/>
            <w:r w:rsidRPr="002F7303">
              <w:rPr>
                <w:b/>
                <w:i/>
                <w:sz w:val="24"/>
                <w:szCs w:val="24"/>
              </w:rPr>
              <w:t>"Effects of passing entire array by reference:\n\</w:t>
            </w:r>
            <w:proofErr w:type="spellStart"/>
            <w:r w:rsidRPr="002F7303">
              <w:rPr>
                <w:b/>
                <w:i/>
                <w:sz w:val="24"/>
                <w:szCs w:val="24"/>
              </w:rPr>
              <w:t>nThe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 xml:space="preserve"> values pf the original array are:");</w:t>
            </w:r>
          </w:p>
          <w:p w14:paraId="2DF2C3DA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</w:p>
          <w:p w14:paraId="55505969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</w:p>
          <w:p w14:paraId="0682FB79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    // output original array</w:t>
            </w:r>
          </w:p>
          <w:p w14:paraId="69F5FAC4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    </w:t>
            </w:r>
            <w:proofErr w:type="gramStart"/>
            <w:r w:rsidRPr="002F7303">
              <w:rPr>
                <w:b/>
                <w:i/>
                <w:sz w:val="24"/>
                <w:szCs w:val="24"/>
              </w:rPr>
              <w:t>for(</w:t>
            </w:r>
            <w:proofErr w:type="spellStart"/>
            <w:proofErr w:type="gramEnd"/>
            <w:r w:rsidRPr="002F7303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F7303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 xml:space="preserve"> = 0; </w:t>
            </w:r>
            <w:proofErr w:type="spellStart"/>
            <w:r w:rsidRPr="002F7303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 xml:space="preserve"> &lt; SIZE; ++</w:t>
            </w:r>
            <w:proofErr w:type="spellStart"/>
            <w:r w:rsidRPr="002F7303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>) {</w:t>
            </w:r>
          </w:p>
          <w:p w14:paraId="1CA218AE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F7303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2F7303">
              <w:rPr>
                <w:b/>
                <w:i/>
                <w:sz w:val="24"/>
                <w:szCs w:val="24"/>
              </w:rPr>
              <w:t>"%3d", a[</w:t>
            </w:r>
            <w:proofErr w:type="spellStart"/>
            <w:r w:rsidRPr="002F7303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>]);</w:t>
            </w:r>
          </w:p>
          <w:p w14:paraId="11999F22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4D7A9F9C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</w:p>
          <w:p w14:paraId="744A0FB7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    </w:t>
            </w:r>
            <w:proofErr w:type="gramStart"/>
            <w:r w:rsidRPr="002F7303">
              <w:rPr>
                <w:b/>
                <w:i/>
                <w:sz w:val="24"/>
                <w:szCs w:val="24"/>
              </w:rPr>
              <w:t>puts(</w:t>
            </w:r>
            <w:proofErr w:type="gramEnd"/>
            <w:r w:rsidRPr="002F7303">
              <w:rPr>
                <w:b/>
                <w:i/>
                <w:sz w:val="24"/>
                <w:szCs w:val="24"/>
              </w:rPr>
              <w:t>""); // outputs a newline</w:t>
            </w:r>
          </w:p>
          <w:p w14:paraId="5849DCD6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</w:p>
          <w:p w14:paraId="24A9D33D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F7303">
              <w:rPr>
                <w:b/>
                <w:i/>
                <w:sz w:val="24"/>
                <w:szCs w:val="24"/>
              </w:rPr>
              <w:t>modifyArray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2F7303">
              <w:rPr>
                <w:b/>
                <w:i/>
                <w:sz w:val="24"/>
                <w:szCs w:val="24"/>
              </w:rPr>
              <w:t xml:space="preserve">a, SIZE); // pass array a to </w:t>
            </w:r>
            <w:proofErr w:type="spellStart"/>
            <w:r w:rsidRPr="002F7303">
              <w:rPr>
                <w:b/>
                <w:i/>
                <w:sz w:val="24"/>
                <w:szCs w:val="24"/>
              </w:rPr>
              <w:t>modifyArray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 xml:space="preserve"> by reference</w:t>
            </w:r>
          </w:p>
          <w:p w14:paraId="2219884E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    </w:t>
            </w:r>
            <w:proofErr w:type="gramStart"/>
            <w:r w:rsidRPr="002F7303">
              <w:rPr>
                <w:b/>
                <w:i/>
                <w:sz w:val="24"/>
                <w:szCs w:val="24"/>
              </w:rPr>
              <w:t>puts(</w:t>
            </w:r>
            <w:proofErr w:type="gramEnd"/>
            <w:r w:rsidRPr="002F7303">
              <w:rPr>
                <w:b/>
                <w:i/>
                <w:sz w:val="24"/>
                <w:szCs w:val="24"/>
              </w:rPr>
              <w:t>"The values of the modified array are:");</w:t>
            </w:r>
          </w:p>
          <w:p w14:paraId="488ED434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</w:p>
          <w:p w14:paraId="2A6FADC0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    // output modified array</w:t>
            </w:r>
          </w:p>
          <w:p w14:paraId="196976F1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    for (</w:t>
            </w:r>
            <w:proofErr w:type="spellStart"/>
            <w:r w:rsidRPr="002F7303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F7303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 xml:space="preserve"> = 0; </w:t>
            </w:r>
            <w:proofErr w:type="spellStart"/>
            <w:r w:rsidRPr="002F7303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 xml:space="preserve"> &lt; SIZE; ++</w:t>
            </w:r>
            <w:proofErr w:type="spellStart"/>
            <w:r w:rsidRPr="002F7303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>) {</w:t>
            </w:r>
          </w:p>
          <w:p w14:paraId="7E04CD5E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F7303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2F7303">
              <w:rPr>
                <w:b/>
                <w:i/>
                <w:sz w:val="24"/>
                <w:szCs w:val="24"/>
              </w:rPr>
              <w:t>"%3d", a[</w:t>
            </w:r>
            <w:proofErr w:type="spellStart"/>
            <w:r w:rsidRPr="002F7303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>]);</w:t>
            </w:r>
          </w:p>
          <w:p w14:paraId="19479CD7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6B58AA29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</w:p>
          <w:p w14:paraId="4384E0BA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    // output value of </w:t>
            </w:r>
            <w:proofErr w:type="gramStart"/>
            <w:r w:rsidRPr="002F7303">
              <w:rPr>
                <w:b/>
                <w:i/>
                <w:sz w:val="24"/>
                <w:szCs w:val="24"/>
              </w:rPr>
              <w:t>a[</w:t>
            </w:r>
            <w:proofErr w:type="gramEnd"/>
            <w:r w:rsidRPr="002F7303">
              <w:rPr>
                <w:b/>
                <w:i/>
                <w:sz w:val="24"/>
                <w:szCs w:val="24"/>
              </w:rPr>
              <w:t>3]</w:t>
            </w:r>
          </w:p>
          <w:p w14:paraId="5BAE26E5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F7303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2F7303">
              <w:rPr>
                <w:b/>
                <w:i/>
                <w:sz w:val="24"/>
                <w:szCs w:val="24"/>
              </w:rPr>
              <w:t>"\n\</w:t>
            </w:r>
            <w:proofErr w:type="spellStart"/>
            <w:r w:rsidRPr="002F7303">
              <w:rPr>
                <w:b/>
                <w:i/>
                <w:sz w:val="24"/>
                <w:szCs w:val="24"/>
              </w:rPr>
              <w:t>nEffects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 xml:space="preserve"> of passing array element by value:\n\</w:t>
            </w:r>
            <w:proofErr w:type="spellStart"/>
            <w:r w:rsidRPr="002F7303">
              <w:rPr>
                <w:b/>
                <w:i/>
                <w:sz w:val="24"/>
                <w:szCs w:val="24"/>
              </w:rPr>
              <w:t>nThe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 xml:space="preserve"> value of a[3] is %d\n", a[3]);</w:t>
            </w:r>
          </w:p>
          <w:p w14:paraId="43170B8A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</w:p>
          <w:p w14:paraId="662279A2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r w:rsidRPr="002F7303">
              <w:rPr>
                <w:b/>
                <w:i/>
                <w:sz w:val="24"/>
                <w:szCs w:val="24"/>
              </w:rPr>
              <w:t>modifyElement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>(</w:t>
            </w:r>
            <w:proofErr w:type="gramStart"/>
            <w:r w:rsidRPr="002F7303">
              <w:rPr>
                <w:b/>
                <w:i/>
                <w:sz w:val="24"/>
                <w:szCs w:val="24"/>
              </w:rPr>
              <w:t>a[</w:t>
            </w:r>
            <w:proofErr w:type="gramEnd"/>
            <w:r w:rsidRPr="002F7303">
              <w:rPr>
                <w:b/>
                <w:i/>
                <w:sz w:val="24"/>
                <w:szCs w:val="24"/>
              </w:rPr>
              <w:t>3]); // pass array element a[3] by value</w:t>
            </w:r>
          </w:p>
          <w:p w14:paraId="53A12726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</w:p>
          <w:p w14:paraId="6867BAD6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    // output value of </w:t>
            </w:r>
            <w:proofErr w:type="gramStart"/>
            <w:r w:rsidRPr="002F7303">
              <w:rPr>
                <w:b/>
                <w:i/>
                <w:sz w:val="24"/>
                <w:szCs w:val="24"/>
              </w:rPr>
              <w:t>a[</w:t>
            </w:r>
            <w:proofErr w:type="gramEnd"/>
            <w:r w:rsidRPr="002F7303">
              <w:rPr>
                <w:b/>
                <w:i/>
                <w:sz w:val="24"/>
                <w:szCs w:val="24"/>
              </w:rPr>
              <w:t>3]</w:t>
            </w:r>
          </w:p>
          <w:p w14:paraId="6E77A25E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F7303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2F7303">
              <w:rPr>
                <w:b/>
                <w:i/>
                <w:sz w:val="24"/>
                <w:szCs w:val="24"/>
              </w:rPr>
              <w:t>"The value of a[3] is %d\n", a[3]);</w:t>
            </w:r>
          </w:p>
          <w:p w14:paraId="7E9CEF4C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lastRenderedPageBreak/>
              <w:t>}</w:t>
            </w:r>
          </w:p>
          <w:p w14:paraId="65954040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</w:p>
          <w:p w14:paraId="29CECB04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// in function </w:t>
            </w:r>
            <w:proofErr w:type="spellStart"/>
            <w:r w:rsidRPr="002F7303">
              <w:rPr>
                <w:b/>
                <w:i/>
                <w:sz w:val="24"/>
                <w:szCs w:val="24"/>
              </w:rPr>
              <w:t>modifyArray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>, "b" points to the original array "a" in memory</w:t>
            </w:r>
          </w:p>
          <w:p w14:paraId="7D4F2447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</w:p>
          <w:p w14:paraId="602FB11A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F7303">
              <w:rPr>
                <w:b/>
                <w:i/>
                <w:sz w:val="24"/>
                <w:szCs w:val="24"/>
              </w:rPr>
              <w:t>modifyArray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>(</w:t>
            </w:r>
            <w:proofErr w:type="spellStart"/>
            <w:proofErr w:type="gramEnd"/>
            <w:r w:rsidRPr="002F7303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 xml:space="preserve"> b[], </w:t>
            </w:r>
            <w:proofErr w:type="spellStart"/>
            <w:r w:rsidRPr="002F7303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 xml:space="preserve"> size)</w:t>
            </w:r>
          </w:p>
          <w:p w14:paraId="20AA0F49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>{</w:t>
            </w:r>
          </w:p>
          <w:p w14:paraId="37191905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    // multiply each array element by 2</w:t>
            </w:r>
          </w:p>
          <w:p w14:paraId="58E1A2D1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    for (</w:t>
            </w:r>
            <w:proofErr w:type="spellStart"/>
            <w:r w:rsidRPr="002F7303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 xml:space="preserve"> j = 0; j &lt; size; ++j) {</w:t>
            </w:r>
          </w:p>
          <w:p w14:paraId="63300922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        b[j] *= 2; // actually modifies original array</w:t>
            </w:r>
          </w:p>
          <w:p w14:paraId="44DB5C0E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2E6764D8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>}</w:t>
            </w:r>
          </w:p>
          <w:p w14:paraId="4F94918D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</w:p>
          <w:p w14:paraId="11A0BB52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// in function </w:t>
            </w:r>
            <w:proofErr w:type="spellStart"/>
            <w:r w:rsidRPr="002F7303">
              <w:rPr>
                <w:b/>
                <w:i/>
                <w:sz w:val="24"/>
                <w:szCs w:val="24"/>
              </w:rPr>
              <w:t>modifyElement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 xml:space="preserve">, "e" is a local copy of array element </w:t>
            </w:r>
            <w:proofErr w:type="gramStart"/>
            <w:r w:rsidRPr="002F7303">
              <w:rPr>
                <w:b/>
                <w:i/>
                <w:sz w:val="24"/>
                <w:szCs w:val="24"/>
              </w:rPr>
              <w:t>a[</w:t>
            </w:r>
            <w:proofErr w:type="gramEnd"/>
            <w:r w:rsidRPr="002F7303">
              <w:rPr>
                <w:b/>
                <w:i/>
                <w:sz w:val="24"/>
                <w:szCs w:val="24"/>
              </w:rPr>
              <w:t>3] passed from main</w:t>
            </w:r>
          </w:p>
          <w:p w14:paraId="5E3EFE3F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</w:p>
          <w:p w14:paraId="31AC9F57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F7303">
              <w:rPr>
                <w:b/>
                <w:i/>
                <w:sz w:val="24"/>
                <w:szCs w:val="24"/>
              </w:rPr>
              <w:t>modifyElement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>(</w:t>
            </w:r>
            <w:proofErr w:type="spellStart"/>
            <w:proofErr w:type="gramEnd"/>
            <w:r w:rsidRPr="002F7303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 xml:space="preserve"> e)</w:t>
            </w:r>
          </w:p>
          <w:p w14:paraId="46698806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>{</w:t>
            </w:r>
          </w:p>
          <w:p w14:paraId="59942997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    // multiply parameter by 2</w:t>
            </w:r>
          </w:p>
          <w:p w14:paraId="240C76C6" w14:textId="77777777" w:rsidR="002F7303" w:rsidRPr="002F7303" w:rsidRDefault="002F7303" w:rsidP="002F7303">
            <w:pPr>
              <w:rPr>
                <w:b/>
                <w:i/>
                <w:sz w:val="24"/>
                <w:szCs w:val="24"/>
              </w:rPr>
            </w:pPr>
            <w:r w:rsidRPr="002F7303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F7303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2F7303">
              <w:rPr>
                <w:b/>
                <w:i/>
                <w:sz w:val="24"/>
                <w:szCs w:val="24"/>
              </w:rPr>
              <w:t xml:space="preserve">"Value in </w:t>
            </w:r>
            <w:proofErr w:type="spellStart"/>
            <w:r w:rsidRPr="002F7303">
              <w:rPr>
                <w:b/>
                <w:i/>
                <w:sz w:val="24"/>
                <w:szCs w:val="24"/>
              </w:rPr>
              <w:t>modifyElement</w:t>
            </w:r>
            <w:proofErr w:type="spellEnd"/>
            <w:r w:rsidRPr="002F7303">
              <w:rPr>
                <w:b/>
                <w:i/>
                <w:sz w:val="24"/>
                <w:szCs w:val="24"/>
              </w:rPr>
              <w:t xml:space="preserve"> is %d\n", e *= 2);</w:t>
            </w:r>
          </w:p>
          <w:p w14:paraId="15FAD867" w14:textId="52B77FF4" w:rsidR="004F2CE1" w:rsidRDefault="002F7303" w:rsidP="0057081F">
            <w:pPr>
              <w:rPr>
                <w:b/>
                <w:i/>
                <w:sz w:val="28"/>
                <w:szCs w:val="28"/>
              </w:rPr>
            </w:pPr>
            <w:r w:rsidRPr="002F7303">
              <w:rPr>
                <w:b/>
                <w:i/>
                <w:sz w:val="24"/>
                <w:szCs w:val="24"/>
              </w:rPr>
              <w:t>}</w:t>
            </w:r>
          </w:p>
        </w:tc>
      </w:tr>
    </w:tbl>
    <w:p w14:paraId="3F65D7C4" w14:textId="77777777" w:rsidR="004F2CE1" w:rsidRDefault="004F2CE1" w:rsidP="004F2CE1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2CE1" w14:paraId="1C80A7B3" w14:textId="77777777" w:rsidTr="0057081F">
        <w:tc>
          <w:tcPr>
            <w:tcW w:w="9576" w:type="dxa"/>
            <w:shd w:val="clear" w:color="auto" w:fill="8DB3E2" w:themeFill="text2" w:themeFillTint="66"/>
          </w:tcPr>
          <w:p w14:paraId="41134D13" w14:textId="77777777" w:rsidR="004F2CE1" w:rsidRDefault="004F2CE1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4F2CE1" w:rsidRPr="00957B91" w14:paraId="4B8E54F5" w14:textId="77777777" w:rsidTr="0057081F">
        <w:tc>
          <w:tcPr>
            <w:tcW w:w="9576" w:type="dxa"/>
          </w:tcPr>
          <w:p w14:paraId="0EAE30AF" w14:textId="01B22AAC" w:rsidR="004F2CE1" w:rsidRPr="00957B91" w:rsidRDefault="002F7303" w:rsidP="0057081F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2B1BC3FB" wp14:editId="4A581853">
                  <wp:extent cx="4826000" cy="3530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8-03-12 at 2.02.23 PM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0" cy="353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7F4577" w14:textId="77777777" w:rsidR="004F2CE1" w:rsidRDefault="004F2CE1" w:rsidP="004F2CE1">
      <w:pPr>
        <w:rPr>
          <w:b/>
          <w:i/>
          <w:sz w:val="28"/>
          <w:szCs w:val="28"/>
        </w:rPr>
      </w:pPr>
    </w:p>
    <w:p w14:paraId="7998B68D" w14:textId="355E7C91" w:rsidR="004F2CE1" w:rsidRDefault="00AD57F5" w:rsidP="004F2CE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6-15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2CE1" w14:paraId="07101CF9" w14:textId="77777777" w:rsidTr="0057081F">
        <w:tc>
          <w:tcPr>
            <w:tcW w:w="9576" w:type="dxa"/>
            <w:shd w:val="clear" w:color="auto" w:fill="8DB3E2" w:themeFill="text2" w:themeFillTint="66"/>
          </w:tcPr>
          <w:p w14:paraId="72A034A2" w14:textId="77777777" w:rsidR="004F2CE1" w:rsidRDefault="004F2CE1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4F2CE1" w14:paraId="3B0ECD4B" w14:textId="77777777" w:rsidTr="0057081F">
        <w:tc>
          <w:tcPr>
            <w:tcW w:w="9576" w:type="dxa"/>
          </w:tcPr>
          <w:p w14:paraId="6637793F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>// Fig. 6.15: fig06_15.c</w:t>
            </w:r>
          </w:p>
          <w:p w14:paraId="7933498A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// Sorting an array's values into </w:t>
            </w:r>
            <w:proofErr w:type="spellStart"/>
            <w:r w:rsidRPr="007B628B">
              <w:rPr>
                <w:b/>
                <w:i/>
              </w:rPr>
              <w:t>accending</w:t>
            </w:r>
            <w:proofErr w:type="spellEnd"/>
            <w:r w:rsidRPr="007B628B">
              <w:rPr>
                <w:b/>
                <w:i/>
              </w:rPr>
              <w:t xml:space="preserve"> order.</w:t>
            </w:r>
          </w:p>
          <w:p w14:paraId="3F99234D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>#include &lt;</w:t>
            </w:r>
            <w:proofErr w:type="spellStart"/>
            <w:r w:rsidRPr="007B628B">
              <w:rPr>
                <w:b/>
                <w:i/>
              </w:rPr>
              <w:t>stdio.h</w:t>
            </w:r>
            <w:proofErr w:type="spellEnd"/>
            <w:r w:rsidRPr="007B628B">
              <w:rPr>
                <w:b/>
                <w:i/>
              </w:rPr>
              <w:t>&gt;</w:t>
            </w:r>
          </w:p>
          <w:p w14:paraId="70EC17A9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>#define SIZE 10</w:t>
            </w:r>
          </w:p>
          <w:p w14:paraId="2C54B4AB" w14:textId="77777777" w:rsidR="007B628B" w:rsidRPr="007B628B" w:rsidRDefault="007B628B" w:rsidP="007B628B">
            <w:pPr>
              <w:rPr>
                <w:b/>
                <w:i/>
              </w:rPr>
            </w:pPr>
          </w:p>
          <w:p w14:paraId="48A3CAC7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>// function main begins program execution</w:t>
            </w:r>
          </w:p>
          <w:p w14:paraId="4EA71925" w14:textId="77777777" w:rsidR="007B628B" w:rsidRPr="007B628B" w:rsidRDefault="007B628B" w:rsidP="007B628B">
            <w:pPr>
              <w:rPr>
                <w:b/>
                <w:i/>
              </w:rPr>
            </w:pPr>
            <w:proofErr w:type="spellStart"/>
            <w:r w:rsidRPr="007B628B">
              <w:rPr>
                <w:b/>
                <w:i/>
              </w:rPr>
              <w:t>int</w:t>
            </w:r>
            <w:proofErr w:type="spellEnd"/>
            <w:r w:rsidRPr="007B628B">
              <w:rPr>
                <w:b/>
                <w:i/>
              </w:rPr>
              <w:t xml:space="preserve"> main(void)</w:t>
            </w:r>
          </w:p>
          <w:p w14:paraId="7B7C8D02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>{</w:t>
            </w:r>
          </w:p>
          <w:p w14:paraId="743A8D7E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    // initialize a</w:t>
            </w:r>
          </w:p>
          <w:p w14:paraId="05532013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    </w:t>
            </w:r>
            <w:proofErr w:type="spellStart"/>
            <w:r w:rsidRPr="007B628B">
              <w:rPr>
                <w:b/>
                <w:i/>
              </w:rPr>
              <w:t>int</w:t>
            </w:r>
            <w:proofErr w:type="spellEnd"/>
            <w:r w:rsidRPr="007B628B">
              <w:rPr>
                <w:b/>
                <w:i/>
              </w:rPr>
              <w:t xml:space="preserve"> a[SIZE] = {2, 6, 4, 8, 10, 12, 89, 68, 45, 37};</w:t>
            </w:r>
          </w:p>
          <w:p w14:paraId="610231C5" w14:textId="77777777" w:rsidR="007B628B" w:rsidRPr="007B628B" w:rsidRDefault="007B628B" w:rsidP="007B628B">
            <w:pPr>
              <w:rPr>
                <w:b/>
                <w:i/>
              </w:rPr>
            </w:pPr>
          </w:p>
          <w:p w14:paraId="2C3C4D9A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    </w:t>
            </w:r>
            <w:proofErr w:type="gramStart"/>
            <w:r w:rsidRPr="007B628B">
              <w:rPr>
                <w:b/>
                <w:i/>
              </w:rPr>
              <w:t>puts(</w:t>
            </w:r>
            <w:proofErr w:type="gramEnd"/>
            <w:r w:rsidRPr="007B628B">
              <w:rPr>
                <w:b/>
                <w:i/>
              </w:rPr>
              <w:t>"Data items in original order");</w:t>
            </w:r>
          </w:p>
          <w:p w14:paraId="2079CA2A" w14:textId="77777777" w:rsidR="007B628B" w:rsidRPr="007B628B" w:rsidRDefault="007B628B" w:rsidP="007B628B">
            <w:pPr>
              <w:rPr>
                <w:b/>
                <w:i/>
              </w:rPr>
            </w:pPr>
          </w:p>
          <w:p w14:paraId="7B4D7017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    // output original array</w:t>
            </w:r>
          </w:p>
          <w:p w14:paraId="64D22374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    for (</w:t>
            </w:r>
            <w:proofErr w:type="spellStart"/>
            <w:r w:rsidRPr="007B628B">
              <w:rPr>
                <w:b/>
                <w:i/>
              </w:rPr>
              <w:t>size_t</w:t>
            </w:r>
            <w:proofErr w:type="spellEnd"/>
            <w:r w:rsidRPr="007B628B">
              <w:rPr>
                <w:b/>
                <w:i/>
              </w:rPr>
              <w:t xml:space="preserve"> </w:t>
            </w:r>
            <w:proofErr w:type="spellStart"/>
            <w:r w:rsidRPr="007B628B">
              <w:rPr>
                <w:b/>
                <w:i/>
              </w:rPr>
              <w:t>i</w:t>
            </w:r>
            <w:proofErr w:type="spellEnd"/>
            <w:r w:rsidRPr="007B628B">
              <w:rPr>
                <w:b/>
                <w:i/>
              </w:rPr>
              <w:t xml:space="preserve"> = 0; </w:t>
            </w:r>
            <w:proofErr w:type="spellStart"/>
            <w:r w:rsidRPr="007B628B">
              <w:rPr>
                <w:b/>
                <w:i/>
              </w:rPr>
              <w:t>i</w:t>
            </w:r>
            <w:proofErr w:type="spellEnd"/>
            <w:r w:rsidRPr="007B628B">
              <w:rPr>
                <w:b/>
                <w:i/>
              </w:rPr>
              <w:t xml:space="preserve"> &lt; SIZE; ++</w:t>
            </w:r>
            <w:proofErr w:type="spellStart"/>
            <w:r w:rsidRPr="007B628B">
              <w:rPr>
                <w:b/>
                <w:i/>
              </w:rPr>
              <w:t>i</w:t>
            </w:r>
            <w:proofErr w:type="spellEnd"/>
            <w:r w:rsidRPr="007B628B">
              <w:rPr>
                <w:b/>
                <w:i/>
              </w:rPr>
              <w:t>) {</w:t>
            </w:r>
          </w:p>
          <w:p w14:paraId="6CA71824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        </w:t>
            </w:r>
            <w:proofErr w:type="spellStart"/>
            <w:proofErr w:type="gramStart"/>
            <w:r w:rsidRPr="007B628B">
              <w:rPr>
                <w:b/>
                <w:i/>
              </w:rPr>
              <w:t>printf</w:t>
            </w:r>
            <w:proofErr w:type="spellEnd"/>
            <w:r w:rsidRPr="007B628B">
              <w:rPr>
                <w:b/>
                <w:i/>
              </w:rPr>
              <w:t>(</w:t>
            </w:r>
            <w:proofErr w:type="gramEnd"/>
            <w:r w:rsidRPr="007B628B">
              <w:rPr>
                <w:b/>
                <w:i/>
              </w:rPr>
              <w:t>"%4d", a[</w:t>
            </w:r>
            <w:proofErr w:type="spellStart"/>
            <w:r w:rsidRPr="007B628B">
              <w:rPr>
                <w:b/>
                <w:i/>
              </w:rPr>
              <w:t>i</w:t>
            </w:r>
            <w:proofErr w:type="spellEnd"/>
            <w:r w:rsidRPr="007B628B">
              <w:rPr>
                <w:b/>
                <w:i/>
              </w:rPr>
              <w:t>]);</w:t>
            </w:r>
          </w:p>
          <w:p w14:paraId="615618B5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    }</w:t>
            </w:r>
          </w:p>
          <w:p w14:paraId="3EFECCDE" w14:textId="77777777" w:rsidR="007B628B" w:rsidRPr="007B628B" w:rsidRDefault="007B628B" w:rsidP="007B628B">
            <w:pPr>
              <w:rPr>
                <w:b/>
                <w:i/>
              </w:rPr>
            </w:pPr>
          </w:p>
          <w:p w14:paraId="500636D1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    // bubble sort</w:t>
            </w:r>
          </w:p>
          <w:p w14:paraId="1971C56C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    // loop control number of passed</w:t>
            </w:r>
          </w:p>
          <w:p w14:paraId="3CAF7D60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    for (unsigned </w:t>
            </w:r>
            <w:proofErr w:type="spellStart"/>
            <w:r w:rsidRPr="007B628B">
              <w:rPr>
                <w:b/>
                <w:i/>
              </w:rPr>
              <w:t>int</w:t>
            </w:r>
            <w:proofErr w:type="spellEnd"/>
            <w:r w:rsidRPr="007B628B">
              <w:rPr>
                <w:b/>
                <w:i/>
              </w:rPr>
              <w:t xml:space="preserve"> pass = 1; pass &lt; SIZE; ++pass) {</w:t>
            </w:r>
          </w:p>
          <w:p w14:paraId="3369AE1B" w14:textId="77777777" w:rsidR="007B628B" w:rsidRPr="007B628B" w:rsidRDefault="007B628B" w:rsidP="007B628B">
            <w:pPr>
              <w:rPr>
                <w:b/>
                <w:i/>
              </w:rPr>
            </w:pPr>
          </w:p>
          <w:p w14:paraId="784920AA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        // loop to control number of passes</w:t>
            </w:r>
          </w:p>
          <w:p w14:paraId="28771850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        for (</w:t>
            </w:r>
            <w:proofErr w:type="spellStart"/>
            <w:r w:rsidRPr="007B628B">
              <w:rPr>
                <w:b/>
                <w:i/>
              </w:rPr>
              <w:t>size_t</w:t>
            </w:r>
            <w:proofErr w:type="spellEnd"/>
            <w:r w:rsidRPr="007B628B">
              <w:rPr>
                <w:b/>
                <w:i/>
              </w:rPr>
              <w:t xml:space="preserve"> </w:t>
            </w:r>
            <w:proofErr w:type="spellStart"/>
            <w:r w:rsidRPr="007B628B">
              <w:rPr>
                <w:b/>
                <w:i/>
              </w:rPr>
              <w:t>i</w:t>
            </w:r>
            <w:proofErr w:type="spellEnd"/>
            <w:r w:rsidRPr="007B628B">
              <w:rPr>
                <w:b/>
                <w:i/>
              </w:rPr>
              <w:t xml:space="preserve"> = 0; </w:t>
            </w:r>
            <w:proofErr w:type="spellStart"/>
            <w:r w:rsidRPr="007B628B">
              <w:rPr>
                <w:b/>
                <w:i/>
              </w:rPr>
              <w:t>i</w:t>
            </w:r>
            <w:proofErr w:type="spellEnd"/>
            <w:r w:rsidRPr="007B628B">
              <w:rPr>
                <w:b/>
                <w:i/>
              </w:rPr>
              <w:t xml:space="preserve"> &lt; SIZE - 1; ++</w:t>
            </w:r>
            <w:proofErr w:type="spellStart"/>
            <w:r w:rsidRPr="007B628B">
              <w:rPr>
                <w:b/>
                <w:i/>
              </w:rPr>
              <w:t>i</w:t>
            </w:r>
            <w:proofErr w:type="spellEnd"/>
            <w:r w:rsidRPr="007B628B">
              <w:rPr>
                <w:b/>
                <w:i/>
              </w:rPr>
              <w:t>) {</w:t>
            </w:r>
          </w:p>
          <w:p w14:paraId="7BEC86F5" w14:textId="77777777" w:rsidR="007B628B" w:rsidRPr="007B628B" w:rsidRDefault="007B628B" w:rsidP="007B628B">
            <w:pPr>
              <w:rPr>
                <w:b/>
                <w:i/>
              </w:rPr>
            </w:pPr>
          </w:p>
          <w:p w14:paraId="3C02534D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            // compare adjacent elements and swap them if first</w:t>
            </w:r>
          </w:p>
          <w:p w14:paraId="404272D6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            // element is greater than second element</w:t>
            </w:r>
          </w:p>
          <w:p w14:paraId="503C489E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            if (a[</w:t>
            </w:r>
            <w:proofErr w:type="spellStart"/>
            <w:r w:rsidRPr="007B628B">
              <w:rPr>
                <w:b/>
                <w:i/>
              </w:rPr>
              <w:t>i</w:t>
            </w:r>
            <w:proofErr w:type="spellEnd"/>
            <w:r w:rsidRPr="007B628B">
              <w:rPr>
                <w:b/>
                <w:i/>
              </w:rPr>
              <w:t xml:space="preserve">] &gt; </w:t>
            </w:r>
            <w:proofErr w:type="gramStart"/>
            <w:r w:rsidRPr="007B628B">
              <w:rPr>
                <w:b/>
                <w:i/>
              </w:rPr>
              <w:t>a[</w:t>
            </w:r>
            <w:proofErr w:type="spellStart"/>
            <w:proofErr w:type="gramEnd"/>
            <w:r w:rsidRPr="007B628B">
              <w:rPr>
                <w:b/>
                <w:i/>
              </w:rPr>
              <w:t>i</w:t>
            </w:r>
            <w:proofErr w:type="spellEnd"/>
            <w:r w:rsidRPr="007B628B">
              <w:rPr>
                <w:b/>
                <w:i/>
              </w:rPr>
              <w:t xml:space="preserve"> + 1]) {</w:t>
            </w:r>
          </w:p>
          <w:p w14:paraId="33BABD2D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                </w:t>
            </w:r>
            <w:proofErr w:type="spellStart"/>
            <w:r w:rsidRPr="007B628B">
              <w:rPr>
                <w:b/>
                <w:i/>
              </w:rPr>
              <w:t>int</w:t>
            </w:r>
            <w:proofErr w:type="spellEnd"/>
            <w:r w:rsidRPr="007B628B">
              <w:rPr>
                <w:b/>
                <w:i/>
              </w:rPr>
              <w:t xml:space="preserve"> hold = a[</w:t>
            </w:r>
            <w:proofErr w:type="spellStart"/>
            <w:r w:rsidRPr="007B628B">
              <w:rPr>
                <w:b/>
                <w:i/>
              </w:rPr>
              <w:t>i</w:t>
            </w:r>
            <w:proofErr w:type="spellEnd"/>
            <w:r w:rsidRPr="007B628B">
              <w:rPr>
                <w:b/>
                <w:i/>
              </w:rPr>
              <w:t>];</w:t>
            </w:r>
          </w:p>
          <w:p w14:paraId="1DF830C8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                a[</w:t>
            </w:r>
            <w:proofErr w:type="spellStart"/>
            <w:r w:rsidRPr="007B628B">
              <w:rPr>
                <w:b/>
                <w:i/>
              </w:rPr>
              <w:t>i</w:t>
            </w:r>
            <w:proofErr w:type="spellEnd"/>
            <w:r w:rsidRPr="007B628B">
              <w:rPr>
                <w:b/>
                <w:i/>
              </w:rPr>
              <w:t xml:space="preserve">] = </w:t>
            </w:r>
            <w:proofErr w:type="gramStart"/>
            <w:r w:rsidRPr="007B628B">
              <w:rPr>
                <w:b/>
                <w:i/>
              </w:rPr>
              <w:t>a[</w:t>
            </w:r>
            <w:proofErr w:type="spellStart"/>
            <w:proofErr w:type="gramEnd"/>
            <w:r w:rsidRPr="007B628B">
              <w:rPr>
                <w:b/>
                <w:i/>
              </w:rPr>
              <w:t>i</w:t>
            </w:r>
            <w:proofErr w:type="spellEnd"/>
            <w:r w:rsidRPr="007B628B">
              <w:rPr>
                <w:b/>
                <w:i/>
              </w:rPr>
              <w:t>+ 1];</w:t>
            </w:r>
          </w:p>
          <w:p w14:paraId="55741C6E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                </w:t>
            </w:r>
            <w:proofErr w:type="gramStart"/>
            <w:r w:rsidRPr="007B628B">
              <w:rPr>
                <w:b/>
                <w:i/>
              </w:rPr>
              <w:t>a[</w:t>
            </w:r>
            <w:proofErr w:type="spellStart"/>
            <w:proofErr w:type="gramEnd"/>
            <w:r w:rsidRPr="007B628B">
              <w:rPr>
                <w:b/>
                <w:i/>
              </w:rPr>
              <w:t>i</w:t>
            </w:r>
            <w:proofErr w:type="spellEnd"/>
            <w:r w:rsidRPr="007B628B">
              <w:rPr>
                <w:b/>
                <w:i/>
              </w:rPr>
              <w:t xml:space="preserve"> + 1] = hold;</w:t>
            </w:r>
          </w:p>
          <w:p w14:paraId="62739581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            }</w:t>
            </w:r>
          </w:p>
          <w:p w14:paraId="073B6523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        }</w:t>
            </w:r>
          </w:p>
          <w:p w14:paraId="0CA39914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    }</w:t>
            </w:r>
          </w:p>
          <w:p w14:paraId="7B3451EE" w14:textId="77777777" w:rsidR="007B628B" w:rsidRPr="007B628B" w:rsidRDefault="007B628B" w:rsidP="007B628B">
            <w:pPr>
              <w:rPr>
                <w:b/>
                <w:i/>
              </w:rPr>
            </w:pPr>
          </w:p>
          <w:p w14:paraId="2138041C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    </w:t>
            </w:r>
            <w:proofErr w:type="gramStart"/>
            <w:r w:rsidRPr="007B628B">
              <w:rPr>
                <w:b/>
                <w:i/>
              </w:rPr>
              <w:t>puts(</w:t>
            </w:r>
            <w:proofErr w:type="gramEnd"/>
            <w:r w:rsidRPr="007B628B">
              <w:rPr>
                <w:b/>
                <w:i/>
              </w:rPr>
              <w:t>"\</w:t>
            </w:r>
            <w:proofErr w:type="spellStart"/>
            <w:r w:rsidRPr="007B628B">
              <w:rPr>
                <w:b/>
                <w:i/>
              </w:rPr>
              <w:t>nData</w:t>
            </w:r>
            <w:proofErr w:type="spellEnd"/>
            <w:r w:rsidRPr="007B628B">
              <w:rPr>
                <w:b/>
                <w:i/>
              </w:rPr>
              <w:t xml:space="preserve"> items in ascending order");</w:t>
            </w:r>
          </w:p>
          <w:p w14:paraId="7D026855" w14:textId="77777777" w:rsidR="007B628B" w:rsidRPr="007B628B" w:rsidRDefault="007B628B" w:rsidP="007B628B">
            <w:pPr>
              <w:rPr>
                <w:b/>
                <w:i/>
              </w:rPr>
            </w:pPr>
          </w:p>
          <w:p w14:paraId="60696DA1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    // output sorted array</w:t>
            </w:r>
          </w:p>
          <w:p w14:paraId="479F90EE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    for (</w:t>
            </w:r>
            <w:proofErr w:type="spellStart"/>
            <w:r w:rsidRPr="007B628B">
              <w:rPr>
                <w:b/>
                <w:i/>
              </w:rPr>
              <w:t>size_t</w:t>
            </w:r>
            <w:proofErr w:type="spellEnd"/>
            <w:r w:rsidRPr="007B628B">
              <w:rPr>
                <w:b/>
                <w:i/>
              </w:rPr>
              <w:t xml:space="preserve"> </w:t>
            </w:r>
            <w:proofErr w:type="spellStart"/>
            <w:r w:rsidRPr="007B628B">
              <w:rPr>
                <w:b/>
                <w:i/>
              </w:rPr>
              <w:t>i</w:t>
            </w:r>
            <w:proofErr w:type="spellEnd"/>
            <w:r w:rsidRPr="007B628B">
              <w:rPr>
                <w:b/>
                <w:i/>
              </w:rPr>
              <w:t xml:space="preserve"> = 0; </w:t>
            </w:r>
            <w:proofErr w:type="spellStart"/>
            <w:r w:rsidRPr="007B628B">
              <w:rPr>
                <w:b/>
                <w:i/>
              </w:rPr>
              <w:t>i</w:t>
            </w:r>
            <w:proofErr w:type="spellEnd"/>
            <w:r w:rsidRPr="007B628B">
              <w:rPr>
                <w:b/>
                <w:i/>
              </w:rPr>
              <w:t xml:space="preserve"> &lt; SIZE; ++</w:t>
            </w:r>
            <w:proofErr w:type="spellStart"/>
            <w:r w:rsidRPr="007B628B">
              <w:rPr>
                <w:b/>
                <w:i/>
              </w:rPr>
              <w:t>i</w:t>
            </w:r>
            <w:proofErr w:type="spellEnd"/>
            <w:r w:rsidRPr="007B628B">
              <w:rPr>
                <w:b/>
                <w:i/>
              </w:rPr>
              <w:t>) {</w:t>
            </w:r>
          </w:p>
          <w:p w14:paraId="4F87D353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        </w:t>
            </w:r>
            <w:proofErr w:type="spellStart"/>
            <w:proofErr w:type="gramStart"/>
            <w:r w:rsidRPr="007B628B">
              <w:rPr>
                <w:b/>
                <w:i/>
              </w:rPr>
              <w:t>printf</w:t>
            </w:r>
            <w:proofErr w:type="spellEnd"/>
            <w:r w:rsidRPr="007B628B">
              <w:rPr>
                <w:b/>
                <w:i/>
              </w:rPr>
              <w:t>(</w:t>
            </w:r>
            <w:proofErr w:type="gramEnd"/>
            <w:r w:rsidRPr="007B628B">
              <w:rPr>
                <w:b/>
                <w:i/>
              </w:rPr>
              <w:t>"%4d", a[</w:t>
            </w:r>
            <w:proofErr w:type="spellStart"/>
            <w:r w:rsidRPr="007B628B">
              <w:rPr>
                <w:b/>
                <w:i/>
              </w:rPr>
              <w:t>i</w:t>
            </w:r>
            <w:proofErr w:type="spellEnd"/>
            <w:r w:rsidRPr="007B628B">
              <w:rPr>
                <w:b/>
                <w:i/>
              </w:rPr>
              <w:t>]);</w:t>
            </w:r>
          </w:p>
          <w:p w14:paraId="28C30154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    }</w:t>
            </w:r>
          </w:p>
          <w:p w14:paraId="5C16B5C0" w14:textId="77777777" w:rsidR="007B628B" w:rsidRPr="007B628B" w:rsidRDefault="007B628B" w:rsidP="007B628B">
            <w:pPr>
              <w:rPr>
                <w:b/>
                <w:i/>
              </w:rPr>
            </w:pPr>
          </w:p>
          <w:p w14:paraId="6E477677" w14:textId="77777777" w:rsidR="007B628B" w:rsidRPr="007B628B" w:rsidRDefault="007B628B" w:rsidP="007B628B">
            <w:pPr>
              <w:rPr>
                <w:b/>
                <w:i/>
              </w:rPr>
            </w:pPr>
            <w:r w:rsidRPr="007B628B">
              <w:rPr>
                <w:b/>
                <w:i/>
              </w:rPr>
              <w:t xml:space="preserve">    </w:t>
            </w:r>
            <w:proofErr w:type="gramStart"/>
            <w:r w:rsidRPr="007B628B">
              <w:rPr>
                <w:b/>
                <w:i/>
              </w:rPr>
              <w:t>puts(</w:t>
            </w:r>
            <w:proofErr w:type="gramEnd"/>
            <w:r w:rsidRPr="007B628B">
              <w:rPr>
                <w:b/>
                <w:i/>
              </w:rPr>
              <w:t>"");</w:t>
            </w:r>
          </w:p>
          <w:p w14:paraId="10342226" w14:textId="6A28A6A7" w:rsidR="004F2CE1" w:rsidRDefault="007B628B" w:rsidP="0057081F">
            <w:pPr>
              <w:rPr>
                <w:b/>
                <w:i/>
                <w:sz w:val="28"/>
                <w:szCs w:val="28"/>
              </w:rPr>
            </w:pPr>
            <w:r w:rsidRPr="007B628B">
              <w:rPr>
                <w:b/>
                <w:i/>
              </w:rPr>
              <w:t>}</w:t>
            </w:r>
          </w:p>
        </w:tc>
      </w:tr>
    </w:tbl>
    <w:p w14:paraId="41E686A5" w14:textId="77777777" w:rsidR="004F2CE1" w:rsidRDefault="004F2CE1" w:rsidP="004F2CE1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2CE1" w14:paraId="73FDCDEC" w14:textId="77777777" w:rsidTr="0057081F">
        <w:tc>
          <w:tcPr>
            <w:tcW w:w="9576" w:type="dxa"/>
            <w:shd w:val="clear" w:color="auto" w:fill="8DB3E2" w:themeFill="text2" w:themeFillTint="66"/>
          </w:tcPr>
          <w:p w14:paraId="43C83DF6" w14:textId="77777777" w:rsidR="004F2CE1" w:rsidRDefault="004F2CE1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4F2CE1" w:rsidRPr="00957B91" w14:paraId="0C1ECA52" w14:textId="77777777" w:rsidTr="0057081F">
        <w:tc>
          <w:tcPr>
            <w:tcW w:w="9576" w:type="dxa"/>
          </w:tcPr>
          <w:p w14:paraId="6AD1C27B" w14:textId="52D96681" w:rsidR="004F2CE1" w:rsidRPr="00957B91" w:rsidRDefault="007B628B" w:rsidP="0057081F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793E35E1" wp14:editId="200F6889">
                  <wp:extent cx="4940300" cy="2032000"/>
                  <wp:effectExtent l="0" t="0" r="1270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8-03-12 at 2.16.57 PM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300" cy="20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452FB" w14:textId="77777777" w:rsidR="004F2CE1" w:rsidRDefault="004F2CE1">
      <w:pPr>
        <w:rPr>
          <w:b/>
          <w:i/>
          <w:sz w:val="28"/>
          <w:szCs w:val="28"/>
        </w:rPr>
      </w:pPr>
    </w:p>
    <w:p w14:paraId="0DD8DF5E" w14:textId="77777777" w:rsidR="007B628B" w:rsidRDefault="007B628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1C301A96" w14:textId="0A2A24F7" w:rsidR="004F2CE1" w:rsidRDefault="004F2CE1" w:rsidP="004F2CE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6-</w:t>
      </w:r>
      <w:r w:rsidR="00EA21A5">
        <w:rPr>
          <w:b/>
          <w:i/>
          <w:sz w:val="28"/>
          <w:szCs w:val="28"/>
        </w:rPr>
        <w:t>1</w:t>
      </w:r>
      <w:r>
        <w:rPr>
          <w:b/>
          <w:i/>
          <w:sz w:val="28"/>
          <w:szCs w:val="28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2CE1" w14:paraId="3E18D6AD" w14:textId="77777777" w:rsidTr="0057081F">
        <w:tc>
          <w:tcPr>
            <w:tcW w:w="9576" w:type="dxa"/>
            <w:shd w:val="clear" w:color="auto" w:fill="8DB3E2" w:themeFill="text2" w:themeFillTint="66"/>
          </w:tcPr>
          <w:p w14:paraId="7C78B731" w14:textId="77777777" w:rsidR="004F2CE1" w:rsidRDefault="004F2CE1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4F2CE1" w14:paraId="79533A4C" w14:textId="77777777" w:rsidTr="0057081F">
        <w:tc>
          <w:tcPr>
            <w:tcW w:w="9576" w:type="dxa"/>
          </w:tcPr>
          <w:p w14:paraId="5449DB4B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>// Fig. 6.16.c</w:t>
            </w:r>
          </w:p>
          <w:p w14:paraId="306EA9FC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>// Survey data analysis with arrays:</w:t>
            </w:r>
          </w:p>
          <w:p w14:paraId="207BE4F1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>// computing the mean, median, and mode of data.</w:t>
            </w:r>
          </w:p>
          <w:p w14:paraId="4C0AB476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>#include &lt;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stdio.h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&gt;</w:t>
            </w:r>
          </w:p>
          <w:p w14:paraId="51B9F493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>#define SIZE 99</w:t>
            </w:r>
          </w:p>
          <w:p w14:paraId="65E87FD8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237D7682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>// function prototype</w:t>
            </w:r>
          </w:p>
          <w:p w14:paraId="1F38286E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void </w:t>
            </w:r>
            <w:proofErr w:type="gramStart"/>
            <w:r w:rsidRPr="00593FA6">
              <w:rPr>
                <w:b/>
                <w:i/>
                <w:sz w:val="26"/>
                <w:szCs w:val="26"/>
              </w:rPr>
              <w:t>mean(</w:t>
            </w:r>
            <w:proofErr w:type="spellStart"/>
            <w:proofErr w:type="gramEnd"/>
            <w:r w:rsidRPr="00593FA6">
              <w:rPr>
                <w:b/>
                <w:i/>
                <w:sz w:val="26"/>
                <w:szCs w:val="26"/>
              </w:rPr>
              <w:t>const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unsigned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int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answer[]);</w:t>
            </w:r>
          </w:p>
          <w:p w14:paraId="4873B736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void </w:t>
            </w:r>
            <w:proofErr w:type="gramStart"/>
            <w:r w:rsidRPr="00593FA6">
              <w:rPr>
                <w:b/>
                <w:i/>
                <w:sz w:val="26"/>
                <w:szCs w:val="26"/>
              </w:rPr>
              <w:t>median(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 xml:space="preserve">unsigned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int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answer[]);</w:t>
            </w:r>
          </w:p>
          <w:p w14:paraId="1A4875C0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void </w:t>
            </w:r>
            <w:proofErr w:type="gramStart"/>
            <w:r w:rsidRPr="00593FA6">
              <w:rPr>
                <w:b/>
                <w:i/>
                <w:sz w:val="26"/>
                <w:szCs w:val="26"/>
              </w:rPr>
              <w:t>mode(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 xml:space="preserve">unsigned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int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freq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[], unsigned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const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int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answer[]);</w:t>
            </w:r>
          </w:p>
          <w:p w14:paraId="68DA0623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void </w:t>
            </w:r>
            <w:proofErr w:type="spellStart"/>
            <w:proofErr w:type="gramStart"/>
            <w:r w:rsidRPr="00593FA6">
              <w:rPr>
                <w:b/>
                <w:i/>
                <w:sz w:val="26"/>
                <w:szCs w:val="26"/>
              </w:rPr>
              <w:t>bubbleSort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(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 xml:space="preserve">unsigned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int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a[]);</w:t>
            </w:r>
          </w:p>
          <w:p w14:paraId="0F2A602F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void </w:t>
            </w:r>
            <w:proofErr w:type="spellStart"/>
            <w:proofErr w:type="gramStart"/>
            <w:r w:rsidRPr="00593FA6">
              <w:rPr>
                <w:b/>
                <w:i/>
                <w:sz w:val="26"/>
                <w:szCs w:val="26"/>
              </w:rPr>
              <w:t>printArray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(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 xml:space="preserve">unsigned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const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int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a[]);</w:t>
            </w:r>
          </w:p>
          <w:p w14:paraId="67B89B07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30203EF9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>// function main begins program execution</w:t>
            </w:r>
          </w:p>
          <w:p w14:paraId="601CB1B8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proofErr w:type="spellStart"/>
            <w:r w:rsidRPr="00593FA6">
              <w:rPr>
                <w:b/>
                <w:i/>
                <w:sz w:val="26"/>
                <w:szCs w:val="26"/>
              </w:rPr>
              <w:t>int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main(void)</w:t>
            </w:r>
          </w:p>
          <w:p w14:paraId="47DAC2D3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>{</w:t>
            </w:r>
          </w:p>
          <w:p w14:paraId="2E70F078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unsigned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int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</w:t>
            </w:r>
            <w:proofErr w:type="gramStart"/>
            <w:r w:rsidRPr="00593FA6">
              <w:rPr>
                <w:b/>
                <w:i/>
                <w:sz w:val="26"/>
                <w:szCs w:val="26"/>
              </w:rPr>
              <w:t>frequency[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>10] = {0}; // initialize array frequency</w:t>
            </w:r>
          </w:p>
          <w:p w14:paraId="3DC600F0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701ECCC1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// initialize array response</w:t>
            </w:r>
          </w:p>
          <w:p w14:paraId="68A1F296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unsigned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int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response[SIZE] =</w:t>
            </w:r>
          </w:p>
          <w:p w14:paraId="27E442AE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{6, 7, 8, 9, 8, 7, 8, 9, 8, 9,</w:t>
            </w:r>
          </w:p>
          <w:p w14:paraId="7ADECD0C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7, 8, 9, 5, 9, 8, 7, 8, 7, 8,</w:t>
            </w:r>
          </w:p>
          <w:p w14:paraId="506D3C45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6, 7, 8, 9, 3, 9, 8, 7, 8, 7,</w:t>
            </w:r>
          </w:p>
          <w:p w14:paraId="09AE0719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7, 8, 9, 8, 9, 8, 9, 7, 8, 9,</w:t>
            </w:r>
          </w:p>
          <w:p w14:paraId="7453105D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6, 7, 8, 7, 8, 7, 9, 8, 9, 2,</w:t>
            </w:r>
          </w:p>
          <w:p w14:paraId="31A7A829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7, 8, 9, 8, 9, 8, 9, 7, 5, 3,</w:t>
            </w:r>
          </w:p>
          <w:p w14:paraId="07EB07C9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5, 6, 7, 2, 5, 3, 9, 4, 6, 4,</w:t>
            </w:r>
          </w:p>
          <w:p w14:paraId="5E966A28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7, 8, 9, 6, 8, 7, 8, 9, 7, 8,</w:t>
            </w:r>
          </w:p>
          <w:p w14:paraId="4B736CF4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7, 4, 4, 2, 5, 3, 8, 7, 5, 6,</w:t>
            </w:r>
          </w:p>
          <w:p w14:paraId="2627A01D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4, 5, 6, 1, 6, 5, 7, 8, 7};</w:t>
            </w:r>
          </w:p>
          <w:p w14:paraId="59363959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1042E9BF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// process responses</w:t>
            </w:r>
          </w:p>
          <w:p w14:paraId="720DF2C4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mean(response);</w:t>
            </w:r>
          </w:p>
          <w:p w14:paraId="1C2733C1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median(response);</w:t>
            </w:r>
          </w:p>
          <w:p w14:paraId="26F931FB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</w:t>
            </w:r>
            <w:proofErr w:type="gramStart"/>
            <w:r w:rsidRPr="00593FA6">
              <w:rPr>
                <w:b/>
                <w:i/>
                <w:sz w:val="26"/>
                <w:szCs w:val="26"/>
              </w:rPr>
              <w:t>mode(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>frequency, response);</w:t>
            </w:r>
          </w:p>
          <w:p w14:paraId="40FF2CDF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>}</w:t>
            </w:r>
          </w:p>
          <w:p w14:paraId="186933D1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16F5935F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lastRenderedPageBreak/>
              <w:t>// calculate average of all response values</w:t>
            </w:r>
          </w:p>
          <w:p w14:paraId="6623710F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void </w:t>
            </w:r>
            <w:proofErr w:type="gramStart"/>
            <w:r w:rsidRPr="00593FA6">
              <w:rPr>
                <w:b/>
                <w:i/>
                <w:sz w:val="26"/>
                <w:szCs w:val="26"/>
              </w:rPr>
              <w:t>mean(</w:t>
            </w:r>
            <w:proofErr w:type="spellStart"/>
            <w:proofErr w:type="gramEnd"/>
            <w:r w:rsidRPr="00593FA6">
              <w:rPr>
                <w:b/>
                <w:i/>
                <w:sz w:val="26"/>
                <w:szCs w:val="26"/>
              </w:rPr>
              <w:t>const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unsigned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int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answer[])</w:t>
            </w:r>
          </w:p>
          <w:p w14:paraId="78B54C93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>{</w:t>
            </w:r>
          </w:p>
          <w:p w14:paraId="5E479478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593FA6">
              <w:rPr>
                <w:b/>
                <w:i/>
                <w:sz w:val="26"/>
                <w:szCs w:val="26"/>
              </w:rPr>
              <w:t>printf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(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>"%s\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n%s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\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n%s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\n", "********", "  Mean", "********");</w:t>
            </w:r>
          </w:p>
          <w:p w14:paraId="7B179D2D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53F5C287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unsigned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int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total = 0; // variable to hold sum of array elements</w:t>
            </w:r>
          </w:p>
          <w:p w14:paraId="1634A690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7CE69CE7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// total response values</w:t>
            </w:r>
          </w:p>
          <w:p w14:paraId="361E4BC5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for (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size_t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j = 0; j &lt; SIZE; ++j) {</w:t>
            </w:r>
          </w:p>
          <w:p w14:paraId="434D962A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total += answer[j];</w:t>
            </w:r>
          </w:p>
          <w:p w14:paraId="12869BAF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}</w:t>
            </w:r>
          </w:p>
          <w:p w14:paraId="510F348E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4F601D54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593FA6">
              <w:rPr>
                <w:b/>
                <w:i/>
                <w:sz w:val="26"/>
                <w:szCs w:val="26"/>
              </w:rPr>
              <w:t>printf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(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>"The mean is the average value of the data\n"</w:t>
            </w:r>
          </w:p>
          <w:p w14:paraId="3551EF04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  "items. The mean is equal to the total of\n"</w:t>
            </w:r>
          </w:p>
          <w:p w14:paraId="234B3B94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  "all the data items divided by the number\n"</w:t>
            </w:r>
          </w:p>
          <w:p w14:paraId="18396F6A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  "of data items (%u). The mean value for\n"</w:t>
            </w:r>
          </w:p>
          <w:p w14:paraId="6E73F665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  "this run is: %u / %u = %.4f\n\n",</w:t>
            </w:r>
          </w:p>
          <w:p w14:paraId="71C06611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  SIZE, total, SIZE, (double) total / SIZE);</w:t>
            </w:r>
          </w:p>
          <w:p w14:paraId="7D18913C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>}</w:t>
            </w:r>
          </w:p>
          <w:p w14:paraId="32889CC4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3DF2C952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>// sort array and determine median element's value</w:t>
            </w:r>
          </w:p>
          <w:p w14:paraId="26221885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void </w:t>
            </w:r>
            <w:proofErr w:type="gramStart"/>
            <w:r w:rsidRPr="00593FA6">
              <w:rPr>
                <w:b/>
                <w:i/>
                <w:sz w:val="26"/>
                <w:szCs w:val="26"/>
              </w:rPr>
              <w:t>median(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 xml:space="preserve">unsigned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int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answer[])</w:t>
            </w:r>
          </w:p>
          <w:p w14:paraId="051375F8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>{</w:t>
            </w:r>
          </w:p>
          <w:p w14:paraId="56A161CA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593FA6">
              <w:rPr>
                <w:b/>
                <w:i/>
                <w:sz w:val="26"/>
                <w:szCs w:val="26"/>
              </w:rPr>
              <w:t>printf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(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>"\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n%s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\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n%s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\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n%s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\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n%s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",</w:t>
            </w:r>
          </w:p>
          <w:p w14:paraId="08317327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  "********", " Median", "********",</w:t>
            </w:r>
          </w:p>
          <w:p w14:paraId="6C1B60CE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  "The unsorted array of responses is");</w:t>
            </w:r>
          </w:p>
          <w:p w14:paraId="715D9D2B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2F636ED6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printArray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(answer); // output unsorted array</w:t>
            </w:r>
          </w:p>
          <w:p w14:paraId="149FD718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530B74E8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bubbleSort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(answer); // sort array</w:t>
            </w:r>
          </w:p>
          <w:p w14:paraId="7990C32B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419C2F20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593FA6">
              <w:rPr>
                <w:b/>
                <w:i/>
                <w:sz w:val="26"/>
                <w:szCs w:val="26"/>
              </w:rPr>
              <w:t>printf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(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>"%s", "\n\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nThe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sorted array is");</w:t>
            </w:r>
          </w:p>
          <w:p w14:paraId="1FC8A4AF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printArray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(answer); // output sorted array</w:t>
            </w:r>
          </w:p>
          <w:p w14:paraId="6F62A10B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35C90A2C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// display median element</w:t>
            </w:r>
          </w:p>
          <w:p w14:paraId="7C981877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593FA6">
              <w:rPr>
                <w:b/>
                <w:i/>
                <w:sz w:val="26"/>
                <w:szCs w:val="26"/>
              </w:rPr>
              <w:t>printf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(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>"\n\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nThe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median is element %u of\n"</w:t>
            </w:r>
          </w:p>
          <w:p w14:paraId="71EF8F4E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  "the sorted %u element array.\n"</w:t>
            </w:r>
          </w:p>
          <w:p w14:paraId="0E5989C4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  "For this run the median is %u\n\n",</w:t>
            </w:r>
          </w:p>
          <w:p w14:paraId="1C06E35F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  SIZE / 2, SIZE, </w:t>
            </w:r>
            <w:proofErr w:type="gramStart"/>
            <w:r w:rsidRPr="00593FA6">
              <w:rPr>
                <w:b/>
                <w:i/>
                <w:sz w:val="26"/>
                <w:szCs w:val="26"/>
              </w:rPr>
              <w:t>answer[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>SIZE / 2]);</w:t>
            </w:r>
          </w:p>
          <w:p w14:paraId="4F4D6BB5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>}</w:t>
            </w:r>
          </w:p>
          <w:p w14:paraId="6829E16F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29BA41A2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>// determine most frequent response</w:t>
            </w:r>
          </w:p>
          <w:p w14:paraId="6974A350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void </w:t>
            </w:r>
            <w:proofErr w:type="gramStart"/>
            <w:r w:rsidRPr="00593FA6">
              <w:rPr>
                <w:b/>
                <w:i/>
                <w:sz w:val="26"/>
                <w:szCs w:val="26"/>
              </w:rPr>
              <w:t>mode(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 xml:space="preserve">unsigned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int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freq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[],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const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unsigned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int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answer[])</w:t>
            </w:r>
          </w:p>
          <w:p w14:paraId="3AAA2E7F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>{</w:t>
            </w:r>
          </w:p>
          <w:p w14:paraId="2DC69056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593FA6">
              <w:rPr>
                <w:b/>
                <w:i/>
                <w:sz w:val="26"/>
                <w:szCs w:val="26"/>
              </w:rPr>
              <w:t>printf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(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>"\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n%s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\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n%s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\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n%s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\n", "********", "  Mode", "********");</w:t>
            </w:r>
          </w:p>
          <w:p w14:paraId="359BF0AF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3A6D4151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// initialize frequencies to 0</w:t>
            </w:r>
          </w:p>
          <w:p w14:paraId="0C6F8ECE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for (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size_t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rating = 1; rating &lt;= 9; ++rating) {</w:t>
            </w:r>
          </w:p>
          <w:p w14:paraId="2EC6282A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freq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[rating] = 0;</w:t>
            </w:r>
          </w:p>
          <w:p w14:paraId="02FF96FF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}</w:t>
            </w:r>
          </w:p>
          <w:p w14:paraId="22506FE8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02E1E4C3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//summarize frequencies</w:t>
            </w:r>
          </w:p>
          <w:p w14:paraId="2F11D047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</w:t>
            </w:r>
            <w:proofErr w:type="gramStart"/>
            <w:r w:rsidRPr="00593FA6">
              <w:rPr>
                <w:b/>
                <w:i/>
                <w:sz w:val="26"/>
                <w:szCs w:val="26"/>
              </w:rPr>
              <w:t>for(</w:t>
            </w:r>
            <w:proofErr w:type="spellStart"/>
            <w:proofErr w:type="gramEnd"/>
            <w:r w:rsidRPr="00593FA6">
              <w:rPr>
                <w:b/>
                <w:i/>
                <w:sz w:val="26"/>
                <w:szCs w:val="26"/>
              </w:rPr>
              <w:t>size_t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j = 0; j &lt; SIZE; ++j) {</w:t>
            </w:r>
          </w:p>
          <w:p w14:paraId="596FF98D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++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freq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[answer[j]];</w:t>
            </w:r>
          </w:p>
          <w:p w14:paraId="37C58B30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}</w:t>
            </w:r>
          </w:p>
          <w:p w14:paraId="307978AB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3F1715DB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// output headers for result columns</w:t>
            </w:r>
          </w:p>
          <w:p w14:paraId="73AE5550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593FA6">
              <w:rPr>
                <w:b/>
                <w:i/>
                <w:sz w:val="26"/>
                <w:szCs w:val="26"/>
              </w:rPr>
              <w:t>printf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(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>"%s%11s%19s\n\n%54s\n%54s\n\n",</w:t>
            </w:r>
          </w:p>
          <w:p w14:paraId="020BC757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  "Response", "Frequency", "Histogram",</w:t>
            </w:r>
          </w:p>
          <w:p w14:paraId="18EB1007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  "1   1   2   2", "</w:t>
            </w:r>
            <w:proofErr w:type="gramStart"/>
            <w:r w:rsidRPr="00593FA6">
              <w:rPr>
                <w:b/>
                <w:i/>
                <w:sz w:val="26"/>
                <w:szCs w:val="26"/>
              </w:rPr>
              <w:t>0  5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 xml:space="preserve">   0   5");</w:t>
            </w:r>
          </w:p>
          <w:p w14:paraId="0CD29199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052855C8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// output results</w:t>
            </w:r>
          </w:p>
          <w:p w14:paraId="776F79CC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unsigned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int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largest = 0; // represent largest frequency</w:t>
            </w:r>
          </w:p>
          <w:p w14:paraId="0AA08465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unsigned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int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modeValue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= 0; // represents most frequent response</w:t>
            </w:r>
          </w:p>
          <w:p w14:paraId="4B03BEC7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69BAB8F3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for (unsigned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int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rating = 1; rating &lt;= 9; ++rating) {</w:t>
            </w:r>
          </w:p>
          <w:p w14:paraId="3B562841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593FA6">
              <w:rPr>
                <w:b/>
                <w:i/>
                <w:sz w:val="26"/>
                <w:szCs w:val="26"/>
              </w:rPr>
              <w:t>printf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(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 xml:space="preserve">"%8u%11u         ", rating,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freq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[rating]);</w:t>
            </w:r>
          </w:p>
          <w:p w14:paraId="7353279E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5823C8B7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// keep track of mode value and largest frequency value</w:t>
            </w:r>
          </w:p>
          <w:p w14:paraId="6FD7F91B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if (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freq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[rating] &gt; largest) {</w:t>
            </w:r>
          </w:p>
          <w:p w14:paraId="4B7C7ED6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largest =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freq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[rating];</w:t>
            </w:r>
          </w:p>
          <w:p w14:paraId="021AC5AB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modeValue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= rating;</w:t>
            </w:r>
          </w:p>
          <w:p w14:paraId="581DD024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}</w:t>
            </w:r>
          </w:p>
          <w:p w14:paraId="0AC6D691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092228DC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// output histogram bar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respresenting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frequency value</w:t>
            </w:r>
          </w:p>
          <w:p w14:paraId="7E862B87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for (unsigned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int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h = 1; h &lt;=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freq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[rating]; ++h) {</w:t>
            </w:r>
          </w:p>
          <w:p w14:paraId="7C40CF4D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593FA6">
              <w:rPr>
                <w:b/>
                <w:i/>
                <w:sz w:val="26"/>
                <w:szCs w:val="26"/>
              </w:rPr>
              <w:t>printf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(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>"%s", "*");</w:t>
            </w:r>
          </w:p>
          <w:p w14:paraId="5D5DC783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}</w:t>
            </w:r>
          </w:p>
          <w:p w14:paraId="71BBE73F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50A342FD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</w:t>
            </w:r>
            <w:proofErr w:type="gramStart"/>
            <w:r w:rsidRPr="00593FA6">
              <w:rPr>
                <w:b/>
                <w:i/>
                <w:sz w:val="26"/>
                <w:szCs w:val="26"/>
              </w:rPr>
              <w:t>puts(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>""); // being new line of output</w:t>
            </w:r>
          </w:p>
          <w:p w14:paraId="224DBB5B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lastRenderedPageBreak/>
              <w:t xml:space="preserve">    }</w:t>
            </w:r>
          </w:p>
          <w:p w14:paraId="1B194490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33680C20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// display the mode value</w:t>
            </w:r>
          </w:p>
          <w:p w14:paraId="39A5E9DD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593FA6">
              <w:rPr>
                <w:b/>
                <w:i/>
                <w:sz w:val="26"/>
                <w:szCs w:val="26"/>
              </w:rPr>
              <w:t>printf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(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>"\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nThe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mode is the most frequent value.\n"</w:t>
            </w:r>
          </w:p>
          <w:p w14:paraId="2D098CA4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  "For this run the mode is %u which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occured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"</w:t>
            </w:r>
          </w:p>
          <w:p w14:paraId="626542BF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  " %u times.\n",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modeValue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, largest);</w:t>
            </w:r>
          </w:p>
          <w:p w14:paraId="61BE8B0D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>}</w:t>
            </w:r>
          </w:p>
          <w:p w14:paraId="65E9609D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452C60A5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//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fnction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that sorts an array with bubble sort algorithm</w:t>
            </w:r>
          </w:p>
          <w:p w14:paraId="52846C36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void </w:t>
            </w:r>
            <w:proofErr w:type="spellStart"/>
            <w:proofErr w:type="gramStart"/>
            <w:r w:rsidRPr="00593FA6">
              <w:rPr>
                <w:b/>
                <w:i/>
                <w:sz w:val="26"/>
                <w:szCs w:val="26"/>
              </w:rPr>
              <w:t>bubbleSort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(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 xml:space="preserve">unsigned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int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a[])</w:t>
            </w:r>
          </w:p>
          <w:p w14:paraId="3D383E64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>{</w:t>
            </w:r>
          </w:p>
          <w:p w14:paraId="31BE55F3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// loop to control number of passes</w:t>
            </w:r>
          </w:p>
          <w:p w14:paraId="6DF41A06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for (unsigned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int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pass = 1; pass &lt; SIZE; ++pass) {</w:t>
            </w:r>
          </w:p>
          <w:p w14:paraId="489754B6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70999FC2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// loop to control number of comparisons per pass</w:t>
            </w:r>
          </w:p>
          <w:p w14:paraId="5092C6EB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for (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size_t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j = 0; j &lt; SIZE - 1; ++j) {</w:t>
            </w:r>
          </w:p>
          <w:p w14:paraId="29E5FF83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77880BC5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   // swap elements if out of order</w:t>
            </w:r>
          </w:p>
          <w:p w14:paraId="393873D6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   if (a[j] &gt; </w:t>
            </w:r>
            <w:proofErr w:type="gramStart"/>
            <w:r w:rsidRPr="00593FA6">
              <w:rPr>
                <w:b/>
                <w:i/>
                <w:sz w:val="26"/>
                <w:szCs w:val="26"/>
              </w:rPr>
              <w:t>a[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>j + 1]) {</w:t>
            </w:r>
          </w:p>
          <w:p w14:paraId="45C0A88A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       unsigned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int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hold = a[j];</w:t>
            </w:r>
          </w:p>
          <w:p w14:paraId="0B0EA122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       a[j] = </w:t>
            </w:r>
            <w:proofErr w:type="gramStart"/>
            <w:r w:rsidRPr="00593FA6">
              <w:rPr>
                <w:b/>
                <w:i/>
                <w:sz w:val="26"/>
                <w:szCs w:val="26"/>
              </w:rPr>
              <w:t>a[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>j + 1];</w:t>
            </w:r>
          </w:p>
          <w:p w14:paraId="4B485783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       </w:t>
            </w:r>
            <w:proofErr w:type="gramStart"/>
            <w:r w:rsidRPr="00593FA6">
              <w:rPr>
                <w:b/>
                <w:i/>
                <w:sz w:val="26"/>
                <w:szCs w:val="26"/>
              </w:rPr>
              <w:t>a[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>j + 1] = hold;</w:t>
            </w:r>
          </w:p>
          <w:p w14:paraId="31522557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   }</w:t>
            </w:r>
          </w:p>
          <w:p w14:paraId="376F51E6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}</w:t>
            </w:r>
          </w:p>
          <w:p w14:paraId="44A5AF7C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}</w:t>
            </w:r>
          </w:p>
          <w:p w14:paraId="2349F41A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>}</w:t>
            </w:r>
          </w:p>
          <w:p w14:paraId="67264AEE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43158339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>// output array contents (20 values per row)</w:t>
            </w:r>
          </w:p>
          <w:p w14:paraId="2B57F7BA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void </w:t>
            </w:r>
            <w:proofErr w:type="spellStart"/>
            <w:proofErr w:type="gramStart"/>
            <w:r w:rsidRPr="00593FA6">
              <w:rPr>
                <w:b/>
                <w:i/>
                <w:sz w:val="26"/>
                <w:szCs w:val="26"/>
              </w:rPr>
              <w:t>printArray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(</w:t>
            </w:r>
            <w:proofErr w:type="spellStart"/>
            <w:proofErr w:type="gramEnd"/>
            <w:r w:rsidRPr="00593FA6">
              <w:rPr>
                <w:b/>
                <w:i/>
                <w:sz w:val="26"/>
                <w:szCs w:val="26"/>
              </w:rPr>
              <w:t>const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unsigned 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int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a[])</w:t>
            </w:r>
          </w:p>
          <w:p w14:paraId="68C76220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>{</w:t>
            </w:r>
          </w:p>
          <w:p w14:paraId="440C515F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// output array contents</w:t>
            </w:r>
          </w:p>
          <w:p w14:paraId="279A8AFF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for (</w:t>
            </w:r>
            <w:proofErr w:type="spellStart"/>
            <w:r w:rsidRPr="00593FA6">
              <w:rPr>
                <w:b/>
                <w:i/>
                <w:sz w:val="26"/>
                <w:szCs w:val="26"/>
              </w:rPr>
              <w:t>size_t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 xml:space="preserve"> j = 0; j &lt; SIZE; ++j) {</w:t>
            </w:r>
          </w:p>
          <w:p w14:paraId="6ED3182C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33535163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if (j % 20 == 0) </w:t>
            </w:r>
            <w:proofErr w:type="gramStart"/>
            <w:r w:rsidRPr="00593FA6">
              <w:rPr>
                <w:b/>
                <w:i/>
                <w:sz w:val="26"/>
                <w:szCs w:val="26"/>
              </w:rPr>
              <w:t>{ /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>/ begin new line every 20 values</w:t>
            </w:r>
          </w:p>
          <w:p w14:paraId="1E66111E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    </w:t>
            </w:r>
            <w:proofErr w:type="gramStart"/>
            <w:r w:rsidRPr="00593FA6">
              <w:rPr>
                <w:b/>
                <w:i/>
                <w:sz w:val="26"/>
                <w:szCs w:val="26"/>
              </w:rPr>
              <w:t>puts(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>"");</w:t>
            </w:r>
          </w:p>
          <w:p w14:paraId="4CAB70AF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}</w:t>
            </w:r>
          </w:p>
          <w:p w14:paraId="680EB9AC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</w:p>
          <w:p w14:paraId="17F5DBFF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593FA6">
              <w:rPr>
                <w:b/>
                <w:i/>
                <w:sz w:val="26"/>
                <w:szCs w:val="26"/>
              </w:rPr>
              <w:t>printf</w:t>
            </w:r>
            <w:proofErr w:type="spellEnd"/>
            <w:r w:rsidRPr="00593FA6">
              <w:rPr>
                <w:b/>
                <w:i/>
                <w:sz w:val="26"/>
                <w:szCs w:val="26"/>
              </w:rPr>
              <w:t>(</w:t>
            </w:r>
            <w:proofErr w:type="gramEnd"/>
            <w:r w:rsidRPr="00593FA6">
              <w:rPr>
                <w:b/>
                <w:i/>
                <w:sz w:val="26"/>
                <w:szCs w:val="26"/>
              </w:rPr>
              <w:t>"%2u", a[j]);</w:t>
            </w:r>
          </w:p>
          <w:p w14:paraId="4E057750" w14:textId="77777777" w:rsidR="00593FA6" w:rsidRPr="00593FA6" w:rsidRDefault="00593FA6" w:rsidP="00593FA6">
            <w:pPr>
              <w:rPr>
                <w:b/>
                <w:i/>
                <w:sz w:val="26"/>
                <w:szCs w:val="26"/>
              </w:rPr>
            </w:pPr>
            <w:r w:rsidRPr="00593FA6">
              <w:rPr>
                <w:b/>
                <w:i/>
                <w:sz w:val="26"/>
                <w:szCs w:val="26"/>
              </w:rPr>
              <w:t xml:space="preserve">    }</w:t>
            </w:r>
          </w:p>
          <w:p w14:paraId="59F078B2" w14:textId="664E5075" w:rsidR="004F2CE1" w:rsidRDefault="00593FA6" w:rsidP="0057081F">
            <w:pPr>
              <w:rPr>
                <w:b/>
                <w:i/>
                <w:sz w:val="28"/>
                <w:szCs w:val="28"/>
              </w:rPr>
            </w:pPr>
            <w:r w:rsidRPr="00593FA6">
              <w:rPr>
                <w:b/>
                <w:i/>
                <w:sz w:val="26"/>
                <w:szCs w:val="26"/>
              </w:rPr>
              <w:t>}</w:t>
            </w:r>
          </w:p>
        </w:tc>
      </w:tr>
    </w:tbl>
    <w:p w14:paraId="08F07C8F" w14:textId="77777777" w:rsidR="004F2CE1" w:rsidRDefault="004F2CE1" w:rsidP="004F2CE1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2CE1" w14:paraId="1C8FB738" w14:textId="77777777" w:rsidTr="0057081F">
        <w:tc>
          <w:tcPr>
            <w:tcW w:w="9576" w:type="dxa"/>
            <w:shd w:val="clear" w:color="auto" w:fill="8DB3E2" w:themeFill="text2" w:themeFillTint="66"/>
          </w:tcPr>
          <w:p w14:paraId="0CE732AC" w14:textId="77777777" w:rsidR="004F2CE1" w:rsidRDefault="004F2CE1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4F2CE1" w:rsidRPr="00957B91" w14:paraId="25E334ED" w14:textId="77777777" w:rsidTr="0057081F">
        <w:tc>
          <w:tcPr>
            <w:tcW w:w="9576" w:type="dxa"/>
          </w:tcPr>
          <w:p w14:paraId="5074A4CD" w14:textId="02A6BC4E" w:rsidR="004F2CE1" w:rsidRPr="00957B91" w:rsidRDefault="00593FA6" w:rsidP="0057081F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5192A984" wp14:editId="335F33AD">
                  <wp:extent cx="3522546" cy="7045092"/>
                  <wp:effectExtent l="0" t="0" r="825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 Shot 2018-03-14 at 3.11.28 PM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726" cy="7051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22385" w14:textId="77777777" w:rsidR="004F2CE1" w:rsidRDefault="004F2CE1" w:rsidP="004F2CE1">
      <w:pPr>
        <w:rPr>
          <w:b/>
          <w:i/>
          <w:sz w:val="28"/>
          <w:szCs w:val="28"/>
        </w:rPr>
      </w:pPr>
    </w:p>
    <w:p w14:paraId="6DC95A5D" w14:textId="60A5FAD7" w:rsidR="004F2CE1" w:rsidRDefault="002F2526" w:rsidP="004F2CE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  <w:r w:rsidR="00B775EC">
        <w:rPr>
          <w:b/>
          <w:i/>
          <w:sz w:val="28"/>
          <w:szCs w:val="28"/>
        </w:rPr>
        <w:lastRenderedPageBreak/>
        <w:t>Figure 6-18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2CE1" w14:paraId="71B4D309" w14:textId="77777777" w:rsidTr="0057081F">
        <w:tc>
          <w:tcPr>
            <w:tcW w:w="9576" w:type="dxa"/>
            <w:shd w:val="clear" w:color="auto" w:fill="8DB3E2" w:themeFill="text2" w:themeFillTint="66"/>
          </w:tcPr>
          <w:p w14:paraId="609C92B3" w14:textId="77777777" w:rsidR="004F2CE1" w:rsidRDefault="004F2CE1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4F2CE1" w14:paraId="44C78E38" w14:textId="77777777" w:rsidTr="0057081F">
        <w:tc>
          <w:tcPr>
            <w:tcW w:w="9576" w:type="dxa"/>
          </w:tcPr>
          <w:p w14:paraId="48B4F4A8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>// Fig. 6.18: fig06_18.c</w:t>
            </w:r>
          </w:p>
          <w:p w14:paraId="611AB7C2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>// Linear search of an array.</w:t>
            </w:r>
          </w:p>
          <w:p w14:paraId="59086870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2F2526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>&gt;</w:t>
            </w:r>
          </w:p>
          <w:p w14:paraId="329B7E29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>#define SIZE 100</w:t>
            </w:r>
          </w:p>
          <w:p w14:paraId="1243ACD6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</w:p>
          <w:p w14:paraId="494A3B39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>// function prototype</w:t>
            </w:r>
          </w:p>
          <w:p w14:paraId="3FCEDD5D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2F2526">
              <w:rPr>
                <w:b/>
                <w:i/>
                <w:sz w:val="28"/>
                <w:szCs w:val="28"/>
              </w:rPr>
              <w:t>size_t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F2526">
              <w:rPr>
                <w:b/>
                <w:i/>
                <w:sz w:val="28"/>
                <w:szCs w:val="28"/>
              </w:rPr>
              <w:t>linearSearch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>(</w:t>
            </w:r>
            <w:proofErr w:type="spellStart"/>
            <w:proofErr w:type="gramEnd"/>
            <w:r w:rsidRPr="002F2526">
              <w:rPr>
                <w:b/>
                <w:i/>
                <w:sz w:val="28"/>
                <w:szCs w:val="28"/>
              </w:rPr>
              <w:t>const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F2526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 xml:space="preserve"> array[], </w:t>
            </w:r>
            <w:proofErr w:type="spellStart"/>
            <w:r w:rsidRPr="002F2526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 xml:space="preserve"> key, </w:t>
            </w:r>
            <w:proofErr w:type="spellStart"/>
            <w:r w:rsidRPr="002F2526">
              <w:rPr>
                <w:b/>
                <w:i/>
                <w:sz w:val="28"/>
                <w:szCs w:val="28"/>
              </w:rPr>
              <w:t>size_t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 xml:space="preserve"> size);</w:t>
            </w:r>
          </w:p>
          <w:p w14:paraId="7E0F0296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</w:p>
          <w:p w14:paraId="20E3317A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>// function main begins program execution</w:t>
            </w:r>
          </w:p>
          <w:p w14:paraId="46EDC7E6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2F2526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2B1A8D56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>{</w:t>
            </w:r>
          </w:p>
          <w:p w14:paraId="34ACDA5C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2F2526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 xml:space="preserve"> a[SIZE]; // create array a</w:t>
            </w:r>
          </w:p>
          <w:p w14:paraId="6641C526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</w:p>
          <w:p w14:paraId="043538D2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 xml:space="preserve">    // create some data</w:t>
            </w:r>
          </w:p>
          <w:p w14:paraId="08D186FE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 xml:space="preserve">    for (</w:t>
            </w:r>
            <w:proofErr w:type="spellStart"/>
            <w:r w:rsidRPr="002F2526">
              <w:rPr>
                <w:b/>
                <w:i/>
                <w:sz w:val="28"/>
                <w:szCs w:val="28"/>
              </w:rPr>
              <w:t>size_t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 xml:space="preserve"> x = 0; x &lt; SIZE; ++x) {</w:t>
            </w:r>
          </w:p>
          <w:p w14:paraId="69346250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 xml:space="preserve">        a[x] = 2 * x;</w:t>
            </w:r>
          </w:p>
          <w:p w14:paraId="19AC7F11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09936727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</w:p>
          <w:p w14:paraId="76E8EA94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2F2526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2F2526">
              <w:rPr>
                <w:b/>
                <w:i/>
                <w:sz w:val="28"/>
                <w:szCs w:val="28"/>
              </w:rPr>
              <w:t>"Enter integer search key: ");</w:t>
            </w:r>
          </w:p>
          <w:p w14:paraId="607C1E6F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2F2526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F2526">
              <w:rPr>
                <w:b/>
                <w:i/>
                <w:sz w:val="28"/>
                <w:szCs w:val="28"/>
              </w:rPr>
              <w:t>searchKey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>; // value to locate in array a</w:t>
            </w:r>
          </w:p>
          <w:p w14:paraId="14A86D1B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2F2526">
              <w:rPr>
                <w:b/>
                <w:i/>
                <w:sz w:val="28"/>
                <w:szCs w:val="28"/>
              </w:rPr>
              <w:t>scanf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2F2526">
              <w:rPr>
                <w:b/>
                <w:i/>
                <w:sz w:val="28"/>
                <w:szCs w:val="28"/>
              </w:rPr>
              <w:t>"%d", &amp;</w:t>
            </w:r>
            <w:proofErr w:type="spellStart"/>
            <w:r w:rsidRPr="002F2526">
              <w:rPr>
                <w:b/>
                <w:i/>
                <w:sz w:val="28"/>
                <w:szCs w:val="28"/>
              </w:rPr>
              <w:t>searchKey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>);</w:t>
            </w:r>
          </w:p>
          <w:p w14:paraId="1C6E640D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</w:p>
          <w:p w14:paraId="520105E3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 xml:space="preserve">    // attempt to locate </w:t>
            </w:r>
            <w:proofErr w:type="spellStart"/>
            <w:r w:rsidRPr="002F2526">
              <w:rPr>
                <w:b/>
                <w:i/>
                <w:sz w:val="28"/>
                <w:szCs w:val="28"/>
              </w:rPr>
              <w:t>searchKEy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 xml:space="preserve"> in array a</w:t>
            </w:r>
          </w:p>
          <w:p w14:paraId="0C4BB407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2F2526">
              <w:rPr>
                <w:b/>
                <w:i/>
                <w:sz w:val="28"/>
                <w:szCs w:val="28"/>
              </w:rPr>
              <w:t>size_t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 xml:space="preserve"> index = </w:t>
            </w:r>
            <w:proofErr w:type="spellStart"/>
            <w:proofErr w:type="gramStart"/>
            <w:r w:rsidRPr="002F2526">
              <w:rPr>
                <w:b/>
                <w:i/>
                <w:sz w:val="28"/>
                <w:szCs w:val="28"/>
              </w:rPr>
              <w:t>linearSearch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2F2526">
              <w:rPr>
                <w:b/>
                <w:i/>
                <w:sz w:val="28"/>
                <w:szCs w:val="28"/>
              </w:rPr>
              <w:t xml:space="preserve">a, </w:t>
            </w:r>
            <w:proofErr w:type="spellStart"/>
            <w:r w:rsidRPr="002F2526">
              <w:rPr>
                <w:b/>
                <w:i/>
                <w:sz w:val="28"/>
                <w:szCs w:val="28"/>
              </w:rPr>
              <w:t>searchKey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>, SIZE);</w:t>
            </w:r>
          </w:p>
          <w:p w14:paraId="4F462CDC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</w:p>
          <w:p w14:paraId="5233D63A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 xml:space="preserve">    // display results</w:t>
            </w:r>
          </w:p>
          <w:p w14:paraId="29AE54E6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 xml:space="preserve">    if (</w:t>
            </w:r>
            <w:proofErr w:type="gramStart"/>
            <w:r w:rsidRPr="002F2526">
              <w:rPr>
                <w:b/>
                <w:i/>
                <w:sz w:val="28"/>
                <w:szCs w:val="28"/>
              </w:rPr>
              <w:t>index !</w:t>
            </w:r>
            <w:proofErr w:type="gramEnd"/>
            <w:r w:rsidRPr="002F2526">
              <w:rPr>
                <w:b/>
                <w:i/>
                <w:sz w:val="28"/>
                <w:szCs w:val="28"/>
              </w:rPr>
              <w:t>= -1) {</w:t>
            </w:r>
          </w:p>
          <w:p w14:paraId="1FFBCFA0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F2526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2F2526">
              <w:rPr>
                <w:b/>
                <w:i/>
                <w:sz w:val="28"/>
                <w:szCs w:val="28"/>
              </w:rPr>
              <w:t>"Found value at index %d\n", index);</w:t>
            </w:r>
          </w:p>
          <w:p w14:paraId="1A58FF53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6347D097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 xml:space="preserve">    else {</w:t>
            </w:r>
          </w:p>
          <w:p w14:paraId="551A2EF5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 xml:space="preserve">        </w:t>
            </w:r>
            <w:proofErr w:type="gramStart"/>
            <w:r w:rsidRPr="002F2526">
              <w:rPr>
                <w:b/>
                <w:i/>
                <w:sz w:val="28"/>
                <w:szCs w:val="28"/>
              </w:rPr>
              <w:t>puts(</w:t>
            </w:r>
            <w:proofErr w:type="gramEnd"/>
            <w:r w:rsidRPr="002F2526">
              <w:rPr>
                <w:b/>
                <w:i/>
                <w:sz w:val="28"/>
                <w:szCs w:val="28"/>
              </w:rPr>
              <w:t>"Value not found");</w:t>
            </w:r>
          </w:p>
          <w:p w14:paraId="688861BD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531A8FB6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>}</w:t>
            </w:r>
          </w:p>
          <w:p w14:paraId="3D082337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</w:p>
          <w:p w14:paraId="7C3BD69C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>// compare key to every element of array until the location is found</w:t>
            </w:r>
          </w:p>
          <w:p w14:paraId="1EA51283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lastRenderedPageBreak/>
              <w:t xml:space="preserve">// or until the end of array is </w:t>
            </w:r>
            <w:proofErr w:type="spellStart"/>
            <w:r w:rsidRPr="002F2526">
              <w:rPr>
                <w:b/>
                <w:i/>
                <w:sz w:val="28"/>
                <w:szCs w:val="28"/>
              </w:rPr>
              <w:t>reacher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>; return index of element</w:t>
            </w:r>
          </w:p>
          <w:p w14:paraId="3DC3FE89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>// if key is found or -1 if key is not found</w:t>
            </w:r>
          </w:p>
          <w:p w14:paraId="2308AA88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2F2526">
              <w:rPr>
                <w:b/>
                <w:i/>
                <w:sz w:val="28"/>
                <w:szCs w:val="28"/>
              </w:rPr>
              <w:t>size_t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F2526">
              <w:rPr>
                <w:b/>
                <w:i/>
                <w:sz w:val="28"/>
                <w:szCs w:val="28"/>
              </w:rPr>
              <w:t>linearSearch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>(</w:t>
            </w:r>
            <w:proofErr w:type="spellStart"/>
            <w:proofErr w:type="gramEnd"/>
            <w:r w:rsidRPr="002F2526">
              <w:rPr>
                <w:b/>
                <w:i/>
                <w:sz w:val="28"/>
                <w:szCs w:val="28"/>
              </w:rPr>
              <w:t>const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F2526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 xml:space="preserve"> array[], </w:t>
            </w:r>
            <w:proofErr w:type="spellStart"/>
            <w:r w:rsidRPr="002F2526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 xml:space="preserve"> key, </w:t>
            </w:r>
            <w:proofErr w:type="spellStart"/>
            <w:r w:rsidRPr="002F2526">
              <w:rPr>
                <w:b/>
                <w:i/>
                <w:sz w:val="28"/>
                <w:szCs w:val="28"/>
              </w:rPr>
              <w:t>size_t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 xml:space="preserve"> size)</w:t>
            </w:r>
          </w:p>
          <w:p w14:paraId="1E82F84D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>{</w:t>
            </w:r>
          </w:p>
          <w:p w14:paraId="217C7419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 xml:space="preserve">    // loop through array</w:t>
            </w:r>
          </w:p>
          <w:p w14:paraId="3E7E998E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 xml:space="preserve">    for (</w:t>
            </w:r>
            <w:proofErr w:type="spellStart"/>
            <w:r w:rsidRPr="002F2526">
              <w:rPr>
                <w:b/>
                <w:i/>
                <w:sz w:val="28"/>
                <w:szCs w:val="28"/>
              </w:rPr>
              <w:t>size_t</w:t>
            </w:r>
            <w:proofErr w:type="spellEnd"/>
            <w:r w:rsidRPr="002F2526">
              <w:rPr>
                <w:b/>
                <w:i/>
                <w:sz w:val="28"/>
                <w:szCs w:val="28"/>
              </w:rPr>
              <w:t xml:space="preserve"> n = 0; n &lt; size; ++n) {</w:t>
            </w:r>
          </w:p>
          <w:p w14:paraId="19D5B873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 xml:space="preserve">        if (array[n] == key) {</w:t>
            </w:r>
          </w:p>
          <w:p w14:paraId="3711E1C7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 xml:space="preserve">            return n; // return location of key</w:t>
            </w:r>
          </w:p>
          <w:p w14:paraId="440F6C81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 xml:space="preserve">        }</w:t>
            </w:r>
          </w:p>
          <w:p w14:paraId="1EC26935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234ACFA7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</w:p>
          <w:p w14:paraId="080CF264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 xml:space="preserve">    return -1; // key not found</w:t>
            </w:r>
          </w:p>
          <w:p w14:paraId="73BBAD0F" w14:textId="77777777" w:rsidR="002F2526" w:rsidRPr="002F2526" w:rsidRDefault="002F2526" w:rsidP="002F2526">
            <w:pPr>
              <w:rPr>
                <w:b/>
                <w:i/>
                <w:sz w:val="28"/>
                <w:szCs w:val="28"/>
              </w:rPr>
            </w:pPr>
            <w:r w:rsidRPr="002F2526">
              <w:rPr>
                <w:b/>
                <w:i/>
                <w:sz w:val="28"/>
                <w:szCs w:val="28"/>
              </w:rPr>
              <w:t>}</w:t>
            </w:r>
          </w:p>
          <w:p w14:paraId="411103B2" w14:textId="77777777" w:rsidR="004F2CE1" w:rsidRDefault="004F2CE1" w:rsidP="0057081F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36A7C9EB" w14:textId="77777777" w:rsidR="004F2CE1" w:rsidRDefault="004F2CE1" w:rsidP="004F2CE1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2CE1" w14:paraId="5DA32DC1" w14:textId="77777777" w:rsidTr="0057081F">
        <w:tc>
          <w:tcPr>
            <w:tcW w:w="9576" w:type="dxa"/>
            <w:shd w:val="clear" w:color="auto" w:fill="8DB3E2" w:themeFill="text2" w:themeFillTint="66"/>
          </w:tcPr>
          <w:p w14:paraId="5DFA1276" w14:textId="77777777" w:rsidR="004F2CE1" w:rsidRDefault="004F2CE1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4F2CE1" w:rsidRPr="00957B91" w14:paraId="3F043084" w14:textId="77777777" w:rsidTr="0057081F">
        <w:tc>
          <w:tcPr>
            <w:tcW w:w="9576" w:type="dxa"/>
          </w:tcPr>
          <w:p w14:paraId="397167B3" w14:textId="77777777" w:rsidR="004F2CE1" w:rsidRDefault="002F2526" w:rsidP="0057081F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6569909B" wp14:editId="4B0928DC">
                  <wp:extent cx="4038600" cy="1054100"/>
                  <wp:effectExtent l="0" t="0" r="0" b="1270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8-03-12 at 2.31.12 PM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F2CBD" w14:textId="05BEEDA6" w:rsidR="002F2526" w:rsidRPr="00957B91" w:rsidRDefault="002F2526" w:rsidP="0057081F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8AF9A21" wp14:editId="5435D904">
                  <wp:extent cx="3975100" cy="1028700"/>
                  <wp:effectExtent l="0" t="0" r="12700" b="1270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8-03-12 at 2.31.29 PM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7D8F45" w14:textId="77777777" w:rsidR="004F2CE1" w:rsidRDefault="004F2CE1" w:rsidP="004F2CE1">
      <w:pPr>
        <w:rPr>
          <w:b/>
          <w:i/>
          <w:sz w:val="28"/>
          <w:szCs w:val="28"/>
        </w:rPr>
      </w:pPr>
    </w:p>
    <w:p w14:paraId="306BDFF6" w14:textId="77777777" w:rsidR="002F2526" w:rsidRDefault="002F252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30ED1BAD" w14:textId="2E168152" w:rsidR="004F2CE1" w:rsidRDefault="00F420EB" w:rsidP="004F2CE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6-19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2CE1" w14:paraId="543EE3AE" w14:textId="77777777" w:rsidTr="0057081F">
        <w:tc>
          <w:tcPr>
            <w:tcW w:w="9576" w:type="dxa"/>
            <w:shd w:val="clear" w:color="auto" w:fill="8DB3E2" w:themeFill="text2" w:themeFillTint="66"/>
          </w:tcPr>
          <w:p w14:paraId="134B8BCD" w14:textId="77777777" w:rsidR="004F2CE1" w:rsidRDefault="004F2CE1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4F2CE1" w14:paraId="304F4D46" w14:textId="77777777" w:rsidTr="0057081F">
        <w:tc>
          <w:tcPr>
            <w:tcW w:w="9576" w:type="dxa"/>
          </w:tcPr>
          <w:p w14:paraId="5106D6CC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>// Fig. 6.19.c</w:t>
            </w:r>
          </w:p>
          <w:p w14:paraId="0E6B2262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>// Binary search of a sorted array.</w:t>
            </w:r>
          </w:p>
          <w:p w14:paraId="3F12CE03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>#include &lt;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stdio.h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&gt;</w:t>
            </w:r>
          </w:p>
          <w:p w14:paraId="4F761CB6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>#define SIZE 15</w:t>
            </w:r>
          </w:p>
          <w:p w14:paraId="013840DF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</w:p>
          <w:p w14:paraId="661D5AD0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>// function prototypes</w:t>
            </w:r>
          </w:p>
          <w:p w14:paraId="0F31D96C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proofErr w:type="spellStart"/>
            <w:r w:rsidRPr="00813131">
              <w:rPr>
                <w:b/>
                <w:i/>
                <w:sz w:val="27"/>
                <w:szCs w:val="27"/>
              </w:rPr>
              <w:t>size_t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813131">
              <w:rPr>
                <w:b/>
                <w:i/>
                <w:sz w:val="27"/>
                <w:szCs w:val="27"/>
              </w:rPr>
              <w:t>binarySearch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(</w:t>
            </w:r>
            <w:proofErr w:type="spellStart"/>
            <w:proofErr w:type="gramEnd"/>
            <w:r w:rsidRPr="00813131">
              <w:rPr>
                <w:b/>
                <w:i/>
                <w:sz w:val="27"/>
                <w:szCs w:val="27"/>
              </w:rPr>
              <w:t>const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int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b[],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int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searchKey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,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size_t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low,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size_t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high);</w:t>
            </w:r>
          </w:p>
          <w:p w14:paraId="066ECCD8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void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printHeader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(void);</w:t>
            </w:r>
          </w:p>
          <w:p w14:paraId="63B52E51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void </w:t>
            </w:r>
            <w:proofErr w:type="spellStart"/>
            <w:proofErr w:type="gramStart"/>
            <w:r w:rsidRPr="00813131">
              <w:rPr>
                <w:b/>
                <w:i/>
                <w:sz w:val="27"/>
                <w:szCs w:val="27"/>
              </w:rPr>
              <w:t>printRow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(</w:t>
            </w:r>
            <w:proofErr w:type="spellStart"/>
            <w:proofErr w:type="gramEnd"/>
            <w:r w:rsidRPr="00813131">
              <w:rPr>
                <w:b/>
                <w:i/>
                <w:sz w:val="27"/>
                <w:szCs w:val="27"/>
              </w:rPr>
              <w:t>const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int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b[],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size_t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low,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size_t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moid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,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size_t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high);</w:t>
            </w:r>
          </w:p>
          <w:p w14:paraId="38BECDF1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</w:p>
          <w:p w14:paraId="0AEF5B57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>// function main begins program execution</w:t>
            </w:r>
          </w:p>
          <w:p w14:paraId="1B8FC258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proofErr w:type="spellStart"/>
            <w:r w:rsidRPr="00813131">
              <w:rPr>
                <w:b/>
                <w:i/>
                <w:sz w:val="27"/>
                <w:szCs w:val="27"/>
              </w:rPr>
              <w:t>int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main(void)</w:t>
            </w:r>
          </w:p>
          <w:p w14:paraId="751F641C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>{</w:t>
            </w:r>
          </w:p>
          <w:p w14:paraId="50508493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int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a[SIZE]; // create array a</w:t>
            </w:r>
          </w:p>
          <w:p w14:paraId="3BFAE5BA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</w:p>
          <w:p w14:paraId="234BE0BF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// create data</w:t>
            </w:r>
          </w:p>
          <w:p w14:paraId="30F9C080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for (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size_t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= 0;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&lt; SIZE; ++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) {</w:t>
            </w:r>
          </w:p>
          <w:p w14:paraId="785AC26B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a[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] = 2 *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;</w:t>
            </w:r>
          </w:p>
          <w:p w14:paraId="4CE16D7E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}</w:t>
            </w:r>
          </w:p>
          <w:p w14:paraId="7F3266E4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</w:p>
          <w:p w14:paraId="4BA23D27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813131">
              <w:rPr>
                <w:b/>
                <w:i/>
                <w:sz w:val="27"/>
                <w:szCs w:val="27"/>
              </w:rPr>
              <w:t>printf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(</w:t>
            </w:r>
            <w:proofErr w:type="gramEnd"/>
            <w:r w:rsidRPr="00813131">
              <w:rPr>
                <w:b/>
                <w:i/>
                <w:sz w:val="27"/>
                <w:szCs w:val="27"/>
              </w:rPr>
              <w:t>"%s", "Enter a number between 0 and 28: ");</w:t>
            </w:r>
          </w:p>
          <w:p w14:paraId="2A10D29E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int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key; // value to locate in array a</w:t>
            </w:r>
          </w:p>
          <w:p w14:paraId="626CBBE2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813131">
              <w:rPr>
                <w:b/>
                <w:i/>
                <w:sz w:val="27"/>
                <w:szCs w:val="27"/>
              </w:rPr>
              <w:t>scanf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(</w:t>
            </w:r>
            <w:proofErr w:type="gramEnd"/>
            <w:r w:rsidRPr="00813131">
              <w:rPr>
                <w:b/>
                <w:i/>
                <w:sz w:val="27"/>
                <w:szCs w:val="27"/>
              </w:rPr>
              <w:t>"%d", &amp;key);</w:t>
            </w:r>
          </w:p>
          <w:p w14:paraId="0070A7B2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</w:p>
          <w:p w14:paraId="7CDDFBED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813131">
              <w:rPr>
                <w:b/>
                <w:i/>
                <w:sz w:val="27"/>
                <w:szCs w:val="27"/>
              </w:rPr>
              <w:t>printHeader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(</w:t>
            </w:r>
            <w:proofErr w:type="gramEnd"/>
            <w:r w:rsidRPr="00813131">
              <w:rPr>
                <w:b/>
                <w:i/>
                <w:sz w:val="27"/>
                <w:szCs w:val="27"/>
              </w:rPr>
              <w:t>);</w:t>
            </w:r>
          </w:p>
          <w:p w14:paraId="6B16B001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</w:p>
          <w:p w14:paraId="606AF3F2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// search for key in array a</w:t>
            </w:r>
          </w:p>
          <w:p w14:paraId="021D862D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size_t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result = </w:t>
            </w:r>
            <w:proofErr w:type="spellStart"/>
            <w:proofErr w:type="gramStart"/>
            <w:r w:rsidRPr="00813131">
              <w:rPr>
                <w:b/>
                <w:i/>
                <w:sz w:val="27"/>
                <w:szCs w:val="27"/>
              </w:rPr>
              <w:t>binarySearch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(</w:t>
            </w:r>
            <w:proofErr w:type="gramEnd"/>
            <w:r w:rsidRPr="00813131">
              <w:rPr>
                <w:b/>
                <w:i/>
                <w:sz w:val="27"/>
                <w:szCs w:val="27"/>
              </w:rPr>
              <w:t>a, key, 0, SIZE - 1);</w:t>
            </w:r>
          </w:p>
          <w:p w14:paraId="41B1181B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</w:p>
          <w:p w14:paraId="41F6A0A6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// display results</w:t>
            </w:r>
          </w:p>
          <w:p w14:paraId="2D7DCCCF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</w:t>
            </w:r>
            <w:proofErr w:type="gramStart"/>
            <w:r w:rsidRPr="00813131">
              <w:rPr>
                <w:b/>
                <w:i/>
                <w:sz w:val="27"/>
                <w:szCs w:val="27"/>
              </w:rPr>
              <w:t>if(</w:t>
            </w:r>
            <w:proofErr w:type="gramEnd"/>
            <w:r w:rsidRPr="00813131">
              <w:rPr>
                <w:b/>
                <w:i/>
                <w:sz w:val="27"/>
                <w:szCs w:val="27"/>
              </w:rPr>
              <w:t>result != -1) {</w:t>
            </w:r>
          </w:p>
          <w:p w14:paraId="4E26E622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</w:t>
            </w:r>
            <w:proofErr w:type="spellStart"/>
            <w:proofErr w:type="gramStart"/>
            <w:r w:rsidRPr="00813131">
              <w:rPr>
                <w:b/>
                <w:i/>
                <w:sz w:val="27"/>
                <w:szCs w:val="27"/>
              </w:rPr>
              <w:t>printf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(</w:t>
            </w:r>
            <w:proofErr w:type="gramEnd"/>
            <w:r w:rsidRPr="00813131">
              <w:rPr>
                <w:b/>
                <w:i/>
                <w:sz w:val="27"/>
                <w:szCs w:val="27"/>
              </w:rPr>
              <w:t>"\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n%d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found at index %d\n", key, result);</w:t>
            </w:r>
          </w:p>
          <w:p w14:paraId="45578463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}</w:t>
            </w:r>
          </w:p>
          <w:p w14:paraId="497EA23B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else {</w:t>
            </w:r>
          </w:p>
          <w:p w14:paraId="1A228A3A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</w:t>
            </w:r>
            <w:proofErr w:type="spellStart"/>
            <w:proofErr w:type="gramStart"/>
            <w:r w:rsidRPr="00813131">
              <w:rPr>
                <w:b/>
                <w:i/>
                <w:sz w:val="27"/>
                <w:szCs w:val="27"/>
              </w:rPr>
              <w:t>printf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(</w:t>
            </w:r>
            <w:proofErr w:type="gramEnd"/>
            <w:r w:rsidRPr="00813131">
              <w:rPr>
                <w:b/>
                <w:i/>
                <w:sz w:val="27"/>
                <w:szCs w:val="27"/>
              </w:rPr>
              <w:t>"\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n%d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not found\n", key);</w:t>
            </w:r>
          </w:p>
          <w:p w14:paraId="3A1D8FEA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}</w:t>
            </w:r>
          </w:p>
          <w:p w14:paraId="1B26CA5E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lastRenderedPageBreak/>
              <w:t>}</w:t>
            </w:r>
          </w:p>
          <w:p w14:paraId="3A2E4121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</w:p>
          <w:p w14:paraId="1B8565AF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>// function to perform binary search of an array</w:t>
            </w:r>
          </w:p>
          <w:p w14:paraId="679AA41E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proofErr w:type="spellStart"/>
            <w:r w:rsidRPr="00813131">
              <w:rPr>
                <w:b/>
                <w:i/>
                <w:sz w:val="27"/>
                <w:szCs w:val="27"/>
              </w:rPr>
              <w:t>size_t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813131">
              <w:rPr>
                <w:b/>
                <w:i/>
                <w:sz w:val="27"/>
                <w:szCs w:val="27"/>
              </w:rPr>
              <w:t>binarySearch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(</w:t>
            </w:r>
            <w:proofErr w:type="spellStart"/>
            <w:proofErr w:type="gramEnd"/>
            <w:r w:rsidRPr="00813131">
              <w:rPr>
                <w:b/>
                <w:i/>
                <w:sz w:val="27"/>
                <w:szCs w:val="27"/>
              </w:rPr>
              <w:t>const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int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b[],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int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searchKey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,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size_t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low,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size_t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high)</w:t>
            </w:r>
          </w:p>
          <w:p w14:paraId="3296FFEC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>{</w:t>
            </w:r>
          </w:p>
          <w:p w14:paraId="65E4BF39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// loop until low index is greater than high index</w:t>
            </w:r>
          </w:p>
          <w:p w14:paraId="1388DA48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while (low &lt;= high) {</w:t>
            </w:r>
          </w:p>
          <w:p w14:paraId="042AB734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</w:p>
          <w:p w14:paraId="75C2FE75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// determine middle element of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subarray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being searched</w:t>
            </w:r>
          </w:p>
          <w:p w14:paraId="54A8D406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size_t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middle = (low + high) / 2;</w:t>
            </w:r>
          </w:p>
          <w:p w14:paraId="6BDADE64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</w:p>
          <w:p w14:paraId="469297F7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// display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subarray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used in this loop iteration</w:t>
            </w:r>
          </w:p>
          <w:p w14:paraId="00DCBF78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</w:t>
            </w:r>
            <w:proofErr w:type="spellStart"/>
            <w:proofErr w:type="gramStart"/>
            <w:r w:rsidRPr="00813131">
              <w:rPr>
                <w:b/>
                <w:i/>
                <w:sz w:val="27"/>
                <w:szCs w:val="27"/>
              </w:rPr>
              <w:t>printRow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(</w:t>
            </w:r>
            <w:proofErr w:type="gramEnd"/>
            <w:r w:rsidRPr="00813131">
              <w:rPr>
                <w:b/>
                <w:i/>
                <w:sz w:val="27"/>
                <w:szCs w:val="27"/>
              </w:rPr>
              <w:t>b, low, middle, high);</w:t>
            </w:r>
          </w:p>
          <w:p w14:paraId="2FA9FED0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</w:p>
          <w:p w14:paraId="27A14F73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// if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searchKey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matched middle element, return middle</w:t>
            </w:r>
          </w:p>
          <w:p w14:paraId="7271C49B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if (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searchKey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== b[middle</w:t>
            </w:r>
            <w:proofErr w:type="gramStart"/>
            <w:r w:rsidRPr="00813131">
              <w:rPr>
                <w:b/>
                <w:i/>
                <w:sz w:val="27"/>
                <w:szCs w:val="27"/>
              </w:rPr>
              <w:t>]){</w:t>
            </w:r>
            <w:proofErr w:type="gramEnd"/>
          </w:p>
          <w:p w14:paraId="11905DFE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    return middle;</w:t>
            </w:r>
          </w:p>
          <w:p w14:paraId="6A7295E3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}</w:t>
            </w:r>
          </w:p>
          <w:p w14:paraId="48ED23A5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</w:p>
          <w:p w14:paraId="4C7D4649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// if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searchKey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is less than middle element, set new high</w:t>
            </w:r>
          </w:p>
          <w:p w14:paraId="7CFE3416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else if (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searchKey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&lt; b[middle]) {</w:t>
            </w:r>
          </w:p>
          <w:p w14:paraId="3F211A77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    high = middle - 1; // search low end of array</w:t>
            </w:r>
          </w:p>
          <w:p w14:paraId="7401256A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} // if</w:t>
            </w:r>
          </w:p>
          <w:p w14:paraId="6B0539B5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</w:p>
          <w:p w14:paraId="4283CBAA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// if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searchKey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is greater than middle element, set new low</w:t>
            </w:r>
          </w:p>
          <w:p w14:paraId="55291CC9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else {</w:t>
            </w:r>
          </w:p>
          <w:p w14:paraId="254237AB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    low = middle + 1; // search high end of array</w:t>
            </w:r>
          </w:p>
          <w:p w14:paraId="785E5D21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}</w:t>
            </w:r>
          </w:p>
          <w:p w14:paraId="5727BC2A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} // end while</w:t>
            </w:r>
          </w:p>
          <w:p w14:paraId="2A6A76CB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</w:p>
          <w:p w14:paraId="515C13ED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return -1; //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searchKey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not found</w:t>
            </w:r>
          </w:p>
          <w:p w14:paraId="54753E31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>}</w:t>
            </w:r>
          </w:p>
          <w:p w14:paraId="30DFC880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</w:p>
          <w:p w14:paraId="141BA328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>// print a header for the output</w:t>
            </w:r>
          </w:p>
          <w:p w14:paraId="034EE20B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void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printHeader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(void)</w:t>
            </w:r>
          </w:p>
          <w:p w14:paraId="04426F6E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>{</w:t>
            </w:r>
          </w:p>
          <w:p w14:paraId="03B9819E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puts("\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nIndices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:");</w:t>
            </w:r>
          </w:p>
          <w:p w14:paraId="7EAE4CC6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</w:p>
          <w:p w14:paraId="7FC43653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// output column head</w:t>
            </w:r>
          </w:p>
          <w:p w14:paraId="256504C4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lastRenderedPageBreak/>
              <w:t xml:space="preserve">    for (unsigned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int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= 0;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&lt; SIZE; ++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) {</w:t>
            </w:r>
          </w:p>
          <w:p w14:paraId="2F749B5C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</w:t>
            </w:r>
            <w:proofErr w:type="spellStart"/>
            <w:proofErr w:type="gramStart"/>
            <w:r w:rsidRPr="00813131">
              <w:rPr>
                <w:b/>
                <w:i/>
                <w:sz w:val="27"/>
                <w:szCs w:val="27"/>
              </w:rPr>
              <w:t>printf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(</w:t>
            </w:r>
            <w:proofErr w:type="gramEnd"/>
            <w:r w:rsidRPr="00813131">
              <w:rPr>
                <w:b/>
                <w:i/>
                <w:sz w:val="27"/>
                <w:szCs w:val="27"/>
              </w:rPr>
              <w:t xml:space="preserve">"%3u",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);</w:t>
            </w:r>
          </w:p>
          <w:p w14:paraId="2778EF31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}</w:t>
            </w:r>
          </w:p>
          <w:p w14:paraId="657CEB50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</w:p>
          <w:p w14:paraId="045C44F7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</w:t>
            </w:r>
            <w:proofErr w:type="gramStart"/>
            <w:r w:rsidRPr="00813131">
              <w:rPr>
                <w:b/>
                <w:i/>
                <w:sz w:val="27"/>
                <w:szCs w:val="27"/>
              </w:rPr>
              <w:t>puts(</w:t>
            </w:r>
            <w:proofErr w:type="gramEnd"/>
            <w:r w:rsidRPr="00813131">
              <w:rPr>
                <w:b/>
                <w:i/>
                <w:sz w:val="27"/>
                <w:szCs w:val="27"/>
              </w:rPr>
              <w:t>""); // start new line of output</w:t>
            </w:r>
          </w:p>
          <w:p w14:paraId="62CE7698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</w:p>
          <w:p w14:paraId="25A88E45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// output line of - characters</w:t>
            </w:r>
          </w:p>
          <w:p w14:paraId="4E66B9DE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for (unsigned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int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= 1;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&lt;= 4 * SIZE; ++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) {</w:t>
            </w:r>
          </w:p>
          <w:p w14:paraId="55F55A74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</w:t>
            </w:r>
            <w:proofErr w:type="spellStart"/>
            <w:proofErr w:type="gramStart"/>
            <w:r w:rsidRPr="00813131">
              <w:rPr>
                <w:b/>
                <w:i/>
                <w:sz w:val="27"/>
                <w:szCs w:val="27"/>
              </w:rPr>
              <w:t>printf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(</w:t>
            </w:r>
            <w:proofErr w:type="gramEnd"/>
            <w:r w:rsidRPr="00813131">
              <w:rPr>
                <w:b/>
                <w:i/>
                <w:sz w:val="27"/>
                <w:szCs w:val="27"/>
              </w:rPr>
              <w:t>"%s", "-");</w:t>
            </w:r>
          </w:p>
          <w:p w14:paraId="409C080E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}</w:t>
            </w:r>
          </w:p>
          <w:p w14:paraId="3CEDDADA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</w:p>
          <w:p w14:paraId="0BF1A7E7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</w:t>
            </w:r>
            <w:proofErr w:type="gramStart"/>
            <w:r w:rsidRPr="00813131">
              <w:rPr>
                <w:b/>
                <w:i/>
                <w:sz w:val="27"/>
                <w:szCs w:val="27"/>
              </w:rPr>
              <w:t>puts(</w:t>
            </w:r>
            <w:proofErr w:type="gramEnd"/>
            <w:r w:rsidRPr="00813131">
              <w:rPr>
                <w:b/>
                <w:i/>
                <w:sz w:val="27"/>
                <w:szCs w:val="27"/>
              </w:rPr>
              <w:t>""); // start new line output</w:t>
            </w:r>
          </w:p>
          <w:p w14:paraId="50C30011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>}</w:t>
            </w:r>
          </w:p>
          <w:p w14:paraId="63E65A06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</w:p>
          <w:p w14:paraId="17188DD2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// print one row of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outpt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showing the current</w:t>
            </w:r>
          </w:p>
          <w:p w14:paraId="24056B83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>// part of the array being processed.</w:t>
            </w:r>
          </w:p>
          <w:p w14:paraId="7EFA393B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void </w:t>
            </w:r>
            <w:proofErr w:type="spellStart"/>
            <w:proofErr w:type="gramStart"/>
            <w:r w:rsidRPr="00813131">
              <w:rPr>
                <w:b/>
                <w:i/>
                <w:sz w:val="27"/>
                <w:szCs w:val="27"/>
              </w:rPr>
              <w:t>printRow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(</w:t>
            </w:r>
            <w:proofErr w:type="spellStart"/>
            <w:proofErr w:type="gramEnd"/>
            <w:r w:rsidRPr="00813131">
              <w:rPr>
                <w:b/>
                <w:i/>
                <w:sz w:val="27"/>
                <w:szCs w:val="27"/>
              </w:rPr>
              <w:t>const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int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b[],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size_t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low,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size_t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mid,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size_t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high)</w:t>
            </w:r>
          </w:p>
          <w:p w14:paraId="607298EC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>{</w:t>
            </w:r>
          </w:p>
          <w:p w14:paraId="276185C1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// loop through entire array</w:t>
            </w:r>
          </w:p>
          <w:p w14:paraId="635505CB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for (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size_t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= 0;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&lt; SIZE; ++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) {</w:t>
            </w:r>
          </w:p>
          <w:p w14:paraId="4FCC1DED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</w:p>
          <w:p w14:paraId="64A4FD7D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// display spaces if outside current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subarray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range</w:t>
            </w:r>
          </w:p>
          <w:p w14:paraId="289D8FEF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if (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&lt; low ||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&gt; high) {</w:t>
            </w:r>
          </w:p>
          <w:p w14:paraId="3FA79067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    </w:t>
            </w:r>
            <w:proofErr w:type="spellStart"/>
            <w:proofErr w:type="gramStart"/>
            <w:r w:rsidRPr="00813131">
              <w:rPr>
                <w:b/>
                <w:i/>
                <w:sz w:val="27"/>
                <w:szCs w:val="27"/>
              </w:rPr>
              <w:t>printf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(</w:t>
            </w:r>
            <w:proofErr w:type="gramEnd"/>
            <w:r w:rsidRPr="00813131">
              <w:rPr>
                <w:b/>
                <w:i/>
                <w:sz w:val="27"/>
                <w:szCs w:val="27"/>
              </w:rPr>
              <w:t>"%s","   ");</w:t>
            </w:r>
          </w:p>
          <w:p w14:paraId="1A5B8B53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}</w:t>
            </w:r>
          </w:p>
          <w:p w14:paraId="44FCA2B4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else if (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 xml:space="preserve"> == mid) </w:t>
            </w:r>
            <w:proofErr w:type="gramStart"/>
            <w:r w:rsidRPr="00813131">
              <w:rPr>
                <w:b/>
                <w:i/>
                <w:sz w:val="27"/>
                <w:szCs w:val="27"/>
              </w:rPr>
              <w:t>{ /</w:t>
            </w:r>
            <w:proofErr w:type="gramEnd"/>
            <w:r w:rsidRPr="00813131">
              <w:rPr>
                <w:b/>
                <w:i/>
                <w:sz w:val="27"/>
                <w:szCs w:val="27"/>
              </w:rPr>
              <w:t>/ display middle element</w:t>
            </w:r>
          </w:p>
          <w:p w14:paraId="2AFAAC08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    </w:t>
            </w:r>
            <w:proofErr w:type="spellStart"/>
            <w:proofErr w:type="gramStart"/>
            <w:r w:rsidRPr="00813131">
              <w:rPr>
                <w:b/>
                <w:i/>
                <w:sz w:val="27"/>
                <w:szCs w:val="27"/>
              </w:rPr>
              <w:t>printf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(</w:t>
            </w:r>
            <w:proofErr w:type="gramEnd"/>
            <w:r w:rsidRPr="00813131">
              <w:rPr>
                <w:b/>
                <w:i/>
                <w:sz w:val="27"/>
                <w:szCs w:val="27"/>
              </w:rPr>
              <w:t>"%3d*", b[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]); // mark middle value</w:t>
            </w:r>
          </w:p>
          <w:p w14:paraId="6DA6842C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}</w:t>
            </w:r>
          </w:p>
          <w:p w14:paraId="282980F3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else </w:t>
            </w:r>
            <w:proofErr w:type="gramStart"/>
            <w:r w:rsidRPr="00813131">
              <w:rPr>
                <w:b/>
                <w:i/>
                <w:sz w:val="27"/>
                <w:szCs w:val="27"/>
              </w:rPr>
              <w:t>{ /</w:t>
            </w:r>
            <w:proofErr w:type="gramEnd"/>
            <w:r w:rsidRPr="00813131">
              <w:rPr>
                <w:b/>
                <w:i/>
                <w:sz w:val="27"/>
                <w:szCs w:val="27"/>
              </w:rPr>
              <w:t xml:space="preserve">/ display other elements in 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subarray</w:t>
            </w:r>
            <w:proofErr w:type="spellEnd"/>
          </w:p>
          <w:p w14:paraId="5B44B295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    </w:t>
            </w:r>
            <w:proofErr w:type="spellStart"/>
            <w:proofErr w:type="gramStart"/>
            <w:r w:rsidRPr="00813131">
              <w:rPr>
                <w:b/>
                <w:i/>
                <w:sz w:val="27"/>
                <w:szCs w:val="27"/>
              </w:rPr>
              <w:t>printf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(</w:t>
            </w:r>
            <w:proofErr w:type="gramEnd"/>
            <w:r w:rsidRPr="00813131">
              <w:rPr>
                <w:b/>
                <w:i/>
                <w:sz w:val="27"/>
                <w:szCs w:val="27"/>
              </w:rPr>
              <w:t>"%3d", b[</w:t>
            </w:r>
            <w:proofErr w:type="spellStart"/>
            <w:r w:rsidRPr="00813131">
              <w:rPr>
                <w:b/>
                <w:i/>
                <w:sz w:val="27"/>
                <w:szCs w:val="27"/>
              </w:rPr>
              <w:t>i</w:t>
            </w:r>
            <w:proofErr w:type="spellEnd"/>
            <w:r w:rsidRPr="00813131">
              <w:rPr>
                <w:b/>
                <w:i/>
                <w:sz w:val="27"/>
                <w:szCs w:val="27"/>
              </w:rPr>
              <w:t>]);</w:t>
            </w:r>
          </w:p>
          <w:p w14:paraId="7583E2D4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    }</w:t>
            </w:r>
          </w:p>
          <w:p w14:paraId="5FA1E403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}</w:t>
            </w:r>
          </w:p>
          <w:p w14:paraId="60B530D0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</w:p>
          <w:p w14:paraId="221E80B8" w14:textId="77777777" w:rsidR="00813131" w:rsidRPr="00813131" w:rsidRDefault="00813131" w:rsidP="00813131">
            <w:pPr>
              <w:rPr>
                <w:b/>
                <w:i/>
                <w:sz w:val="27"/>
                <w:szCs w:val="27"/>
              </w:rPr>
            </w:pPr>
            <w:r w:rsidRPr="00813131">
              <w:rPr>
                <w:b/>
                <w:i/>
                <w:sz w:val="27"/>
                <w:szCs w:val="27"/>
              </w:rPr>
              <w:t xml:space="preserve">    </w:t>
            </w:r>
            <w:proofErr w:type="gramStart"/>
            <w:r w:rsidRPr="00813131">
              <w:rPr>
                <w:b/>
                <w:i/>
                <w:sz w:val="27"/>
                <w:szCs w:val="27"/>
              </w:rPr>
              <w:t>puts(</w:t>
            </w:r>
            <w:proofErr w:type="gramEnd"/>
            <w:r w:rsidRPr="00813131">
              <w:rPr>
                <w:b/>
                <w:i/>
                <w:sz w:val="27"/>
                <w:szCs w:val="27"/>
              </w:rPr>
              <w:t>""); // start new line of output</w:t>
            </w:r>
          </w:p>
          <w:p w14:paraId="0BB16A7F" w14:textId="42CD3B3C" w:rsidR="004F2CE1" w:rsidRDefault="00813131" w:rsidP="0057081F">
            <w:pPr>
              <w:rPr>
                <w:b/>
                <w:i/>
                <w:sz w:val="28"/>
                <w:szCs w:val="28"/>
              </w:rPr>
            </w:pPr>
            <w:r w:rsidRPr="00813131">
              <w:rPr>
                <w:b/>
                <w:i/>
                <w:sz w:val="27"/>
                <w:szCs w:val="27"/>
              </w:rPr>
              <w:t>}</w:t>
            </w:r>
          </w:p>
        </w:tc>
      </w:tr>
    </w:tbl>
    <w:p w14:paraId="6D5446AD" w14:textId="6E9C0254" w:rsidR="00813131" w:rsidRDefault="00813131" w:rsidP="004F2CE1">
      <w:pPr>
        <w:rPr>
          <w:b/>
          <w:i/>
          <w:sz w:val="28"/>
          <w:szCs w:val="28"/>
        </w:rPr>
      </w:pPr>
    </w:p>
    <w:p w14:paraId="72125237" w14:textId="77777777" w:rsidR="00813131" w:rsidRDefault="0081313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36D6EF02" w14:textId="77777777" w:rsidR="004F2CE1" w:rsidRDefault="004F2CE1" w:rsidP="004F2CE1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2CE1" w14:paraId="05909233" w14:textId="77777777" w:rsidTr="0057081F">
        <w:tc>
          <w:tcPr>
            <w:tcW w:w="9576" w:type="dxa"/>
            <w:shd w:val="clear" w:color="auto" w:fill="8DB3E2" w:themeFill="text2" w:themeFillTint="66"/>
          </w:tcPr>
          <w:p w14:paraId="5528494A" w14:textId="77777777" w:rsidR="004F2CE1" w:rsidRDefault="004F2CE1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4F2CE1" w:rsidRPr="00957B91" w14:paraId="7DB6BE94" w14:textId="77777777" w:rsidTr="0057081F">
        <w:tc>
          <w:tcPr>
            <w:tcW w:w="9576" w:type="dxa"/>
          </w:tcPr>
          <w:p w14:paraId="1B084BA1" w14:textId="77777777" w:rsidR="004F2CE1" w:rsidRDefault="00813131" w:rsidP="0057081F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7919C03B" wp14:editId="336C1560">
                  <wp:extent cx="4611403" cy="2174993"/>
                  <wp:effectExtent l="0" t="0" r="1143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 Shot 2018-03-12 at 3.03.55 PM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308" cy="2176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E2F18" w14:textId="77777777" w:rsidR="00813131" w:rsidRDefault="00813131" w:rsidP="0057081F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406FBB79" wp14:editId="5831FED3">
                  <wp:extent cx="4688476" cy="2240414"/>
                  <wp:effectExtent l="0" t="0" r="1079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 Shot 2018-03-12 at 3.04.10 PM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189" cy="2245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55ABD" w14:textId="78FF1028" w:rsidR="00813131" w:rsidRPr="00957B91" w:rsidRDefault="00813131" w:rsidP="0057081F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6C1BCFB5" wp14:editId="5BD207B2">
                  <wp:extent cx="4653514" cy="1904694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 Shot 2018-03-12 at 3.04.30 PM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8791" cy="191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BA1D43" w14:textId="77777777" w:rsidR="004F2CE1" w:rsidRDefault="004F2CE1" w:rsidP="004F2CE1">
      <w:pPr>
        <w:rPr>
          <w:b/>
          <w:i/>
          <w:sz w:val="28"/>
          <w:szCs w:val="28"/>
        </w:rPr>
      </w:pPr>
    </w:p>
    <w:p w14:paraId="71C9C707" w14:textId="77777777" w:rsidR="006A1C5C" w:rsidRDefault="006A1C5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0D0189F4" w14:textId="38FD8AFC" w:rsidR="004F2CE1" w:rsidRDefault="00D12CBF" w:rsidP="004F2CE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6-21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2CE1" w14:paraId="5E7F1201" w14:textId="77777777" w:rsidTr="0057081F">
        <w:tc>
          <w:tcPr>
            <w:tcW w:w="9576" w:type="dxa"/>
            <w:shd w:val="clear" w:color="auto" w:fill="8DB3E2" w:themeFill="text2" w:themeFillTint="66"/>
          </w:tcPr>
          <w:p w14:paraId="0F161DBA" w14:textId="77777777" w:rsidR="004F2CE1" w:rsidRDefault="004F2CE1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4F2CE1" w14:paraId="4F6F00F2" w14:textId="77777777" w:rsidTr="0057081F">
        <w:tc>
          <w:tcPr>
            <w:tcW w:w="9576" w:type="dxa"/>
          </w:tcPr>
          <w:p w14:paraId="52706483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r w:rsidRPr="00B17707">
              <w:rPr>
                <w:b/>
                <w:i/>
                <w:sz w:val="24"/>
                <w:szCs w:val="24"/>
              </w:rPr>
              <w:t>// Fig. 6.21: fig06_21.c</w:t>
            </w:r>
          </w:p>
          <w:p w14:paraId="3CCCDAE5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r w:rsidRPr="00B17707">
              <w:rPr>
                <w:b/>
                <w:i/>
                <w:sz w:val="24"/>
                <w:szCs w:val="24"/>
              </w:rPr>
              <w:t>// Initializing multidimensional arrays.</w:t>
            </w:r>
          </w:p>
          <w:p w14:paraId="19F64CD9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r w:rsidRPr="00B17707">
              <w:rPr>
                <w:b/>
                <w:i/>
                <w:sz w:val="24"/>
                <w:szCs w:val="24"/>
              </w:rPr>
              <w:t>#include &lt;</w:t>
            </w:r>
            <w:proofErr w:type="spellStart"/>
            <w:r w:rsidRPr="00B17707">
              <w:rPr>
                <w:b/>
                <w:i/>
                <w:sz w:val="24"/>
                <w:szCs w:val="24"/>
              </w:rPr>
              <w:t>stdio.h</w:t>
            </w:r>
            <w:proofErr w:type="spellEnd"/>
            <w:r w:rsidRPr="00B17707">
              <w:rPr>
                <w:b/>
                <w:i/>
                <w:sz w:val="24"/>
                <w:szCs w:val="24"/>
              </w:rPr>
              <w:t>&gt;</w:t>
            </w:r>
          </w:p>
          <w:p w14:paraId="18EEE984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</w:p>
          <w:p w14:paraId="208127C6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r w:rsidRPr="00B17707">
              <w:rPr>
                <w:b/>
                <w:i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B17707">
              <w:rPr>
                <w:b/>
                <w:i/>
                <w:sz w:val="24"/>
                <w:szCs w:val="24"/>
              </w:rPr>
              <w:t>printArray</w:t>
            </w:r>
            <w:proofErr w:type="spellEnd"/>
            <w:r w:rsidRPr="00B17707">
              <w:rPr>
                <w:b/>
                <w:i/>
                <w:sz w:val="24"/>
                <w:szCs w:val="24"/>
              </w:rPr>
              <w:t>(</w:t>
            </w:r>
            <w:proofErr w:type="spellStart"/>
            <w:proofErr w:type="gramEnd"/>
            <w:r w:rsidRPr="00B17707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B17707">
              <w:rPr>
                <w:b/>
                <w:i/>
                <w:sz w:val="24"/>
                <w:szCs w:val="24"/>
              </w:rPr>
              <w:t xml:space="preserve"> a[] [3]); // function prototype</w:t>
            </w:r>
          </w:p>
          <w:p w14:paraId="15DFA0F6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</w:p>
          <w:p w14:paraId="3F2EC287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r w:rsidRPr="00B17707">
              <w:rPr>
                <w:b/>
                <w:i/>
                <w:sz w:val="24"/>
                <w:szCs w:val="24"/>
              </w:rPr>
              <w:t>// function main begins program execution</w:t>
            </w:r>
          </w:p>
          <w:p w14:paraId="7FE9819E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B17707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B17707">
              <w:rPr>
                <w:b/>
                <w:i/>
                <w:sz w:val="24"/>
                <w:szCs w:val="24"/>
              </w:rPr>
              <w:t xml:space="preserve"> main(void)</w:t>
            </w:r>
          </w:p>
          <w:p w14:paraId="3C1E7CAA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r w:rsidRPr="00B17707">
              <w:rPr>
                <w:b/>
                <w:i/>
                <w:sz w:val="24"/>
                <w:szCs w:val="24"/>
              </w:rPr>
              <w:t>{</w:t>
            </w:r>
          </w:p>
          <w:p w14:paraId="78A15FBE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r w:rsidRPr="00B17707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r w:rsidRPr="00B17707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B17707">
              <w:rPr>
                <w:b/>
                <w:i/>
                <w:sz w:val="24"/>
                <w:szCs w:val="24"/>
              </w:rPr>
              <w:t xml:space="preserve"> array1[2] [3] = {{1, 2, 3}, {4, 5, 6}};</w:t>
            </w:r>
          </w:p>
          <w:p w14:paraId="61E301FE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r w:rsidRPr="00B17707">
              <w:rPr>
                <w:b/>
                <w:i/>
                <w:sz w:val="24"/>
                <w:szCs w:val="24"/>
              </w:rPr>
              <w:t xml:space="preserve">    </w:t>
            </w:r>
            <w:proofErr w:type="gramStart"/>
            <w:r w:rsidRPr="00B17707">
              <w:rPr>
                <w:b/>
                <w:i/>
                <w:sz w:val="24"/>
                <w:szCs w:val="24"/>
              </w:rPr>
              <w:t>puts(</w:t>
            </w:r>
            <w:proofErr w:type="gramEnd"/>
            <w:r w:rsidRPr="00B17707">
              <w:rPr>
                <w:b/>
                <w:i/>
                <w:sz w:val="24"/>
                <w:szCs w:val="24"/>
              </w:rPr>
              <w:t>"Values in array1 by row are:");</w:t>
            </w:r>
          </w:p>
          <w:p w14:paraId="5CD064C8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r w:rsidRPr="00B17707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r w:rsidRPr="00B17707">
              <w:rPr>
                <w:b/>
                <w:i/>
                <w:sz w:val="24"/>
                <w:szCs w:val="24"/>
              </w:rPr>
              <w:t>printArray</w:t>
            </w:r>
            <w:proofErr w:type="spellEnd"/>
            <w:r w:rsidRPr="00B17707">
              <w:rPr>
                <w:b/>
                <w:i/>
                <w:sz w:val="24"/>
                <w:szCs w:val="24"/>
              </w:rPr>
              <w:t>(array1);</w:t>
            </w:r>
          </w:p>
          <w:p w14:paraId="41B741FF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</w:p>
          <w:p w14:paraId="2E6B9859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r w:rsidRPr="00B17707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r w:rsidRPr="00B17707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B17707">
              <w:rPr>
                <w:b/>
                <w:i/>
                <w:sz w:val="24"/>
                <w:szCs w:val="24"/>
              </w:rPr>
              <w:t xml:space="preserve"> array2[2] [3] = {1, 2, 3, 4, 5};</w:t>
            </w:r>
          </w:p>
          <w:p w14:paraId="70C05776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r w:rsidRPr="00B17707">
              <w:rPr>
                <w:b/>
                <w:i/>
                <w:sz w:val="24"/>
                <w:szCs w:val="24"/>
              </w:rPr>
              <w:t xml:space="preserve">    </w:t>
            </w:r>
            <w:proofErr w:type="gramStart"/>
            <w:r w:rsidRPr="00B17707">
              <w:rPr>
                <w:b/>
                <w:i/>
                <w:sz w:val="24"/>
                <w:szCs w:val="24"/>
              </w:rPr>
              <w:t>puts(</w:t>
            </w:r>
            <w:proofErr w:type="gramEnd"/>
            <w:r w:rsidRPr="00B17707">
              <w:rPr>
                <w:b/>
                <w:i/>
                <w:sz w:val="24"/>
                <w:szCs w:val="24"/>
              </w:rPr>
              <w:t>"Values in array2 by row are:");</w:t>
            </w:r>
          </w:p>
          <w:p w14:paraId="1DE82E80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r w:rsidRPr="00B17707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r w:rsidRPr="00B17707">
              <w:rPr>
                <w:b/>
                <w:i/>
                <w:sz w:val="24"/>
                <w:szCs w:val="24"/>
              </w:rPr>
              <w:t>printArray</w:t>
            </w:r>
            <w:proofErr w:type="spellEnd"/>
            <w:r w:rsidRPr="00B17707">
              <w:rPr>
                <w:b/>
                <w:i/>
                <w:sz w:val="24"/>
                <w:szCs w:val="24"/>
              </w:rPr>
              <w:t>(array2);</w:t>
            </w:r>
          </w:p>
          <w:p w14:paraId="6F4C95E0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</w:p>
          <w:p w14:paraId="681EA71C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r w:rsidRPr="00B17707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r w:rsidRPr="00B17707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B17707">
              <w:rPr>
                <w:b/>
                <w:i/>
                <w:sz w:val="24"/>
                <w:szCs w:val="24"/>
              </w:rPr>
              <w:t xml:space="preserve"> array3[2] [3] = {{1, 2}, {4}};</w:t>
            </w:r>
          </w:p>
          <w:p w14:paraId="7AFDDD5F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r w:rsidRPr="00B17707">
              <w:rPr>
                <w:b/>
                <w:i/>
                <w:sz w:val="24"/>
                <w:szCs w:val="24"/>
              </w:rPr>
              <w:t xml:space="preserve">    </w:t>
            </w:r>
            <w:proofErr w:type="gramStart"/>
            <w:r w:rsidRPr="00B17707">
              <w:rPr>
                <w:b/>
                <w:i/>
                <w:sz w:val="24"/>
                <w:szCs w:val="24"/>
              </w:rPr>
              <w:t>puts(</w:t>
            </w:r>
            <w:proofErr w:type="gramEnd"/>
            <w:r w:rsidRPr="00B17707">
              <w:rPr>
                <w:b/>
                <w:i/>
                <w:sz w:val="24"/>
                <w:szCs w:val="24"/>
              </w:rPr>
              <w:t>"Values in arrray3 by row are:");</w:t>
            </w:r>
          </w:p>
          <w:p w14:paraId="78227D8B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r w:rsidRPr="00B17707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r w:rsidRPr="00B17707">
              <w:rPr>
                <w:b/>
                <w:i/>
                <w:sz w:val="24"/>
                <w:szCs w:val="24"/>
              </w:rPr>
              <w:t>printArray</w:t>
            </w:r>
            <w:proofErr w:type="spellEnd"/>
            <w:r w:rsidRPr="00B17707">
              <w:rPr>
                <w:b/>
                <w:i/>
                <w:sz w:val="24"/>
                <w:szCs w:val="24"/>
              </w:rPr>
              <w:t>(array3);</w:t>
            </w:r>
          </w:p>
          <w:p w14:paraId="5E373D66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r w:rsidRPr="00B17707">
              <w:rPr>
                <w:b/>
                <w:i/>
                <w:sz w:val="24"/>
                <w:szCs w:val="24"/>
              </w:rPr>
              <w:t>}</w:t>
            </w:r>
          </w:p>
          <w:p w14:paraId="083B4E4C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</w:p>
          <w:p w14:paraId="66375DB9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r w:rsidRPr="00B17707">
              <w:rPr>
                <w:b/>
                <w:i/>
                <w:sz w:val="24"/>
                <w:szCs w:val="24"/>
              </w:rPr>
              <w:t>// function to output array with two rows and three columns</w:t>
            </w:r>
          </w:p>
          <w:p w14:paraId="7513712C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r w:rsidRPr="00B17707">
              <w:rPr>
                <w:b/>
                <w:i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B17707">
              <w:rPr>
                <w:b/>
                <w:i/>
                <w:sz w:val="24"/>
                <w:szCs w:val="24"/>
              </w:rPr>
              <w:t>printArray</w:t>
            </w:r>
            <w:proofErr w:type="spellEnd"/>
            <w:r w:rsidRPr="00B17707">
              <w:rPr>
                <w:b/>
                <w:i/>
                <w:sz w:val="24"/>
                <w:szCs w:val="24"/>
              </w:rPr>
              <w:t>(</w:t>
            </w:r>
            <w:proofErr w:type="spellStart"/>
            <w:proofErr w:type="gramEnd"/>
            <w:r w:rsidRPr="00B17707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B17707">
              <w:rPr>
                <w:b/>
                <w:i/>
                <w:sz w:val="24"/>
                <w:szCs w:val="24"/>
              </w:rPr>
              <w:t xml:space="preserve"> a[] [3])</w:t>
            </w:r>
          </w:p>
          <w:p w14:paraId="05E9A591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r w:rsidRPr="00B17707">
              <w:rPr>
                <w:b/>
                <w:i/>
                <w:sz w:val="24"/>
                <w:szCs w:val="24"/>
              </w:rPr>
              <w:t>{</w:t>
            </w:r>
          </w:p>
          <w:p w14:paraId="6F815376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r w:rsidRPr="00B17707">
              <w:rPr>
                <w:b/>
                <w:i/>
                <w:sz w:val="24"/>
                <w:szCs w:val="24"/>
              </w:rPr>
              <w:t xml:space="preserve">    // loop through rows</w:t>
            </w:r>
          </w:p>
          <w:p w14:paraId="4F6BC104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r w:rsidRPr="00B17707">
              <w:rPr>
                <w:b/>
                <w:i/>
                <w:sz w:val="24"/>
                <w:szCs w:val="24"/>
              </w:rPr>
              <w:t xml:space="preserve">    for (</w:t>
            </w:r>
            <w:proofErr w:type="spellStart"/>
            <w:r w:rsidRPr="00B17707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B17707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B17707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B17707">
              <w:rPr>
                <w:b/>
                <w:i/>
                <w:sz w:val="24"/>
                <w:szCs w:val="24"/>
              </w:rPr>
              <w:t xml:space="preserve"> = 0; </w:t>
            </w:r>
            <w:proofErr w:type="spellStart"/>
            <w:r w:rsidRPr="00B17707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B17707">
              <w:rPr>
                <w:b/>
                <w:i/>
                <w:sz w:val="24"/>
                <w:szCs w:val="24"/>
              </w:rPr>
              <w:t xml:space="preserve"> &lt;= 1; ++</w:t>
            </w:r>
            <w:proofErr w:type="spellStart"/>
            <w:r w:rsidRPr="00B17707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B17707">
              <w:rPr>
                <w:b/>
                <w:i/>
                <w:sz w:val="24"/>
                <w:szCs w:val="24"/>
              </w:rPr>
              <w:t>) {</w:t>
            </w:r>
          </w:p>
          <w:p w14:paraId="73D886B3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</w:p>
          <w:p w14:paraId="54B46F79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r w:rsidRPr="00B17707">
              <w:rPr>
                <w:b/>
                <w:i/>
                <w:sz w:val="24"/>
                <w:szCs w:val="24"/>
              </w:rPr>
              <w:t xml:space="preserve">        // output column values</w:t>
            </w:r>
          </w:p>
          <w:p w14:paraId="292544E8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r w:rsidRPr="00B17707">
              <w:rPr>
                <w:b/>
                <w:i/>
                <w:sz w:val="24"/>
                <w:szCs w:val="24"/>
              </w:rPr>
              <w:t xml:space="preserve">        for (</w:t>
            </w:r>
            <w:proofErr w:type="spellStart"/>
            <w:r w:rsidRPr="00B17707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B17707">
              <w:rPr>
                <w:b/>
                <w:i/>
                <w:sz w:val="24"/>
                <w:szCs w:val="24"/>
              </w:rPr>
              <w:t xml:space="preserve"> j = 0; j &lt;= 2; ++j) {</w:t>
            </w:r>
          </w:p>
          <w:p w14:paraId="15D14ADB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r w:rsidRPr="00B17707">
              <w:rPr>
                <w:b/>
                <w:i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17707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B17707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B17707">
              <w:rPr>
                <w:b/>
                <w:i/>
                <w:sz w:val="24"/>
                <w:szCs w:val="24"/>
              </w:rPr>
              <w:t>"%d ", a[</w:t>
            </w:r>
            <w:proofErr w:type="spellStart"/>
            <w:r w:rsidRPr="00B17707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B17707">
              <w:rPr>
                <w:b/>
                <w:i/>
                <w:sz w:val="24"/>
                <w:szCs w:val="24"/>
              </w:rPr>
              <w:t>] [j]);</w:t>
            </w:r>
          </w:p>
          <w:p w14:paraId="19316D7B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r w:rsidRPr="00B17707">
              <w:rPr>
                <w:b/>
                <w:i/>
                <w:sz w:val="24"/>
                <w:szCs w:val="24"/>
              </w:rPr>
              <w:t xml:space="preserve">        }</w:t>
            </w:r>
          </w:p>
          <w:p w14:paraId="1841CAD2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</w:p>
          <w:p w14:paraId="2F0EAA8A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r w:rsidRPr="00B17707">
              <w:rPr>
                <w:b/>
                <w:i/>
                <w:sz w:val="24"/>
                <w:szCs w:val="24"/>
              </w:rPr>
              <w:t xml:space="preserve">        </w:t>
            </w:r>
            <w:proofErr w:type="spellStart"/>
            <w:r w:rsidRPr="00B17707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B17707">
              <w:rPr>
                <w:b/>
                <w:i/>
                <w:sz w:val="24"/>
                <w:szCs w:val="24"/>
              </w:rPr>
              <w:t>("\n"); // start new line of output</w:t>
            </w:r>
          </w:p>
          <w:p w14:paraId="60B13836" w14:textId="77777777" w:rsidR="00B17707" w:rsidRPr="00B17707" w:rsidRDefault="00B17707" w:rsidP="00B17707">
            <w:pPr>
              <w:rPr>
                <w:b/>
                <w:i/>
                <w:sz w:val="24"/>
                <w:szCs w:val="24"/>
              </w:rPr>
            </w:pPr>
            <w:r w:rsidRPr="00B17707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4BE29B5C" w14:textId="1B3B6E4B" w:rsidR="004F2CE1" w:rsidRDefault="00B17707" w:rsidP="0057081F">
            <w:pPr>
              <w:rPr>
                <w:b/>
                <w:i/>
                <w:sz w:val="28"/>
                <w:szCs w:val="28"/>
              </w:rPr>
            </w:pPr>
            <w:r w:rsidRPr="00B17707">
              <w:rPr>
                <w:b/>
                <w:i/>
                <w:sz w:val="24"/>
                <w:szCs w:val="24"/>
              </w:rPr>
              <w:t>}</w:t>
            </w:r>
          </w:p>
        </w:tc>
      </w:tr>
    </w:tbl>
    <w:p w14:paraId="70842CA9" w14:textId="6EE09682" w:rsidR="00B17707" w:rsidRDefault="00B17707" w:rsidP="004F2CE1">
      <w:pPr>
        <w:rPr>
          <w:b/>
          <w:i/>
          <w:sz w:val="28"/>
          <w:szCs w:val="28"/>
        </w:rPr>
      </w:pPr>
    </w:p>
    <w:p w14:paraId="38FAE726" w14:textId="77777777" w:rsidR="00B17707" w:rsidRDefault="00B1770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0F91FE97" w14:textId="77777777" w:rsidR="004F2CE1" w:rsidRDefault="004F2CE1" w:rsidP="004F2CE1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2CE1" w14:paraId="6842B6B9" w14:textId="77777777" w:rsidTr="0057081F">
        <w:tc>
          <w:tcPr>
            <w:tcW w:w="9576" w:type="dxa"/>
            <w:shd w:val="clear" w:color="auto" w:fill="8DB3E2" w:themeFill="text2" w:themeFillTint="66"/>
          </w:tcPr>
          <w:p w14:paraId="19B24D0D" w14:textId="77777777" w:rsidR="004F2CE1" w:rsidRDefault="004F2CE1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4F2CE1" w:rsidRPr="00957B91" w14:paraId="6A171495" w14:textId="77777777" w:rsidTr="0057081F">
        <w:tc>
          <w:tcPr>
            <w:tcW w:w="9576" w:type="dxa"/>
          </w:tcPr>
          <w:p w14:paraId="6268D097" w14:textId="568D7F88" w:rsidR="004F2CE1" w:rsidRPr="00957B91" w:rsidRDefault="00B17707" w:rsidP="0057081F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D625BB3" wp14:editId="5E4BFF0E">
                  <wp:extent cx="4114800" cy="2260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 Shot 2018-03-12 at 3.17.48 PM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26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A0B4BA" w14:textId="77777777" w:rsidR="004F2CE1" w:rsidRDefault="004F2CE1" w:rsidP="004F2CE1">
      <w:pPr>
        <w:rPr>
          <w:b/>
          <w:i/>
          <w:sz w:val="28"/>
          <w:szCs w:val="28"/>
        </w:rPr>
      </w:pPr>
    </w:p>
    <w:p w14:paraId="49731974" w14:textId="77777777" w:rsidR="006A1C5C" w:rsidRDefault="006A1C5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3415643D" w14:textId="64E53D72" w:rsidR="004F2CE1" w:rsidRDefault="002004BF" w:rsidP="004F2CE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6-22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2CE1" w14:paraId="7F49D398" w14:textId="77777777" w:rsidTr="0057081F">
        <w:tc>
          <w:tcPr>
            <w:tcW w:w="9576" w:type="dxa"/>
            <w:shd w:val="clear" w:color="auto" w:fill="8DB3E2" w:themeFill="text2" w:themeFillTint="66"/>
          </w:tcPr>
          <w:p w14:paraId="33B34423" w14:textId="77777777" w:rsidR="004F2CE1" w:rsidRDefault="004F2CE1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4F2CE1" w14:paraId="2497E017" w14:textId="77777777" w:rsidTr="0057081F">
        <w:tc>
          <w:tcPr>
            <w:tcW w:w="9576" w:type="dxa"/>
          </w:tcPr>
          <w:p w14:paraId="7D24BF63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>// Fig. 6.22: fig06_22.c</w:t>
            </w:r>
          </w:p>
          <w:p w14:paraId="05CF2670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>// Two-dimensional array manipulations</w:t>
            </w:r>
          </w:p>
          <w:p w14:paraId="770258B2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>#include &lt;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stdio.h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&gt;</w:t>
            </w:r>
          </w:p>
          <w:p w14:paraId="3011A5D7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>#define STUDENTS 3</w:t>
            </w:r>
          </w:p>
          <w:p w14:paraId="301408A4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>#define EXAMS 4</w:t>
            </w:r>
          </w:p>
          <w:p w14:paraId="0B9C45C3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</w:p>
          <w:p w14:paraId="052CF693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>// function prototype</w:t>
            </w:r>
          </w:p>
          <w:p w14:paraId="28FC29BD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57081F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</w:t>
            </w:r>
            <w:proofErr w:type="gramStart"/>
            <w:r w:rsidRPr="0057081F">
              <w:rPr>
                <w:b/>
                <w:i/>
                <w:sz w:val="24"/>
                <w:szCs w:val="24"/>
              </w:rPr>
              <w:t>minimum(</w:t>
            </w:r>
            <w:proofErr w:type="spellStart"/>
            <w:proofErr w:type="gramEnd"/>
            <w:r w:rsidRPr="0057081F">
              <w:rPr>
                <w:b/>
                <w:i/>
                <w:sz w:val="24"/>
                <w:szCs w:val="24"/>
              </w:rPr>
              <w:t>const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grades[][EXAMS],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pupils,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tests);</w:t>
            </w:r>
          </w:p>
          <w:p w14:paraId="6CDA044F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57081F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</w:t>
            </w:r>
            <w:proofErr w:type="gramStart"/>
            <w:r w:rsidRPr="0057081F">
              <w:rPr>
                <w:b/>
                <w:i/>
                <w:sz w:val="24"/>
                <w:szCs w:val="24"/>
              </w:rPr>
              <w:t>maximum(</w:t>
            </w:r>
            <w:proofErr w:type="spellStart"/>
            <w:proofErr w:type="gramEnd"/>
            <w:r w:rsidRPr="0057081F">
              <w:rPr>
                <w:b/>
                <w:i/>
                <w:sz w:val="24"/>
                <w:szCs w:val="24"/>
              </w:rPr>
              <w:t>const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grades[][EXAMS],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pupils,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tests);</w:t>
            </w:r>
          </w:p>
          <w:p w14:paraId="02E443F0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double </w:t>
            </w:r>
            <w:proofErr w:type="gramStart"/>
            <w:r w:rsidRPr="0057081F">
              <w:rPr>
                <w:b/>
                <w:i/>
                <w:sz w:val="24"/>
                <w:szCs w:val="24"/>
              </w:rPr>
              <w:t>average(</w:t>
            </w:r>
            <w:proofErr w:type="spellStart"/>
            <w:proofErr w:type="gramEnd"/>
            <w:r w:rsidRPr="0057081F">
              <w:rPr>
                <w:b/>
                <w:i/>
                <w:sz w:val="24"/>
                <w:szCs w:val="24"/>
              </w:rPr>
              <w:t>const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setOfGrades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[],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tests);</w:t>
            </w:r>
          </w:p>
          <w:p w14:paraId="0A0EFDC5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7081F">
              <w:rPr>
                <w:b/>
                <w:i/>
                <w:sz w:val="24"/>
                <w:szCs w:val="24"/>
              </w:rPr>
              <w:t>printArray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(</w:t>
            </w:r>
            <w:proofErr w:type="spellStart"/>
            <w:proofErr w:type="gramEnd"/>
            <w:r w:rsidRPr="0057081F">
              <w:rPr>
                <w:b/>
                <w:i/>
                <w:sz w:val="24"/>
                <w:szCs w:val="24"/>
              </w:rPr>
              <w:t>const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grades[][EXAMS],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pupils,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tests);</w:t>
            </w:r>
          </w:p>
          <w:p w14:paraId="7C2A2F27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</w:p>
          <w:p w14:paraId="795FF207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>// function main begins program execution</w:t>
            </w:r>
          </w:p>
          <w:p w14:paraId="70D4E5CF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57081F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main(void)</w:t>
            </w:r>
          </w:p>
          <w:p w14:paraId="32812C5D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>{</w:t>
            </w:r>
          </w:p>
          <w:p w14:paraId="208FB07F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// initialize student grades for three students (rows)</w:t>
            </w:r>
          </w:p>
          <w:p w14:paraId="4372C144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studentGrades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[STUDENTS][EXAMS] =</w:t>
            </w:r>
          </w:p>
          <w:p w14:paraId="246D3255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</w:t>
            </w:r>
            <w:proofErr w:type="gramStart"/>
            <w:r w:rsidRPr="0057081F">
              <w:rPr>
                <w:b/>
                <w:i/>
                <w:sz w:val="24"/>
                <w:szCs w:val="24"/>
              </w:rPr>
              <w:t>{ {</w:t>
            </w:r>
            <w:proofErr w:type="gramEnd"/>
            <w:r w:rsidRPr="0057081F">
              <w:rPr>
                <w:b/>
                <w:i/>
                <w:sz w:val="24"/>
                <w:szCs w:val="24"/>
              </w:rPr>
              <w:t xml:space="preserve"> 77, 68, 86, 73 },</w:t>
            </w:r>
          </w:p>
          <w:p w14:paraId="0C30BE8C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  </w:t>
            </w:r>
            <w:proofErr w:type="gramStart"/>
            <w:r w:rsidRPr="0057081F">
              <w:rPr>
                <w:b/>
                <w:i/>
                <w:sz w:val="24"/>
                <w:szCs w:val="24"/>
              </w:rPr>
              <w:t>{ 96</w:t>
            </w:r>
            <w:proofErr w:type="gramEnd"/>
            <w:r w:rsidRPr="0057081F">
              <w:rPr>
                <w:b/>
                <w:i/>
                <w:sz w:val="24"/>
                <w:szCs w:val="24"/>
              </w:rPr>
              <w:t>, 87, 89, 78 },</w:t>
            </w:r>
          </w:p>
          <w:p w14:paraId="450AC844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  </w:t>
            </w:r>
            <w:proofErr w:type="gramStart"/>
            <w:r w:rsidRPr="0057081F">
              <w:rPr>
                <w:b/>
                <w:i/>
                <w:sz w:val="24"/>
                <w:szCs w:val="24"/>
              </w:rPr>
              <w:t>{ 70</w:t>
            </w:r>
            <w:proofErr w:type="gramEnd"/>
            <w:r w:rsidRPr="0057081F">
              <w:rPr>
                <w:b/>
                <w:i/>
                <w:sz w:val="24"/>
                <w:szCs w:val="24"/>
              </w:rPr>
              <w:t>, 90, 86, 81 } };</w:t>
            </w:r>
          </w:p>
          <w:p w14:paraId="49B1B683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</w:p>
          <w:p w14:paraId="41B3A950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// output array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studentGrades</w:t>
            </w:r>
            <w:proofErr w:type="spellEnd"/>
          </w:p>
          <w:p w14:paraId="24734738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</w:t>
            </w:r>
            <w:proofErr w:type="gramStart"/>
            <w:r w:rsidRPr="0057081F">
              <w:rPr>
                <w:b/>
                <w:i/>
                <w:sz w:val="24"/>
                <w:szCs w:val="24"/>
              </w:rPr>
              <w:t>puts(</w:t>
            </w:r>
            <w:proofErr w:type="gramEnd"/>
            <w:r w:rsidRPr="0057081F">
              <w:rPr>
                <w:b/>
                <w:i/>
                <w:sz w:val="24"/>
                <w:szCs w:val="24"/>
              </w:rPr>
              <w:t>"The array is:");</w:t>
            </w:r>
          </w:p>
          <w:p w14:paraId="757FEB0F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7081F">
              <w:rPr>
                <w:b/>
                <w:i/>
                <w:sz w:val="24"/>
                <w:szCs w:val="24"/>
              </w:rPr>
              <w:t>printArray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(</w:t>
            </w:r>
            <w:proofErr w:type="spellStart"/>
            <w:proofErr w:type="gramEnd"/>
            <w:r w:rsidRPr="0057081F">
              <w:rPr>
                <w:b/>
                <w:i/>
                <w:sz w:val="24"/>
                <w:szCs w:val="24"/>
              </w:rPr>
              <w:t>studentGrades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, STUDENTS, EXAMS);</w:t>
            </w:r>
          </w:p>
          <w:p w14:paraId="476995BC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</w:p>
          <w:p w14:paraId="38A22DBB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// determine smallest and largest grade values</w:t>
            </w:r>
          </w:p>
          <w:p w14:paraId="40C13002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7081F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57081F">
              <w:rPr>
                <w:b/>
                <w:i/>
                <w:sz w:val="24"/>
                <w:szCs w:val="24"/>
              </w:rPr>
              <w:t>"\n\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nLowest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grade; %d\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nHighest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grade: %d\n",</w:t>
            </w:r>
          </w:p>
          <w:p w14:paraId="4E5B84BB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    </w:t>
            </w:r>
            <w:proofErr w:type="gramStart"/>
            <w:r w:rsidRPr="0057081F">
              <w:rPr>
                <w:b/>
                <w:i/>
                <w:sz w:val="24"/>
                <w:szCs w:val="24"/>
              </w:rPr>
              <w:t>minimum(</w:t>
            </w:r>
            <w:proofErr w:type="spellStart"/>
            <w:proofErr w:type="gramEnd"/>
            <w:r w:rsidRPr="0057081F">
              <w:rPr>
                <w:b/>
                <w:i/>
                <w:sz w:val="24"/>
                <w:szCs w:val="24"/>
              </w:rPr>
              <w:t>studentGrades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, STUDENTS, EXAMS),</w:t>
            </w:r>
          </w:p>
          <w:p w14:paraId="27FFE921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    </w:t>
            </w:r>
            <w:proofErr w:type="gramStart"/>
            <w:r w:rsidRPr="0057081F">
              <w:rPr>
                <w:b/>
                <w:i/>
                <w:sz w:val="24"/>
                <w:szCs w:val="24"/>
              </w:rPr>
              <w:t>maximum(</w:t>
            </w:r>
            <w:proofErr w:type="spellStart"/>
            <w:proofErr w:type="gramEnd"/>
            <w:r w:rsidRPr="0057081F">
              <w:rPr>
                <w:b/>
                <w:i/>
                <w:sz w:val="24"/>
                <w:szCs w:val="24"/>
              </w:rPr>
              <w:t>studentGrades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, STUDENTS, EXAMS));</w:t>
            </w:r>
          </w:p>
          <w:p w14:paraId="1F9F5FBF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</w:p>
          <w:p w14:paraId="4028E42D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// calculate average grade for each student</w:t>
            </w:r>
          </w:p>
          <w:p w14:paraId="7BC65841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for (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student = 0; student &lt; STUDENTS; ++student) {</w:t>
            </w:r>
          </w:p>
          <w:p w14:paraId="0334A184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7081F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57081F">
              <w:rPr>
                <w:b/>
                <w:i/>
                <w:sz w:val="24"/>
                <w:szCs w:val="24"/>
              </w:rPr>
              <w:t>"The average grade for student %u is %.2f\n",</w:t>
            </w:r>
          </w:p>
          <w:p w14:paraId="1524E7A6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        student, average(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studentGrades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[student], EXAMS));</w:t>
            </w:r>
          </w:p>
          <w:p w14:paraId="43D7829B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3DBA40BC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>}</w:t>
            </w:r>
          </w:p>
          <w:p w14:paraId="2D5250A1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</w:p>
          <w:p w14:paraId="49EBEC48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>// Find the maximum grade</w:t>
            </w:r>
          </w:p>
          <w:p w14:paraId="7AD45E0B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57081F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</w:t>
            </w:r>
            <w:proofErr w:type="gramStart"/>
            <w:r w:rsidRPr="0057081F">
              <w:rPr>
                <w:b/>
                <w:i/>
                <w:sz w:val="24"/>
                <w:szCs w:val="24"/>
              </w:rPr>
              <w:t>minimum(</w:t>
            </w:r>
            <w:proofErr w:type="spellStart"/>
            <w:proofErr w:type="gramEnd"/>
            <w:r w:rsidRPr="0057081F">
              <w:rPr>
                <w:b/>
                <w:i/>
                <w:sz w:val="24"/>
                <w:szCs w:val="24"/>
              </w:rPr>
              <w:t>const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grades[][EXAMS],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pupils,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tests)</w:t>
            </w:r>
          </w:p>
          <w:p w14:paraId="4028CEAC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>{</w:t>
            </w:r>
          </w:p>
          <w:p w14:paraId="788D6DEE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lowGrade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= 100; // initialize to highest possible grade</w:t>
            </w:r>
          </w:p>
          <w:p w14:paraId="64BF2E4F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</w:p>
          <w:p w14:paraId="15606771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// loop through row of grades</w:t>
            </w:r>
          </w:p>
          <w:p w14:paraId="2E6D0C41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for (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= 0;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&lt; pupils; ++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) {</w:t>
            </w:r>
          </w:p>
          <w:p w14:paraId="287BE7EA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</w:p>
          <w:p w14:paraId="347CCEBB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    // loop through columns of grades</w:t>
            </w:r>
          </w:p>
          <w:p w14:paraId="3313A3CA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    for (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j = 0; j &lt; tests; ++j) {</w:t>
            </w:r>
          </w:p>
          <w:p w14:paraId="137F5DA5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</w:p>
          <w:p w14:paraId="18382D94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        if (grades[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][j] &lt;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lowGrade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) {</w:t>
            </w:r>
          </w:p>
          <w:p w14:paraId="3E3947CE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           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lowGrade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= grades[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][j];</w:t>
            </w:r>
          </w:p>
          <w:p w14:paraId="368476CA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        }</w:t>
            </w:r>
          </w:p>
          <w:p w14:paraId="12CDEBC4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    }</w:t>
            </w:r>
          </w:p>
          <w:p w14:paraId="00DA8384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59F4131A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</w:p>
          <w:p w14:paraId="038DB679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return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lowGrade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; // return minimum grades</w:t>
            </w:r>
          </w:p>
          <w:p w14:paraId="6E9DFFB8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>}</w:t>
            </w:r>
          </w:p>
          <w:p w14:paraId="3E6825C9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</w:p>
          <w:p w14:paraId="3C7E783F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>// Find the maximum grade</w:t>
            </w:r>
          </w:p>
          <w:p w14:paraId="5AD7D5C3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57081F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</w:t>
            </w:r>
            <w:proofErr w:type="gramStart"/>
            <w:r w:rsidRPr="0057081F">
              <w:rPr>
                <w:b/>
                <w:i/>
                <w:sz w:val="24"/>
                <w:szCs w:val="24"/>
              </w:rPr>
              <w:t>maximum(</w:t>
            </w:r>
            <w:proofErr w:type="spellStart"/>
            <w:proofErr w:type="gramEnd"/>
            <w:r w:rsidRPr="0057081F">
              <w:rPr>
                <w:b/>
                <w:i/>
                <w:sz w:val="24"/>
                <w:szCs w:val="24"/>
              </w:rPr>
              <w:t>const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grades[][EXAMS],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pupils,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tests)</w:t>
            </w:r>
          </w:p>
          <w:p w14:paraId="2530819E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>{</w:t>
            </w:r>
          </w:p>
          <w:p w14:paraId="50E953D4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highGrade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= 0; // initialize to lowest possible grade</w:t>
            </w:r>
          </w:p>
          <w:p w14:paraId="2241C628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</w:p>
          <w:p w14:paraId="505BB3B6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// loop through rows of grades</w:t>
            </w:r>
          </w:p>
          <w:p w14:paraId="690A3C62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for (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= 0;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&lt; pupils; ++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) {</w:t>
            </w:r>
          </w:p>
          <w:p w14:paraId="48BB71B0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</w:p>
          <w:p w14:paraId="5A0550F7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    // loop through columns of grades</w:t>
            </w:r>
          </w:p>
          <w:p w14:paraId="19000061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    for (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j = 0; j &lt; tests; ++j) {</w:t>
            </w:r>
          </w:p>
          <w:p w14:paraId="301B4B40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</w:p>
          <w:p w14:paraId="2222B111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        if (grades[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][j] &gt;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highGrade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) {</w:t>
            </w:r>
          </w:p>
          <w:p w14:paraId="27EF9259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           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highGrade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= grades[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][j];</w:t>
            </w:r>
          </w:p>
          <w:p w14:paraId="2CCE2A83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        }</w:t>
            </w:r>
          </w:p>
          <w:p w14:paraId="7C41B6AF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    }</w:t>
            </w:r>
          </w:p>
          <w:p w14:paraId="000A4247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249D4415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</w:p>
          <w:p w14:paraId="4049AC80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return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highGrade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; // return maximum grade</w:t>
            </w:r>
          </w:p>
          <w:p w14:paraId="656B8DEE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>}</w:t>
            </w:r>
          </w:p>
          <w:p w14:paraId="6A30BEB9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</w:p>
          <w:p w14:paraId="6B11A22F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>// Determine the average grade for a particular student</w:t>
            </w:r>
          </w:p>
          <w:p w14:paraId="1E87E341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double </w:t>
            </w:r>
            <w:proofErr w:type="gramStart"/>
            <w:r w:rsidRPr="0057081F">
              <w:rPr>
                <w:b/>
                <w:i/>
                <w:sz w:val="24"/>
                <w:szCs w:val="24"/>
              </w:rPr>
              <w:t>average(</w:t>
            </w:r>
            <w:proofErr w:type="spellStart"/>
            <w:proofErr w:type="gramEnd"/>
            <w:r w:rsidRPr="0057081F">
              <w:rPr>
                <w:b/>
                <w:i/>
                <w:sz w:val="24"/>
                <w:szCs w:val="24"/>
              </w:rPr>
              <w:t>const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setOfGrades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[],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tests)</w:t>
            </w:r>
          </w:p>
          <w:p w14:paraId="5E2609F5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>{</w:t>
            </w:r>
          </w:p>
          <w:p w14:paraId="7458D192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total = 0; // sum of test grades</w:t>
            </w:r>
          </w:p>
          <w:p w14:paraId="0E6CB884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</w:p>
          <w:p w14:paraId="7BEF57C5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// total all grades for one student</w:t>
            </w:r>
          </w:p>
          <w:p w14:paraId="28072D22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for (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= 0;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&lt; tests; ++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) {</w:t>
            </w:r>
          </w:p>
          <w:p w14:paraId="365B41E7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lastRenderedPageBreak/>
              <w:t xml:space="preserve">        total +=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setOfGrades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[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];</w:t>
            </w:r>
          </w:p>
          <w:p w14:paraId="65FBF882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0E7978E8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</w:p>
          <w:p w14:paraId="6520226A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return (double) total / tests; // average</w:t>
            </w:r>
          </w:p>
          <w:p w14:paraId="1CD516F3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>}</w:t>
            </w:r>
          </w:p>
          <w:p w14:paraId="35DE24F8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</w:p>
          <w:p w14:paraId="263D1CE1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>// Print the array</w:t>
            </w:r>
          </w:p>
          <w:p w14:paraId="1189B4F7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7081F">
              <w:rPr>
                <w:b/>
                <w:i/>
                <w:sz w:val="24"/>
                <w:szCs w:val="24"/>
              </w:rPr>
              <w:t>printArray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(</w:t>
            </w:r>
            <w:proofErr w:type="spellStart"/>
            <w:proofErr w:type="gramEnd"/>
            <w:r w:rsidRPr="0057081F">
              <w:rPr>
                <w:b/>
                <w:i/>
                <w:sz w:val="24"/>
                <w:szCs w:val="24"/>
              </w:rPr>
              <w:t>const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grades[][EXAMS],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pupils,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tests)</w:t>
            </w:r>
          </w:p>
          <w:p w14:paraId="6AF0174F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>{</w:t>
            </w:r>
          </w:p>
          <w:p w14:paraId="17BB18A7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// output column heads</w:t>
            </w:r>
          </w:p>
          <w:p w14:paraId="7FAD8852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7081F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57081F">
              <w:rPr>
                <w:b/>
                <w:i/>
                <w:sz w:val="24"/>
                <w:szCs w:val="24"/>
              </w:rPr>
              <w:t>"%s", "              [0] [1] [2] [3]");</w:t>
            </w:r>
          </w:p>
          <w:p w14:paraId="3F53A0D5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</w:p>
          <w:p w14:paraId="064DECB7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// output grades in tabular format</w:t>
            </w:r>
          </w:p>
          <w:p w14:paraId="767EDA14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for (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= 0;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&lt; pupils; ++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) {</w:t>
            </w:r>
          </w:p>
          <w:p w14:paraId="7B813AE8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</w:p>
          <w:p w14:paraId="27BDCA0C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    // output label for row</w:t>
            </w:r>
          </w:p>
          <w:p w14:paraId="36FCFA43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   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("\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nstudentGrades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[%u] ", 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);</w:t>
            </w:r>
          </w:p>
          <w:p w14:paraId="2219B642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</w:p>
          <w:p w14:paraId="4F71B441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    // output grades for one student</w:t>
            </w:r>
          </w:p>
          <w:p w14:paraId="581CF6E1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    for (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 xml:space="preserve"> j = 0; j &lt; tests; ++j) {</w:t>
            </w:r>
          </w:p>
          <w:p w14:paraId="6A380AB3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7081F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57081F">
              <w:rPr>
                <w:b/>
                <w:i/>
                <w:sz w:val="24"/>
                <w:szCs w:val="24"/>
              </w:rPr>
              <w:t>"%-5d", grades[</w:t>
            </w:r>
            <w:proofErr w:type="spellStart"/>
            <w:r w:rsidRPr="0057081F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7081F">
              <w:rPr>
                <w:b/>
                <w:i/>
                <w:sz w:val="24"/>
                <w:szCs w:val="24"/>
              </w:rPr>
              <w:t>][j]);</w:t>
            </w:r>
          </w:p>
          <w:p w14:paraId="02FF63A0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    }</w:t>
            </w:r>
          </w:p>
          <w:p w14:paraId="1A9DA880" w14:textId="77777777" w:rsidR="0057081F" w:rsidRPr="0057081F" w:rsidRDefault="0057081F" w:rsidP="0057081F">
            <w:pPr>
              <w:rPr>
                <w:b/>
                <w:i/>
                <w:sz w:val="24"/>
                <w:szCs w:val="24"/>
              </w:rPr>
            </w:pPr>
            <w:r w:rsidRPr="0057081F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4E47691A" w14:textId="5554151B" w:rsidR="004F2CE1" w:rsidRDefault="0057081F" w:rsidP="0057081F">
            <w:pPr>
              <w:rPr>
                <w:b/>
                <w:i/>
                <w:sz w:val="28"/>
                <w:szCs w:val="28"/>
              </w:rPr>
            </w:pPr>
            <w:r w:rsidRPr="0057081F">
              <w:rPr>
                <w:b/>
                <w:i/>
                <w:sz w:val="24"/>
                <w:szCs w:val="24"/>
              </w:rPr>
              <w:t>}</w:t>
            </w:r>
          </w:p>
        </w:tc>
      </w:tr>
    </w:tbl>
    <w:p w14:paraId="717C9D6E" w14:textId="77777777" w:rsidR="004F2CE1" w:rsidRDefault="004F2CE1" w:rsidP="004F2CE1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2CE1" w14:paraId="12F72DC0" w14:textId="77777777" w:rsidTr="0057081F">
        <w:tc>
          <w:tcPr>
            <w:tcW w:w="9576" w:type="dxa"/>
            <w:shd w:val="clear" w:color="auto" w:fill="8DB3E2" w:themeFill="text2" w:themeFillTint="66"/>
          </w:tcPr>
          <w:p w14:paraId="54B08550" w14:textId="77777777" w:rsidR="004F2CE1" w:rsidRDefault="004F2CE1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4F2CE1" w:rsidRPr="00957B91" w14:paraId="1425AFB8" w14:textId="77777777" w:rsidTr="0057081F">
        <w:tc>
          <w:tcPr>
            <w:tcW w:w="9576" w:type="dxa"/>
          </w:tcPr>
          <w:p w14:paraId="2FA2D081" w14:textId="2F9E620C" w:rsidR="004F2CE1" w:rsidRPr="00957B91" w:rsidRDefault="0057081F" w:rsidP="0057081F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6A2434F5" wp14:editId="6227696B">
                  <wp:extent cx="4815940" cy="2935088"/>
                  <wp:effectExtent l="0" t="0" r="10160" b="1143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creen Shot 2018-03-17 at 5.04.23 PM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4010" cy="2940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8B7212" w14:textId="5FA44537" w:rsidR="004F2CE1" w:rsidRDefault="00396517" w:rsidP="004F2CE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6-23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2CE1" w14:paraId="25B729DB" w14:textId="77777777" w:rsidTr="0057081F">
        <w:tc>
          <w:tcPr>
            <w:tcW w:w="9576" w:type="dxa"/>
            <w:shd w:val="clear" w:color="auto" w:fill="8DB3E2" w:themeFill="text2" w:themeFillTint="66"/>
          </w:tcPr>
          <w:p w14:paraId="42A3EC90" w14:textId="77777777" w:rsidR="004F2CE1" w:rsidRDefault="004F2CE1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4F2CE1" w14:paraId="29C2C8EF" w14:textId="77777777" w:rsidTr="0057081F">
        <w:tc>
          <w:tcPr>
            <w:tcW w:w="9576" w:type="dxa"/>
          </w:tcPr>
          <w:p w14:paraId="78AF4BC8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>// Fig. 6.23: fig06_23.c</w:t>
            </w:r>
          </w:p>
          <w:p w14:paraId="77FB3C93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>// Using variable-length arrays in C99</w:t>
            </w:r>
          </w:p>
          <w:p w14:paraId="7C4FDC98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>#include &lt;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stdio.h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>&gt;</w:t>
            </w:r>
          </w:p>
          <w:p w14:paraId="1ECEA38A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</w:p>
          <w:p w14:paraId="7864A365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>// Function prototypes</w:t>
            </w:r>
          </w:p>
          <w:p w14:paraId="47DD57B8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>void print1</w:t>
            </w:r>
            <w:proofErr w:type="gramStart"/>
            <w:r w:rsidRPr="005D32F1">
              <w:rPr>
                <w:b/>
                <w:i/>
                <w:sz w:val="24"/>
                <w:szCs w:val="24"/>
              </w:rPr>
              <w:t>DArray(</w:t>
            </w:r>
            <w:proofErr w:type="spellStart"/>
            <w:proofErr w:type="gramEnd"/>
            <w:r w:rsidRPr="005D32F1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size, unsigned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array[size]);</w:t>
            </w:r>
          </w:p>
          <w:p w14:paraId="117B1BC4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>void print2</w:t>
            </w:r>
            <w:proofErr w:type="gramStart"/>
            <w:r w:rsidRPr="005D32F1">
              <w:rPr>
                <w:b/>
                <w:i/>
                <w:sz w:val="24"/>
                <w:szCs w:val="24"/>
              </w:rPr>
              <w:t>DArray(</w:t>
            </w:r>
            <w:proofErr w:type="gramEnd"/>
            <w:r w:rsidRPr="005D32F1">
              <w:rPr>
                <w:b/>
                <w:i/>
                <w:sz w:val="24"/>
                <w:szCs w:val="24"/>
              </w:rPr>
              <w:t xml:space="preserve">unsigned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row, unsigned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col, unsigned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array[row][col]);</w:t>
            </w:r>
          </w:p>
          <w:p w14:paraId="3AE4F396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</w:p>
          <w:p w14:paraId="7C61A2F8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5D32F1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main(void)</w:t>
            </w:r>
          </w:p>
          <w:p w14:paraId="48B6105C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>{</w:t>
            </w:r>
          </w:p>
          <w:p w14:paraId="0B9E7477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D32F1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5D32F1">
              <w:rPr>
                <w:b/>
                <w:i/>
                <w:sz w:val="24"/>
                <w:szCs w:val="24"/>
              </w:rPr>
              <w:t>"%s", "Enter size of a one-dimensional array: ");</w:t>
            </w:r>
          </w:p>
          <w:p w14:paraId="58E6A0F1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unsigned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arraySize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>; // size of 1-D array</w:t>
            </w:r>
          </w:p>
          <w:p w14:paraId="22B921BB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D32F1">
              <w:rPr>
                <w:b/>
                <w:i/>
                <w:sz w:val="24"/>
                <w:szCs w:val="24"/>
              </w:rPr>
              <w:t>scanf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5D32F1">
              <w:rPr>
                <w:b/>
                <w:i/>
                <w:sz w:val="24"/>
                <w:szCs w:val="24"/>
              </w:rPr>
              <w:t>"%d", &amp;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arraySize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>);</w:t>
            </w:r>
          </w:p>
          <w:p w14:paraId="334FD727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</w:p>
          <w:p w14:paraId="18FDD34E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unsigned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array[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arraySize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>]; // declare 1-D variable length array</w:t>
            </w:r>
          </w:p>
          <w:p w14:paraId="5CA00C89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</w:p>
          <w:p w14:paraId="030DBC44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D32F1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5D32F1">
              <w:rPr>
                <w:b/>
                <w:i/>
                <w:sz w:val="24"/>
                <w:szCs w:val="24"/>
              </w:rPr>
              <w:t>"%s", "Enter number of rows and columns in a 2-D array: ");</w:t>
            </w:r>
          </w:p>
          <w:p w14:paraId="40FC1DAC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unsigned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row1, col1; // number of rows and columns in a 2-D array</w:t>
            </w:r>
          </w:p>
          <w:p w14:paraId="230B2655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D32F1">
              <w:rPr>
                <w:b/>
                <w:i/>
                <w:sz w:val="24"/>
                <w:szCs w:val="24"/>
              </w:rPr>
              <w:t>scanf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5D32F1">
              <w:rPr>
                <w:b/>
                <w:i/>
                <w:sz w:val="24"/>
                <w:szCs w:val="24"/>
              </w:rPr>
              <w:t>"%d %d", &amp;row1, &amp;col1);</w:t>
            </w:r>
          </w:p>
          <w:p w14:paraId="7DCA42FF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</w:p>
          <w:p w14:paraId="537932B6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unsigned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array2D1[row</w:t>
            </w:r>
            <w:proofErr w:type="gramStart"/>
            <w:r w:rsidRPr="005D32F1">
              <w:rPr>
                <w:b/>
                <w:i/>
                <w:sz w:val="24"/>
                <w:szCs w:val="24"/>
              </w:rPr>
              <w:t>1][</w:t>
            </w:r>
            <w:proofErr w:type="gramEnd"/>
            <w:r w:rsidRPr="005D32F1">
              <w:rPr>
                <w:b/>
                <w:i/>
                <w:sz w:val="24"/>
                <w:szCs w:val="24"/>
              </w:rPr>
              <w:t>col1]; // declare 2-D variable length array</w:t>
            </w:r>
          </w:p>
          <w:p w14:paraId="6B9B568B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</w:p>
          <w:p w14:paraId="4153F7F3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D32F1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5D32F1">
              <w:rPr>
                <w:b/>
                <w:i/>
                <w:sz w:val="24"/>
                <w:szCs w:val="24"/>
              </w:rPr>
              <w:t>"%s",</w:t>
            </w:r>
          </w:p>
          <w:p w14:paraId="4D5BFD05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    "Enter number of rows and columns in another 2-D array: ");</w:t>
            </w:r>
          </w:p>
          <w:p w14:paraId="5D067731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unsigned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row2, col2; // number of rows and columns in another 2-D array</w:t>
            </w:r>
          </w:p>
          <w:p w14:paraId="5C176C7D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D32F1">
              <w:rPr>
                <w:b/>
                <w:i/>
                <w:sz w:val="24"/>
                <w:szCs w:val="24"/>
              </w:rPr>
              <w:t>scanf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5D32F1">
              <w:rPr>
                <w:b/>
                <w:i/>
                <w:sz w:val="24"/>
                <w:szCs w:val="24"/>
              </w:rPr>
              <w:t>"%d %d", &amp;row2, &amp;col2);</w:t>
            </w:r>
          </w:p>
          <w:p w14:paraId="09A9E183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</w:p>
          <w:p w14:paraId="553D19DB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unsigned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array2D2[row</w:t>
            </w:r>
            <w:proofErr w:type="gramStart"/>
            <w:r w:rsidRPr="005D32F1">
              <w:rPr>
                <w:b/>
                <w:i/>
                <w:sz w:val="24"/>
                <w:szCs w:val="24"/>
              </w:rPr>
              <w:t>2][</w:t>
            </w:r>
            <w:proofErr w:type="gramEnd"/>
            <w:r w:rsidRPr="005D32F1">
              <w:rPr>
                <w:b/>
                <w:i/>
                <w:sz w:val="24"/>
                <w:szCs w:val="24"/>
              </w:rPr>
              <w:t>col2]; // declare 2-D variable length array</w:t>
            </w:r>
          </w:p>
          <w:p w14:paraId="2415DA66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</w:p>
          <w:p w14:paraId="75684DD9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// test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sizeof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operator on VLA</w:t>
            </w:r>
          </w:p>
          <w:p w14:paraId="3D7F7305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>("\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nsizeof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>(array) yields array size of %d bytes\n",</w:t>
            </w:r>
          </w:p>
          <w:p w14:paraId="5D6C63F3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      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sizeof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>(array));</w:t>
            </w:r>
          </w:p>
          <w:p w14:paraId="22435904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</w:p>
          <w:p w14:paraId="0CBAABF9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// assign elements of 1-D VLA</w:t>
            </w:r>
          </w:p>
          <w:p w14:paraId="706427CD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for (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= 0;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&lt;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arraySize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>; ++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>) {</w:t>
            </w:r>
          </w:p>
          <w:p w14:paraId="4D57D417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    array[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] =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*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>;</w:t>
            </w:r>
          </w:p>
          <w:p w14:paraId="3D70507F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18CCDF52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</w:p>
          <w:p w14:paraId="06A015B3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// assign elements of first 2-D VLA</w:t>
            </w:r>
          </w:p>
          <w:p w14:paraId="466D1D63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for (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= 0;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&lt; row1; ++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>) {</w:t>
            </w:r>
          </w:p>
          <w:p w14:paraId="630D42FE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lastRenderedPageBreak/>
              <w:t xml:space="preserve">        for (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j = 0; j &lt; col1; ++j) {</w:t>
            </w:r>
          </w:p>
          <w:p w14:paraId="0ECFF6EC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        array2D1[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][j] =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+ j;</w:t>
            </w:r>
          </w:p>
          <w:p w14:paraId="5B407DBF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    }</w:t>
            </w:r>
          </w:p>
          <w:p w14:paraId="5424E333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262CFB10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</w:p>
          <w:p w14:paraId="26A85EFE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// assign elements of second 2-D VLA</w:t>
            </w:r>
          </w:p>
          <w:p w14:paraId="2451095F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for (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= 0;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&lt; row2; ++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>) {</w:t>
            </w:r>
          </w:p>
          <w:p w14:paraId="53E145D8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    for (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j = 0; j &lt; col2; ++j) {</w:t>
            </w:r>
          </w:p>
          <w:p w14:paraId="0441627D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        array2D2[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][j] =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+ j;</w:t>
            </w:r>
          </w:p>
          <w:p w14:paraId="5B6C01EB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    }</w:t>
            </w:r>
          </w:p>
          <w:p w14:paraId="59926A2A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60FFA645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</w:p>
          <w:p w14:paraId="4A9A9D2D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</w:t>
            </w:r>
            <w:proofErr w:type="gramStart"/>
            <w:r w:rsidRPr="005D32F1">
              <w:rPr>
                <w:b/>
                <w:i/>
                <w:sz w:val="24"/>
                <w:szCs w:val="24"/>
              </w:rPr>
              <w:t>puts(</w:t>
            </w:r>
            <w:proofErr w:type="gramEnd"/>
            <w:r w:rsidRPr="005D32F1">
              <w:rPr>
                <w:b/>
                <w:i/>
                <w:sz w:val="24"/>
                <w:szCs w:val="24"/>
              </w:rPr>
              <w:t>"\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nOne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>-dimensional array:");</w:t>
            </w:r>
          </w:p>
          <w:p w14:paraId="288CA7B5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print1</w:t>
            </w:r>
            <w:proofErr w:type="gramStart"/>
            <w:r w:rsidRPr="005D32F1">
              <w:rPr>
                <w:b/>
                <w:i/>
                <w:sz w:val="24"/>
                <w:szCs w:val="24"/>
              </w:rPr>
              <w:t>DArray(</w:t>
            </w:r>
            <w:proofErr w:type="spellStart"/>
            <w:proofErr w:type="gramEnd"/>
            <w:r w:rsidRPr="005D32F1">
              <w:rPr>
                <w:b/>
                <w:i/>
                <w:sz w:val="24"/>
                <w:szCs w:val="24"/>
              </w:rPr>
              <w:t>arraySize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>, array); // pass 1-D VLA to function</w:t>
            </w:r>
          </w:p>
          <w:p w14:paraId="370A94DC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</w:p>
          <w:p w14:paraId="2BFD880D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</w:t>
            </w:r>
            <w:proofErr w:type="gramStart"/>
            <w:r w:rsidRPr="005D32F1">
              <w:rPr>
                <w:b/>
                <w:i/>
                <w:sz w:val="24"/>
                <w:szCs w:val="24"/>
              </w:rPr>
              <w:t>puts(</w:t>
            </w:r>
            <w:proofErr w:type="gramEnd"/>
            <w:r w:rsidRPr="005D32F1">
              <w:rPr>
                <w:b/>
                <w:i/>
                <w:sz w:val="24"/>
                <w:szCs w:val="24"/>
              </w:rPr>
              <w:t>"\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nFirst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two-dimensional array:");</w:t>
            </w:r>
          </w:p>
          <w:p w14:paraId="3859232E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print2</w:t>
            </w:r>
            <w:proofErr w:type="gramStart"/>
            <w:r w:rsidRPr="005D32F1">
              <w:rPr>
                <w:b/>
                <w:i/>
                <w:sz w:val="24"/>
                <w:szCs w:val="24"/>
              </w:rPr>
              <w:t>DArray(</w:t>
            </w:r>
            <w:proofErr w:type="gramEnd"/>
            <w:r w:rsidRPr="005D32F1">
              <w:rPr>
                <w:b/>
                <w:i/>
                <w:sz w:val="24"/>
                <w:szCs w:val="24"/>
              </w:rPr>
              <w:t>row1, col1, array2D1); // pass 2-D VLA to function</w:t>
            </w:r>
          </w:p>
          <w:p w14:paraId="4EA767FD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</w:p>
          <w:p w14:paraId="074D2B4E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</w:t>
            </w:r>
            <w:proofErr w:type="gramStart"/>
            <w:r w:rsidRPr="005D32F1">
              <w:rPr>
                <w:b/>
                <w:i/>
                <w:sz w:val="24"/>
                <w:szCs w:val="24"/>
              </w:rPr>
              <w:t>puts(</w:t>
            </w:r>
            <w:proofErr w:type="gramEnd"/>
            <w:r w:rsidRPr="005D32F1">
              <w:rPr>
                <w:b/>
                <w:i/>
                <w:sz w:val="24"/>
                <w:szCs w:val="24"/>
              </w:rPr>
              <w:t>"\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nSecond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tow-dimensional array:");</w:t>
            </w:r>
          </w:p>
          <w:p w14:paraId="3683135F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print2</w:t>
            </w:r>
            <w:proofErr w:type="gramStart"/>
            <w:r w:rsidRPr="005D32F1">
              <w:rPr>
                <w:b/>
                <w:i/>
                <w:sz w:val="24"/>
                <w:szCs w:val="24"/>
              </w:rPr>
              <w:t>DArray(</w:t>
            </w:r>
            <w:proofErr w:type="gramEnd"/>
            <w:r w:rsidRPr="005D32F1">
              <w:rPr>
                <w:b/>
                <w:i/>
                <w:sz w:val="24"/>
                <w:szCs w:val="24"/>
              </w:rPr>
              <w:t>row2, col2, array2D2); // pass other 2-D VLA to function</w:t>
            </w:r>
          </w:p>
          <w:p w14:paraId="5D8AFAA7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>}</w:t>
            </w:r>
          </w:p>
          <w:p w14:paraId="37BEBC06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</w:p>
          <w:p w14:paraId="2B40067A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>void print1</w:t>
            </w:r>
            <w:proofErr w:type="gramStart"/>
            <w:r w:rsidRPr="005D32F1">
              <w:rPr>
                <w:b/>
                <w:i/>
                <w:sz w:val="24"/>
                <w:szCs w:val="24"/>
              </w:rPr>
              <w:t>DArray(</w:t>
            </w:r>
            <w:proofErr w:type="spellStart"/>
            <w:proofErr w:type="gramEnd"/>
            <w:r w:rsidRPr="005D32F1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size, unsigned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array[size])</w:t>
            </w:r>
          </w:p>
          <w:p w14:paraId="5245370F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>{</w:t>
            </w:r>
          </w:p>
          <w:p w14:paraId="445E11E4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// output contents of array</w:t>
            </w:r>
          </w:p>
          <w:p w14:paraId="67E130B1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for (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= 0;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&lt; size;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>++) {</w:t>
            </w:r>
          </w:p>
          <w:p w14:paraId="4515E079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   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("array[%d] = %d\n",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>, array[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>]);</w:t>
            </w:r>
          </w:p>
          <w:p w14:paraId="73516A8E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1571B94F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>}</w:t>
            </w:r>
          </w:p>
          <w:p w14:paraId="46DEB895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</w:p>
          <w:p w14:paraId="695BFE66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>void print2</w:t>
            </w:r>
            <w:proofErr w:type="gramStart"/>
            <w:r w:rsidRPr="005D32F1">
              <w:rPr>
                <w:b/>
                <w:i/>
                <w:sz w:val="24"/>
                <w:szCs w:val="24"/>
              </w:rPr>
              <w:t>DArray(</w:t>
            </w:r>
            <w:proofErr w:type="gramEnd"/>
            <w:r w:rsidRPr="005D32F1">
              <w:rPr>
                <w:b/>
                <w:i/>
                <w:sz w:val="24"/>
                <w:szCs w:val="24"/>
              </w:rPr>
              <w:t xml:space="preserve">unsigned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row, unsigned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col, unsigned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array[row][col])</w:t>
            </w:r>
          </w:p>
          <w:p w14:paraId="093B79D5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>{</w:t>
            </w:r>
          </w:p>
          <w:p w14:paraId="49BD8DA3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// output contents of array</w:t>
            </w:r>
          </w:p>
          <w:p w14:paraId="07EF74F8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for (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= 0; 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&lt; row; ++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>) {</w:t>
            </w:r>
          </w:p>
          <w:p w14:paraId="0866FDE7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    for (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size_t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 xml:space="preserve"> j = 0; j &lt; col; ++j) {</w:t>
            </w:r>
          </w:p>
          <w:p w14:paraId="7227360C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D32F1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5D32F1">
              <w:rPr>
                <w:b/>
                <w:i/>
                <w:sz w:val="24"/>
                <w:szCs w:val="24"/>
              </w:rPr>
              <w:t>"%5d", array[</w:t>
            </w:r>
            <w:proofErr w:type="spellStart"/>
            <w:r w:rsidRPr="005D32F1">
              <w:rPr>
                <w:b/>
                <w:i/>
                <w:sz w:val="24"/>
                <w:szCs w:val="24"/>
              </w:rPr>
              <w:t>i</w:t>
            </w:r>
            <w:proofErr w:type="spellEnd"/>
            <w:r w:rsidRPr="005D32F1">
              <w:rPr>
                <w:b/>
                <w:i/>
                <w:sz w:val="24"/>
                <w:szCs w:val="24"/>
              </w:rPr>
              <w:t>][j]);</w:t>
            </w:r>
          </w:p>
          <w:p w14:paraId="65514DDD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    }</w:t>
            </w:r>
          </w:p>
          <w:p w14:paraId="7B24F983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</w:p>
          <w:p w14:paraId="54851BD0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    </w:t>
            </w:r>
            <w:proofErr w:type="gramStart"/>
            <w:r w:rsidRPr="005D32F1">
              <w:rPr>
                <w:b/>
                <w:i/>
                <w:sz w:val="24"/>
                <w:szCs w:val="24"/>
              </w:rPr>
              <w:t>puts(</w:t>
            </w:r>
            <w:proofErr w:type="gramEnd"/>
            <w:r w:rsidRPr="005D32F1">
              <w:rPr>
                <w:b/>
                <w:i/>
                <w:sz w:val="24"/>
                <w:szCs w:val="24"/>
              </w:rPr>
              <w:t>"");</w:t>
            </w:r>
          </w:p>
          <w:p w14:paraId="1188D2E8" w14:textId="77777777" w:rsidR="005D32F1" w:rsidRPr="005D32F1" w:rsidRDefault="005D32F1" w:rsidP="005D32F1">
            <w:pPr>
              <w:rPr>
                <w:b/>
                <w:i/>
                <w:sz w:val="24"/>
                <w:szCs w:val="24"/>
              </w:rPr>
            </w:pPr>
            <w:r w:rsidRPr="005D32F1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7ECD6C5B" w14:textId="7D6C16EE" w:rsidR="004F2CE1" w:rsidRDefault="005D32F1" w:rsidP="0057081F">
            <w:pPr>
              <w:rPr>
                <w:b/>
                <w:i/>
                <w:sz w:val="28"/>
                <w:szCs w:val="28"/>
              </w:rPr>
            </w:pPr>
            <w:r w:rsidRPr="005D32F1">
              <w:rPr>
                <w:b/>
                <w:i/>
                <w:sz w:val="24"/>
                <w:szCs w:val="24"/>
              </w:rPr>
              <w:t>}</w:t>
            </w:r>
          </w:p>
        </w:tc>
      </w:tr>
    </w:tbl>
    <w:p w14:paraId="30A345A1" w14:textId="77777777" w:rsidR="004F2CE1" w:rsidRDefault="004F2CE1" w:rsidP="004F2CE1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2CE1" w14:paraId="2511FD61" w14:textId="77777777" w:rsidTr="0057081F">
        <w:tc>
          <w:tcPr>
            <w:tcW w:w="9576" w:type="dxa"/>
            <w:shd w:val="clear" w:color="auto" w:fill="8DB3E2" w:themeFill="text2" w:themeFillTint="66"/>
          </w:tcPr>
          <w:p w14:paraId="02B2EBF0" w14:textId="77777777" w:rsidR="004F2CE1" w:rsidRDefault="004F2CE1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lastRenderedPageBreak/>
              <w:t>Output</w:t>
            </w:r>
          </w:p>
        </w:tc>
      </w:tr>
      <w:tr w:rsidR="004F2CE1" w:rsidRPr="00957B91" w14:paraId="24DAE649" w14:textId="77777777" w:rsidTr="0057081F">
        <w:tc>
          <w:tcPr>
            <w:tcW w:w="9576" w:type="dxa"/>
          </w:tcPr>
          <w:p w14:paraId="3E3225A4" w14:textId="624E5468" w:rsidR="004F2CE1" w:rsidRPr="00957B91" w:rsidRDefault="005D32F1" w:rsidP="0057081F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7209023B" wp14:editId="13424118">
                  <wp:extent cx="5243061" cy="4800314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reen Shot 2018-03-17 at 6.48.47 PM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6554" cy="480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625DC" w14:textId="77777777" w:rsidR="004F2CE1" w:rsidRDefault="004F2CE1" w:rsidP="004F2CE1">
      <w:pPr>
        <w:rPr>
          <w:b/>
          <w:i/>
          <w:sz w:val="28"/>
          <w:szCs w:val="28"/>
        </w:rPr>
      </w:pPr>
    </w:p>
    <w:p w14:paraId="1F989C68" w14:textId="77777777" w:rsidR="004F2CE1" w:rsidRDefault="004F2CE1" w:rsidP="00BF194F">
      <w:pPr>
        <w:rPr>
          <w:b/>
          <w:i/>
          <w:sz w:val="28"/>
          <w:szCs w:val="28"/>
        </w:rPr>
      </w:pPr>
    </w:p>
    <w:p w14:paraId="49A8B272" w14:textId="6D572BAE" w:rsidR="004F2CE1" w:rsidRDefault="004F2CE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3222F185" w14:textId="6097BDD4" w:rsidR="00C30D64" w:rsidRDefault="00C30D64" w:rsidP="00C30D6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6-10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0D64" w14:paraId="4D272445" w14:textId="77777777" w:rsidTr="0057081F">
        <w:tc>
          <w:tcPr>
            <w:tcW w:w="9576" w:type="dxa"/>
            <w:shd w:val="clear" w:color="auto" w:fill="8DB3E2" w:themeFill="text2" w:themeFillTint="66"/>
          </w:tcPr>
          <w:p w14:paraId="01985CA7" w14:textId="77777777" w:rsidR="00C30D64" w:rsidRDefault="00C30D64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C30D64" w14:paraId="3A75851F" w14:textId="77777777" w:rsidTr="0057081F">
        <w:tc>
          <w:tcPr>
            <w:tcW w:w="9576" w:type="dxa"/>
          </w:tcPr>
          <w:p w14:paraId="71A74E58" w14:textId="77777777" w:rsidR="00C30D64" w:rsidRDefault="00C30D64" w:rsidP="0057081F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4980D98B" w14:textId="77777777" w:rsidR="00C30D64" w:rsidRDefault="00C30D64" w:rsidP="00C30D64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0D64" w14:paraId="31A94183" w14:textId="77777777" w:rsidTr="0057081F">
        <w:tc>
          <w:tcPr>
            <w:tcW w:w="9576" w:type="dxa"/>
            <w:shd w:val="clear" w:color="auto" w:fill="8DB3E2" w:themeFill="text2" w:themeFillTint="66"/>
          </w:tcPr>
          <w:p w14:paraId="6F2676D2" w14:textId="77777777" w:rsidR="00C30D64" w:rsidRDefault="00C30D64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C30D64" w:rsidRPr="00957B91" w14:paraId="39A58A4A" w14:textId="77777777" w:rsidTr="0057081F">
        <w:tc>
          <w:tcPr>
            <w:tcW w:w="9576" w:type="dxa"/>
          </w:tcPr>
          <w:p w14:paraId="454315BB" w14:textId="77777777" w:rsidR="00C30D64" w:rsidRPr="00957B91" w:rsidRDefault="00C30D64" w:rsidP="0057081F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70C96196" w14:textId="77777777" w:rsidR="00757229" w:rsidRDefault="00757229" w:rsidP="00C30D64">
      <w:pPr>
        <w:rPr>
          <w:b/>
          <w:i/>
          <w:sz w:val="28"/>
          <w:szCs w:val="28"/>
        </w:rPr>
      </w:pPr>
    </w:p>
    <w:p w14:paraId="1EB70D2E" w14:textId="7DF5F1FD" w:rsidR="00C30D64" w:rsidRDefault="00C30D64" w:rsidP="00C30D6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Figure 6-14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0D64" w14:paraId="51113938" w14:textId="77777777" w:rsidTr="0057081F">
        <w:tc>
          <w:tcPr>
            <w:tcW w:w="9576" w:type="dxa"/>
            <w:shd w:val="clear" w:color="auto" w:fill="8DB3E2" w:themeFill="text2" w:themeFillTint="66"/>
          </w:tcPr>
          <w:p w14:paraId="6F815E72" w14:textId="77777777" w:rsidR="00C30D64" w:rsidRDefault="00C30D64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C30D64" w14:paraId="7D77A54B" w14:textId="77777777" w:rsidTr="0057081F">
        <w:tc>
          <w:tcPr>
            <w:tcW w:w="9576" w:type="dxa"/>
          </w:tcPr>
          <w:p w14:paraId="1CCCF249" w14:textId="77777777" w:rsidR="00C30D64" w:rsidRDefault="00C30D64" w:rsidP="0057081F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720D3916" w14:textId="77777777" w:rsidR="00C30D64" w:rsidRDefault="00C30D64" w:rsidP="00C30D64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0D64" w14:paraId="2F578897" w14:textId="77777777" w:rsidTr="0057081F">
        <w:tc>
          <w:tcPr>
            <w:tcW w:w="9576" w:type="dxa"/>
            <w:shd w:val="clear" w:color="auto" w:fill="8DB3E2" w:themeFill="text2" w:themeFillTint="66"/>
          </w:tcPr>
          <w:p w14:paraId="0053F12A" w14:textId="77777777" w:rsidR="00C30D64" w:rsidRDefault="00C30D64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C30D64" w:rsidRPr="00957B91" w14:paraId="7971BE75" w14:textId="77777777" w:rsidTr="0057081F">
        <w:tc>
          <w:tcPr>
            <w:tcW w:w="9576" w:type="dxa"/>
          </w:tcPr>
          <w:p w14:paraId="4C1FC267" w14:textId="77777777" w:rsidR="00C30D64" w:rsidRPr="00957B91" w:rsidRDefault="00C30D64" w:rsidP="0057081F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78B1A7CE" w14:textId="77777777" w:rsidR="00757229" w:rsidRDefault="00757229" w:rsidP="00C30D64">
      <w:pPr>
        <w:rPr>
          <w:b/>
          <w:i/>
          <w:sz w:val="28"/>
          <w:szCs w:val="28"/>
        </w:rPr>
      </w:pPr>
    </w:p>
    <w:p w14:paraId="1BA494EE" w14:textId="522E3279" w:rsidR="00C30D64" w:rsidRDefault="00C30D64" w:rsidP="00C30D6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Figure 6-15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0D64" w14:paraId="4A494EA7" w14:textId="77777777" w:rsidTr="0057081F">
        <w:tc>
          <w:tcPr>
            <w:tcW w:w="9576" w:type="dxa"/>
            <w:shd w:val="clear" w:color="auto" w:fill="8DB3E2" w:themeFill="text2" w:themeFillTint="66"/>
          </w:tcPr>
          <w:p w14:paraId="13F21CD8" w14:textId="77777777" w:rsidR="00C30D64" w:rsidRDefault="00C30D64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C30D64" w14:paraId="3CF61780" w14:textId="77777777" w:rsidTr="0057081F">
        <w:tc>
          <w:tcPr>
            <w:tcW w:w="9576" w:type="dxa"/>
          </w:tcPr>
          <w:p w14:paraId="795B41BE" w14:textId="77777777" w:rsidR="00C30D64" w:rsidRDefault="00C30D64" w:rsidP="0057081F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47F05E8B" w14:textId="77777777" w:rsidR="00C30D64" w:rsidRDefault="00C30D64" w:rsidP="00C30D64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0D64" w14:paraId="0A384E2F" w14:textId="77777777" w:rsidTr="0057081F">
        <w:tc>
          <w:tcPr>
            <w:tcW w:w="9576" w:type="dxa"/>
            <w:shd w:val="clear" w:color="auto" w:fill="8DB3E2" w:themeFill="text2" w:themeFillTint="66"/>
          </w:tcPr>
          <w:p w14:paraId="6B67DA8D" w14:textId="77777777" w:rsidR="00C30D64" w:rsidRDefault="00C30D64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C30D64" w:rsidRPr="00957B91" w14:paraId="29BA71FB" w14:textId="77777777" w:rsidTr="0057081F">
        <w:tc>
          <w:tcPr>
            <w:tcW w:w="9576" w:type="dxa"/>
          </w:tcPr>
          <w:p w14:paraId="2D1C1766" w14:textId="77777777" w:rsidR="00C30D64" w:rsidRPr="00957B91" w:rsidRDefault="00C30D64" w:rsidP="0057081F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527F94D4" w14:textId="77777777" w:rsidR="00757229" w:rsidRDefault="00757229" w:rsidP="00C30D64">
      <w:pPr>
        <w:rPr>
          <w:b/>
          <w:i/>
          <w:sz w:val="28"/>
          <w:szCs w:val="28"/>
        </w:rPr>
      </w:pPr>
    </w:p>
    <w:p w14:paraId="1FF1B56B" w14:textId="77777777" w:rsidR="004308A9" w:rsidRDefault="004308A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70B3806C" w14:textId="6F1551D8" w:rsidR="00C30D64" w:rsidRDefault="00C30D64" w:rsidP="00C30D6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6-22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0D64" w14:paraId="4C85C8FB" w14:textId="77777777" w:rsidTr="0057081F">
        <w:tc>
          <w:tcPr>
            <w:tcW w:w="9576" w:type="dxa"/>
            <w:shd w:val="clear" w:color="auto" w:fill="8DB3E2" w:themeFill="text2" w:themeFillTint="66"/>
          </w:tcPr>
          <w:p w14:paraId="3152B20F" w14:textId="77777777" w:rsidR="00C30D64" w:rsidRDefault="00C30D64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C30D64" w14:paraId="0F25F3AB" w14:textId="77777777" w:rsidTr="0057081F">
        <w:tc>
          <w:tcPr>
            <w:tcW w:w="9576" w:type="dxa"/>
          </w:tcPr>
          <w:p w14:paraId="05CC5B9F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bookmarkStart w:id="0" w:name="_GoBack"/>
            <w:r w:rsidRPr="004308A9">
              <w:rPr>
                <w:b/>
                <w:i/>
                <w:sz w:val="28"/>
                <w:szCs w:val="28"/>
              </w:rPr>
              <w:t>//Fig. 6.22.c</w:t>
            </w:r>
          </w:p>
          <w:p w14:paraId="0BE3A35A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&gt;</w:t>
            </w:r>
          </w:p>
          <w:p w14:paraId="36FE7D33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</w:p>
          <w:p w14:paraId="5C15EEA2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void 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getSales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(</w:t>
            </w:r>
            <w:proofErr w:type="gramStart"/>
            <w:r w:rsidRPr="004308A9">
              <w:rPr>
                <w:b/>
                <w:i/>
                <w:sz w:val="28"/>
                <w:szCs w:val="28"/>
              </w:rPr>
              <w:t>float[</w:t>
            </w:r>
            <w:proofErr w:type="gramEnd"/>
            <w:r w:rsidRPr="004308A9">
              <w:rPr>
                <w:b/>
                <w:i/>
                <w:sz w:val="28"/>
                <w:szCs w:val="28"/>
              </w:rPr>
              <w:t>][5]);</w:t>
            </w:r>
          </w:p>
          <w:p w14:paraId="5070A646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void 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printHeader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(void);</w:t>
            </w:r>
          </w:p>
          <w:p w14:paraId="0CA7BB14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void 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printSales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(</w:t>
            </w:r>
            <w:proofErr w:type="gramStart"/>
            <w:r w:rsidRPr="004308A9">
              <w:rPr>
                <w:b/>
                <w:i/>
                <w:sz w:val="28"/>
                <w:szCs w:val="28"/>
              </w:rPr>
              <w:t>float[</w:t>
            </w:r>
            <w:proofErr w:type="gramEnd"/>
            <w:r w:rsidRPr="004308A9">
              <w:rPr>
                <w:b/>
                <w:i/>
                <w:sz w:val="28"/>
                <w:szCs w:val="28"/>
              </w:rPr>
              <w:t>][5]);</w:t>
            </w:r>
          </w:p>
          <w:p w14:paraId="19C0941B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</w:p>
          <w:p w14:paraId="0BFE9F3C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4308A9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422F88F4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>{</w:t>
            </w:r>
          </w:p>
          <w:p w14:paraId="34A5CF69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float </w:t>
            </w:r>
            <w:proofErr w:type="gramStart"/>
            <w:r w:rsidRPr="004308A9">
              <w:rPr>
                <w:b/>
                <w:i/>
                <w:sz w:val="28"/>
                <w:szCs w:val="28"/>
              </w:rPr>
              <w:t>sales[</w:t>
            </w:r>
            <w:proofErr w:type="gramEnd"/>
            <w:r w:rsidRPr="004308A9">
              <w:rPr>
                <w:b/>
                <w:i/>
                <w:sz w:val="28"/>
                <w:szCs w:val="28"/>
              </w:rPr>
              <w:t>4][5] = {0.0};</w:t>
            </w:r>
          </w:p>
          <w:p w14:paraId="5812AFA8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getSales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(sales);</w:t>
            </w:r>
          </w:p>
          <w:p w14:paraId="5FE9A8EE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308A9">
              <w:rPr>
                <w:b/>
                <w:i/>
                <w:sz w:val="28"/>
                <w:szCs w:val="28"/>
              </w:rPr>
              <w:t>printHeader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4308A9">
              <w:rPr>
                <w:b/>
                <w:i/>
                <w:sz w:val="28"/>
                <w:szCs w:val="28"/>
              </w:rPr>
              <w:t>);</w:t>
            </w:r>
          </w:p>
          <w:p w14:paraId="220297B1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printSales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(sales);</w:t>
            </w:r>
          </w:p>
          <w:p w14:paraId="588223FC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</w:p>
          <w:p w14:paraId="13AB6DB7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return 0;</w:t>
            </w:r>
          </w:p>
          <w:p w14:paraId="329CBFED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>}</w:t>
            </w:r>
          </w:p>
          <w:p w14:paraId="427BB4A6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</w:p>
          <w:p w14:paraId="1ECE1E12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4308A9">
              <w:rPr>
                <w:b/>
                <w:i/>
                <w:sz w:val="28"/>
                <w:szCs w:val="28"/>
              </w:rPr>
              <w:t>getSales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4308A9">
              <w:rPr>
                <w:b/>
                <w:i/>
                <w:sz w:val="28"/>
                <w:szCs w:val="28"/>
              </w:rPr>
              <w:t>float sales[][5])</w:t>
            </w:r>
          </w:p>
          <w:p w14:paraId="6464633E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>{</w:t>
            </w:r>
          </w:p>
          <w:p w14:paraId="7A401F08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salesPerson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;</w:t>
            </w:r>
          </w:p>
          <w:p w14:paraId="08F36A20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 xml:space="preserve"> product;</w:t>
            </w:r>
          </w:p>
          <w:p w14:paraId="7D3AF69B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float value;</w:t>
            </w:r>
          </w:p>
          <w:p w14:paraId="5A13A639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</w:p>
          <w:p w14:paraId="3EDCB3BF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308A9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4308A9">
              <w:rPr>
                <w:b/>
                <w:i/>
                <w:sz w:val="28"/>
                <w:szCs w:val="28"/>
              </w:rPr>
              <w:t>"\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nEnter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 xml:space="preserve"> the 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salepersons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 xml:space="preserve"> number, the product number, and the total dollar value of the products sold that day (-1 to end): ");</w:t>
            </w:r>
          </w:p>
          <w:p w14:paraId="33E87477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308A9">
              <w:rPr>
                <w:b/>
                <w:i/>
                <w:sz w:val="28"/>
                <w:szCs w:val="28"/>
              </w:rPr>
              <w:t>scanf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4308A9">
              <w:rPr>
                <w:b/>
                <w:i/>
                <w:sz w:val="28"/>
                <w:szCs w:val="28"/>
              </w:rPr>
              <w:t>"%d", &amp;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salesPerson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);</w:t>
            </w:r>
          </w:p>
          <w:p w14:paraId="77C8B70B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</w:p>
          <w:p w14:paraId="6A231B94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while (</w:t>
            </w:r>
            <w:proofErr w:type="spellStart"/>
            <w:proofErr w:type="gramStart"/>
            <w:r w:rsidRPr="004308A9">
              <w:rPr>
                <w:b/>
                <w:i/>
                <w:sz w:val="28"/>
                <w:szCs w:val="28"/>
              </w:rPr>
              <w:t>salesPerson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 xml:space="preserve"> !</w:t>
            </w:r>
            <w:proofErr w:type="gramEnd"/>
            <w:r w:rsidRPr="004308A9">
              <w:rPr>
                <w:b/>
                <w:i/>
                <w:sz w:val="28"/>
                <w:szCs w:val="28"/>
              </w:rPr>
              <w:t>= -1) {</w:t>
            </w:r>
          </w:p>
          <w:p w14:paraId="5FE5DCE6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4308A9">
              <w:rPr>
                <w:b/>
                <w:i/>
                <w:sz w:val="28"/>
                <w:szCs w:val="28"/>
              </w:rPr>
              <w:t>scanf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4308A9">
              <w:rPr>
                <w:b/>
                <w:i/>
                <w:sz w:val="28"/>
                <w:szCs w:val="28"/>
              </w:rPr>
              <w:t>"%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d%f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", &amp;product, &amp;value);</w:t>
            </w:r>
          </w:p>
          <w:p w14:paraId="10583F1F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    </w:t>
            </w:r>
            <w:proofErr w:type="gramStart"/>
            <w:r w:rsidRPr="004308A9">
              <w:rPr>
                <w:b/>
                <w:i/>
                <w:sz w:val="28"/>
                <w:szCs w:val="28"/>
              </w:rPr>
              <w:t>sales[</w:t>
            </w:r>
            <w:proofErr w:type="spellStart"/>
            <w:proofErr w:type="gramEnd"/>
            <w:r w:rsidRPr="004308A9">
              <w:rPr>
                <w:b/>
                <w:i/>
                <w:sz w:val="28"/>
                <w:szCs w:val="28"/>
              </w:rPr>
              <w:t>salesPerson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 xml:space="preserve"> - 1][product - 1] += value;</w:t>
            </w:r>
          </w:p>
          <w:p w14:paraId="247A3A64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4308A9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4308A9">
              <w:rPr>
                <w:b/>
                <w:i/>
                <w:sz w:val="28"/>
                <w:szCs w:val="28"/>
              </w:rPr>
              <w:t>"\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nEnter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 xml:space="preserve"> the 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salepersons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 xml:space="preserve"> number, the product number, and the total dollar value of the products sold that day (-1 to end): ");</w:t>
            </w:r>
          </w:p>
          <w:p w14:paraId="001ED5AA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4308A9">
              <w:rPr>
                <w:b/>
                <w:i/>
                <w:sz w:val="28"/>
                <w:szCs w:val="28"/>
              </w:rPr>
              <w:t>scanf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4308A9">
              <w:rPr>
                <w:b/>
                <w:i/>
                <w:sz w:val="28"/>
                <w:szCs w:val="28"/>
              </w:rPr>
              <w:t>"%d", &amp;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salesPerson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);</w:t>
            </w:r>
          </w:p>
          <w:p w14:paraId="39F78B3D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68A56AA4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>}</w:t>
            </w:r>
          </w:p>
          <w:p w14:paraId="2CF908BF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</w:p>
          <w:p w14:paraId="68D141D4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void 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printHeader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(void)</w:t>
            </w:r>
          </w:p>
          <w:p w14:paraId="3ED755EE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>{</w:t>
            </w:r>
          </w:p>
          <w:p w14:paraId="66086539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308A9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4308A9">
              <w:rPr>
                <w:b/>
                <w:i/>
                <w:sz w:val="28"/>
                <w:szCs w:val="28"/>
              </w:rPr>
              <w:t>"\n\n\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tThe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 xml:space="preserve"> total sales for each salesperson and the total sales for each product are displayed.\n\n");</w:t>
            </w:r>
          </w:p>
          <w:p w14:paraId="6B202CC6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308A9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4308A9">
              <w:rPr>
                <w:b/>
                <w:i/>
                <w:sz w:val="28"/>
                <w:szCs w:val="28"/>
              </w:rPr>
              <w:t>"Sales-%30s\n", "Products");</w:t>
            </w:r>
          </w:p>
          <w:p w14:paraId="4C628571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308A9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4308A9">
              <w:rPr>
                <w:b/>
                <w:i/>
                <w:sz w:val="28"/>
                <w:szCs w:val="28"/>
              </w:rPr>
              <w:t>"person %8d%8d%8d%8d%8d%9s\n", 1, 2, 3, 4, 5, "Total");</w:t>
            </w:r>
          </w:p>
          <w:p w14:paraId="7AA60DE6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>}</w:t>
            </w:r>
          </w:p>
          <w:p w14:paraId="4F702631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</w:p>
          <w:p w14:paraId="1C760689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4308A9">
              <w:rPr>
                <w:b/>
                <w:i/>
                <w:sz w:val="28"/>
                <w:szCs w:val="28"/>
              </w:rPr>
              <w:t>printSales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4308A9">
              <w:rPr>
                <w:b/>
                <w:i/>
                <w:sz w:val="28"/>
                <w:szCs w:val="28"/>
              </w:rPr>
              <w:t>float sales[][5])</w:t>
            </w:r>
          </w:p>
          <w:p w14:paraId="76E57C59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>{</w:t>
            </w:r>
          </w:p>
          <w:p w14:paraId="5CE06694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float 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totalSales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;</w:t>
            </w:r>
          </w:p>
          <w:p w14:paraId="27CC2C89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;</w:t>
            </w:r>
          </w:p>
          <w:p w14:paraId="5ED54568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 xml:space="preserve"> j;</w:t>
            </w:r>
          </w:p>
          <w:p w14:paraId="36D4851E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float </w:t>
            </w:r>
            <w:proofErr w:type="spellStart"/>
            <w:proofErr w:type="gramStart"/>
            <w:r w:rsidRPr="004308A9">
              <w:rPr>
                <w:b/>
                <w:i/>
                <w:sz w:val="28"/>
                <w:szCs w:val="28"/>
              </w:rPr>
              <w:t>productSales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[</w:t>
            </w:r>
            <w:proofErr w:type="gramEnd"/>
            <w:r w:rsidRPr="004308A9">
              <w:rPr>
                <w:b/>
                <w:i/>
                <w:sz w:val="28"/>
                <w:szCs w:val="28"/>
              </w:rPr>
              <w:t>5] = {0.0};</w:t>
            </w:r>
          </w:p>
          <w:p w14:paraId="12039DAD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</w:p>
          <w:p w14:paraId="2FC4BE28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for (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 xml:space="preserve"> = 0; 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 xml:space="preserve"> &lt; 4; 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++) {</w:t>
            </w:r>
          </w:p>
          <w:p w14:paraId="29BFC2E0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    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totalSales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 xml:space="preserve"> = 0;</w:t>
            </w:r>
          </w:p>
          <w:p w14:paraId="3CA3C3A6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4308A9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4308A9">
              <w:rPr>
                <w:b/>
                <w:i/>
                <w:sz w:val="28"/>
                <w:szCs w:val="28"/>
              </w:rPr>
              <w:t xml:space="preserve">"%3d     ", 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 xml:space="preserve"> + 1);</w:t>
            </w:r>
          </w:p>
          <w:p w14:paraId="71957A96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        for (j = 0; j &lt; 5; j++)</w:t>
            </w:r>
          </w:p>
          <w:p w14:paraId="0E8CD10B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        {</w:t>
            </w:r>
          </w:p>
          <w:p w14:paraId="4B3C52E9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            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totalSales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 xml:space="preserve"> += sales[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][j];</w:t>
            </w:r>
          </w:p>
          <w:p w14:paraId="64458C29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            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productSales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[j] += sales[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][j];</w:t>
            </w:r>
          </w:p>
          <w:p w14:paraId="5B1EE0BA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4308A9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4308A9">
              <w:rPr>
                <w:b/>
                <w:i/>
                <w:sz w:val="28"/>
                <w:szCs w:val="28"/>
              </w:rPr>
              <w:t>"%8.2f", sales[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][j]);</w:t>
            </w:r>
          </w:p>
          <w:p w14:paraId="4AA0259F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        }</w:t>
            </w:r>
          </w:p>
          <w:p w14:paraId="7CD02DBC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</w:p>
          <w:p w14:paraId="5977717E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4308A9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4308A9">
              <w:rPr>
                <w:b/>
                <w:i/>
                <w:sz w:val="28"/>
                <w:szCs w:val="28"/>
              </w:rPr>
              <w:t xml:space="preserve">"%8.2f\n", 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totalSales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);</w:t>
            </w:r>
          </w:p>
          <w:p w14:paraId="5649D3B3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694B6D91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</w:p>
          <w:p w14:paraId="0DB730F7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308A9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4308A9">
              <w:rPr>
                <w:b/>
                <w:i/>
                <w:sz w:val="28"/>
                <w:szCs w:val="28"/>
              </w:rPr>
              <w:t>"Total    ");</w:t>
            </w:r>
          </w:p>
          <w:p w14:paraId="47DE2CAD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</w:p>
          <w:p w14:paraId="3164C47C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for (j = 0; j &lt; 5; j++) {</w:t>
            </w:r>
          </w:p>
          <w:p w14:paraId="01D2A882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4308A9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4308A9">
              <w:rPr>
                <w:b/>
                <w:i/>
                <w:sz w:val="28"/>
                <w:szCs w:val="28"/>
              </w:rPr>
              <w:t xml:space="preserve">"%8.2f", 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productSales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[j]);</w:t>
            </w:r>
          </w:p>
          <w:p w14:paraId="09974671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0B760DE9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</w:p>
          <w:p w14:paraId="4B00583C" w14:textId="77777777" w:rsidR="00950C41" w:rsidRPr="004308A9" w:rsidRDefault="00950C41" w:rsidP="00950C41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4308A9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4308A9">
              <w:rPr>
                <w:b/>
                <w:i/>
                <w:sz w:val="28"/>
                <w:szCs w:val="28"/>
              </w:rPr>
              <w:t>("\n");</w:t>
            </w:r>
          </w:p>
          <w:p w14:paraId="437C35BA" w14:textId="7CE33E58" w:rsidR="00C30D64" w:rsidRDefault="00950C41" w:rsidP="0057081F">
            <w:pPr>
              <w:rPr>
                <w:b/>
                <w:i/>
                <w:sz w:val="28"/>
                <w:szCs w:val="28"/>
              </w:rPr>
            </w:pPr>
            <w:r w:rsidRPr="004308A9">
              <w:rPr>
                <w:b/>
                <w:i/>
                <w:sz w:val="28"/>
                <w:szCs w:val="28"/>
              </w:rPr>
              <w:t>}</w:t>
            </w:r>
            <w:bookmarkEnd w:id="0"/>
          </w:p>
        </w:tc>
      </w:tr>
    </w:tbl>
    <w:p w14:paraId="3E01AB75" w14:textId="77777777" w:rsidR="00C30D64" w:rsidRDefault="00C30D64" w:rsidP="00C30D64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4"/>
      </w:tblGrid>
      <w:tr w:rsidR="00C30D64" w14:paraId="7543F566" w14:textId="77777777" w:rsidTr="0057081F">
        <w:tc>
          <w:tcPr>
            <w:tcW w:w="9576" w:type="dxa"/>
            <w:shd w:val="clear" w:color="auto" w:fill="8DB3E2" w:themeFill="text2" w:themeFillTint="66"/>
          </w:tcPr>
          <w:p w14:paraId="611B7427" w14:textId="77777777" w:rsidR="00C30D64" w:rsidRDefault="00C30D64" w:rsidP="0057081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C30D64" w:rsidRPr="00957B91" w14:paraId="2FD45EB5" w14:textId="77777777" w:rsidTr="0057081F">
        <w:tc>
          <w:tcPr>
            <w:tcW w:w="9576" w:type="dxa"/>
          </w:tcPr>
          <w:p w14:paraId="4B2A4636" w14:textId="6A6A3901" w:rsidR="00C30D64" w:rsidRPr="00957B91" w:rsidRDefault="00950C41" w:rsidP="0057081F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819CDB5" wp14:editId="116F00D6">
                  <wp:extent cx="5948988" cy="2390808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reen Shot 2018-03-19 at 1.29.29 PM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8435" cy="239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FC280E" w14:textId="4CDFF2B3" w:rsidR="0047530E" w:rsidRPr="00AD6552" w:rsidRDefault="0047530E">
      <w:pPr>
        <w:rPr>
          <w:i/>
          <w:sz w:val="120"/>
          <w:szCs w:val="120"/>
        </w:rPr>
      </w:pPr>
    </w:p>
    <w:sectPr w:rsidR="0047530E" w:rsidRPr="00AD6552" w:rsidSect="0003533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C441DE" w14:textId="77777777" w:rsidR="004D6600" w:rsidRDefault="004D6600" w:rsidP="00957B91">
      <w:pPr>
        <w:spacing w:after="0" w:line="240" w:lineRule="auto"/>
      </w:pPr>
      <w:r>
        <w:separator/>
      </w:r>
    </w:p>
  </w:endnote>
  <w:endnote w:type="continuationSeparator" w:id="0">
    <w:p w14:paraId="7D29ECF7" w14:textId="77777777" w:rsidR="004D6600" w:rsidRDefault="004D6600" w:rsidP="0095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9D8A9" w14:textId="77777777" w:rsidR="004D6600" w:rsidRDefault="004D6600" w:rsidP="00957B91">
      <w:pPr>
        <w:spacing w:after="0" w:line="240" w:lineRule="auto"/>
      </w:pPr>
      <w:r>
        <w:separator/>
      </w:r>
    </w:p>
  </w:footnote>
  <w:footnote w:type="continuationSeparator" w:id="0">
    <w:p w14:paraId="3C3A7A0F" w14:textId="77777777" w:rsidR="004D6600" w:rsidRDefault="004D6600" w:rsidP="00957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E1980"/>
    <w:multiLevelType w:val="hybridMultilevel"/>
    <w:tmpl w:val="F6A839FA"/>
    <w:lvl w:ilvl="0" w:tplc="6BAC1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58"/>
    <w:rsid w:val="00031E70"/>
    <w:rsid w:val="00033FB6"/>
    <w:rsid w:val="00035338"/>
    <w:rsid w:val="00073107"/>
    <w:rsid w:val="00074535"/>
    <w:rsid w:val="000B4C26"/>
    <w:rsid w:val="000D48FB"/>
    <w:rsid w:val="000F015E"/>
    <w:rsid w:val="000F6223"/>
    <w:rsid w:val="00116DB8"/>
    <w:rsid w:val="00127043"/>
    <w:rsid w:val="00140DCD"/>
    <w:rsid w:val="001414EE"/>
    <w:rsid w:val="001A6FE5"/>
    <w:rsid w:val="001B54C0"/>
    <w:rsid w:val="001C4406"/>
    <w:rsid w:val="001C7BAD"/>
    <w:rsid w:val="002004BF"/>
    <w:rsid w:val="00225840"/>
    <w:rsid w:val="00255CCE"/>
    <w:rsid w:val="00267882"/>
    <w:rsid w:val="00271DE4"/>
    <w:rsid w:val="00274781"/>
    <w:rsid w:val="002E1E18"/>
    <w:rsid w:val="002F2526"/>
    <w:rsid w:val="002F7303"/>
    <w:rsid w:val="00332F5D"/>
    <w:rsid w:val="003548EE"/>
    <w:rsid w:val="003550CF"/>
    <w:rsid w:val="00361760"/>
    <w:rsid w:val="003777F3"/>
    <w:rsid w:val="00383A64"/>
    <w:rsid w:val="00396517"/>
    <w:rsid w:val="003A3FEE"/>
    <w:rsid w:val="003B1038"/>
    <w:rsid w:val="003B5FA4"/>
    <w:rsid w:val="004040E1"/>
    <w:rsid w:val="0042195C"/>
    <w:rsid w:val="00426861"/>
    <w:rsid w:val="004308A9"/>
    <w:rsid w:val="00435559"/>
    <w:rsid w:val="00441B1A"/>
    <w:rsid w:val="00445CE3"/>
    <w:rsid w:val="00465B35"/>
    <w:rsid w:val="00466160"/>
    <w:rsid w:val="0047530E"/>
    <w:rsid w:val="00480D9B"/>
    <w:rsid w:val="004835B7"/>
    <w:rsid w:val="004B715B"/>
    <w:rsid w:val="004B7D96"/>
    <w:rsid w:val="004D6600"/>
    <w:rsid w:val="004F1798"/>
    <w:rsid w:val="004F2CE1"/>
    <w:rsid w:val="00553742"/>
    <w:rsid w:val="0055670D"/>
    <w:rsid w:val="0057081F"/>
    <w:rsid w:val="00576BCB"/>
    <w:rsid w:val="00593FA6"/>
    <w:rsid w:val="005944E4"/>
    <w:rsid w:val="005B6413"/>
    <w:rsid w:val="005D32F1"/>
    <w:rsid w:val="005E2867"/>
    <w:rsid w:val="005E4928"/>
    <w:rsid w:val="00655F87"/>
    <w:rsid w:val="0067042E"/>
    <w:rsid w:val="00673E89"/>
    <w:rsid w:val="006A1C5C"/>
    <w:rsid w:val="006D29DF"/>
    <w:rsid w:val="006D407C"/>
    <w:rsid w:val="006F405E"/>
    <w:rsid w:val="00721B3B"/>
    <w:rsid w:val="00740F6E"/>
    <w:rsid w:val="00757229"/>
    <w:rsid w:val="007B24B5"/>
    <w:rsid w:val="007B628B"/>
    <w:rsid w:val="00813131"/>
    <w:rsid w:val="00832892"/>
    <w:rsid w:val="00840A58"/>
    <w:rsid w:val="008B0C77"/>
    <w:rsid w:val="008D40B0"/>
    <w:rsid w:val="009076C4"/>
    <w:rsid w:val="00912BE7"/>
    <w:rsid w:val="00920D06"/>
    <w:rsid w:val="00926949"/>
    <w:rsid w:val="00937F0E"/>
    <w:rsid w:val="00950C41"/>
    <w:rsid w:val="00955B41"/>
    <w:rsid w:val="00957B91"/>
    <w:rsid w:val="00962A51"/>
    <w:rsid w:val="00977EEE"/>
    <w:rsid w:val="00985FDC"/>
    <w:rsid w:val="009D098B"/>
    <w:rsid w:val="00A31D48"/>
    <w:rsid w:val="00A53717"/>
    <w:rsid w:val="00A66E50"/>
    <w:rsid w:val="00A72DFC"/>
    <w:rsid w:val="00A91A1F"/>
    <w:rsid w:val="00AA453E"/>
    <w:rsid w:val="00AA601C"/>
    <w:rsid w:val="00AD10B4"/>
    <w:rsid w:val="00AD57F5"/>
    <w:rsid w:val="00AD6552"/>
    <w:rsid w:val="00AD6697"/>
    <w:rsid w:val="00AD7057"/>
    <w:rsid w:val="00AE1575"/>
    <w:rsid w:val="00AE6675"/>
    <w:rsid w:val="00AE6AEB"/>
    <w:rsid w:val="00B028E3"/>
    <w:rsid w:val="00B12BEC"/>
    <w:rsid w:val="00B17707"/>
    <w:rsid w:val="00B775EC"/>
    <w:rsid w:val="00BA63DF"/>
    <w:rsid w:val="00BB4F86"/>
    <w:rsid w:val="00BC028C"/>
    <w:rsid w:val="00BC3A79"/>
    <w:rsid w:val="00BC6A66"/>
    <w:rsid w:val="00BD2A3F"/>
    <w:rsid w:val="00BF194F"/>
    <w:rsid w:val="00C0370D"/>
    <w:rsid w:val="00C15203"/>
    <w:rsid w:val="00C255E7"/>
    <w:rsid w:val="00C275CE"/>
    <w:rsid w:val="00C30D64"/>
    <w:rsid w:val="00C3479F"/>
    <w:rsid w:val="00C65AE7"/>
    <w:rsid w:val="00C66A2A"/>
    <w:rsid w:val="00C76A3F"/>
    <w:rsid w:val="00C91705"/>
    <w:rsid w:val="00C92883"/>
    <w:rsid w:val="00CA3664"/>
    <w:rsid w:val="00CE27BA"/>
    <w:rsid w:val="00D12CBF"/>
    <w:rsid w:val="00D4693A"/>
    <w:rsid w:val="00D56703"/>
    <w:rsid w:val="00D5749C"/>
    <w:rsid w:val="00D62AC6"/>
    <w:rsid w:val="00D8521E"/>
    <w:rsid w:val="00D95387"/>
    <w:rsid w:val="00DA201C"/>
    <w:rsid w:val="00DC0CA5"/>
    <w:rsid w:val="00E21513"/>
    <w:rsid w:val="00E32C14"/>
    <w:rsid w:val="00EA1A73"/>
    <w:rsid w:val="00EA21A5"/>
    <w:rsid w:val="00EB3896"/>
    <w:rsid w:val="00F00AB8"/>
    <w:rsid w:val="00F267A9"/>
    <w:rsid w:val="00F420EB"/>
    <w:rsid w:val="00FB6B2E"/>
    <w:rsid w:val="00FC6084"/>
    <w:rsid w:val="00FC753B"/>
    <w:rsid w:val="00FD27B8"/>
    <w:rsid w:val="00FE2E3F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B4FF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C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91"/>
  </w:style>
  <w:style w:type="paragraph" w:styleId="Footer">
    <w:name w:val="footer"/>
    <w:basedOn w:val="Normal"/>
    <w:link w:val="FooterChar"/>
    <w:uiPriority w:val="99"/>
    <w:unhideWhenUsed/>
    <w:rsid w:val="0095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91"/>
  </w:style>
  <w:style w:type="table" w:styleId="LightShading-Accent1">
    <w:name w:val="Light Shading Accent 1"/>
    <w:basedOn w:val="TableNormal"/>
    <w:uiPriority w:val="60"/>
    <w:rsid w:val="00BB4F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BB4F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BB4F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F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Icey4444/Library/Group%20Containers/UBF8T346G9.Office/User%20Content.localized/Templates.localized/COP2270-CH02HW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50C25-807A-F042-BD12-0798F576E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COP2270-CH02HW-Template.dotx</Template>
  <TotalTime>128</TotalTime>
  <Pages>39</Pages>
  <Words>4039</Words>
  <Characters>23028</Characters>
  <Application>Microsoft Macintosh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59</cp:revision>
  <dcterms:created xsi:type="dcterms:W3CDTF">2018-03-07T19:27:00Z</dcterms:created>
  <dcterms:modified xsi:type="dcterms:W3CDTF">2018-03-19T17:31:00Z</dcterms:modified>
</cp:coreProperties>
</file>