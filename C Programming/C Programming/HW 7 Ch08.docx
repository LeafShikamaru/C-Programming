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22D64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10C424C1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4FC2C845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7E89D5D4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7331B6" wp14:editId="5B46E384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3342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29042D97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>Professor:  Yassin Raef</w:t>
      </w:r>
    </w:p>
    <w:p w14:paraId="2055BFB1" w14:textId="77777777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14A7A7DE" w14:textId="77777777" w:rsidR="00D82D87" w:rsidRDefault="00D82D87" w:rsidP="00D82D8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Chapter 8</w:t>
      </w:r>
      <w:r w:rsidR="00445CE3">
        <w:rPr>
          <w:b/>
          <w:i/>
          <w:sz w:val="28"/>
          <w:szCs w:val="28"/>
        </w:rPr>
        <w:t xml:space="preserve"> Homework/ Exercises </w:t>
      </w:r>
    </w:p>
    <w:p w14:paraId="7EDFBCD2" w14:textId="77777777" w:rsidR="00D95387" w:rsidRDefault="00D95387" w:rsidP="00D82D8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685BC7F0" w14:textId="77777777" w:rsidR="00445CE3" w:rsidRDefault="00445CE3" w:rsidP="00957B91">
      <w:pPr>
        <w:rPr>
          <w:b/>
          <w:i/>
          <w:sz w:val="28"/>
          <w:szCs w:val="28"/>
        </w:rPr>
      </w:pPr>
    </w:p>
    <w:p w14:paraId="24122193" w14:textId="77777777" w:rsidR="00445CE3" w:rsidRDefault="00445CE3" w:rsidP="00957B91">
      <w:pPr>
        <w:rPr>
          <w:b/>
          <w:i/>
          <w:sz w:val="28"/>
          <w:szCs w:val="28"/>
        </w:rPr>
      </w:pPr>
    </w:p>
    <w:p w14:paraId="669EC0A5" w14:textId="77777777" w:rsidR="00957B91" w:rsidRDefault="00957B91" w:rsidP="00957B91">
      <w:pPr>
        <w:rPr>
          <w:b/>
          <w:i/>
          <w:sz w:val="28"/>
          <w:szCs w:val="28"/>
        </w:rPr>
      </w:pPr>
    </w:p>
    <w:p w14:paraId="73515547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12416EBF" w14:textId="77777777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D82D87">
        <w:rPr>
          <w:b/>
          <w:i/>
          <w:sz w:val="28"/>
          <w:szCs w:val="28"/>
        </w:rPr>
        <w:lastRenderedPageBreak/>
        <w:t>Figure 8</w:t>
      </w:r>
      <w:r w:rsidR="00435559">
        <w:rPr>
          <w:b/>
          <w:i/>
          <w:sz w:val="28"/>
          <w:szCs w:val="28"/>
        </w:rPr>
        <w:t>-</w:t>
      </w:r>
      <w:r w:rsidR="00D82D87">
        <w:rPr>
          <w:b/>
          <w:i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500C224D" w14:textId="77777777" w:rsidTr="00DC75E3">
        <w:tc>
          <w:tcPr>
            <w:tcW w:w="9576" w:type="dxa"/>
            <w:shd w:val="clear" w:color="auto" w:fill="8DB3E2" w:themeFill="text2" w:themeFillTint="66"/>
          </w:tcPr>
          <w:p w14:paraId="734242DE" w14:textId="77777777" w:rsidR="00435559" w:rsidRDefault="00435559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49271C23" w14:textId="77777777" w:rsidTr="00C4269B">
        <w:trPr>
          <w:trHeight w:val="1727"/>
        </w:trPr>
        <w:tc>
          <w:tcPr>
            <w:tcW w:w="9576" w:type="dxa"/>
          </w:tcPr>
          <w:p w14:paraId="7C8CD449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>// Fig 8.2: fig08_02.c</w:t>
            </w:r>
          </w:p>
          <w:p w14:paraId="41B8FF70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>// Using functions isdigit, isalpha, isalnum, and isxdigit</w:t>
            </w:r>
          </w:p>
          <w:p w14:paraId="712C3C88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>#include &lt;stdio.h&gt;</w:t>
            </w:r>
          </w:p>
          <w:p w14:paraId="491B2D3C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>#include &lt;ctype.h&gt;</w:t>
            </w:r>
          </w:p>
          <w:p w14:paraId="32A32C24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</w:p>
          <w:p w14:paraId="38E136A6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>int main(void)</w:t>
            </w:r>
          </w:p>
          <w:p w14:paraId="32FA426A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>{</w:t>
            </w:r>
          </w:p>
          <w:p w14:paraId="45D2BA9E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printf("%s\n%s%s\n%s%s\n\n", "According to isdigit: ",</w:t>
            </w:r>
          </w:p>
          <w:p w14:paraId="404E1EA2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isdigit('8') ? "8 is a " : "8 is not a ", "digit",</w:t>
            </w:r>
          </w:p>
          <w:p w14:paraId="0FFA0186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isdigit('#') ? "#is a " : "# is not a ", "digit");</w:t>
            </w:r>
          </w:p>
          <w:p w14:paraId="05192EE6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</w:p>
          <w:p w14:paraId="3228F064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printf("%s\n%s%s\n%s%s\n%s%s\n%s%s\n\n",</w:t>
            </w:r>
          </w:p>
          <w:p w14:paraId="679B0710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"According to isalpha:",</w:t>
            </w:r>
          </w:p>
          <w:p w14:paraId="416AEFBE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isalpha('A') ? "A is a " : "A is not a ", "letter",</w:t>
            </w:r>
          </w:p>
          <w:p w14:paraId="3E7C1A53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isalpha('b') ? "b is a " : "b is not a ", "letter",</w:t>
            </w:r>
          </w:p>
          <w:p w14:paraId="3A0AB4E0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isalpha('&amp;') ? "&amp; is a " : "&amp; is not a ", "letter",</w:t>
            </w:r>
          </w:p>
          <w:p w14:paraId="47C9BD3B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isalpha('4') ? "4 is a " : "4 is not a ", "letter");</w:t>
            </w:r>
          </w:p>
          <w:p w14:paraId="216D61B1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</w:p>
          <w:p w14:paraId="7C49944B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printf("%s\n%s%s\n%s%s\n%s%s\n\n",</w:t>
            </w:r>
          </w:p>
          <w:p w14:paraId="2DCB0F03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"According to isalnum",</w:t>
            </w:r>
          </w:p>
          <w:p w14:paraId="620BB30A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isalnum('A') ? "A is a " : "A is not a ",</w:t>
            </w:r>
          </w:p>
          <w:p w14:paraId="75E07560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"digit or a letter",</w:t>
            </w:r>
          </w:p>
          <w:p w14:paraId="3F03CF8C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isalnum('8') ? "8 is a " : "8 is not a ",</w:t>
            </w:r>
          </w:p>
          <w:p w14:paraId="103E0873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"digit os a letter",</w:t>
            </w:r>
          </w:p>
          <w:p w14:paraId="36D6EE68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isalnum('#') ? "# is a " : "# is not a ",</w:t>
            </w:r>
          </w:p>
          <w:p w14:paraId="6E84E252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"digit or a letter");</w:t>
            </w:r>
          </w:p>
          <w:p w14:paraId="7AEB5C1F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</w:p>
          <w:p w14:paraId="323A06AD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printf("%s\n%s%s\n%s%s\n%s%s\n%s%s\n%s%s\n",</w:t>
            </w:r>
          </w:p>
          <w:p w14:paraId="771EE699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"According to isxdigit:",</w:t>
            </w:r>
          </w:p>
          <w:p w14:paraId="77816DEB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isxdigit('F') ? "F is a " : "F is not a ",</w:t>
            </w:r>
          </w:p>
          <w:p w14:paraId="3B62D7C4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"hexadecimal digit",</w:t>
            </w:r>
          </w:p>
          <w:p w14:paraId="59FC5CBC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isxdigit('J') ? "J is a " : "J is not a ",</w:t>
            </w:r>
          </w:p>
          <w:p w14:paraId="417E6CAB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"hexadecimal digit",</w:t>
            </w:r>
          </w:p>
          <w:p w14:paraId="2A1BA3D4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isxdigit('7') ? "7 is a " : "7 is not a ",</w:t>
            </w:r>
          </w:p>
          <w:p w14:paraId="0168CF57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"hexadecimal digit",</w:t>
            </w:r>
          </w:p>
          <w:p w14:paraId="2CE6EF7C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isxdigit('$') ? "$ is a " : "$ is not a ",</w:t>
            </w:r>
          </w:p>
          <w:p w14:paraId="327E2856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"hexadecimal digit",</w:t>
            </w:r>
          </w:p>
          <w:p w14:paraId="2CDE4ABD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isxdigit('f') ? "f is a " : "f is not a ",</w:t>
            </w:r>
          </w:p>
          <w:p w14:paraId="66E60E89" w14:textId="77777777" w:rsidR="00D82D87" w:rsidRPr="00C4269B" w:rsidRDefault="00D82D87" w:rsidP="00D82D87">
            <w:pPr>
              <w:rPr>
                <w:b/>
                <w:i/>
                <w:sz w:val="24"/>
                <w:szCs w:val="24"/>
              </w:rPr>
            </w:pPr>
            <w:r w:rsidRPr="00C4269B">
              <w:rPr>
                <w:b/>
                <w:i/>
                <w:sz w:val="24"/>
                <w:szCs w:val="24"/>
              </w:rPr>
              <w:t xml:space="preserve">           "hexadecimal digit");</w:t>
            </w:r>
          </w:p>
          <w:p w14:paraId="01CDA45C" w14:textId="737B1024" w:rsidR="00435559" w:rsidRDefault="00D82D87" w:rsidP="00D82D87">
            <w:pPr>
              <w:rPr>
                <w:b/>
                <w:i/>
                <w:sz w:val="28"/>
                <w:szCs w:val="28"/>
              </w:rPr>
            </w:pPr>
            <w:r w:rsidRPr="00C4269B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7C6F45D4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70DFB6F4" w14:textId="77777777" w:rsidTr="00DC75E3">
        <w:tc>
          <w:tcPr>
            <w:tcW w:w="9576" w:type="dxa"/>
            <w:shd w:val="clear" w:color="auto" w:fill="8DB3E2" w:themeFill="text2" w:themeFillTint="66"/>
          </w:tcPr>
          <w:p w14:paraId="53D6C210" w14:textId="77777777" w:rsidR="00435559" w:rsidRDefault="00435559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663FB814" w14:textId="77777777" w:rsidTr="00DC75E3">
        <w:tc>
          <w:tcPr>
            <w:tcW w:w="9576" w:type="dxa"/>
          </w:tcPr>
          <w:p w14:paraId="517A91FF" w14:textId="77777777" w:rsidR="00435559" w:rsidRPr="00957B91" w:rsidRDefault="00D82D87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99314F8" wp14:editId="2A985C04">
                  <wp:extent cx="2971800" cy="4381500"/>
                  <wp:effectExtent l="0" t="0" r="0" b="12700"/>
                  <wp:docPr id="1" name="Picture 1" descr="/Users/Icey4444/Desktop/Screen Shot 2018-04-04 at 2.31.3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Icey4444/Desktop/Screen Shot 2018-04-04 at 2.31.3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5CC4E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68FB9B88" w14:textId="77777777" w:rsidR="00D82D87" w:rsidRDefault="00D82D8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78AB063" w14:textId="4A674A58" w:rsidR="00655F87" w:rsidRDefault="00D53898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</w:t>
      </w:r>
      <w:r w:rsidR="00655F87">
        <w:rPr>
          <w:b/>
          <w:i/>
          <w:sz w:val="28"/>
          <w:szCs w:val="28"/>
        </w:rPr>
        <w:t>-</w:t>
      </w:r>
      <w:r w:rsidR="00BF194F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3BAD25B0" w14:textId="77777777" w:rsidTr="00DC75E3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3E9D82BB" w14:textId="77777777" w:rsidR="00655F87" w:rsidRDefault="00655F8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133ABBF4" w14:textId="77777777" w:rsidTr="00DC75E3">
        <w:tc>
          <w:tcPr>
            <w:tcW w:w="9576" w:type="dxa"/>
          </w:tcPr>
          <w:p w14:paraId="3E6027B1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>// Fig. 8.3: fig08_03.c</w:t>
            </w:r>
          </w:p>
          <w:p w14:paraId="09DF7C9B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>// Using functions islower, isupper, tolower and toupper</w:t>
            </w:r>
          </w:p>
          <w:p w14:paraId="5DBC0ED6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>#include &lt;stdio.h&gt;</w:t>
            </w:r>
          </w:p>
          <w:p w14:paraId="1292215B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>#include &lt;ctype.h&gt;</w:t>
            </w:r>
          </w:p>
          <w:p w14:paraId="0B164BF8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</w:p>
          <w:p w14:paraId="716D2D80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>int main(void)</w:t>
            </w:r>
          </w:p>
          <w:p w14:paraId="0477817D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>{</w:t>
            </w:r>
          </w:p>
          <w:p w14:paraId="77AF40CB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printf("%s\n%s%s\n%s%s\n%s%s\n%s%s\n\n",</w:t>
            </w:r>
          </w:p>
          <w:p w14:paraId="1955A848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"According to islower:",</w:t>
            </w:r>
          </w:p>
          <w:p w14:paraId="06258171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islower('p') ? "p is a " : "p is not a ",</w:t>
            </w:r>
          </w:p>
          <w:p w14:paraId="67E370C3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"lowercase letter",</w:t>
            </w:r>
          </w:p>
          <w:p w14:paraId="1B69E932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islower('P') ? "P is a " : "P is not a ",</w:t>
            </w:r>
          </w:p>
          <w:p w14:paraId="4923DC69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"lowercase letter",</w:t>
            </w:r>
          </w:p>
          <w:p w14:paraId="7FCB794A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islower('5') ? "5 is a " : "5 is not a ",</w:t>
            </w:r>
          </w:p>
          <w:p w14:paraId="3BF90139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"lowercase letter",</w:t>
            </w:r>
          </w:p>
          <w:p w14:paraId="5AB0AC91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islower('!') ? "! is a " : "! is not a ",</w:t>
            </w:r>
          </w:p>
          <w:p w14:paraId="46D90DBE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"lowercase letter");</w:t>
            </w:r>
          </w:p>
          <w:p w14:paraId="0FF10E6A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</w:p>
          <w:p w14:paraId="2DC2AA90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printf("%s\n%s%s\n%s%s\n%s%s\n%s%s\n\n",</w:t>
            </w:r>
          </w:p>
          <w:p w14:paraId="201616AE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"According to isupper:",</w:t>
            </w:r>
          </w:p>
          <w:p w14:paraId="0A70C5D0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isupper('D') ? "D is a " : "D is not a ",</w:t>
            </w:r>
          </w:p>
          <w:p w14:paraId="236183AC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"uppercase letter",</w:t>
            </w:r>
          </w:p>
          <w:p w14:paraId="6F051F6B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isupper('d') ? "d is a " : "d is not a ",</w:t>
            </w:r>
          </w:p>
          <w:p w14:paraId="32934615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"uppercase letter",</w:t>
            </w:r>
          </w:p>
          <w:p w14:paraId="56F450FE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isupper('8') ? "8 is a " : "8 is not a ",</w:t>
            </w:r>
          </w:p>
          <w:p w14:paraId="75D41768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"uppercase letter",</w:t>
            </w:r>
          </w:p>
          <w:p w14:paraId="6492E9A4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isupper('$') ? "$ is a " : "$ is not a ",</w:t>
            </w:r>
          </w:p>
          <w:p w14:paraId="731A11F7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"uppercase letter");</w:t>
            </w:r>
          </w:p>
          <w:p w14:paraId="4A302552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</w:p>
          <w:p w14:paraId="3414868B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printf("%s%c\n%s%c\n%s%c\n%s%c\n",</w:t>
            </w:r>
          </w:p>
          <w:p w14:paraId="127A4E7A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"u converted to uppercase is ", toupper('u') ,</w:t>
            </w:r>
          </w:p>
          <w:p w14:paraId="792158D6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"7 converted to uppercase is ", toupper('7') ,</w:t>
            </w:r>
          </w:p>
          <w:p w14:paraId="0F5A04A1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"$ converted to uppercase is ", toupper('u') ,</w:t>
            </w:r>
          </w:p>
          <w:p w14:paraId="0B7043C6" w14:textId="77777777" w:rsidR="00C4269B" w:rsidRPr="00C4269B" w:rsidRDefault="00C4269B" w:rsidP="00C4269B">
            <w:pPr>
              <w:rPr>
                <w:b/>
                <w:i/>
                <w:sz w:val="26"/>
                <w:szCs w:val="26"/>
              </w:rPr>
            </w:pPr>
            <w:r w:rsidRPr="00C4269B">
              <w:rPr>
                <w:b/>
                <w:i/>
                <w:sz w:val="26"/>
                <w:szCs w:val="26"/>
              </w:rPr>
              <w:t xml:space="preserve">           "L converted to lowercase is ", tolower('L') );</w:t>
            </w:r>
          </w:p>
          <w:p w14:paraId="7C8B9E09" w14:textId="1B003EEF" w:rsidR="00655F87" w:rsidRDefault="00C4269B" w:rsidP="00DC75E3">
            <w:pPr>
              <w:rPr>
                <w:b/>
                <w:i/>
                <w:sz w:val="28"/>
                <w:szCs w:val="28"/>
              </w:rPr>
            </w:pPr>
            <w:r w:rsidRPr="00C4269B">
              <w:rPr>
                <w:b/>
                <w:i/>
                <w:sz w:val="26"/>
                <w:szCs w:val="26"/>
              </w:rPr>
              <w:t>}</w:t>
            </w:r>
          </w:p>
        </w:tc>
      </w:tr>
    </w:tbl>
    <w:p w14:paraId="4F493CB5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7DA1C76E" w14:textId="77777777" w:rsidTr="00DC75E3">
        <w:tc>
          <w:tcPr>
            <w:tcW w:w="9576" w:type="dxa"/>
            <w:shd w:val="clear" w:color="auto" w:fill="8DB3E2" w:themeFill="text2" w:themeFillTint="66"/>
          </w:tcPr>
          <w:p w14:paraId="47AAC704" w14:textId="77777777" w:rsidR="00655F87" w:rsidRDefault="00655F8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655F87" w:rsidRPr="00957B91" w14:paraId="61D3CB6B" w14:textId="77777777" w:rsidTr="00DC75E3">
        <w:tc>
          <w:tcPr>
            <w:tcW w:w="9576" w:type="dxa"/>
          </w:tcPr>
          <w:p w14:paraId="426CC524" w14:textId="1E7E9F11" w:rsidR="00655F87" w:rsidRPr="00957B91" w:rsidRDefault="00F715E8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CC4BE8B" wp14:editId="54F6E366">
                  <wp:extent cx="3314700" cy="3517900"/>
                  <wp:effectExtent l="0" t="0" r="12700" b="12700"/>
                  <wp:docPr id="2" name="Picture 2" descr="../Screen%20Shot%202018-04-04%20at%202.50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04%20at%202.50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51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FC3CE" w14:textId="77777777" w:rsidR="00655F87" w:rsidRDefault="00655F87" w:rsidP="00445CE3">
      <w:pPr>
        <w:jc w:val="center"/>
        <w:rPr>
          <w:b/>
          <w:i/>
          <w:sz w:val="28"/>
          <w:szCs w:val="28"/>
        </w:rPr>
      </w:pPr>
    </w:p>
    <w:p w14:paraId="24654F98" w14:textId="77777777" w:rsidR="00C31242" w:rsidRDefault="00C312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47779F2" w14:textId="0746061E" w:rsidR="00BF194F" w:rsidRDefault="00151B46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</w:t>
      </w:r>
      <w:r w:rsidR="00BF194F">
        <w:rPr>
          <w:b/>
          <w:i/>
          <w:sz w:val="28"/>
          <w:szCs w:val="28"/>
        </w:rPr>
        <w:t>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2416206A" w14:textId="77777777" w:rsidTr="00DC75E3">
        <w:tc>
          <w:tcPr>
            <w:tcW w:w="9576" w:type="dxa"/>
            <w:shd w:val="clear" w:color="auto" w:fill="8DB3E2" w:themeFill="text2" w:themeFillTint="66"/>
          </w:tcPr>
          <w:p w14:paraId="568E1706" w14:textId="77777777" w:rsidR="00BF194F" w:rsidRDefault="00BF194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42AB3CED" w14:textId="77777777" w:rsidTr="00C31242">
        <w:trPr>
          <w:trHeight w:val="305"/>
        </w:trPr>
        <w:tc>
          <w:tcPr>
            <w:tcW w:w="9576" w:type="dxa"/>
          </w:tcPr>
          <w:p w14:paraId="1F7729F7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// Fig. 8.4: fig08_04.c</w:t>
            </w:r>
          </w:p>
          <w:p w14:paraId="3991A86C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// Using functions isspace, iscntrl, ispunct, isprint and isgraph</w:t>
            </w:r>
          </w:p>
          <w:p w14:paraId="23F6F9D9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#include &lt;stdio.h&gt;</w:t>
            </w:r>
          </w:p>
          <w:p w14:paraId="54DBBFAA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#include &lt;ctype.h&gt;</w:t>
            </w:r>
          </w:p>
          <w:p w14:paraId="0D54C1B1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</w:p>
          <w:p w14:paraId="07974A1E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int main(void)</w:t>
            </w:r>
          </w:p>
          <w:p w14:paraId="520317D2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{</w:t>
            </w:r>
          </w:p>
          <w:p w14:paraId="5BB5B299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printf("%s\n%s%s%s\n%s%s%s\n%s%s\n\n",</w:t>
            </w:r>
          </w:p>
          <w:p w14:paraId="64917338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"According to isspace:",</w:t>
            </w:r>
          </w:p>
          <w:p w14:paraId="3AFE0ACE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"Newline", isspace('\n') ? " is a " : " is not a ",</w:t>
            </w:r>
          </w:p>
          <w:p w14:paraId="3EF1440C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"whitespace character", "Horizontal tab",</w:t>
            </w:r>
          </w:p>
          <w:p w14:paraId="48CC5793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isspace('\t') ? " is a " : " is not a ",</w:t>
            </w:r>
          </w:p>
          <w:p w14:paraId="62488CB9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"whitespace character",</w:t>
            </w:r>
          </w:p>
          <w:p w14:paraId="144B8BBF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isspace('%') ? "% is a " : "% is not a ",</w:t>
            </w:r>
          </w:p>
          <w:p w14:paraId="313CDF80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"whitespace character");</w:t>
            </w:r>
          </w:p>
          <w:p w14:paraId="0757056C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</w:p>
          <w:p w14:paraId="3077C47F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printf("%s\n%s%s%s\n%s%s\n\n", "According to iscntrl:",</w:t>
            </w:r>
          </w:p>
          <w:p w14:paraId="7DBA01D1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"Newline", iscntrl('\n') ? " is a " : " is not a ",</w:t>
            </w:r>
          </w:p>
          <w:p w14:paraId="63E4AC47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"control character", iscntrl('$') ? "$ is a " :</w:t>
            </w:r>
          </w:p>
          <w:p w14:paraId="56B21BA6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"$ is not a ", "control character");</w:t>
            </w:r>
          </w:p>
          <w:p w14:paraId="09DB92D0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</w:p>
          <w:p w14:paraId="479BF16E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printf("%s\n%s%s\n%s%s\n%s%s\n\n",</w:t>
            </w:r>
          </w:p>
          <w:p w14:paraId="4489E7D2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"According to ispunct:",</w:t>
            </w:r>
          </w:p>
          <w:p w14:paraId="798F3B7A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ispunct(':') ? "; is a " : "; is not a ",</w:t>
            </w:r>
          </w:p>
          <w:p w14:paraId="06E9AF82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"punctuation character",</w:t>
            </w:r>
          </w:p>
          <w:p w14:paraId="4DFECF30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ispunct('Y') ? "Y is a " : "Y is not a ",</w:t>
            </w:r>
          </w:p>
          <w:p w14:paraId="435F50C9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"punctuation character",</w:t>
            </w:r>
          </w:p>
          <w:p w14:paraId="3AAAFB86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ispunct('#') ? "# is a " : "# is not a ",</w:t>
            </w:r>
          </w:p>
          <w:p w14:paraId="4C80089D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"punctuation character");</w:t>
            </w:r>
          </w:p>
          <w:p w14:paraId="66D74D11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</w:p>
          <w:p w14:paraId="6CB483CD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printf("%s\n%s%s\n%s%s%s\n\n", "According to isprint:",</w:t>
            </w:r>
          </w:p>
          <w:p w14:paraId="64314EA0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isprint('$') ? "$ is a " : "$ is not a ",</w:t>
            </w:r>
          </w:p>
          <w:p w14:paraId="52A23367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"printing character",</w:t>
            </w:r>
          </w:p>
          <w:p w14:paraId="339AEA1C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"Alert", isprint('\a') ? " is a " : " is not a ",</w:t>
            </w:r>
          </w:p>
          <w:p w14:paraId="5913F908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"printing character");</w:t>
            </w:r>
          </w:p>
          <w:p w14:paraId="6E457EF8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</w:p>
          <w:p w14:paraId="7B24F2D7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printf("%s\n%s%s\n%s%s%s\n\n", "According to isgraph:",</w:t>
            </w:r>
          </w:p>
          <w:p w14:paraId="538520F5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isgraph('Q') ? "Q is a " : "Q is not a ",</w:t>
            </w:r>
          </w:p>
          <w:p w14:paraId="354E44C6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"printing character other than a space",</w:t>
            </w:r>
          </w:p>
          <w:p w14:paraId="16B13DBE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"Space", isgraph(' ') ? " is a " : " is not a ",</w:t>
            </w:r>
          </w:p>
          <w:p w14:paraId="289A6563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 xml:space="preserve">           "printing character other than a space");</w:t>
            </w:r>
          </w:p>
          <w:p w14:paraId="463045C1" w14:textId="77777777" w:rsidR="00C31242" w:rsidRPr="00C31242" w:rsidRDefault="00C31242" w:rsidP="00C31242">
            <w:pPr>
              <w:rPr>
                <w:b/>
                <w:i/>
                <w:sz w:val="28"/>
                <w:szCs w:val="28"/>
              </w:rPr>
            </w:pPr>
          </w:p>
          <w:p w14:paraId="7FE6572C" w14:textId="67AF5216" w:rsidR="00BF194F" w:rsidRDefault="00C31242" w:rsidP="00DC75E3">
            <w:pPr>
              <w:rPr>
                <w:b/>
                <w:i/>
                <w:sz w:val="28"/>
                <w:szCs w:val="28"/>
              </w:rPr>
            </w:pPr>
            <w:r w:rsidRPr="00C31242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3E4D395F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F19DFC9" w14:textId="77777777" w:rsidTr="00DC75E3">
        <w:tc>
          <w:tcPr>
            <w:tcW w:w="9576" w:type="dxa"/>
            <w:shd w:val="clear" w:color="auto" w:fill="8DB3E2" w:themeFill="text2" w:themeFillTint="66"/>
          </w:tcPr>
          <w:p w14:paraId="339ED338" w14:textId="77777777" w:rsidR="00BF194F" w:rsidRDefault="00BF194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14A069CD" w14:textId="77777777" w:rsidTr="00DC75E3">
        <w:tc>
          <w:tcPr>
            <w:tcW w:w="9576" w:type="dxa"/>
          </w:tcPr>
          <w:p w14:paraId="4EAB170F" w14:textId="3D9E91A4" w:rsidR="00BF194F" w:rsidRPr="00957B91" w:rsidRDefault="00C31242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CB684AB" wp14:editId="22C368F7">
                  <wp:extent cx="4838700" cy="4495800"/>
                  <wp:effectExtent l="0" t="0" r="12700" b="0"/>
                  <wp:docPr id="3" name="Picture 3" descr="../Screen%20Shot%202018-04-15%20at%209.33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15%20at%209.33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79EA8" w14:textId="77777777" w:rsidR="00BF194F" w:rsidRDefault="00BF194F" w:rsidP="00BF194F">
      <w:pPr>
        <w:jc w:val="center"/>
        <w:rPr>
          <w:b/>
          <w:i/>
          <w:sz w:val="28"/>
          <w:szCs w:val="28"/>
        </w:rPr>
      </w:pPr>
    </w:p>
    <w:p w14:paraId="0B9770BE" w14:textId="77777777" w:rsidR="00C31242" w:rsidRDefault="00C312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45E9448" w14:textId="0F6AE99B" w:rsidR="00BF194F" w:rsidRDefault="00C44C6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04673D75" w14:textId="77777777" w:rsidTr="00DC75E3">
        <w:tc>
          <w:tcPr>
            <w:tcW w:w="9576" w:type="dxa"/>
            <w:shd w:val="clear" w:color="auto" w:fill="8DB3E2" w:themeFill="text2" w:themeFillTint="66"/>
          </w:tcPr>
          <w:p w14:paraId="1B6B74A9" w14:textId="77777777" w:rsidR="00BF194F" w:rsidRDefault="00BF194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21136DDA" w14:textId="77777777" w:rsidTr="00DC75E3">
        <w:tc>
          <w:tcPr>
            <w:tcW w:w="9576" w:type="dxa"/>
          </w:tcPr>
          <w:p w14:paraId="06306297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// Fig. 8.6:fig08_06.c</w:t>
            </w:r>
          </w:p>
          <w:p w14:paraId="0942E9D7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// Using function strtod</w:t>
            </w:r>
          </w:p>
          <w:p w14:paraId="67118C4F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#include &lt;stdio.h&gt;</w:t>
            </w:r>
          </w:p>
          <w:p w14:paraId="27409D2D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#include &lt;stdlib.h&gt;</w:t>
            </w:r>
          </w:p>
          <w:p w14:paraId="74DA7F17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</w:p>
          <w:p w14:paraId="7D4A9AF3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int main(void)</w:t>
            </w:r>
          </w:p>
          <w:p w14:paraId="32275763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{</w:t>
            </w:r>
          </w:p>
          <w:p w14:paraId="2A50353A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 xml:space="preserve">    const char *string = "51.2% are admitted"; // initialize string</w:t>
            </w:r>
          </w:p>
          <w:p w14:paraId="6216B7C0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 xml:space="preserve">    char *stringPtr; //create char pointer</w:t>
            </w:r>
          </w:p>
          <w:p w14:paraId="1C943E1C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</w:p>
          <w:p w14:paraId="7E1F6739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 xml:space="preserve">    double d = strtod(string, &amp;stringPtr);</w:t>
            </w:r>
          </w:p>
          <w:p w14:paraId="15C7F89C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</w:p>
          <w:p w14:paraId="339938BD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 xml:space="preserve">    printf("The string \"%s\" is converted to the\n", string);</w:t>
            </w:r>
          </w:p>
          <w:p w14:paraId="182269C1" w14:textId="77777777" w:rsidR="00D80DF4" w:rsidRPr="00D80DF4" w:rsidRDefault="00D80DF4" w:rsidP="00D80DF4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 xml:space="preserve">    printf("double value %.2f and the string \"%s\"\n", d, stringPtr);</w:t>
            </w:r>
          </w:p>
          <w:p w14:paraId="07AD5E9D" w14:textId="580F6A68" w:rsidR="00BF194F" w:rsidRDefault="00D80DF4" w:rsidP="00DC75E3">
            <w:pPr>
              <w:rPr>
                <w:b/>
                <w:i/>
                <w:sz w:val="28"/>
                <w:szCs w:val="28"/>
              </w:rPr>
            </w:pPr>
            <w:r w:rsidRPr="00D80DF4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0169FC3F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19FD3A41" w14:textId="77777777" w:rsidTr="00DC75E3">
        <w:tc>
          <w:tcPr>
            <w:tcW w:w="9576" w:type="dxa"/>
            <w:shd w:val="clear" w:color="auto" w:fill="8DB3E2" w:themeFill="text2" w:themeFillTint="66"/>
          </w:tcPr>
          <w:p w14:paraId="59FEAB44" w14:textId="77777777" w:rsidR="00BF194F" w:rsidRDefault="00BF194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6C08D3D7" w14:textId="77777777" w:rsidTr="00DC75E3">
        <w:tc>
          <w:tcPr>
            <w:tcW w:w="9576" w:type="dxa"/>
          </w:tcPr>
          <w:p w14:paraId="22B099CB" w14:textId="05A0E175" w:rsidR="00BF194F" w:rsidRPr="00957B91" w:rsidRDefault="00D80DF4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985A477" wp14:editId="527FA319">
                  <wp:extent cx="4800600" cy="1219200"/>
                  <wp:effectExtent l="0" t="0" r="0" b="0"/>
                  <wp:docPr id="4" name="Picture 4" descr="../Screen%20Shot%202018-04-15%20at%209.46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15%20at%209.46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3C9CE" w14:textId="77777777" w:rsidR="00BF194F" w:rsidRDefault="00BF194F" w:rsidP="00BF194F">
      <w:pPr>
        <w:rPr>
          <w:b/>
          <w:i/>
          <w:sz w:val="28"/>
          <w:szCs w:val="28"/>
        </w:rPr>
      </w:pPr>
    </w:p>
    <w:p w14:paraId="0409D397" w14:textId="77777777" w:rsidR="00D80DF4" w:rsidRDefault="00D80DF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151B07C" w14:textId="780ABA6F" w:rsidR="00BF194F" w:rsidRDefault="00D80DF4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CB56619" w14:textId="77777777" w:rsidTr="00DC75E3">
        <w:tc>
          <w:tcPr>
            <w:tcW w:w="9576" w:type="dxa"/>
            <w:shd w:val="clear" w:color="auto" w:fill="8DB3E2" w:themeFill="text2" w:themeFillTint="66"/>
          </w:tcPr>
          <w:p w14:paraId="65EC7E47" w14:textId="77777777" w:rsidR="00BF194F" w:rsidRDefault="00BF194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197986C7" w14:textId="77777777" w:rsidTr="00DC75E3">
        <w:tc>
          <w:tcPr>
            <w:tcW w:w="9576" w:type="dxa"/>
          </w:tcPr>
          <w:p w14:paraId="1ABBB87F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// Fig. 8.7: fig08_07.c</w:t>
            </w:r>
          </w:p>
          <w:p w14:paraId="2EA19676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// Using function strtol</w:t>
            </w:r>
          </w:p>
          <w:p w14:paraId="0815FACC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#include &lt;stdio.h&gt;</w:t>
            </w:r>
          </w:p>
          <w:p w14:paraId="4E4313FD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#include &lt;stdlib.h&gt;</w:t>
            </w:r>
          </w:p>
          <w:p w14:paraId="7E62AD5E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</w:p>
          <w:p w14:paraId="2AA1F4E6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int main(void)</w:t>
            </w:r>
          </w:p>
          <w:p w14:paraId="223CD7E0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{</w:t>
            </w:r>
          </w:p>
          <w:p w14:paraId="13326852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const char *string = "-1234567abc";</w:t>
            </w:r>
          </w:p>
          <w:p w14:paraId="0FD8D142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char *remainderPtr;</w:t>
            </w:r>
          </w:p>
          <w:p w14:paraId="0BE07EB0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</w:p>
          <w:p w14:paraId="3E68D1C5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long x = strtol(string, &amp;remainderPtr, 0);</w:t>
            </w:r>
          </w:p>
          <w:p w14:paraId="5644565F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</w:p>
          <w:p w14:paraId="16B25241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printf("%s\"%s\"\n%s%ld\n%s\"%s\"\n%s%ld\n",</w:t>
            </w:r>
          </w:p>
          <w:p w14:paraId="520A55FD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       "The original string is ", string,</w:t>
            </w:r>
          </w:p>
          <w:p w14:paraId="7191A499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       "The converted value is ", x,</w:t>
            </w:r>
          </w:p>
          <w:p w14:paraId="7B646BAD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       "The remainder of the original string is ",</w:t>
            </w:r>
          </w:p>
          <w:p w14:paraId="5683D3D7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       remainderPtr,</w:t>
            </w:r>
          </w:p>
          <w:p w14:paraId="1A62D306" w14:textId="77777777" w:rsidR="00DA3C9C" w:rsidRPr="00DA3C9C" w:rsidRDefault="00DA3C9C" w:rsidP="00DA3C9C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 xml:space="preserve">           "The converted value plus 567 is ", x + 567);</w:t>
            </w:r>
          </w:p>
          <w:p w14:paraId="161AB409" w14:textId="0E285ED6" w:rsidR="00BF194F" w:rsidRDefault="00DA3C9C" w:rsidP="00DC75E3">
            <w:pPr>
              <w:rPr>
                <w:b/>
                <w:i/>
                <w:sz w:val="28"/>
                <w:szCs w:val="28"/>
              </w:rPr>
            </w:pPr>
            <w:r w:rsidRPr="00DA3C9C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66343B09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0B2C2F1" w14:textId="77777777" w:rsidTr="00DC75E3">
        <w:tc>
          <w:tcPr>
            <w:tcW w:w="9576" w:type="dxa"/>
            <w:shd w:val="clear" w:color="auto" w:fill="8DB3E2" w:themeFill="text2" w:themeFillTint="66"/>
          </w:tcPr>
          <w:p w14:paraId="7CC9B1B1" w14:textId="77777777" w:rsidR="00BF194F" w:rsidRDefault="00BF194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67DE3010" w14:textId="77777777" w:rsidTr="00DC75E3">
        <w:tc>
          <w:tcPr>
            <w:tcW w:w="9576" w:type="dxa"/>
          </w:tcPr>
          <w:p w14:paraId="44ED8A44" w14:textId="76D24848" w:rsidR="00BF194F" w:rsidRPr="00957B91" w:rsidRDefault="00DA3C9C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D3B6EAE" wp14:editId="0A97A644">
                  <wp:extent cx="4229100" cy="1397000"/>
                  <wp:effectExtent l="0" t="0" r="12700" b="0"/>
                  <wp:docPr id="5" name="Picture 5" descr="../Screen%20Shot%202018-04-15%20at%2010.02.0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4-15%20at%2010.02.0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6BC17" w14:textId="77777777" w:rsidR="00BF194F" w:rsidRDefault="00BF194F" w:rsidP="00BF194F">
      <w:pPr>
        <w:rPr>
          <w:b/>
          <w:i/>
          <w:sz w:val="28"/>
          <w:szCs w:val="28"/>
        </w:rPr>
      </w:pPr>
    </w:p>
    <w:p w14:paraId="395FEED0" w14:textId="77777777" w:rsidR="00DA3C9C" w:rsidRDefault="00DA3C9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A8550FC" w14:textId="27DBE3F3" w:rsidR="005E57C7" w:rsidRDefault="00DA3C9C" w:rsidP="005E57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0E49437C" w14:textId="77777777" w:rsidTr="00DC75E3">
        <w:tc>
          <w:tcPr>
            <w:tcW w:w="9576" w:type="dxa"/>
            <w:shd w:val="clear" w:color="auto" w:fill="8DB3E2" w:themeFill="text2" w:themeFillTint="66"/>
          </w:tcPr>
          <w:p w14:paraId="2780ABBD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5E57C7" w14:paraId="67301212" w14:textId="77777777" w:rsidTr="00DC75E3">
        <w:tc>
          <w:tcPr>
            <w:tcW w:w="9576" w:type="dxa"/>
          </w:tcPr>
          <w:p w14:paraId="2D1CD177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// Fig. 8.8: fig08_08.c</w:t>
            </w:r>
          </w:p>
          <w:p w14:paraId="459C824B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// Using function strtol</w:t>
            </w:r>
          </w:p>
          <w:p w14:paraId="203F5CB4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#include &lt;stdio.h&gt;</w:t>
            </w:r>
          </w:p>
          <w:p w14:paraId="39D4169F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#include &lt;stdlib.h&gt;</w:t>
            </w:r>
          </w:p>
          <w:p w14:paraId="18749234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</w:p>
          <w:p w14:paraId="4B199075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int main(void)</w:t>
            </w:r>
          </w:p>
          <w:p w14:paraId="2EC7C1DB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{</w:t>
            </w:r>
          </w:p>
          <w:p w14:paraId="4064B0DF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const char *string = "1234567abc";</w:t>
            </w:r>
          </w:p>
          <w:p w14:paraId="71E22B55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char *remainderPtr;</w:t>
            </w:r>
          </w:p>
          <w:p w14:paraId="0CA5514C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</w:p>
          <w:p w14:paraId="3D2C7600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unsigned long int x = strtol(string, &amp;remainderPtr, 0);</w:t>
            </w:r>
          </w:p>
          <w:p w14:paraId="6DB7A9FA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</w:p>
          <w:p w14:paraId="3A00BCB4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printf("%s\"%s\"\n%s%ld\n%s\"%s\"\n%s%ld\n",</w:t>
            </w:r>
          </w:p>
          <w:p w14:paraId="495419FC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       "The original string is ", string,</w:t>
            </w:r>
          </w:p>
          <w:p w14:paraId="3A75B529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       "The converted value is ", x,</w:t>
            </w:r>
          </w:p>
          <w:p w14:paraId="50B3ACDA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       "The remainder of the original string is ",</w:t>
            </w:r>
          </w:p>
          <w:p w14:paraId="17FB0190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       remainderPtr,</w:t>
            </w:r>
          </w:p>
          <w:p w14:paraId="1377A70A" w14:textId="77777777" w:rsidR="00394E2C" w:rsidRPr="00394E2C" w:rsidRDefault="00394E2C" w:rsidP="00394E2C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 xml:space="preserve">           "The converted value minus 567 is ", x - 567);</w:t>
            </w:r>
          </w:p>
          <w:p w14:paraId="2BAEAD03" w14:textId="44647A32" w:rsidR="005E57C7" w:rsidRDefault="00394E2C" w:rsidP="00DC75E3">
            <w:pPr>
              <w:rPr>
                <w:b/>
                <w:i/>
                <w:sz w:val="28"/>
                <w:szCs w:val="28"/>
              </w:rPr>
            </w:pPr>
            <w:r w:rsidRPr="00394E2C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3A322F68" w14:textId="77777777" w:rsidR="005E57C7" w:rsidRDefault="005E57C7" w:rsidP="005E57C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78EAE383" w14:textId="77777777" w:rsidTr="00DC75E3">
        <w:tc>
          <w:tcPr>
            <w:tcW w:w="9576" w:type="dxa"/>
            <w:shd w:val="clear" w:color="auto" w:fill="8DB3E2" w:themeFill="text2" w:themeFillTint="66"/>
          </w:tcPr>
          <w:p w14:paraId="32516DB7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5E57C7" w:rsidRPr="00957B91" w14:paraId="04B2984A" w14:textId="77777777" w:rsidTr="00DC75E3">
        <w:tc>
          <w:tcPr>
            <w:tcW w:w="9576" w:type="dxa"/>
          </w:tcPr>
          <w:p w14:paraId="66271737" w14:textId="0E6671E1" w:rsidR="005E57C7" w:rsidRPr="00957B91" w:rsidRDefault="00394E2C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D6B3A8D" wp14:editId="02D7084F">
                  <wp:extent cx="4229100" cy="1397000"/>
                  <wp:effectExtent l="0" t="0" r="12700" b="0"/>
                  <wp:docPr id="7" name="Picture 7" descr="../Screen%20Shot%202018-04-15%20at%2010.02.0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4-15%20at%2010.02.0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8F34C" w14:textId="77777777" w:rsidR="005E57C7" w:rsidRDefault="005E57C7" w:rsidP="005E57C7">
      <w:pPr>
        <w:rPr>
          <w:b/>
          <w:i/>
          <w:sz w:val="28"/>
          <w:szCs w:val="28"/>
        </w:rPr>
      </w:pPr>
    </w:p>
    <w:p w14:paraId="1E08DAA6" w14:textId="77777777" w:rsidR="00394E2C" w:rsidRDefault="00394E2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AEA8F16" w14:textId="0489044F" w:rsidR="005E57C7" w:rsidRDefault="00394E2C" w:rsidP="005E57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279B2EA5" w14:textId="77777777" w:rsidTr="00DC75E3">
        <w:tc>
          <w:tcPr>
            <w:tcW w:w="9576" w:type="dxa"/>
            <w:shd w:val="clear" w:color="auto" w:fill="8DB3E2" w:themeFill="text2" w:themeFillTint="66"/>
          </w:tcPr>
          <w:p w14:paraId="43802F16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5E57C7" w14:paraId="022C2BFC" w14:textId="77777777" w:rsidTr="00DC75E3">
        <w:tc>
          <w:tcPr>
            <w:tcW w:w="9576" w:type="dxa"/>
          </w:tcPr>
          <w:p w14:paraId="38884DD2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// Fig. 8.10: fig08_10.c</w:t>
            </w:r>
          </w:p>
          <w:p w14:paraId="601E3386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// Using function fgets and putchar</w:t>
            </w:r>
          </w:p>
          <w:p w14:paraId="01AB8B67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#include &lt;stdio.h&gt;</w:t>
            </w:r>
          </w:p>
          <w:p w14:paraId="2D0F9B3A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#define SIZE 80</w:t>
            </w:r>
          </w:p>
          <w:p w14:paraId="4AC2CB60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2E010169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void reverse(const char * const sPtr);</w:t>
            </w:r>
          </w:p>
          <w:p w14:paraId="779FE352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4BE0BA3F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int main(void)</w:t>
            </w:r>
          </w:p>
          <w:p w14:paraId="0755EDAA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{</w:t>
            </w:r>
          </w:p>
          <w:p w14:paraId="068B4005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char sentence[SIZE];</w:t>
            </w:r>
          </w:p>
          <w:p w14:paraId="2723A834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1DF8A910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puts("Enter a line of text:");</w:t>
            </w:r>
          </w:p>
          <w:p w14:paraId="677A79F1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60A4F60E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33805951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fgets(sentence, SIZE, stdin);</w:t>
            </w:r>
          </w:p>
          <w:p w14:paraId="5DEF5749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41F463B6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printf("\n%s", "The line printed backward is:");</w:t>
            </w:r>
          </w:p>
          <w:p w14:paraId="57A20EF0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reverse(sentence);</w:t>
            </w:r>
          </w:p>
          <w:p w14:paraId="7F23F483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}</w:t>
            </w:r>
          </w:p>
          <w:p w14:paraId="216831F0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355090D7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6ED15AF9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void reverse(const char * const sPtr)</w:t>
            </w:r>
          </w:p>
          <w:p w14:paraId="709BFE9C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{</w:t>
            </w:r>
          </w:p>
          <w:p w14:paraId="2B83A620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</w:p>
          <w:p w14:paraId="7488F26A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if ('\0' == sPtr[0]) {</w:t>
            </w:r>
          </w:p>
          <w:p w14:paraId="44C8AFB7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    return;</w:t>
            </w:r>
          </w:p>
          <w:p w14:paraId="6209C5D6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2BF79216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else {</w:t>
            </w:r>
          </w:p>
          <w:p w14:paraId="53AC2CAF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    reverse(&amp;sPtr[1]);</w:t>
            </w:r>
          </w:p>
          <w:p w14:paraId="0F3B157C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    putchar(sPtr[0]);</w:t>
            </w:r>
          </w:p>
          <w:p w14:paraId="68B3FCB4" w14:textId="77777777" w:rsidR="00304F20" w:rsidRPr="00304F20" w:rsidRDefault="00304F20" w:rsidP="00304F20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2CC4FDEE" w14:textId="77777777" w:rsidR="005E57C7" w:rsidRDefault="00304F20" w:rsidP="00DC75E3">
            <w:pPr>
              <w:rPr>
                <w:b/>
                <w:i/>
                <w:sz w:val="28"/>
                <w:szCs w:val="28"/>
              </w:rPr>
            </w:pPr>
            <w:r w:rsidRPr="00304F20">
              <w:rPr>
                <w:b/>
                <w:i/>
                <w:sz w:val="28"/>
                <w:szCs w:val="28"/>
              </w:rPr>
              <w:t>}</w:t>
            </w:r>
          </w:p>
          <w:p w14:paraId="075926A5" w14:textId="7DE2B917" w:rsidR="00304F20" w:rsidRDefault="00304F20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73A0242E" w14:textId="77777777" w:rsidR="005E57C7" w:rsidRDefault="005E57C7" w:rsidP="005E57C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453E89EC" w14:textId="77777777" w:rsidTr="00DC75E3">
        <w:tc>
          <w:tcPr>
            <w:tcW w:w="9576" w:type="dxa"/>
            <w:shd w:val="clear" w:color="auto" w:fill="8DB3E2" w:themeFill="text2" w:themeFillTint="66"/>
          </w:tcPr>
          <w:p w14:paraId="6198FD69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5E57C7" w:rsidRPr="00957B91" w14:paraId="65D2B0C5" w14:textId="77777777" w:rsidTr="00304F20">
        <w:trPr>
          <w:trHeight w:val="296"/>
        </w:trPr>
        <w:tc>
          <w:tcPr>
            <w:tcW w:w="9576" w:type="dxa"/>
          </w:tcPr>
          <w:p w14:paraId="0B3E0857" w14:textId="04B84894" w:rsidR="005E57C7" w:rsidRPr="00957B91" w:rsidRDefault="00304F20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0D614AC" wp14:editId="2203BEB7">
                  <wp:extent cx="4406900" cy="1485900"/>
                  <wp:effectExtent l="0" t="0" r="12700" b="12700"/>
                  <wp:docPr id="9" name="Picture 9" descr="../Screen%20Shot%202018-04-15%20at%2010.20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Screen%20Shot%202018-04-15%20at%2010.20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AD8A0" w14:textId="77777777" w:rsidR="005E57C7" w:rsidRDefault="005E57C7" w:rsidP="00BF194F">
      <w:pPr>
        <w:rPr>
          <w:b/>
          <w:i/>
          <w:sz w:val="28"/>
          <w:szCs w:val="28"/>
        </w:rPr>
      </w:pPr>
    </w:p>
    <w:p w14:paraId="52770AD9" w14:textId="77777777" w:rsidR="00972437" w:rsidRDefault="0097243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2AC324F" w14:textId="43FF611F" w:rsidR="005E57C7" w:rsidRDefault="00972437" w:rsidP="005E57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30DBC568" w14:textId="77777777" w:rsidTr="00DC75E3">
        <w:tc>
          <w:tcPr>
            <w:tcW w:w="9576" w:type="dxa"/>
            <w:shd w:val="clear" w:color="auto" w:fill="8DB3E2" w:themeFill="text2" w:themeFillTint="66"/>
          </w:tcPr>
          <w:p w14:paraId="7312BCA4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5E57C7" w14:paraId="44172F43" w14:textId="77777777" w:rsidTr="00DC75E3">
        <w:tc>
          <w:tcPr>
            <w:tcW w:w="9576" w:type="dxa"/>
          </w:tcPr>
          <w:p w14:paraId="271496B9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// Fig. 8.11: fig08_11.c</w:t>
            </w:r>
          </w:p>
          <w:p w14:paraId="5BE7019C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// Using function getchar</w:t>
            </w:r>
          </w:p>
          <w:p w14:paraId="4835A5AC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#include &lt;stdio.h&gt;</w:t>
            </w:r>
          </w:p>
          <w:p w14:paraId="4D2195D2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#define SIZE 80</w:t>
            </w:r>
          </w:p>
          <w:p w14:paraId="1C7D6711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11E7BF7C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int main(void)</w:t>
            </w:r>
          </w:p>
          <w:p w14:paraId="02A9B664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{</w:t>
            </w:r>
          </w:p>
          <w:p w14:paraId="43C6D299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int c;</w:t>
            </w:r>
          </w:p>
          <w:p w14:paraId="3D8A213C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char sentence[SIZE];</w:t>
            </w:r>
          </w:p>
          <w:p w14:paraId="7729C99E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int i = 0;</w:t>
            </w:r>
          </w:p>
          <w:p w14:paraId="1928B5E6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49D70A00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59A78CD9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puts("Enter a line of text:");</w:t>
            </w:r>
          </w:p>
          <w:p w14:paraId="0BD33B6D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419B68DD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0212BCD5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while ((i &lt; SIZE - 1) &amp;&amp; (c = getchar()) != '\n') {</w:t>
            </w:r>
          </w:p>
          <w:p w14:paraId="23E2E2FD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    sentence[i++] = c;</w:t>
            </w:r>
          </w:p>
          <w:p w14:paraId="522AD2D0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4FE64A4E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50BD7CE2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sentence[i] = '\0';</w:t>
            </w:r>
          </w:p>
          <w:p w14:paraId="106CCF2F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3954F2D3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0AF45DB3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puts("\nThe line entered was:");</w:t>
            </w:r>
          </w:p>
          <w:p w14:paraId="5BBB55B9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puts(sentence);</w:t>
            </w:r>
          </w:p>
          <w:p w14:paraId="7A30FAEC" w14:textId="3CAB8B16" w:rsidR="005E57C7" w:rsidRDefault="00EF17EF" w:rsidP="00DC75E3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487CFD2C" w14:textId="77777777" w:rsidR="005E57C7" w:rsidRDefault="005E57C7" w:rsidP="005E57C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49C2AD3E" w14:textId="77777777" w:rsidTr="00DC75E3">
        <w:tc>
          <w:tcPr>
            <w:tcW w:w="9576" w:type="dxa"/>
            <w:shd w:val="clear" w:color="auto" w:fill="8DB3E2" w:themeFill="text2" w:themeFillTint="66"/>
          </w:tcPr>
          <w:p w14:paraId="7E096709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5E57C7" w:rsidRPr="00957B91" w14:paraId="74D3CAA4" w14:textId="77777777" w:rsidTr="00EF17EF">
        <w:trPr>
          <w:trHeight w:val="296"/>
        </w:trPr>
        <w:tc>
          <w:tcPr>
            <w:tcW w:w="9576" w:type="dxa"/>
          </w:tcPr>
          <w:p w14:paraId="4C7D0FCB" w14:textId="14570A47" w:rsidR="005E57C7" w:rsidRPr="00957B91" w:rsidRDefault="00EF17EF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002F1A4" wp14:editId="52E41DC6">
                  <wp:extent cx="2184400" cy="1524000"/>
                  <wp:effectExtent l="0" t="0" r="0" b="0"/>
                  <wp:docPr id="10" name="Picture 10" descr="../Screen%20Shot%202018-04-15%20at%2010.25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Screen%20Shot%202018-04-15%20at%2010.25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1E4FE" w14:textId="77777777" w:rsidR="005E57C7" w:rsidRDefault="005E57C7" w:rsidP="005E57C7">
      <w:pPr>
        <w:rPr>
          <w:b/>
          <w:i/>
          <w:sz w:val="28"/>
          <w:szCs w:val="28"/>
        </w:rPr>
      </w:pPr>
    </w:p>
    <w:p w14:paraId="558AE85F" w14:textId="37BB9EFF" w:rsidR="005E57C7" w:rsidRDefault="00EF17EF" w:rsidP="005E57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Figure 8-12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49E664D9" w14:textId="77777777" w:rsidTr="00DC75E3">
        <w:tc>
          <w:tcPr>
            <w:tcW w:w="9576" w:type="dxa"/>
            <w:shd w:val="clear" w:color="auto" w:fill="8DB3E2" w:themeFill="text2" w:themeFillTint="66"/>
          </w:tcPr>
          <w:p w14:paraId="4D016757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5E57C7" w14:paraId="70DDFBB0" w14:textId="77777777" w:rsidTr="00DC75E3">
        <w:tc>
          <w:tcPr>
            <w:tcW w:w="9576" w:type="dxa"/>
          </w:tcPr>
          <w:p w14:paraId="26054B8E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// Fig. 8.12: fig08_12.c</w:t>
            </w:r>
          </w:p>
          <w:p w14:paraId="3430588F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// Using function sprintf</w:t>
            </w:r>
          </w:p>
          <w:p w14:paraId="3DC234D9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#include &lt;stdio.h&gt;</w:t>
            </w:r>
          </w:p>
          <w:p w14:paraId="5E724CEF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#define SIZE 80</w:t>
            </w:r>
          </w:p>
          <w:p w14:paraId="61FE6070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76C68CF0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int main(void)</w:t>
            </w:r>
          </w:p>
          <w:p w14:paraId="3A19D4BD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{</w:t>
            </w:r>
          </w:p>
          <w:p w14:paraId="0C0332C0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int x;</w:t>
            </w:r>
          </w:p>
          <w:p w14:paraId="71BEAC4A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double y;</w:t>
            </w:r>
          </w:p>
          <w:p w14:paraId="3AE48A18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6C929441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puts("Enter an integer and a double:");</w:t>
            </w:r>
          </w:p>
          <w:p w14:paraId="4E4E8423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scanf("%d%lf", &amp;x, &amp;y);</w:t>
            </w:r>
          </w:p>
          <w:p w14:paraId="35301CBD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11CB5954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char s[SIZE];</w:t>
            </w:r>
          </w:p>
          <w:p w14:paraId="412E96C0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sprintf(s, "integer:%6d\ndouble:%7.2f", x, y);</w:t>
            </w:r>
          </w:p>
          <w:p w14:paraId="335A162C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</w:p>
          <w:p w14:paraId="22116855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 xml:space="preserve">    printf("%s\n%s\n", "The formatted output stored in array s is:", s);</w:t>
            </w:r>
          </w:p>
          <w:p w14:paraId="10DC5043" w14:textId="77777777" w:rsidR="00EF17EF" w:rsidRPr="00EF17EF" w:rsidRDefault="00EF17EF" w:rsidP="00EF17EF">
            <w:pPr>
              <w:rPr>
                <w:b/>
                <w:i/>
                <w:sz w:val="28"/>
                <w:szCs w:val="28"/>
              </w:rPr>
            </w:pPr>
            <w:r w:rsidRPr="00EF17EF">
              <w:rPr>
                <w:b/>
                <w:i/>
                <w:sz w:val="28"/>
                <w:szCs w:val="28"/>
              </w:rPr>
              <w:t>}</w:t>
            </w:r>
          </w:p>
          <w:p w14:paraId="26B7B66B" w14:textId="77777777" w:rsidR="005E57C7" w:rsidRDefault="005E57C7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F0D8075" w14:textId="77777777" w:rsidR="005E57C7" w:rsidRDefault="005E57C7" w:rsidP="005E57C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3C1D5171" w14:textId="77777777" w:rsidTr="00DC75E3">
        <w:tc>
          <w:tcPr>
            <w:tcW w:w="9576" w:type="dxa"/>
            <w:shd w:val="clear" w:color="auto" w:fill="8DB3E2" w:themeFill="text2" w:themeFillTint="66"/>
          </w:tcPr>
          <w:p w14:paraId="1405C32D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5E57C7" w:rsidRPr="00957B91" w14:paraId="25A512F8" w14:textId="77777777" w:rsidTr="00EF17EF">
        <w:trPr>
          <w:trHeight w:val="296"/>
        </w:trPr>
        <w:tc>
          <w:tcPr>
            <w:tcW w:w="9576" w:type="dxa"/>
          </w:tcPr>
          <w:p w14:paraId="4BCA2974" w14:textId="7A6D7357" w:rsidR="005E57C7" w:rsidRPr="00957B91" w:rsidRDefault="00EF17EF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4FAEE71" wp14:editId="6940EA67">
                  <wp:extent cx="4038600" cy="1574800"/>
                  <wp:effectExtent l="0" t="0" r="0" b="0"/>
                  <wp:docPr id="11" name="Picture 11" descr="../Screen%20Shot%202018-04-15%20at%2010.32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Screen%20Shot%202018-04-15%20at%2010.32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45420" w14:textId="77777777" w:rsidR="005E57C7" w:rsidRDefault="005E57C7" w:rsidP="00BF194F">
      <w:pPr>
        <w:rPr>
          <w:b/>
          <w:i/>
          <w:sz w:val="28"/>
          <w:szCs w:val="28"/>
        </w:rPr>
      </w:pPr>
    </w:p>
    <w:p w14:paraId="0B99A947" w14:textId="77777777" w:rsidR="00EF17EF" w:rsidRDefault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2AA6765" w14:textId="7C447D96" w:rsidR="005E57C7" w:rsidRDefault="00EF17EF" w:rsidP="005E57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19CBE69E" w14:textId="77777777" w:rsidTr="00DC75E3">
        <w:tc>
          <w:tcPr>
            <w:tcW w:w="9576" w:type="dxa"/>
            <w:shd w:val="clear" w:color="auto" w:fill="8DB3E2" w:themeFill="text2" w:themeFillTint="66"/>
          </w:tcPr>
          <w:p w14:paraId="1E4D6296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5E57C7" w14:paraId="41FDD3E0" w14:textId="77777777" w:rsidTr="00DC75E3">
        <w:tc>
          <w:tcPr>
            <w:tcW w:w="9576" w:type="dxa"/>
          </w:tcPr>
          <w:p w14:paraId="25A476CE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>// Fig. 8.13: fig08_13.c</w:t>
            </w:r>
          </w:p>
          <w:p w14:paraId="316E7D0D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>// Using function sscanf</w:t>
            </w:r>
          </w:p>
          <w:p w14:paraId="76C028BF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>#include &lt;stdio.h&gt;</w:t>
            </w:r>
          </w:p>
          <w:p w14:paraId="44E81D19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</w:p>
          <w:p w14:paraId="17B12FB6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>int main(void)</w:t>
            </w:r>
          </w:p>
          <w:p w14:paraId="0380149D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>{</w:t>
            </w:r>
          </w:p>
          <w:p w14:paraId="63A3870D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char s[] = "31298 87.375";</w:t>
            </w:r>
          </w:p>
          <w:p w14:paraId="1380EA86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int x;</w:t>
            </w:r>
          </w:p>
          <w:p w14:paraId="53B1C044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double y;</w:t>
            </w:r>
          </w:p>
          <w:p w14:paraId="6529C346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</w:p>
          <w:p w14:paraId="0E3534B7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sscanf(s, "%d%lf", &amp;x, &amp;y);</w:t>
            </w:r>
          </w:p>
          <w:p w14:paraId="2A34139E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printf("%s\n%s%6d\n%s%8.3f\n",</w:t>
            </w:r>
          </w:p>
          <w:p w14:paraId="2AE164A6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       "The values stored in character array s are:",</w:t>
            </w:r>
          </w:p>
          <w:p w14:paraId="23DEFC63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 xml:space="preserve">           "integer:", x, "double:", y);</w:t>
            </w:r>
          </w:p>
          <w:p w14:paraId="3C8531C4" w14:textId="77777777" w:rsidR="004E6BBB" w:rsidRPr="004E6BBB" w:rsidRDefault="004E6BBB" w:rsidP="004E6BBB">
            <w:pPr>
              <w:rPr>
                <w:b/>
                <w:i/>
                <w:sz w:val="28"/>
                <w:szCs w:val="28"/>
              </w:rPr>
            </w:pPr>
            <w:r w:rsidRPr="004E6BBB">
              <w:rPr>
                <w:b/>
                <w:i/>
                <w:sz w:val="28"/>
                <w:szCs w:val="28"/>
              </w:rPr>
              <w:t>}</w:t>
            </w:r>
          </w:p>
          <w:p w14:paraId="3E5AF1DF" w14:textId="77777777" w:rsidR="005E57C7" w:rsidRDefault="005E57C7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1B60660" w14:textId="77777777" w:rsidR="005E57C7" w:rsidRDefault="005E57C7" w:rsidP="005E57C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73CF1A54" w14:textId="77777777" w:rsidTr="00DC75E3">
        <w:tc>
          <w:tcPr>
            <w:tcW w:w="9576" w:type="dxa"/>
            <w:shd w:val="clear" w:color="auto" w:fill="8DB3E2" w:themeFill="text2" w:themeFillTint="66"/>
          </w:tcPr>
          <w:p w14:paraId="7F1F6E15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5E57C7" w:rsidRPr="00957B91" w14:paraId="7A6B423E" w14:textId="77777777" w:rsidTr="00DC75E3">
        <w:tc>
          <w:tcPr>
            <w:tcW w:w="9576" w:type="dxa"/>
          </w:tcPr>
          <w:p w14:paraId="6B320EB6" w14:textId="667CC581" w:rsidR="005E57C7" w:rsidRPr="00957B91" w:rsidRDefault="004E6BBB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B1C9541" wp14:editId="5BFBD08E">
                  <wp:extent cx="4013200" cy="1231900"/>
                  <wp:effectExtent l="0" t="0" r="0" b="12700"/>
                  <wp:docPr id="12" name="Picture 12" descr="../Screen%20Shot%202018-04-15%20at%2010.37.5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Screen%20Shot%202018-04-15%20at%2010.37.5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9348A" w14:textId="77777777" w:rsidR="005E57C7" w:rsidRDefault="005E57C7" w:rsidP="005E57C7">
      <w:pPr>
        <w:rPr>
          <w:b/>
          <w:i/>
          <w:sz w:val="28"/>
          <w:szCs w:val="28"/>
        </w:rPr>
      </w:pPr>
    </w:p>
    <w:p w14:paraId="4FC32F27" w14:textId="77777777" w:rsidR="004E6BBB" w:rsidRDefault="004E6B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AC18140" w14:textId="61831548" w:rsidR="005E57C7" w:rsidRDefault="004E6BBB" w:rsidP="005E57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16508133" w14:textId="77777777" w:rsidTr="00DC75E3">
        <w:tc>
          <w:tcPr>
            <w:tcW w:w="9576" w:type="dxa"/>
            <w:shd w:val="clear" w:color="auto" w:fill="8DB3E2" w:themeFill="text2" w:themeFillTint="66"/>
          </w:tcPr>
          <w:p w14:paraId="7C885C79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5E57C7" w14:paraId="2C0FA0B9" w14:textId="77777777" w:rsidTr="004E6BBB">
        <w:trPr>
          <w:trHeight w:val="296"/>
        </w:trPr>
        <w:tc>
          <w:tcPr>
            <w:tcW w:w="9576" w:type="dxa"/>
          </w:tcPr>
          <w:p w14:paraId="035E5F94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// Fig. 8.13: fig08_13.c</w:t>
            </w:r>
          </w:p>
          <w:p w14:paraId="568566A3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// Using function strcpy and strncpy</w:t>
            </w:r>
          </w:p>
          <w:p w14:paraId="56BF6C0E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8A1440F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2DBCA74D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#define SIZE1 25</w:t>
            </w:r>
          </w:p>
          <w:p w14:paraId="396B0320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#define SIZE2 15</w:t>
            </w:r>
          </w:p>
          <w:p w14:paraId="5963A768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5F1A373E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int main(void)</w:t>
            </w:r>
          </w:p>
          <w:p w14:paraId="0BC62609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{</w:t>
            </w:r>
          </w:p>
          <w:p w14:paraId="4BADD8F2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char x[] = "Happy Birthday to You";</w:t>
            </w:r>
          </w:p>
          <w:p w14:paraId="6768A629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char y[SIZE1];</w:t>
            </w:r>
          </w:p>
          <w:p w14:paraId="34BB6277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char z[SIZE2];</w:t>
            </w:r>
          </w:p>
          <w:p w14:paraId="13BD3478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5C928CC6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7D2F7612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printf("%s%s\n%s%s\n",</w:t>
            </w:r>
          </w:p>
          <w:p w14:paraId="20D19131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       "The string in array x is: ", x,</w:t>
            </w:r>
          </w:p>
          <w:p w14:paraId="22BBD9FF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       "The string in array y is: ", strcpy(y, x));</w:t>
            </w:r>
          </w:p>
          <w:p w14:paraId="1BA6D345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6A03CA6B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2E79483C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7DD4E5B5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strncpy(z, x, SIZE2 - 1);</w:t>
            </w:r>
          </w:p>
          <w:p w14:paraId="6B7D4EA2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</w:p>
          <w:p w14:paraId="413E7CAF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z[SIZE2 - 1] = '\0';</w:t>
            </w:r>
          </w:p>
          <w:p w14:paraId="15422BB4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 xml:space="preserve">    printf("The string in array z is: %s\n", z);</w:t>
            </w:r>
          </w:p>
          <w:p w14:paraId="269361F9" w14:textId="77777777" w:rsidR="00E36FA3" w:rsidRPr="00E36FA3" w:rsidRDefault="00E36FA3" w:rsidP="00E36FA3">
            <w:pPr>
              <w:rPr>
                <w:b/>
                <w:i/>
                <w:sz w:val="28"/>
                <w:szCs w:val="28"/>
              </w:rPr>
            </w:pPr>
            <w:r w:rsidRPr="00E36FA3">
              <w:rPr>
                <w:b/>
                <w:i/>
                <w:sz w:val="28"/>
                <w:szCs w:val="28"/>
              </w:rPr>
              <w:t>}</w:t>
            </w:r>
          </w:p>
          <w:p w14:paraId="29794317" w14:textId="77777777" w:rsidR="005E57C7" w:rsidRDefault="005E57C7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E95AB1A" w14:textId="77777777" w:rsidR="005E57C7" w:rsidRDefault="005E57C7" w:rsidP="005E57C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7C7" w14:paraId="575A24E2" w14:textId="77777777" w:rsidTr="00DC75E3">
        <w:tc>
          <w:tcPr>
            <w:tcW w:w="9576" w:type="dxa"/>
            <w:shd w:val="clear" w:color="auto" w:fill="8DB3E2" w:themeFill="text2" w:themeFillTint="66"/>
          </w:tcPr>
          <w:p w14:paraId="7ED1F2BC" w14:textId="77777777" w:rsidR="005E57C7" w:rsidRDefault="005E57C7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5E57C7" w:rsidRPr="00957B91" w14:paraId="6C7F0240" w14:textId="77777777" w:rsidTr="00E36FA3">
        <w:trPr>
          <w:trHeight w:val="296"/>
        </w:trPr>
        <w:tc>
          <w:tcPr>
            <w:tcW w:w="9576" w:type="dxa"/>
          </w:tcPr>
          <w:p w14:paraId="3845E56B" w14:textId="747F2CEE" w:rsidR="005E57C7" w:rsidRPr="00957B91" w:rsidRDefault="00E36FA3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24409EC" wp14:editId="45193E7D">
                  <wp:extent cx="4394200" cy="1257300"/>
                  <wp:effectExtent l="0" t="0" r="0" b="12700"/>
                  <wp:docPr id="13" name="Picture 13" descr="../Screen%20Shot%202018-04-15%20at%2010.45.2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Screen%20Shot%202018-04-15%20at%2010.45.2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404A5" w14:textId="60E3ACCF" w:rsidR="00EF17EF" w:rsidRDefault="00E36FA3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47B46C17" w14:textId="77777777" w:rsidTr="00DC75E3">
        <w:tc>
          <w:tcPr>
            <w:tcW w:w="9576" w:type="dxa"/>
            <w:shd w:val="clear" w:color="auto" w:fill="8DB3E2" w:themeFill="text2" w:themeFillTint="66"/>
          </w:tcPr>
          <w:p w14:paraId="3DE2FA98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6F117ED1" w14:textId="77777777" w:rsidTr="00DC75E3">
        <w:tc>
          <w:tcPr>
            <w:tcW w:w="9576" w:type="dxa"/>
          </w:tcPr>
          <w:p w14:paraId="12861526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// Fig. 8.13: fig08_13.c</w:t>
            </w:r>
          </w:p>
          <w:p w14:paraId="3CE5FC9D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// Using function strcpy and strncpy</w:t>
            </w:r>
          </w:p>
          <w:p w14:paraId="5E18FA82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#include &lt;stdio.h&gt;</w:t>
            </w:r>
          </w:p>
          <w:p w14:paraId="7F4F4782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1F7730DA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3A99E0F4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int main(void)</w:t>
            </w:r>
          </w:p>
          <w:p w14:paraId="3C57CE9A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{</w:t>
            </w:r>
          </w:p>
          <w:p w14:paraId="0F9DBB3F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char s1[20] = "Happy ";</w:t>
            </w:r>
          </w:p>
          <w:p w14:paraId="31251670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char s2[] = "New Year ";</w:t>
            </w:r>
          </w:p>
          <w:p w14:paraId="76DA8327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char s3[40] = "";</w:t>
            </w:r>
          </w:p>
          <w:p w14:paraId="37E65F69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1BE71CE2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printf("s1 = %s\ns2 = %s\n", s1, s2);</w:t>
            </w:r>
          </w:p>
          <w:p w14:paraId="0C4BC67F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520AB90C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0069E312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printf("strcat(s2, s1) = %s\n", strcat(s1, s2)  );</w:t>
            </w:r>
          </w:p>
          <w:p w14:paraId="7938D79E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14B4BD71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74D44F45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0FF20540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printf("strncat(s3, s1, 6) = %s\n", strncat(s3, s1, 6));</w:t>
            </w:r>
          </w:p>
          <w:p w14:paraId="52C03367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3280D760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</w:p>
          <w:p w14:paraId="13D3595E" w14:textId="77777777" w:rsidR="00A6297E" w:rsidRPr="00A6297E" w:rsidRDefault="00A6297E" w:rsidP="00A6297E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 xml:space="preserve">    printf("strcat(s3, s1) = %s\n", strcat(s3, s1)  );</w:t>
            </w:r>
          </w:p>
          <w:p w14:paraId="6FA38425" w14:textId="6D1CA026" w:rsidR="00EF17EF" w:rsidRDefault="00A6297E" w:rsidP="00DC75E3">
            <w:pPr>
              <w:rPr>
                <w:b/>
                <w:i/>
                <w:sz w:val="28"/>
                <w:szCs w:val="28"/>
              </w:rPr>
            </w:pPr>
            <w:r w:rsidRPr="00A6297E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0D3B100A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79F80F76" w14:textId="77777777" w:rsidTr="00DC75E3">
        <w:tc>
          <w:tcPr>
            <w:tcW w:w="9576" w:type="dxa"/>
            <w:shd w:val="clear" w:color="auto" w:fill="8DB3E2" w:themeFill="text2" w:themeFillTint="66"/>
          </w:tcPr>
          <w:p w14:paraId="2DE309B4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1859BD11" w14:textId="77777777" w:rsidTr="00DC75E3">
        <w:tc>
          <w:tcPr>
            <w:tcW w:w="9576" w:type="dxa"/>
          </w:tcPr>
          <w:p w14:paraId="3C76103D" w14:textId="51D2C0AC" w:rsidR="00EF17EF" w:rsidRPr="00957B91" w:rsidRDefault="00A6297E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45C0E5E" wp14:editId="08201503">
                  <wp:extent cx="3708400" cy="1574800"/>
                  <wp:effectExtent l="0" t="0" r="0" b="0"/>
                  <wp:docPr id="14" name="Picture 14" descr="../Screen%20Shot%202018-04-15%20at%2010.57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Screen%20Shot%202018-04-15%20at%2010.57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704E6" w14:textId="77777777" w:rsidR="00EF17EF" w:rsidRDefault="00EF17EF" w:rsidP="00EF17EF">
      <w:pPr>
        <w:rPr>
          <w:b/>
          <w:i/>
          <w:sz w:val="28"/>
          <w:szCs w:val="28"/>
        </w:rPr>
      </w:pPr>
    </w:p>
    <w:p w14:paraId="1943CF96" w14:textId="2C872D21" w:rsidR="00EF17EF" w:rsidRDefault="00A6297E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09895B4F" w14:textId="77777777" w:rsidTr="00DC75E3">
        <w:tc>
          <w:tcPr>
            <w:tcW w:w="9576" w:type="dxa"/>
            <w:shd w:val="clear" w:color="auto" w:fill="8DB3E2" w:themeFill="text2" w:themeFillTint="66"/>
          </w:tcPr>
          <w:p w14:paraId="597F73C6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61A68356" w14:textId="77777777" w:rsidTr="00A6297E">
        <w:trPr>
          <w:trHeight w:val="305"/>
        </w:trPr>
        <w:tc>
          <w:tcPr>
            <w:tcW w:w="9576" w:type="dxa"/>
          </w:tcPr>
          <w:p w14:paraId="4FDCE070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>// Fig. 8.18: fig08_18.c</w:t>
            </w:r>
          </w:p>
          <w:p w14:paraId="679B0200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>// Using function</w:t>
            </w:r>
          </w:p>
          <w:p w14:paraId="40A8A79F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>#include &lt;stdio.h&gt;</w:t>
            </w:r>
          </w:p>
          <w:p w14:paraId="21334EA3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>#include &lt;string.h&gt;</w:t>
            </w:r>
          </w:p>
          <w:p w14:paraId="485C8ED1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</w:p>
          <w:p w14:paraId="21DFCC55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>int main(void)</w:t>
            </w:r>
          </w:p>
          <w:p w14:paraId="21AE9BA4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>{</w:t>
            </w:r>
          </w:p>
          <w:p w14:paraId="4295B659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const char *s1 = "Happy New Year";</w:t>
            </w:r>
          </w:p>
          <w:p w14:paraId="04815106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const char *s2 = "Happy New Year";</w:t>
            </w:r>
          </w:p>
          <w:p w14:paraId="700DFABD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const char *s3 = "Happy Holidays";</w:t>
            </w:r>
          </w:p>
          <w:p w14:paraId="63592144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</w:p>
          <w:p w14:paraId="6D5E0A3D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printf("%s%s\n%s%s\n%s%s\n\n%s%2d\n%s%2d\n%s%2d\n\n",</w:t>
            </w:r>
          </w:p>
          <w:p w14:paraId="4BBBAC83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"s1 = ", s1, "s2 = ", s2, "s3 = ", s3,</w:t>
            </w:r>
          </w:p>
          <w:p w14:paraId="79D5FC39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"strcmp(s1, s2) = ", strcmp(s1, s2) ,</w:t>
            </w:r>
          </w:p>
          <w:p w14:paraId="213A005C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"strcmp(s1, s3) = ", strcmp(s1, s3) ,</w:t>
            </w:r>
          </w:p>
          <w:p w14:paraId="492C8165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"strcmp(s3, s1) = ", strcmp(s3, s1) );</w:t>
            </w:r>
          </w:p>
          <w:p w14:paraId="4B6CCD77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</w:p>
          <w:p w14:paraId="28133CE7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printf("%s%2d\n%s%2d\n%s%2d\n",</w:t>
            </w:r>
          </w:p>
          <w:p w14:paraId="05142843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"strncmp(s1, s3, 6) = ", strncmp(s1, s3, 6) ,</w:t>
            </w:r>
          </w:p>
          <w:p w14:paraId="71594A9C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"strncmp(s1, s3, 7) = ", strncmp(s1, s3, 7) ,</w:t>
            </w:r>
          </w:p>
          <w:p w14:paraId="09902C53" w14:textId="77777777" w:rsidR="00BD22E6" w:rsidRPr="008627C3" w:rsidRDefault="00BD22E6" w:rsidP="00BD22E6">
            <w:pPr>
              <w:rPr>
                <w:b/>
                <w:i/>
                <w:sz w:val="24"/>
                <w:szCs w:val="24"/>
              </w:rPr>
            </w:pPr>
            <w:r w:rsidRPr="008627C3">
              <w:rPr>
                <w:b/>
                <w:i/>
                <w:sz w:val="24"/>
                <w:szCs w:val="24"/>
              </w:rPr>
              <w:t xml:space="preserve">           "strncmp(s3, s1, 7) = ", strncmp(s3, s1, 7) );</w:t>
            </w:r>
          </w:p>
          <w:p w14:paraId="75809A25" w14:textId="75D3AD66" w:rsidR="00EF17EF" w:rsidRDefault="00BD22E6" w:rsidP="00DC75E3">
            <w:pPr>
              <w:rPr>
                <w:b/>
                <w:i/>
                <w:sz w:val="28"/>
                <w:szCs w:val="28"/>
              </w:rPr>
            </w:pPr>
            <w:r w:rsidRPr="008627C3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4C096ADC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0483D121" w14:textId="77777777" w:rsidTr="00DC75E3">
        <w:tc>
          <w:tcPr>
            <w:tcW w:w="9576" w:type="dxa"/>
            <w:shd w:val="clear" w:color="auto" w:fill="8DB3E2" w:themeFill="text2" w:themeFillTint="66"/>
          </w:tcPr>
          <w:p w14:paraId="205553FD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58E62704" w14:textId="77777777" w:rsidTr="00DC75E3">
        <w:tc>
          <w:tcPr>
            <w:tcW w:w="9576" w:type="dxa"/>
          </w:tcPr>
          <w:p w14:paraId="4FFA85A7" w14:textId="16D3690A" w:rsidR="00EF17EF" w:rsidRPr="00957B91" w:rsidRDefault="00BD22E6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1842DBB" wp14:editId="141C2566">
                  <wp:extent cx="2425700" cy="2628900"/>
                  <wp:effectExtent l="0" t="0" r="12700" b="12700"/>
                  <wp:docPr id="8" name="Picture 8" descr="../Screen%20Shot%202018-04-17%20at%2010.52.3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17%20at%2010.52.3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9CDAB" w14:textId="77777777" w:rsidR="00EF17EF" w:rsidRDefault="00EF17EF" w:rsidP="00BF194F">
      <w:pPr>
        <w:rPr>
          <w:b/>
          <w:i/>
          <w:sz w:val="28"/>
          <w:szCs w:val="28"/>
        </w:rPr>
      </w:pPr>
    </w:p>
    <w:p w14:paraId="409A7D40" w14:textId="19E24346" w:rsidR="00EF17EF" w:rsidRDefault="008627C3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5378402C" w14:textId="77777777" w:rsidTr="00DC75E3">
        <w:tc>
          <w:tcPr>
            <w:tcW w:w="9576" w:type="dxa"/>
            <w:shd w:val="clear" w:color="auto" w:fill="8DB3E2" w:themeFill="text2" w:themeFillTint="66"/>
          </w:tcPr>
          <w:p w14:paraId="01C3E6C2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63B87F51" w14:textId="77777777" w:rsidTr="00DC75E3">
        <w:tc>
          <w:tcPr>
            <w:tcW w:w="9576" w:type="dxa"/>
          </w:tcPr>
          <w:p w14:paraId="2F0328C4" w14:textId="6D2087A0" w:rsidR="00273873" w:rsidRPr="00273873" w:rsidRDefault="00672CCF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// Fig. 8.20: fig08_20</w:t>
            </w:r>
            <w:r w:rsidR="00273873" w:rsidRPr="00273873">
              <w:rPr>
                <w:b/>
                <w:i/>
                <w:sz w:val="24"/>
                <w:szCs w:val="24"/>
              </w:rPr>
              <w:t>.c</w:t>
            </w:r>
          </w:p>
          <w:p w14:paraId="273FB581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>// Using function</w:t>
            </w:r>
          </w:p>
          <w:p w14:paraId="5222E895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>#include &lt;stdio.h&gt;</w:t>
            </w:r>
          </w:p>
          <w:p w14:paraId="20418A5A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>#include &lt;string.h&gt;</w:t>
            </w:r>
          </w:p>
          <w:p w14:paraId="0D655998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</w:p>
          <w:p w14:paraId="042AC6DB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>int main(void)</w:t>
            </w:r>
          </w:p>
          <w:p w14:paraId="781B8098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>{</w:t>
            </w:r>
          </w:p>
          <w:p w14:paraId="52213A88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const char *string = "This is a test";</w:t>
            </w:r>
          </w:p>
          <w:p w14:paraId="5FCF6239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char character1 = 'a';</w:t>
            </w:r>
          </w:p>
          <w:p w14:paraId="31F81759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char character2 = 'z';</w:t>
            </w:r>
          </w:p>
          <w:p w14:paraId="15A487BA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</w:p>
          <w:p w14:paraId="63F7AE9A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</w:p>
          <w:p w14:paraId="2FF24774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if (strchr(string, character1) != NULL) {</w:t>
            </w:r>
          </w:p>
          <w:p w14:paraId="7CABEA21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printf("\'%c\' was found in \"%s\".\n",</w:t>
            </w:r>
          </w:p>
          <w:p w14:paraId="6A41EEA5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       character1, string);</w:t>
            </w:r>
          </w:p>
          <w:p w14:paraId="7E6D171D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3A1CB84F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else {</w:t>
            </w:r>
          </w:p>
          <w:p w14:paraId="7AD78371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printf("\'%c\' was not found in \"%s\".\n",</w:t>
            </w:r>
          </w:p>
          <w:p w14:paraId="38DA7099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       character1, string);</w:t>
            </w:r>
          </w:p>
          <w:p w14:paraId="2F1E82D0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08D2840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</w:p>
          <w:p w14:paraId="024DEC0E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</w:p>
          <w:p w14:paraId="02658F89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if (strchr(string, character2) != NULL) {</w:t>
            </w:r>
          </w:p>
          <w:p w14:paraId="0D4021F6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printf("\'%c\' was found in \"%s\".\n",</w:t>
            </w:r>
          </w:p>
          <w:p w14:paraId="7063A4C4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       character2, string);</w:t>
            </w:r>
          </w:p>
          <w:p w14:paraId="39B4D395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6925BD70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else {</w:t>
            </w:r>
          </w:p>
          <w:p w14:paraId="67E1685F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printf("\'%c\' was not found in \"%s\".\n",</w:t>
            </w:r>
          </w:p>
          <w:p w14:paraId="4D6DF9ED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           character2, string);</w:t>
            </w:r>
          </w:p>
          <w:p w14:paraId="0F19C4C7" w14:textId="77777777" w:rsidR="00273873" w:rsidRPr="00273873" w:rsidRDefault="00273873" w:rsidP="00273873">
            <w:pPr>
              <w:tabs>
                <w:tab w:val="left" w:pos="1580"/>
              </w:tabs>
              <w:rPr>
                <w:b/>
                <w:i/>
                <w:sz w:val="24"/>
                <w:szCs w:val="24"/>
              </w:rPr>
            </w:pPr>
            <w:r w:rsidRPr="0027387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742AB75" w14:textId="68EA2DF9" w:rsidR="00EF17EF" w:rsidRDefault="00273873" w:rsidP="00273873">
            <w:pPr>
              <w:tabs>
                <w:tab w:val="left" w:pos="1580"/>
              </w:tabs>
              <w:rPr>
                <w:b/>
                <w:i/>
                <w:sz w:val="28"/>
                <w:szCs w:val="28"/>
              </w:rPr>
            </w:pPr>
            <w:r w:rsidRPr="00273873">
              <w:rPr>
                <w:b/>
                <w:i/>
                <w:sz w:val="24"/>
                <w:szCs w:val="24"/>
              </w:rPr>
              <w:t>}</w:t>
            </w:r>
            <w:r>
              <w:rPr>
                <w:b/>
                <w:i/>
                <w:sz w:val="28"/>
                <w:szCs w:val="28"/>
              </w:rPr>
              <w:tab/>
            </w:r>
          </w:p>
        </w:tc>
      </w:tr>
    </w:tbl>
    <w:p w14:paraId="37F94222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50500CD8" w14:textId="77777777" w:rsidTr="00DC75E3">
        <w:tc>
          <w:tcPr>
            <w:tcW w:w="9576" w:type="dxa"/>
            <w:shd w:val="clear" w:color="auto" w:fill="8DB3E2" w:themeFill="text2" w:themeFillTint="66"/>
          </w:tcPr>
          <w:p w14:paraId="706AE7EB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4D3224DF" w14:textId="77777777" w:rsidTr="00DC75E3">
        <w:tc>
          <w:tcPr>
            <w:tcW w:w="9576" w:type="dxa"/>
          </w:tcPr>
          <w:p w14:paraId="2A0998A8" w14:textId="2B448CC0" w:rsidR="00EF17EF" w:rsidRPr="00957B91" w:rsidRDefault="00273873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98913E5" wp14:editId="26B5E5FB">
                  <wp:extent cx="3619500" cy="1054100"/>
                  <wp:effectExtent l="0" t="0" r="12700" b="12700"/>
                  <wp:docPr id="15" name="Picture 15" descr="../Screen%20Shot%202018-04-17%20at%2011.02.3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17%20at%2011.02.3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D4F90" w14:textId="77777777" w:rsidR="00EF17EF" w:rsidRDefault="00EF17EF" w:rsidP="00EF17EF">
      <w:pPr>
        <w:rPr>
          <w:b/>
          <w:i/>
          <w:sz w:val="28"/>
          <w:szCs w:val="28"/>
        </w:rPr>
      </w:pPr>
    </w:p>
    <w:p w14:paraId="54A204E7" w14:textId="3A0C8B27" w:rsidR="00EF17EF" w:rsidRDefault="00273873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Figure 8-21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15016EB8" w14:textId="77777777" w:rsidTr="00DC75E3">
        <w:tc>
          <w:tcPr>
            <w:tcW w:w="9576" w:type="dxa"/>
            <w:shd w:val="clear" w:color="auto" w:fill="8DB3E2" w:themeFill="text2" w:themeFillTint="66"/>
          </w:tcPr>
          <w:p w14:paraId="66A2F798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118AE66E" w14:textId="77777777" w:rsidTr="00DC75E3">
        <w:tc>
          <w:tcPr>
            <w:tcW w:w="9576" w:type="dxa"/>
          </w:tcPr>
          <w:p w14:paraId="7B4696FE" w14:textId="3C6DAF73" w:rsidR="00507502" w:rsidRPr="00507502" w:rsidRDefault="00672CCF" w:rsidP="0050750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8.21: fig08_21</w:t>
            </w:r>
            <w:r w:rsidR="00507502" w:rsidRPr="00507502">
              <w:rPr>
                <w:b/>
                <w:i/>
                <w:sz w:val="28"/>
                <w:szCs w:val="28"/>
              </w:rPr>
              <w:t>.c</w:t>
            </w:r>
          </w:p>
          <w:p w14:paraId="5E1B9A8A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>// Using function</w:t>
            </w:r>
          </w:p>
          <w:p w14:paraId="64047B2B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AF61510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6D92C4A0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</w:p>
          <w:p w14:paraId="328E28B5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>int main(void)</w:t>
            </w:r>
          </w:p>
          <w:p w14:paraId="12BC87E4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>{</w:t>
            </w:r>
          </w:p>
          <w:p w14:paraId="65B5EB06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</w:p>
          <w:p w14:paraId="0F064409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const char *string1 = "The value is 3.14159";</w:t>
            </w:r>
          </w:p>
          <w:p w14:paraId="7E6CD499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const char *string2 = "1234567890";</w:t>
            </w:r>
          </w:p>
          <w:p w14:paraId="3024EECA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</w:p>
          <w:p w14:paraId="13E982F1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printf("%s%s\n%s%s\n\n%s\n%s%u\n",</w:t>
            </w:r>
          </w:p>
          <w:p w14:paraId="00511CF0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       "string1 = ", string1, "string2 = ", string2,</w:t>
            </w:r>
          </w:p>
          <w:p w14:paraId="42CFDE4E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       "The length of the inital segment of string1",</w:t>
            </w:r>
          </w:p>
          <w:p w14:paraId="3B903C3E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       "containing no characters from string2 = ",</w:t>
            </w:r>
          </w:p>
          <w:p w14:paraId="2763D996" w14:textId="77777777" w:rsidR="00507502" w:rsidRPr="00507502" w:rsidRDefault="00507502" w:rsidP="00507502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 xml:space="preserve">           strcspn(string1, string2) );</w:t>
            </w:r>
          </w:p>
          <w:p w14:paraId="73013CEB" w14:textId="3E863022" w:rsidR="00EF17EF" w:rsidRDefault="00507502" w:rsidP="00DC75E3">
            <w:pPr>
              <w:rPr>
                <w:b/>
                <w:i/>
                <w:sz w:val="28"/>
                <w:szCs w:val="28"/>
              </w:rPr>
            </w:pPr>
            <w:r w:rsidRPr="00507502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18B6C289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786F1A60" w14:textId="77777777" w:rsidTr="00DC75E3">
        <w:tc>
          <w:tcPr>
            <w:tcW w:w="9576" w:type="dxa"/>
            <w:shd w:val="clear" w:color="auto" w:fill="8DB3E2" w:themeFill="text2" w:themeFillTint="66"/>
          </w:tcPr>
          <w:p w14:paraId="3651BA91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7C763C39" w14:textId="77777777" w:rsidTr="00DC75E3">
        <w:tc>
          <w:tcPr>
            <w:tcW w:w="9576" w:type="dxa"/>
          </w:tcPr>
          <w:p w14:paraId="5953BC93" w14:textId="1566375D" w:rsidR="00EF17EF" w:rsidRPr="00957B91" w:rsidRDefault="00507502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9CE23EA" wp14:editId="341E9C7D">
                  <wp:extent cx="4241800" cy="1562100"/>
                  <wp:effectExtent l="0" t="0" r="0" b="12700"/>
                  <wp:docPr id="16" name="Picture 16" descr="../Screen%20Shot%202018-04-17%20at%2011.14.1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4-17%20at%2011.14.1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3AC02" w14:textId="77777777" w:rsidR="00EF17EF" w:rsidRDefault="00EF17EF" w:rsidP="00BF194F">
      <w:pPr>
        <w:rPr>
          <w:b/>
          <w:i/>
          <w:sz w:val="28"/>
          <w:szCs w:val="28"/>
        </w:rPr>
      </w:pPr>
    </w:p>
    <w:p w14:paraId="11C13574" w14:textId="77777777" w:rsidR="00507502" w:rsidRDefault="0050750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C4992D5" w14:textId="1D880393" w:rsidR="00EF17EF" w:rsidRDefault="008D114C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69F8460B" w14:textId="77777777" w:rsidTr="00672CCF">
        <w:trPr>
          <w:trHeight w:val="386"/>
        </w:trPr>
        <w:tc>
          <w:tcPr>
            <w:tcW w:w="9576" w:type="dxa"/>
            <w:shd w:val="clear" w:color="auto" w:fill="8DB3E2" w:themeFill="text2" w:themeFillTint="66"/>
          </w:tcPr>
          <w:p w14:paraId="5D92F61B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535A74B6" w14:textId="77777777" w:rsidTr="00DC75E3">
        <w:tc>
          <w:tcPr>
            <w:tcW w:w="9576" w:type="dxa"/>
          </w:tcPr>
          <w:p w14:paraId="09269CD9" w14:textId="07CE15A2" w:rsidR="00B65893" w:rsidRPr="00B65893" w:rsidRDefault="00672CCF" w:rsidP="00B6589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8.22: fig08_22.</w:t>
            </w:r>
            <w:r w:rsidR="00B65893" w:rsidRPr="00B65893">
              <w:rPr>
                <w:b/>
                <w:i/>
                <w:sz w:val="28"/>
                <w:szCs w:val="28"/>
              </w:rPr>
              <w:t>c</w:t>
            </w:r>
          </w:p>
          <w:p w14:paraId="295BDB51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>// Using function</w:t>
            </w:r>
          </w:p>
          <w:p w14:paraId="43F98BE4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>#include &lt;stdio.h&gt;</w:t>
            </w:r>
          </w:p>
          <w:p w14:paraId="57787F05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44ADD0D0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</w:p>
          <w:p w14:paraId="5B3087EA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>int main(void)</w:t>
            </w:r>
          </w:p>
          <w:p w14:paraId="6FDAF95E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>{</w:t>
            </w:r>
          </w:p>
          <w:p w14:paraId="3E9D716D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</w:p>
          <w:p w14:paraId="39153A31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 xml:space="preserve">    const char *string1 = "This is a test";</w:t>
            </w:r>
          </w:p>
          <w:p w14:paraId="7E662A3C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 xml:space="preserve">    const char *string2 = "beware";</w:t>
            </w:r>
          </w:p>
          <w:p w14:paraId="306F4818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</w:p>
          <w:p w14:paraId="382D83C8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 xml:space="preserve">    printf("%s\"%s\"\n'%c'%s\n\"%s\"\n",</w:t>
            </w:r>
          </w:p>
          <w:p w14:paraId="452558F0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 xml:space="preserve">           "Of the characters in ", string2,</w:t>
            </w:r>
          </w:p>
          <w:p w14:paraId="44D1BB64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 xml:space="preserve">           *strpbrk(string1, string2) ,</w:t>
            </w:r>
          </w:p>
          <w:p w14:paraId="3D0EBAC1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 xml:space="preserve">           " appesrs earliest in ", string1);</w:t>
            </w:r>
          </w:p>
          <w:p w14:paraId="791F4644" w14:textId="77777777" w:rsidR="00B65893" w:rsidRPr="00B65893" w:rsidRDefault="00B65893" w:rsidP="00B65893">
            <w:pPr>
              <w:rPr>
                <w:b/>
                <w:i/>
                <w:sz w:val="28"/>
                <w:szCs w:val="28"/>
              </w:rPr>
            </w:pPr>
            <w:r w:rsidRPr="00B65893">
              <w:rPr>
                <w:b/>
                <w:i/>
                <w:sz w:val="28"/>
                <w:szCs w:val="28"/>
              </w:rPr>
              <w:t>}</w:t>
            </w:r>
          </w:p>
          <w:p w14:paraId="74A404D6" w14:textId="77777777" w:rsidR="00EF17EF" w:rsidRDefault="00EF17EF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03C4468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65C34494" w14:textId="77777777" w:rsidTr="00DC75E3">
        <w:tc>
          <w:tcPr>
            <w:tcW w:w="9576" w:type="dxa"/>
            <w:shd w:val="clear" w:color="auto" w:fill="8DB3E2" w:themeFill="text2" w:themeFillTint="66"/>
          </w:tcPr>
          <w:p w14:paraId="33191EE7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79C468EE" w14:textId="77777777" w:rsidTr="00DC75E3">
        <w:tc>
          <w:tcPr>
            <w:tcW w:w="9576" w:type="dxa"/>
          </w:tcPr>
          <w:p w14:paraId="0F2AD89B" w14:textId="61FFCC61" w:rsidR="00EF17EF" w:rsidRPr="00957B91" w:rsidRDefault="00B65893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D822168" wp14:editId="2F3D695C">
                  <wp:extent cx="2832100" cy="1193800"/>
                  <wp:effectExtent l="0" t="0" r="12700" b="0"/>
                  <wp:docPr id="17" name="Picture 17" descr="../Screen%20Shot%202018-04-17%20at%2011.20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4-17%20at%2011.20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A5C42" w14:textId="77777777" w:rsidR="00EF17EF" w:rsidRDefault="00EF17EF" w:rsidP="00EF17EF">
      <w:pPr>
        <w:rPr>
          <w:b/>
          <w:i/>
          <w:sz w:val="28"/>
          <w:szCs w:val="28"/>
        </w:rPr>
      </w:pPr>
    </w:p>
    <w:p w14:paraId="08A00078" w14:textId="77777777" w:rsidR="00B65893" w:rsidRDefault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5B23C19" w14:textId="70CE0F06" w:rsidR="00EF17EF" w:rsidRDefault="00B65893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</w:t>
      </w:r>
      <w:r w:rsidR="00EF17EF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1AA57C2B" w14:textId="77777777" w:rsidTr="00DC75E3">
        <w:tc>
          <w:tcPr>
            <w:tcW w:w="9576" w:type="dxa"/>
            <w:shd w:val="clear" w:color="auto" w:fill="8DB3E2" w:themeFill="text2" w:themeFillTint="66"/>
          </w:tcPr>
          <w:p w14:paraId="01B8691F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64D53691" w14:textId="77777777" w:rsidTr="00DC75E3">
        <w:tc>
          <w:tcPr>
            <w:tcW w:w="9576" w:type="dxa"/>
          </w:tcPr>
          <w:p w14:paraId="2EF7B662" w14:textId="56F825D8" w:rsidR="001F7CD7" w:rsidRPr="001F7CD7" w:rsidRDefault="00672CCF" w:rsidP="001F7CD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8.23: fig08_23</w:t>
            </w:r>
            <w:r w:rsidR="001F7CD7" w:rsidRPr="001F7CD7">
              <w:rPr>
                <w:b/>
                <w:i/>
                <w:sz w:val="28"/>
                <w:szCs w:val="28"/>
              </w:rPr>
              <w:t>.c</w:t>
            </w:r>
          </w:p>
          <w:p w14:paraId="701C9E5F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>// Using function</w:t>
            </w:r>
          </w:p>
          <w:p w14:paraId="14F49B60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6F964E8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28A0C025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</w:p>
          <w:p w14:paraId="39F81732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>int main(void)</w:t>
            </w:r>
          </w:p>
          <w:p w14:paraId="7D9EA523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>{</w:t>
            </w:r>
          </w:p>
          <w:p w14:paraId="4A3236F6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</w:p>
          <w:p w14:paraId="03734FF7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 xml:space="preserve">    const char *string1 = "A zoo has many animals including zebras";</w:t>
            </w:r>
          </w:p>
          <w:p w14:paraId="79CF6CFA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</w:p>
          <w:p w14:paraId="2594A025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 xml:space="preserve">    int c = 'z';</w:t>
            </w:r>
          </w:p>
          <w:p w14:paraId="51D05F84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</w:p>
          <w:p w14:paraId="41ED2E02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 xml:space="preserve">    printf("%s\n%s'%c'%s\"%s\"\n",</w:t>
            </w:r>
          </w:p>
          <w:p w14:paraId="430AE183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 xml:space="preserve">           "The remainder of string1 beginning with the",</w:t>
            </w:r>
          </w:p>
          <w:p w14:paraId="137A2FD1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 xml:space="preserve">           "last occurance of character ", c,</w:t>
            </w:r>
          </w:p>
          <w:p w14:paraId="51891481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 xml:space="preserve">           " is:", strrchr(string1, c) );</w:t>
            </w:r>
          </w:p>
          <w:p w14:paraId="12E47FD1" w14:textId="77777777" w:rsidR="001F7CD7" w:rsidRPr="001F7CD7" w:rsidRDefault="001F7CD7" w:rsidP="001F7CD7">
            <w:pPr>
              <w:rPr>
                <w:b/>
                <w:i/>
                <w:sz w:val="28"/>
                <w:szCs w:val="28"/>
              </w:rPr>
            </w:pPr>
            <w:r w:rsidRPr="001F7CD7">
              <w:rPr>
                <w:b/>
                <w:i/>
                <w:sz w:val="28"/>
                <w:szCs w:val="28"/>
              </w:rPr>
              <w:t>}</w:t>
            </w:r>
          </w:p>
          <w:p w14:paraId="5999300D" w14:textId="77777777" w:rsidR="00EF17EF" w:rsidRDefault="00EF17EF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29B3C54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087EDA32" w14:textId="77777777" w:rsidTr="00DC75E3">
        <w:tc>
          <w:tcPr>
            <w:tcW w:w="9576" w:type="dxa"/>
            <w:shd w:val="clear" w:color="auto" w:fill="8DB3E2" w:themeFill="text2" w:themeFillTint="66"/>
          </w:tcPr>
          <w:p w14:paraId="786652AE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6929DDCD" w14:textId="77777777" w:rsidTr="00DC75E3">
        <w:tc>
          <w:tcPr>
            <w:tcW w:w="9576" w:type="dxa"/>
          </w:tcPr>
          <w:p w14:paraId="058562BF" w14:textId="63CA57B6" w:rsidR="00EF17EF" w:rsidRPr="00957B91" w:rsidRDefault="001F7CD7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E4FE311" wp14:editId="4C07D6DA">
                  <wp:extent cx="4051300" cy="1054100"/>
                  <wp:effectExtent l="0" t="0" r="12700" b="12700"/>
                  <wp:docPr id="18" name="Picture 18" descr="../Screen%20Shot%202018-04-17%20at%2011.36.3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4-17%20at%2011.36.3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15B54" w14:textId="77777777" w:rsidR="00EF17EF" w:rsidRDefault="00EF17EF" w:rsidP="00BF194F">
      <w:pPr>
        <w:rPr>
          <w:b/>
          <w:i/>
          <w:sz w:val="28"/>
          <w:szCs w:val="28"/>
        </w:rPr>
      </w:pPr>
    </w:p>
    <w:p w14:paraId="17C1FDC4" w14:textId="77777777" w:rsidR="001F7CD7" w:rsidRDefault="001F7CD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0388B5F" w14:textId="73170EC0" w:rsidR="00EF17EF" w:rsidRDefault="001F7CD7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67B280F4" w14:textId="77777777" w:rsidTr="00DC75E3">
        <w:tc>
          <w:tcPr>
            <w:tcW w:w="9576" w:type="dxa"/>
            <w:shd w:val="clear" w:color="auto" w:fill="8DB3E2" w:themeFill="text2" w:themeFillTint="66"/>
          </w:tcPr>
          <w:p w14:paraId="24478B2A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08E4DAC9" w14:textId="77777777" w:rsidTr="00DC75E3">
        <w:tc>
          <w:tcPr>
            <w:tcW w:w="9576" w:type="dxa"/>
          </w:tcPr>
          <w:p w14:paraId="4D296832" w14:textId="0DA6174A" w:rsidR="00F26C14" w:rsidRPr="00F26C14" w:rsidRDefault="00672CCF" w:rsidP="00F26C14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8.24: fig08_24</w:t>
            </w:r>
            <w:r w:rsidR="00F26C14" w:rsidRPr="00F26C14">
              <w:rPr>
                <w:b/>
                <w:i/>
                <w:sz w:val="28"/>
                <w:szCs w:val="28"/>
              </w:rPr>
              <w:t>.c</w:t>
            </w:r>
          </w:p>
          <w:p w14:paraId="488F2686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>// Using function</w:t>
            </w:r>
          </w:p>
          <w:p w14:paraId="36C5ACC9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>#include &lt;stdio.h&gt;</w:t>
            </w:r>
          </w:p>
          <w:p w14:paraId="58826725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1DBBE543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</w:p>
          <w:p w14:paraId="4C57079E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>int main(void)</w:t>
            </w:r>
          </w:p>
          <w:p w14:paraId="41CC0ECA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>{</w:t>
            </w:r>
          </w:p>
          <w:p w14:paraId="4C6045C8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</w:p>
          <w:p w14:paraId="2461E0CD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const char *string1 = "The value is 3.14159";</w:t>
            </w:r>
          </w:p>
          <w:p w14:paraId="59F9D577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const char *string2 = "aehi lsTuv";</w:t>
            </w:r>
          </w:p>
          <w:p w14:paraId="607F0A86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</w:p>
          <w:p w14:paraId="04C39DC9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printf("%s%s\n%s%s\n\n%s\n%s%u\n",</w:t>
            </w:r>
          </w:p>
          <w:p w14:paraId="5F88D919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       "string1 = ", string1, "string2 = ", string2,</w:t>
            </w:r>
          </w:p>
          <w:p w14:paraId="1FFD6CF3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       "The length of the inital segment of string1",</w:t>
            </w:r>
          </w:p>
          <w:p w14:paraId="58496A16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       "containing only characters from string2 = ",</w:t>
            </w:r>
          </w:p>
          <w:p w14:paraId="1377B698" w14:textId="77777777" w:rsidR="00F26C14" w:rsidRPr="00F26C14" w:rsidRDefault="00F26C14" w:rsidP="00F26C14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 xml:space="preserve">           strspn(string1, string2) );</w:t>
            </w:r>
          </w:p>
          <w:p w14:paraId="460A0168" w14:textId="32CA1093" w:rsidR="00EF17EF" w:rsidRDefault="00F26C14" w:rsidP="00DC75E3">
            <w:pPr>
              <w:rPr>
                <w:b/>
                <w:i/>
                <w:sz w:val="28"/>
                <w:szCs w:val="28"/>
              </w:rPr>
            </w:pPr>
            <w:r w:rsidRPr="00F26C14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4EAA08FE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4CE5A907" w14:textId="77777777" w:rsidTr="00DC75E3">
        <w:tc>
          <w:tcPr>
            <w:tcW w:w="9576" w:type="dxa"/>
            <w:shd w:val="clear" w:color="auto" w:fill="8DB3E2" w:themeFill="text2" w:themeFillTint="66"/>
          </w:tcPr>
          <w:p w14:paraId="6C27C60C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06066D65" w14:textId="77777777" w:rsidTr="00DC75E3">
        <w:tc>
          <w:tcPr>
            <w:tcW w:w="9576" w:type="dxa"/>
          </w:tcPr>
          <w:p w14:paraId="21925653" w14:textId="05679227" w:rsidR="00EF17EF" w:rsidRPr="00957B91" w:rsidRDefault="00F26C14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0768207" wp14:editId="163D6572">
                  <wp:extent cx="4381500" cy="1562100"/>
                  <wp:effectExtent l="0" t="0" r="12700" b="12700"/>
                  <wp:docPr id="20" name="Picture 20" descr="../Screen%20Shot%202018-04-17%20at%2011.49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Screen%20Shot%202018-04-17%20at%2011.49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F7ADB" w14:textId="77777777" w:rsidR="00EF17EF" w:rsidRDefault="00EF17EF" w:rsidP="00EF17EF">
      <w:pPr>
        <w:rPr>
          <w:b/>
          <w:i/>
          <w:sz w:val="28"/>
          <w:szCs w:val="28"/>
        </w:rPr>
      </w:pPr>
    </w:p>
    <w:p w14:paraId="6D510074" w14:textId="77777777" w:rsidR="008B7E16" w:rsidRDefault="008B7E1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439021E" w14:textId="6A3CF2EF" w:rsidR="00EF17EF" w:rsidRDefault="008B7E16" w:rsidP="00EF17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4A15DF12" w14:textId="77777777" w:rsidTr="00DC75E3">
        <w:tc>
          <w:tcPr>
            <w:tcW w:w="9576" w:type="dxa"/>
            <w:shd w:val="clear" w:color="auto" w:fill="8DB3E2" w:themeFill="text2" w:themeFillTint="66"/>
          </w:tcPr>
          <w:p w14:paraId="7A131B93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F17EF" w14:paraId="72243937" w14:textId="77777777" w:rsidTr="00DC75E3">
        <w:tc>
          <w:tcPr>
            <w:tcW w:w="9576" w:type="dxa"/>
          </w:tcPr>
          <w:p w14:paraId="02C26F96" w14:textId="0EA13447" w:rsidR="00BF067B" w:rsidRPr="00BF067B" w:rsidRDefault="00672CCF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8.25: fig08_25</w:t>
            </w:r>
            <w:r w:rsidR="00BF067B" w:rsidRPr="00BF067B">
              <w:rPr>
                <w:b/>
                <w:i/>
                <w:sz w:val="28"/>
                <w:szCs w:val="28"/>
              </w:rPr>
              <w:t>.c</w:t>
            </w:r>
          </w:p>
          <w:p w14:paraId="783F6D7C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>// Using function</w:t>
            </w:r>
          </w:p>
          <w:p w14:paraId="34581D65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>#include &lt;stdio.h&gt;</w:t>
            </w:r>
          </w:p>
          <w:p w14:paraId="336C7319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628863E4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</w:p>
          <w:p w14:paraId="256D0B8E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>int main(void)</w:t>
            </w:r>
          </w:p>
          <w:p w14:paraId="63610560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>{</w:t>
            </w:r>
          </w:p>
          <w:p w14:paraId="1C1815F5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</w:p>
          <w:p w14:paraId="630F28ED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const char *string1 = "abcdefabcdef";</w:t>
            </w:r>
          </w:p>
          <w:p w14:paraId="57A1EC87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const char *string2 = "def";</w:t>
            </w:r>
          </w:p>
          <w:p w14:paraId="79FBEE7A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</w:p>
          <w:p w14:paraId="50F8ACB0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printf("%s%s\n%s%s\n\n%s\n%s%s\n",</w:t>
            </w:r>
          </w:p>
          <w:p w14:paraId="6F05CB34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       "string1 = ", string1, "string2 = ", string2,</w:t>
            </w:r>
          </w:p>
          <w:p w14:paraId="4C517FFA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       "The remainder of string1 beginning with the",</w:t>
            </w:r>
          </w:p>
          <w:p w14:paraId="6DA77DD9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       "first occurance of string2 is:",</w:t>
            </w:r>
          </w:p>
          <w:p w14:paraId="4D93DA7A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 xml:space="preserve">           strstr(string1, string2) );</w:t>
            </w:r>
          </w:p>
          <w:p w14:paraId="3C3162D9" w14:textId="77777777" w:rsidR="00BF067B" w:rsidRPr="00BF067B" w:rsidRDefault="00BF067B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  <w:r w:rsidRPr="00BF067B">
              <w:rPr>
                <w:b/>
                <w:i/>
                <w:sz w:val="28"/>
                <w:szCs w:val="28"/>
              </w:rPr>
              <w:t>}</w:t>
            </w:r>
          </w:p>
          <w:p w14:paraId="441B9B5E" w14:textId="496FF7C5" w:rsidR="00EF17EF" w:rsidRDefault="00EF17EF" w:rsidP="00BF067B">
            <w:pPr>
              <w:tabs>
                <w:tab w:val="left" w:pos="2200"/>
              </w:tabs>
              <w:rPr>
                <w:b/>
                <w:i/>
                <w:sz w:val="28"/>
                <w:szCs w:val="28"/>
              </w:rPr>
            </w:pPr>
          </w:p>
        </w:tc>
      </w:tr>
    </w:tbl>
    <w:p w14:paraId="72B3EB8A" w14:textId="77777777" w:rsidR="00EF17EF" w:rsidRDefault="00EF17EF" w:rsidP="00EF17E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7EF" w14:paraId="2AADDEE0" w14:textId="77777777" w:rsidTr="00DC75E3">
        <w:tc>
          <w:tcPr>
            <w:tcW w:w="9576" w:type="dxa"/>
            <w:shd w:val="clear" w:color="auto" w:fill="8DB3E2" w:themeFill="text2" w:themeFillTint="66"/>
          </w:tcPr>
          <w:p w14:paraId="7B5FF102" w14:textId="77777777" w:rsidR="00EF17EF" w:rsidRDefault="00EF17EF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F17EF" w:rsidRPr="00957B91" w14:paraId="5EF58B65" w14:textId="77777777" w:rsidTr="00DC75E3">
        <w:tc>
          <w:tcPr>
            <w:tcW w:w="9576" w:type="dxa"/>
          </w:tcPr>
          <w:p w14:paraId="6B4C08AB" w14:textId="207520B3" w:rsidR="00EF17EF" w:rsidRPr="00957B91" w:rsidRDefault="00BF067B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931F8A4" wp14:editId="4235AE86">
                  <wp:extent cx="4089400" cy="1549400"/>
                  <wp:effectExtent l="0" t="0" r="0" b="0"/>
                  <wp:docPr id="21" name="Picture 21" descr="../Screen%20Shot%202018-04-17%20at%2011.54.2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Screen%20Shot%202018-04-17%20at%2011.54.2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EE5F5" w14:textId="77777777" w:rsidR="00EF17EF" w:rsidRDefault="00EF17EF" w:rsidP="00BF194F">
      <w:pPr>
        <w:rPr>
          <w:b/>
          <w:i/>
          <w:sz w:val="28"/>
          <w:szCs w:val="28"/>
        </w:rPr>
      </w:pPr>
    </w:p>
    <w:p w14:paraId="2DF851E1" w14:textId="77777777" w:rsidR="00BF067B" w:rsidRDefault="00BF067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918C948" w14:textId="48743A95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1B1E4419" w14:textId="77777777" w:rsidTr="00DC75E3">
        <w:tc>
          <w:tcPr>
            <w:tcW w:w="9576" w:type="dxa"/>
            <w:shd w:val="clear" w:color="auto" w:fill="8DB3E2" w:themeFill="text2" w:themeFillTint="66"/>
          </w:tcPr>
          <w:p w14:paraId="56EE9D88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426ED18F" w14:textId="77777777" w:rsidTr="00DC75E3">
        <w:tc>
          <w:tcPr>
            <w:tcW w:w="9576" w:type="dxa"/>
          </w:tcPr>
          <w:p w14:paraId="5BEC38E6" w14:textId="5027B329" w:rsidR="004437D0" w:rsidRPr="004437D0" w:rsidRDefault="00672CCF" w:rsidP="004437D0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// Fig. 8.26: fig08_26</w:t>
            </w:r>
            <w:r w:rsidR="004437D0" w:rsidRPr="004437D0">
              <w:rPr>
                <w:b/>
                <w:i/>
                <w:sz w:val="24"/>
                <w:szCs w:val="24"/>
              </w:rPr>
              <w:t>.c</w:t>
            </w:r>
          </w:p>
          <w:p w14:paraId="104FA6A0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>// Using function</w:t>
            </w:r>
          </w:p>
          <w:p w14:paraId="5AB7FE26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>#include &lt;stdio.h&gt;</w:t>
            </w:r>
          </w:p>
          <w:p w14:paraId="5F9DD038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>#include &lt;string.h&gt;</w:t>
            </w:r>
          </w:p>
          <w:p w14:paraId="4449DB12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</w:p>
          <w:p w14:paraId="60661C80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>int main(void)</w:t>
            </w:r>
          </w:p>
          <w:p w14:paraId="486047F8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>{</w:t>
            </w:r>
          </w:p>
          <w:p w14:paraId="30B5DD65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</w:p>
          <w:p w14:paraId="4BFB3F89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char string[] = "This is a sentence with 7 tokens";</w:t>
            </w:r>
          </w:p>
          <w:p w14:paraId="00C14E6E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</w:p>
          <w:p w14:paraId="12EA7568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printf("%s\n%s\n\n%s\n",</w:t>
            </w:r>
          </w:p>
          <w:p w14:paraId="47A6C709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       "The string to be tokenized is:", string,</w:t>
            </w:r>
          </w:p>
          <w:p w14:paraId="642E88B6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       "The tokens are:");</w:t>
            </w:r>
          </w:p>
          <w:p w14:paraId="683F8794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</w:p>
          <w:p w14:paraId="68413452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char *tokenPtr = strtok(string, " ");</w:t>
            </w:r>
          </w:p>
          <w:p w14:paraId="28811BC9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</w:p>
          <w:p w14:paraId="7C13BA5E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</w:p>
          <w:p w14:paraId="1BE1ABE0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while (tokenPtr != NULL) {</w:t>
            </w:r>
          </w:p>
          <w:p w14:paraId="3B8B7070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    printf("%s\n", tokenPtr);</w:t>
            </w:r>
          </w:p>
          <w:p w14:paraId="6F655E23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    tokenPtr = strtok(NULL, " ");</w:t>
            </w:r>
          </w:p>
          <w:p w14:paraId="1ED962AC" w14:textId="77777777" w:rsidR="004437D0" w:rsidRPr="004437D0" w:rsidRDefault="004437D0" w:rsidP="004437D0">
            <w:pPr>
              <w:rPr>
                <w:b/>
                <w:i/>
                <w:sz w:val="24"/>
                <w:szCs w:val="24"/>
              </w:rPr>
            </w:pPr>
            <w:r w:rsidRPr="004437D0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732736D0" w14:textId="102412F6" w:rsidR="00B65893" w:rsidRDefault="004437D0" w:rsidP="00DC75E3">
            <w:pPr>
              <w:rPr>
                <w:b/>
                <w:i/>
                <w:sz w:val="28"/>
                <w:szCs w:val="28"/>
              </w:rPr>
            </w:pPr>
            <w:r w:rsidRPr="004437D0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306A2880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71CB4B67" w14:textId="77777777" w:rsidTr="00DC75E3">
        <w:tc>
          <w:tcPr>
            <w:tcW w:w="9576" w:type="dxa"/>
            <w:shd w:val="clear" w:color="auto" w:fill="8DB3E2" w:themeFill="text2" w:themeFillTint="66"/>
          </w:tcPr>
          <w:p w14:paraId="73A09043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117F950C" w14:textId="77777777" w:rsidTr="00DC75E3">
        <w:tc>
          <w:tcPr>
            <w:tcW w:w="9576" w:type="dxa"/>
          </w:tcPr>
          <w:p w14:paraId="1F18B25E" w14:textId="3CC94335" w:rsidR="00B65893" w:rsidRPr="00957B91" w:rsidRDefault="004437D0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449D000" wp14:editId="3FA87625">
                  <wp:extent cx="3111500" cy="2692400"/>
                  <wp:effectExtent l="0" t="0" r="12700" b="0"/>
                  <wp:docPr id="22" name="Picture 22" descr="../Screen%20Shot%202018-04-17%20at%2011.58.4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Screen%20Shot%202018-04-17%20at%2011.58.4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26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5991E" w14:textId="77777777" w:rsidR="00B65893" w:rsidRDefault="00B65893" w:rsidP="00B65893">
      <w:pPr>
        <w:rPr>
          <w:b/>
          <w:i/>
          <w:sz w:val="28"/>
          <w:szCs w:val="28"/>
        </w:rPr>
      </w:pPr>
    </w:p>
    <w:p w14:paraId="2E4FF0BC" w14:textId="34A901BB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011E4AE6" w14:textId="77777777" w:rsidTr="00DC75E3">
        <w:tc>
          <w:tcPr>
            <w:tcW w:w="9576" w:type="dxa"/>
            <w:shd w:val="clear" w:color="auto" w:fill="8DB3E2" w:themeFill="text2" w:themeFillTint="66"/>
          </w:tcPr>
          <w:p w14:paraId="4BD33829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6F7E17C2" w14:textId="77777777" w:rsidTr="00DC75E3">
        <w:tc>
          <w:tcPr>
            <w:tcW w:w="9576" w:type="dxa"/>
          </w:tcPr>
          <w:p w14:paraId="6181508E" w14:textId="6C433A66" w:rsidR="00E636DD" w:rsidRPr="00E636DD" w:rsidRDefault="00672CCF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8.28: fig08_2</w:t>
            </w:r>
            <w:r w:rsidR="00E636DD" w:rsidRPr="00E636DD">
              <w:rPr>
                <w:b/>
                <w:i/>
                <w:sz w:val="28"/>
                <w:szCs w:val="28"/>
              </w:rPr>
              <w:t>8.c</w:t>
            </w:r>
          </w:p>
          <w:p w14:paraId="38FC53BE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>// Using function</w:t>
            </w:r>
          </w:p>
          <w:p w14:paraId="4325790A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FA14662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3915D799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</w:p>
          <w:p w14:paraId="15FCD2B0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>int main(void)</w:t>
            </w:r>
          </w:p>
          <w:p w14:paraId="1F2B7611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>{</w:t>
            </w:r>
          </w:p>
          <w:p w14:paraId="615D32A1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</w:p>
          <w:p w14:paraId="4F6C3D21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 xml:space="preserve">    char s1[17];</w:t>
            </w:r>
          </w:p>
          <w:p w14:paraId="0671F162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 xml:space="preserve">    char s2[] = "Copy this string";</w:t>
            </w:r>
          </w:p>
          <w:p w14:paraId="5C4600A3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</w:p>
          <w:p w14:paraId="0493445C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 xml:space="preserve">    memcpy(s1, s2, 17);</w:t>
            </w:r>
          </w:p>
          <w:p w14:paraId="20B23A6A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 xml:space="preserve">    printf("%s\n%s\"%s\"\n",</w:t>
            </w:r>
          </w:p>
          <w:p w14:paraId="7077C8CD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 xml:space="preserve">           "After s2 is copied into s1 with memcpy,",</w:t>
            </w:r>
          </w:p>
          <w:p w14:paraId="3E5F4793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 xml:space="preserve">           "s2 contains ", s1);</w:t>
            </w:r>
          </w:p>
          <w:p w14:paraId="6849A9D7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</w:p>
          <w:p w14:paraId="6D059C55" w14:textId="77777777" w:rsidR="00E636DD" w:rsidRPr="00E636DD" w:rsidRDefault="00E636DD" w:rsidP="00E636DD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 w:rsidRPr="00E636DD">
              <w:rPr>
                <w:b/>
                <w:i/>
                <w:sz w:val="28"/>
                <w:szCs w:val="28"/>
              </w:rPr>
              <w:t>}</w:t>
            </w:r>
          </w:p>
          <w:p w14:paraId="022C1068" w14:textId="52F81E83" w:rsidR="00B65893" w:rsidRDefault="004437D0" w:rsidP="004437D0">
            <w:pPr>
              <w:tabs>
                <w:tab w:val="left" w:pos="3200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ab/>
            </w:r>
          </w:p>
        </w:tc>
      </w:tr>
    </w:tbl>
    <w:p w14:paraId="536258BC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4A995B8F" w14:textId="77777777" w:rsidTr="00DC75E3">
        <w:tc>
          <w:tcPr>
            <w:tcW w:w="9576" w:type="dxa"/>
            <w:shd w:val="clear" w:color="auto" w:fill="8DB3E2" w:themeFill="text2" w:themeFillTint="66"/>
          </w:tcPr>
          <w:p w14:paraId="7EF2FB23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3E69C1EA" w14:textId="77777777" w:rsidTr="00DC75E3">
        <w:tc>
          <w:tcPr>
            <w:tcW w:w="9576" w:type="dxa"/>
          </w:tcPr>
          <w:p w14:paraId="785A61E0" w14:textId="708FBB31" w:rsidR="00B65893" w:rsidRPr="00957B91" w:rsidRDefault="00E636DD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2F4B81D" wp14:editId="056AE2E9">
                  <wp:extent cx="3733800" cy="1079500"/>
                  <wp:effectExtent l="0" t="0" r="0" b="12700"/>
                  <wp:docPr id="24" name="Picture 24" descr="../Screen%20Shot%202018-04-18%20at%2012.10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Screen%20Shot%202018-04-18%20at%2012.10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10B71" w14:textId="77777777" w:rsidR="00B65893" w:rsidRDefault="00B65893" w:rsidP="00B65893">
      <w:pPr>
        <w:rPr>
          <w:b/>
          <w:i/>
          <w:sz w:val="28"/>
          <w:szCs w:val="28"/>
        </w:rPr>
      </w:pPr>
    </w:p>
    <w:p w14:paraId="7502F5CE" w14:textId="77777777" w:rsidR="00E636DD" w:rsidRDefault="00E636D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C60DB4C" w14:textId="550D29A1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49C3B450" w14:textId="77777777" w:rsidTr="00DC75E3">
        <w:tc>
          <w:tcPr>
            <w:tcW w:w="9576" w:type="dxa"/>
            <w:shd w:val="clear" w:color="auto" w:fill="8DB3E2" w:themeFill="text2" w:themeFillTint="66"/>
          </w:tcPr>
          <w:p w14:paraId="1AC9C628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5596C0D0" w14:textId="77777777" w:rsidTr="00DC75E3">
        <w:tc>
          <w:tcPr>
            <w:tcW w:w="9576" w:type="dxa"/>
          </w:tcPr>
          <w:p w14:paraId="258C79EA" w14:textId="088E61F0" w:rsidR="00631DE8" w:rsidRPr="00631DE8" w:rsidRDefault="00672CCF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 Fig. 8.29: fig08_29</w:t>
            </w:r>
            <w:r w:rsidR="00631DE8" w:rsidRPr="00631DE8">
              <w:rPr>
                <w:b/>
                <w:i/>
                <w:sz w:val="28"/>
                <w:szCs w:val="28"/>
              </w:rPr>
              <w:t>.c</w:t>
            </w:r>
          </w:p>
          <w:p w14:paraId="192DD163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>// Using function</w:t>
            </w:r>
          </w:p>
          <w:p w14:paraId="0DC69278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5EDAE5C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5A46ABB4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</w:p>
          <w:p w14:paraId="6435FFA4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>int main(void)</w:t>
            </w:r>
          </w:p>
          <w:p w14:paraId="069D1BF6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>{</w:t>
            </w:r>
          </w:p>
          <w:p w14:paraId="544656A0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</w:p>
          <w:p w14:paraId="2976230D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 xml:space="preserve">    char x[] = "Home Sweet Home";</w:t>
            </w:r>
          </w:p>
          <w:p w14:paraId="342B64EB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</w:p>
          <w:p w14:paraId="7FCB51E0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 xml:space="preserve">    printf("%s%s\n", "The string in array x before memmove is: ", x);</w:t>
            </w:r>
          </w:p>
          <w:p w14:paraId="3610FBA8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 xml:space="preserve">    printf("%s%s\n", "The string in array x after memmove is: ", x,</w:t>
            </w:r>
          </w:p>
          <w:p w14:paraId="44932A7B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 xml:space="preserve">        (char *) memmove(x, &amp;x[5], 10));</w:t>
            </w:r>
          </w:p>
          <w:p w14:paraId="5CD19157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</w:p>
          <w:p w14:paraId="6EC19C95" w14:textId="77777777" w:rsidR="00631DE8" w:rsidRPr="00631DE8" w:rsidRDefault="00631DE8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  <w:r w:rsidRPr="00631DE8">
              <w:rPr>
                <w:b/>
                <w:i/>
                <w:sz w:val="28"/>
                <w:szCs w:val="28"/>
              </w:rPr>
              <w:t>}</w:t>
            </w:r>
          </w:p>
          <w:p w14:paraId="73E93B59" w14:textId="78C7DF78" w:rsidR="00B65893" w:rsidRDefault="00B65893" w:rsidP="00631DE8">
            <w:pPr>
              <w:tabs>
                <w:tab w:val="left" w:pos="2240"/>
              </w:tabs>
              <w:rPr>
                <w:b/>
                <w:i/>
                <w:sz w:val="28"/>
                <w:szCs w:val="28"/>
              </w:rPr>
            </w:pPr>
          </w:p>
        </w:tc>
      </w:tr>
    </w:tbl>
    <w:p w14:paraId="136FD298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38956281" w14:textId="77777777" w:rsidTr="00DC75E3">
        <w:tc>
          <w:tcPr>
            <w:tcW w:w="9576" w:type="dxa"/>
            <w:shd w:val="clear" w:color="auto" w:fill="8DB3E2" w:themeFill="text2" w:themeFillTint="66"/>
          </w:tcPr>
          <w:p w14:paraId="43EEBB54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0DF4F9BC" w14:textId="77777777" w:rsidTr="00DC75E3">
        <w:tc>
          <w:tcPr>
            <w:tcW w:w="9576" w:type="dxa"/>
          </w:tcPr>
          <w:p w14:paraId="55F0B24C" w14:textId="2CE842C8" w:rsidR="00B65893" w:rsidRPr="00957B91" w:rsidRDefault="00631DE8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B1022AA" wp14:editId="64FF302E">
                  <wp:extent cx="5219700" cy="1092200"/>
                  <wp:effectExtent l="0" t="0" r="12700" b="0"/>
                  <wp:docPr id="25" name="Picture 25" descr="../Screen%20Shot%202018-04-18%20at%2012.16.3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Screen%20Shot%202018-04-18%20at%2012.16.3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D58E6" w14:textId="77777777" w:rsidR="00B65893" w:rsidRDefault="00B65893" w:rsidP="00B65893">
      <w:pPr>
        <w:rPr>
          <w:b/>
          <w:i/>
          <w:sz w:val="28"/>
          <w:szCs w:val="28"/>
        </w:rPr>
      </w:pPr>
    </w:p>
    <w:p w14:paraId="7939B413" w14:textId="77777777" w:rsidR="001F38AC" w:rsidRDefault="001F38A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2E81A7E" w14:textId="5956FD21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</w:t>
      </w:r>
      <w:r w:rsidR="00B65893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4F91CE9E" w14:textId="77777777" w:rsidTr="00DC75E3">
        <w:tc>
          <w:tcPr>
            <w:tcW w:w="9576" w:type="dxa"/>
            <w:shd w:val="clear" w:color="auto" w:fill="8DB3E2" w:themeFill="text2" w:themeFillTint="66"/>
          </w:tcPr>
          <w:p w14:paraId="3D4D0A52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3751382A" w14:textId="77777777" w:rsidTr="00DC75E3">
        <w:tc>
          <w:tcPr>
            <w:tcW w:w="9576" w:type="dxa"/>
          </w:tcPr>
          <w:p w14:paraId="395AD58F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// Fig</w:t>
            </w:r>
          </w:p>
          <w:p w14:paraId="6CBFA484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// Using function</w:t>
            </w:r>
          </w:p>
          <w:p w14:paraId="0F17466E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AF5A1C9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0C4C5BDD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686CD778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int main(void)</w:t>
            </w:r>
          </w:p>
          <w:p w14:paraId="3292FA8D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{</w:t>
            </w:r>
          </w:p>
          <w:p w14:paraId="4BA2B289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3BA81E44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char s1[] = "ABCDEFG";</w:t>
            </w:r>
          </w:p>
          <w:p w14:paraId="3B9DF124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char s2[] = "ABCDXYZ";</w:t>
            </w:r>
          </w:p>
          <w:p w14:paraId="3538D522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60555822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printf("%s%s\n%s%s\n\n%s%2d\n%s%2d\n%s%2d\n",</w:t>
            </w:r>
          </w:p>
          <w:p w14:paraId="452307F0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       "s1 = ", s1, "s2 = ", s2,</w:t>
            </w:r>
          </w:p>
          <w:p w14:paraId="6BF45821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       "memcmp(s1, s2, 4) = ", memcmp(s1, s2, 4),</w:t>
            </w:r>
          </w:p>
          <w:p w14:paraId="17E5D0F1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       "memcmp(s1, s2, 7) = ", memcmp(s1, s2, 7),</w:t>
            </w:r>
          </w:p>
          <w:p w14:paraId="668D7734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       "memcmp(s2, s1, 7) = ", memcmp(s2, s1, 7));</w:t>
            </w:r>
          </w:p>
          <w:p w14:paraId="5C22F4EF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441B5602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}</w:t>
            </w:r>
          </w:p>
          <w:p w14:paraId="27B073A5" w14:textId="77777777" w:rsidR="00B65893" w:rsidRDefault="00B65893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1E47814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38CF83D4" w14:textId="77777777" w:rsidTr="00DC75E3">
        <w:tc>
          <w:tcPr>
            <w:tcW w:w="9576" w:type="dxa"/>
            <w:shd w:val="clear" w:color="auto" w:fill="8DB3E2" w:themeFill="text2" w:themeFillTint="66"/>
          </w:tcPr>
          <w:p w14:paraId="74DF626A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25C0E121" w14:textId="77777777" w:rsidTr="00DC75E3">
        <w:tc>
          <w:tcPr>
            <w:tcW w:w="9576" w:type="dxa"/>
          </w:tcPr>
          <w:p w14:paraId="0C0137A8" w14:textId="287449D1" w:rsidR="00B65893" w:rsidRPr="00957B91" w:rsidRDefault="00FF5B24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2235BA3" wp14:editId="76AB65FB">
                  <wp:extent cx="2325370" cy="1776730"/>
                  <wp:effectExtent l="0" t="0" r="11430" b="1270"/>
                  <wp:docPr id="19" name="Picture 19" descr="../Screen%20Shot%202018-04-19%20at%208.47.2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19%20at%208.47.2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7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C4B11" w14:textId="77777777" w:rsidR="00B65893" w:rsidRDefault="00B65893" w:rsidP="00BF194F">
      <w:pPr>
        <w:rPr>
          <w:b/>
          <w:i/>
          <w:sz w:val="28"/>
          <w:szCs w:val="28"/>
        </w:rPr>
      </w:pPr>
    </w:p>
    <w:p w14:paraId="1B20B405" w14:textId="77777777" w:rsidR="00FF5B24" w:rsidRDefault="00FF5B2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AEEE5BE" w14:textId="1040A5AE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5D77EA94" w14:textId="77777777" w:rsidTr="00DC75E3">
        <w:tc>
          <w:tcPr>
            <w:tcW w:w="9576" w:type="dxa"/>
            <w:shd w:val="clear" w:color="auto" w:fill="8DB3E2" w:themeFill="text2" w:themeFillTint="66"/>
          </w:tcPr>
          <w:p w14:paraId="39F09459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2DE6CD6B" w14:textId="77777777" w:rsidTr="00DC75E3">
        <w:tc>
          <w:tcPr>
            <w:tcW w:w="9576" w:type="dxa"/>
          </w:tcPr>
          <w:p w14:paraId="1D9E5B95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// Fig</w:t>
            </w:r>
          </w:p>
          <w:p w14:paraId="5F2C321A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// Using function</w:t>
            </w:r>
          </w:p>
          <w:p w14:paraId="3D8AFA85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7B98973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43DABF0B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39DFE0AA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int main(void)</w:t>
            </w:r>
          </w:p>
          <w:p w14:paraId="5CBAA12A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{</w:t>
            </w:r>
          </w:p>
          <w:p w14:paraId="7EC5A611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7F80C3E5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const char *s = "This is a string";</w:t>
            </w:r>
          </w:p>
          <w:p w14:paraId="09E833C9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2C1768C8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printf("%s\'%c\'%s\"%s\"\n",</w:t>
            </w:r>
          </w:p>
          <w:p w14:paraId="191B946E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       "The remainder of s after character ", 'r',</w:t>
            </w:r>
          </w:p>
          <w:p w14:paraId="5219F648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 xml:space="preserve">           " is found is ", (char *) memchr(s, 'r', 16));</w:t>
            </w:r>
          </w:p>
          <w:p w14:paraId="490A1C72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</w:p>
          <w:p w14:paraId="23F217A9" w14:textId="77777777" w:rsidR="00FF5B24" w:rsidRPr="00FF5B24" w:rsidRDefault="00FF5B24" w:rsidP="00FF5B24">
            <w:pPr>
              <w:rPr>
                <w:b/>
                <w:i/>
                <w:sz w:val="28"/>
                <w:szCs w:val="28"/>
              </w:rPr>
            </w:pPr>
            <w:r w:rsidRPr="00FF5B24">
              <w:rPr>
                <w:b/>
                <w:i/>
                <w:sz w:val="28"/>
                <w:szCs w:val="28"/>
              </w:rPr>
              <w:t>}</w:t>
            </w:r>
          </w:p>
          <w:p w14:paraId="5C6F1E35" w14:textId="77777777" w:rsidR="00B65893" w:rsidRDefault="00B65893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A634682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6B7FDDB6" w14:textId="77777777" w:rsidTr="00DC75E3">
        <w:tc>
          <w:tcPr>
            <w:tcW w:w="9576" w:type="dxa"/>
            <w:shd w:val="clear" w:color="auto" w:fill="8DB3E2" w:themeFill="text2" w:themeFillTint="66"/>
          </w:tcPr>
          <w:p w14:paraId="1D94AB64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234A52EF" w14:textId="77777777" w:rsidTr="00DC75E3">
        <w:tc>
          <w:tcPr>
            <w:tcW w:w="9576" w:type="dxa"/>
          </w:tcPr>
          <w:p w14:paraId="23698CC6" w14:textId="79C50C6D" w:rsidR="00B65893" w:rsidRPr="00957B91" w:rsidRDefault="00FF5B24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A561528" wp14:editId="457D7A2E">
                  <wp:extent cx="5408295" cy="901065"/>
                  <wp:effectExtent l="0" t="0" r="1905" b="0"/>
                  <wp:docPr id="23" name="Picture 23" descr="../Screen%20Shot%202018-04-19%20at%208.51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19%20at%208.51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295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C6DD8" w14:textId="77777777" w:rsidR="00B65893" w:rsidRDefault="00B65893" w:rsidP="00B65893">
      <w:pPr>
        <w:rPr>
          <w:b/>
          <w:i/>
          <w:sz w:val="28"/>
          <w:szCs w:val="28"/>
        </w:rPr>
      </w:pPr>
    </w:p>
    <w:p w14:paraId="57D8E4AB" w14:textId="77777777" w:rsidR="00FF5B24" w:rsidRDefault="00FF5B2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5EEDB32" w14:textId="177AAA03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5020B06A" w14:textId="77777777" w:rsidTr="00DC75E3">
        <w:tc>
          <w:tcPr>
            <w:tcW w:w="9576" w:type="dxa"/>
            <w:shd w:val="clear" w:color="auto" w:fill="8DB3E2" w:themeFill="text2" w:themeFillTint="66"/>
          </w:tcPr>
          <w:p w14:paraId="675C045F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1465BFFF" w14:textId="77777777" w:rsidTr="00DC75E3">
        <w:tc>
          <w:tcPr>
            <w:tcW w:w="9576" w:type="dxa"/>
          </w:tcPr>
          <w:p w14:paraId="2AA4ADE0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// Fig</w:t>
            </w:r>
          </w:p>
          <w:p w14:paraId="0AAF2C64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// Using function</w:t>
            </w:r>
          </w:p>
          <w:p w14:paraId="7D46ACC6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B5F2DD4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2D6DE845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</w:p>
          <w:p w14:paraId="6C747921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int main(void)</w:t>
            </w:r>
          </w:p>
          <w:p w14:paraId="4B57CD91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{</w:t>
            </w:r>
          </w:p>
          <w:p w14:paraId="027600C8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</w:p>
          <w:p w14:paraId="0408A89D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 xml:space="preserve">    char string1[15] = "BBBBBBBBBBBBBB";</w:t>
            </w:r>
          </w:p>
          <w:p w14:paraId="5B394C1A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</w:p>
          <w:p w14:paraId="402973B4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 xml:space="preserve">    printf("string1 = %s\n", string1);</w:t>
            </w:r>
          </w:p>
          <w:p w14:paraId="11488B06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 xml:space="preserve">    printf("string1 after memset = %s\n",</w:t>
            </w:r>
          </w:p>
          <w:p w14:paraId="270A155C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 xml:space="preserve">           (char *) memset(string1, 'b', 7));</w:t>
            </w:r>
          </w:p>
          <w:p w14:paraId="48E23C65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</w:p>
          <w:p w14:paraId="2A33BD98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}</w:t>
            </w:r>
          </w:p>
          <w:p w14:paraId="111CAEAC" w14:textId="77777777" w:rsidR="00B65893" w:rsidRDefault="00B65893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1E83665E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7F2EE6CB" w14:textId="77777777" w:rsidTr="00DC75E3">
        <w:tc>
          <w:tcPr>
            <w:tcW w:w="9576" w:type="dxa"/>
            <w:shd w:val="clear" w:color="auto" w:fill="8DB3E2" w:themeFill="text2" w:themeFillTint="66"/>
          </w:tcPr>
          <w:p w14:paraId="31FAD7A0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016871CE" w14:textId="77777777" w:rsidTr="00DC75E3">
        <w:tc>
          <w:tcPr>
            <w:tcW w:w="9576" w:type="dxa"/>
          </w:tcPr>
          <w:p w14:paraId="4558F980" w14:textId="0820F9CB" w:rsidR="00B65893" w:rsidRPr="00957B91" w:rsidRDefault="007E7FAB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4D9039F" wp14:editId="3AA286FA">
                  <wp:extent cx="3696970" cy="1057910"/>
                  <wp:effectExtent l="0" t="0" r="11430" b="8890"/>
                  <wp:docPr id="26" name="Picture 26" descr="../Screen%20Shot%202018-04-19%20at%208.56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4-19%20at%208.56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970" cy="105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29832" w14:textId="77777777" w:rsidR="00B65893" w:rsidRDefault="00B65893" w:rsidP="00B65893">
      <w:pPr>
        <w:rPr>
          <w:b/>
          <w:i/>
          <w:sz w:val="28"/>
          <w:szCs w:val="28"/>
        </w:rPr>
      </w:pPr>
    </w:p>
    <w:p w14:paraId="62AD2DE2" w14:textId="77777777" w:rsidR="007E7FAB" w:rsidRDefault="007E7FA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5F57E05" w14:textId="741B9EEF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54685116" w14:textId="77777777" w:rsidTr="00DC75E3">
        <w:tc>
          <w:tcPr>
            <w:tcW w:w="9576" w:type="dxa"/>
            <w:shd w:val="clear" w:color="auto" w:fill="8DB3E2" w:themeFill="text2" w:themeFillTint="66"/>
          </w:tcPr>
          <w:p w14:paraId="65F07293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0DFAAA07" w14:textId="77777777" w:rsidTr="00DC75E3">
        <w:tc>
          <w:tcPr>
            <w:tcW w:w="9576" w:type="dxa"/>
          </w:tcPr>
          <w:p w14:paraId="1B21C0AB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// Fig</w:t>
            </w:r>
          </w:p>
          <w:p w14:paraId="78E90F79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// Using function</w:t>
            </w:r>
          </w:p>
          <w:p w14:paraId="20038D5E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#include &lt;stdio.h&gt;</w:t>
            </w:r>
          </w:p>
          <w:p w14:paraId="43532517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67C2CA4E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</w:p>
          <w:p w14:paraId="36D80234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int main(void)</w:t>
            </w:r>
          </w:p>
          <w:p w14:paraId="17D96600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{</w:t>
            </w:r>
          </w:p>
          <w:p w14:paraId="0A2AD110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 xml:space="preserve">    printf("%s\n", strerror(2));</w:t>
            </w:r>
          </w:p>
          <w:p w14:paraId="27A31C18" w14:textId="77777777" w:rsidR="007E7FAB" w:rsidRPr="007E7FAB" w:rsidRDefault="007E7FAB" w:rsidP="007E7FAB">
            <w:pPr>
              <w:rPr>
                <w:b/>
                <w:i/>
                <w:sz w:val="28"/>
                <w:szCs w:val="28"/>
              </w:rPr>
            </w:pPr>
            <w:r w:rsidRPr="007E7FAB">
              <w:rPr>
                <w:b/>
                <w:i/>
                <w:sz w:val="28"/>
                <w:szCs w:val="28"/>
              </w:rPr>
              <w:t>}</w:t>
            </w:r>
          </w:p>
          <w:p w14:paraId="40FB911C" w14:textId="77777777" w:rsidR="00B65893" w:rsidRDefault="00B65893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45993A0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0A77881C" w14:textId="77777777" w:rsidTr="00DC75E3">
        <w:tc>
          <w:tcPr>
            <w:tcW w:w="9576" w:type="dxa"/>
            <w:shd w:val="clear" w:color="auto" w:fill="8DB3E2" w:themeFill="text2" w:themeFillTint="66"/>
          </w:tcPr>
          <w:p w14:paraId="5B814D18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617D2B7E" w14:textId="77777777" w:rsidTr="00DC75E3">
        <w:tc>
          <w:tcPr>
            <w:tcW w:w="9576" w:type="dxa"/>
          </w:tcPr>
          <w:p w14:paraId="26AD4D5A" w14:textId="3B14F7F8" w:rsidR="00B65893" w:rsidRPr="00957B91" w:rsidRDefault="007E7FAB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DB97D28" wp14:editId="24E3327F">
                  <wp:extent cx="3122295" cy="862330"/>
                  <wp:effectExtent l="0" t="0" r="1905" b="1270"/>
                  <wp:docPr id="27" name="Picture 27" descr="../Screen%20Shot%202018-04-19%20at%208.58.0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4-19%20at%208.58.0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29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A6AA6" w14:textId="77777777" w:rsidR="00B65893" w:rsidRDefault="00B65893" w:rsidP="00B65893">
      <w:pPr>
        <w:rPr>
          <w:b/>
          <w:i/>
          <w:sz w:val="28"/>
          <w:szCs w:val="28"/>
        </w:rPr>
      </w:pPr>
    </w:p>
    <w:p w14:paraId="1148155C" w14:textId="77777777" w:rsidR="007E7FAB" w:rsidRDefault="007E7FA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6DA2F08" w14:textId="2E79CA06" w:rsidR="00B65893" w:rsidRDefault="00467837" w:rsidP="00B6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</w:t>
      </w:r>
      <w:r w:rsidR="00B65893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3C0DB40F" w14:textId="77777777" w:rsidTr="00DC75E3">
        <w:tc>
          <w:tcPr>
            <w:tcW w:w="9576" w:type="dxa"/>
            <w:shd w:val="clear" w:color="auto" w:fill="8DB3E2" w:themeFill="text2" w:themeFillTint="66"/>
          </w:tcPr>
          <w:p w14:paraId="6B4B1FBE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65893" w14:paraId="3DE4D213" w14:textId="77777777" w:rsidTr="007E7FAB">
        <w:trPr>
          <w:trHeight w:val="314"/>
        </w:trPr>
        <w:tc>
          <w:tcPr>
            <w:tcW w:w="9576" w:type="dxa"/>
          </w:tcPr>
          <w:p w14:paraId="55EC7F1C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// Fig</w:t>
            </w:r>
          </w:p>
          <w:p w14:paraId="6CD5336E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// Using function</w:t>
            </w:r>
          </w:p>
          <w:p w14:paraId="4A22F022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#include &lt;stdio.h&gt;</w:t>
            </w:r>
          </w:p>
          <w:p w14:paraId="396314DB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#include &lt;string.h&gt;</w:t>
            </w:r>
          </w:p>
          <w:p w14:paraId="2923DA7F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</w:p>
          <w:p w14:paraId="5F81F1CF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int main(void)</w:t>
            </w:r>
          </w:p>
          <w:p w14:paraId="17266A78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{</w:t>
            </w:r>
          </w:p>
          <w:p w14:paraId="37CF3005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</w:p>
          <w:p w14:paraId="22721306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const char *string1 = "abcdefghijklmnopqrstuvwxyz";</w:t>
            </w:r>
          </w:p>
          <w:p w14:paraId="0D50938A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const char *string2 = "four";</w:t>
            </w:r>
          </w:p>
          <w:p w14:paraId="6738DE1C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const char *string3 = "Boston";</w:t>
            </w:r>
          </w:p>
          <w:p w14:paraId="0BADD53B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</w:p>
          <w:p w14:paraId="26D9F1FB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printf("%s\"%s\"%s%u\n%s\"%s\"%s%u\n%s\"%s\"%s%u\n",</w:t>
            </w:r>
          </w:p>
          <w:p w14:paraId="1224F0D8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       "The length of ", string1, " is ", strlen(string1),</w:t>
            </w:r>
          </w:p>
          <w:p w14:paraId="2E384CF6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       "The length of ", string2, " is ", strlen(string2),</w:t>
            </w:r>
          </w:p>
          <w:p w14:paraId="40ED3F93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 xml:space="preserve">           "The length of ", string3, " is ", strlen(string3));</w:t>
            </w:r>
          </w:p>
          <w:p w14:paraId="68ACCBCF" w14:textId="77777777" w:rsidR="009C1DE0" w:rsidRPr="009C1DE0" w:rsidRDefault="009C1DE0" w:rsidP="009C1DE0">
            <w:pPr>
              <w:rPr>
                <w:b/>
                <w:i/>
                <w:sz w:val="28"/>
                <w:szCs w:val="28"/>
              </w:rPr>
            </w:pPr>
            <w:r w:rsidRPr="009C1DE0">
              <w:rPr>
                <w:b/>
                <w:i/>
                <w:sz w:val="28"/>
                <w:szCs w:val="28"/>
              </w:rPr>
              <w:t>}</w:t>
            </w:r>
          </w:p>
          <w:p w14:paraId="74C17CFC" w14:textId="77777777" w:rsidR="00B65893" w:rsidRDefault="00B65893" w:rsidP="00DC75E3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E5BE691" w14:textId="77777777" w:rsidR="00B65893" w:rsidRDefault="00B65893" w:rsidP="00B6589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5893" w14:paraId="4BFDD46B" w14:textId="77777777" w:rsidTr="00DC75E3">
        <w:tc>
          <w:tcPr>
            <w:tcW w:w="9576" w:type="dxa"/>
            <w:shd w:val="clear" w:color="auto" w:fill="8DB3E2" w:themeFill="text2" w:themeFillTint="66"/>
          </w:tcPr>
          <w:p w14:paraId="76A8FCF9" w14:textId="77777777" w:rsidR="00B65893" w:rsidRDefault="00B65893" w:rsidP="00DC75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65893" w:rsidRPr="00957B91" w14:paraId="78E7F276" w14:textId="77777777" w:rsidTr="00DC75E3">
        <w:tc>
          <w:tcPr>
            <w:tcW w:w="9576" w:type="dxa"/>
          </w:tcPr>
          <w:p w14:paraId="63CADF5E" w14:textId="6ADAA1B9" w:rsidR="00B65893" w:rsidRPr="00957B91" w:rsidRDefault="009C1DE0" w:rsidP="00DC75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4662E83" wp14:editId="2F8A61E7">
                  <wp:extent cx="4585335" cy="1266825"/>
                  <wp:effectExtent l="0" t="0" r="12065" b="3175"/>
                  <wp:docPr id="28" name="Picture 28" descr="../Screen%20Shot%202018-04-19%20at%209.06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4-19%20at%209.06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33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97232" w14:textId="77777777" w:rsidR="00B65893" w:rsidRDefault="00B65893" w:rsidP="00BF194F">
      <w:pPr>
        <w:rPr>
          <w:b/>
          <w:i/>
          <w:sz w:val="28"/>
          <w:szCs w:val="28"/>
        </w:rPr>
      </w:pPr>
    </w:p>
    <w:p w14:paraId="57F5D1FA" w14:textId="77777777" w:rsidR="00EB08A6" w:rsidRDefault="00EB08A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CC60C7F" w14:textId="2B28DBB9" w:rsidR="00EB08A6" w:rsidRDefault="00EB08A6" w:rsidP="00EB08A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08A6" w14:paraId="46D86B7E" w14:textId="77777777" w:rsidTr="00760714">
        <w:tc>
          <w:tcPr>
            <w:tcW w:w="9576" w:type="dxa"/>
            <w:shd w:val="clear" w:color="auto" w:fill="8DB3E2" w:themeFill="text2" w:themeFillTint="66"/>
          </w:tcPr>
          <w:p w14:paraId="04DA5415" w14:textId="77777777" w:rsidR="00EB08A6" w:rsidRDefault="00EB08A6" w:rsidP="0076071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B08A6" w14:paraId="65670114" w14:textId="77777777" w:rsidTr="00760714">
        <w:tc>
          <w:tcPr>
            <w:tcW w:w="9576" w:type="dxa"/>
          </w:tcPr>
          <w:p w14:paraId="0306E4E6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>#include &lt;stdio.h&gt;</w:t>
            </w:r>
          </w:p>
          <w:p w14:paraId="3A87FA1F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</w:p>
          <w:p w14:paraId="0D93490F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>int main(void)</w:t>
            </w:r>
          </w:p>
          <w:p w14:paraId="66667DFE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>{</w:t>
            </w:r>
          </w:p>
          <w:p w14:paraId="04FC664C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char *months[13] = { "", "January", "February", "March",</w:t>
            </w:r>
          </w:p>
          <w:p w14:paraId="61ED3019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                "April", "May", "June", "July",</w:t>
            </w:r>
          </w:p>
          <w:p w14:paraId="635B1BA7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                "August", "September", "October",</w:t>
            </w:r>
          </w:p>
          <w:p w14:paraId="3940B713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                "November", "December"};</w:t>
            </w:r>
          </w:p>
          <w:p w14:paraId="02BC32D7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int m;</w:t>
            </w:r>
          </w:p>
          <w:p w14:paraId="08F71AE8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int d;</w:t>
            </w:r>
          </w:p>
          <w:p w14:paraId="0ACFDDA0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int y;</w:t>
            </w:r>
          </w:p>
          <w:p w14:paraId="6375F517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</w:p>
          <w:p w14:paraId="3F486A38" w14:textId="4946F838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printf( "Enter a date in the form m</w:t>
            </w:r>
            <w:r w:rsidR="008A3362">
              <w:rPr>
                <w:b/>
                <w:i/>
                <w:sz w:val="28"/>
                <w:szCs w:val="28"/>
              </w:rPr>
              <w:t>m/dd/yyyy: "</w:t>
            </w:r>
            <w:bookmarkStart w:id="0" w:name="_GoBack"/>
            <w:bookmarkEnd w:id="0"/>
            <w:r w:rsidRPr="00760714">
              <w:rPr>
                <w:b/>
                <w:i/>
                <w:sz w:val="28"/>
                <w:szCs w:val="28"/>
              </w:rPr>
              <w:t>);</w:t>
            </w:r>
          </w:p>
          <w:p w14:paraId="581FCABF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scanf( "%d/%d/%d", &amp;m, &amp;d, &amp;y );</w:t>
            </w:r>
          </w:p>
          <w:p w14:paraId="56B1EA83" w14:textId="13CE7499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   printf( "The date is: </w:t>
            </w:r>
            <w:r w:rsidR="008A3362">
              <w:rPr>
                <w:b/>
                <w:i/>
                <w:sz w:val="28"/>
                <w:szCs w:val="28"/>
              </w:rPr>
              <w:t>%s %d, %d\n", months[ m ], d, y</w:t>
            </w:r>
            <w:r w:rsidRPr="00760714">
              <w:rPr>
                <w:b/>
                <w:i/>
                <w:sz w:val="28"/>
                <w:szCs w:val="28"/>
              </w:rPr>
              <w:t>);</w:t>
            </w:r>
          </w:p>
          <w:p w14:paraId="027E775D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 xml:space="preserve"> return 0;</w:t>
            </w:r>
          </w:p>
          <w:p w14:paraId="48B5E11C" w14:textId="77777777" w:rsidR="00760714" w:rsidRPr="00760714" w:rsidRDefault="00760714" w:rsidP="00760714">
            <w:pPr>
              <w:rPr>
                <w:b/>
                <w:i/>
                <w:sz w:val="28"/>
                <w:szCs w:val="28"/>
              </w:rPr>
            </w:pPr>
            <w:r w:rsidRPr="00760714">
              <w:rPr>
                <w:b/>
                <w:i/>
                <w:sz w:val="28"/>
                <w:szCs w:val="28"/>
              </w:rPr>
              <w:t>}</w:t>
            </w:r>
          </w:p>
          <w:p w14:paraId="77A08DA6" w14:textId="77777777" w:rsidR="00EB08A6" w:rsidRDefault="00EB08A6" w:rsidP="00760714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BA14C22" w14:textId="77777777" w:rsidR="00EB08A6" w:rsidRDefault="00EB08A6" w:rsidP="00EB08A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08A6" w14:paraId="365C92EE" w14:textId="77777777" w:rsidTr="00760714">
        <w:tc>
          <w:tcPr>
            <w:tcW w:w="9576" w:type="dxa"/>
            <w:shd w:val="clear" w:color="auto" w:fill="8DB3E2" w:themeFill="text2" w:themeFillTint="66"/>
          </w:tcPr>
          <w:p w14:paraId="35F29576" w14:textId="77777777" w:rsidR="00EB08A6" w:rsidRDefault="00EB08A6" w:rsidP="0076071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B08A6" w:rsidRPr="00957B91" w14:paraId="214DAE3A" w14:textId="77777777" w:rsidTr="00760714">
        <w:tc>
          <w:tcPr>
            <w:tcW w:w="9576" w:type="dxa"/>
          </w:tcPr>
          <w:p w14:paraId="187D7DBE" w14:textId="2B715CDA" w:rsidR="00EB08A6" w:rsidRPr="00957B91" w:rsidRDefault="00893327" w:rsidP="0076071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56CACDB" wp14:editId="35EBA04C">
                  <wp:extent cx="4381500" cy="1092200"/>
                  <wp:effectExtent l="0" t="0" r="12700" b="0"/>
                  <wp:docPr id="29" name="Picture 29" descr="../Screen%20Shot%202018-04-22%20at%207.29.2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22%20at%207.29.2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1B67F" w14:textId="77777777" w:rsidR="00EB08A6" w:rsidRDefault="00EB08A6" w:rsidP="00EB08A6">
      <w:pPr>
        <w:jc w:val="center"/>
        <w:rPr>
          <w:b/>
          <w:i/>
          <w:sz w:val="28"/>
          <w:szCs w:val="28"/>
        </w:rPr>
      </w:pPr>
    </w:p>
    <w:p w14:paraId="296E840B" w14:textId="77777777" w:rsidR="00893327" w:rsidRDefault="008933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462EE4A" w14:textId="3703D77C" w:rsidR="00EB08A6" w:rsidRDefault="00EB08A6" w:rsidP="00EB08A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8-34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08A6" w14:paraId="03277C1F" w14:textId="77777777" w:rsidTr="00760714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125C8A04" w14:textId="77777777" w:rsidR="00EB08A6" w:rsidRDefault="00EB08A6" w:rsidP="0076071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B08A6" w14:paraId="26AB2880" w14:textId="77777777" w:rsidTr="00760714">
        <w:tc>
          <w:tcPr>
            <w:tcW w:w="9576" w:type="dxa"/>
          </w:tcPr>
          <w:p w14:paraId="60CF7792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22B10DB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19325BDB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>int main(void)</w:t>
            </w:r>
          </w:p>
          <w:p w14:paraId="3BFAA02C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18DF99FE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>{</w:t>
            </w:r>
          </w:p>
          <w:p w14:paraId="55236F3A" w14:textId="2F5191FB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char *digits[</w:t>
            </w:r>
            <w:r w:rsidR="008A3362">
              <w:rPr>
                <w:b/>
                <w:i/>
                <w:sz w:val="28"/>
                <w:szCs w:val="28"/>
              </w:rPr>
              <w:t>10</w:t>
            </w:r>
            <w:r w:rsidRPr="00893327">
              <w:rPr>
                <w:b/>
                <w:i/>
                <w:sz w:val="28"/>
                <w:szCs w:val="28"/>
              </w:rPr>
              <w:t>] = { "", "ONE", "TWO", "THREE", "FOUR",</w:t>
            </w:r>
          </w:p>
          <w:p w14:paraId="4B6EE8A0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                "FIVE", "SIX", "SEVEN", "EIGHT", "NINE"};</w:t>
            </w:r>
          </w:p>
          <w:p w14:paraId="78DF12D2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20E1F42F" w14:textId="371300F7" w:rsidR="00893327" w:rsidRPr="00893327" w:rsidRDefault="008A3362" w:rsidP="0089332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char *teens[10</w:t>
            </w:r>
            <w:r w:rsidR="00893327" w:rsidRPr="00893327">
              <w:rPr>
                <w:b/>
                <w:i/>
                <w:sz w:val="28"/>
                <w:szCs w:val="28"/>
              </w:rPr>
              <w:t>] = { "TEN", "ELEVEN", "TWELVE", "THIRTEEN",</w:t>
            </w:r>
          </w:p>
          <w:p w14:paraId="17616626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                "FOURTEEN", "FIFTEEN", "SIXTEEN",</w:t>
            </w:r>
          </w:p>
          <w:p w14:paraId="0E9886B1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                "SEVENTEEN", "EIGHTEEN", "NINETEEN"};</w:t>
            </w:r>
          </w:p>
          <w:p w14:paraId="0C73E156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54985A16" w14:textId="03B8D739" w:rsidR="00893327" w:rsidRPr="00893327" w:rsidRDefault="008A3362" w:rsidP="0089332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char *tens[10</w:t>
            </w:r>
            <w:r w:rsidR="00893327" w:rsidRPr="00893327">
              <w:rPr>
                <w:b/>
                <w:i/>
                <w:sz w:val="28"/>
                <w:szCs w:val="28"/>
              </w:rPr>
              <w:t>] = { "", "TEN", "TWENTY", "THIRTY", "FORTY",</w:t>
            </w:r>
          </w:p>
          <w:p w14:paraId="73C4E085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                "FIFTY", "SIXTY", "SEVENTY", "EIGHTY",</w:t>
            </w:r>
          </w:p>
          <w:p w14:paraId="62E6490C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                "NINETY"};</w:t>
            </w:r>
          </w:p>
          <w:p w14:paraId="378D3F94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40CCF206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int dollars;</w:t>
            </w:r>
          </w:p>
          <w:p w14:paraId="116DA12E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int cents;</w:t>
            </w:r>
          </w:p>
          <w:p w14:paraId="35CD22C0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int digit1;</w:t>
            </w:r>
          </w:p>
          <w:p w14:paraId="19BAECB4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int digit2;</w:t>
            </w:r>
          </w:p>
          <w:p w14:paraId="33177DC6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2740DA3D" w14:textId="290C57AD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printf( "Enter the ch</w:t>
            </w:r>
            <w:r w:rsidR="008A3362">
              <w:rPr>
                <w:b/>
                <w:i/>
                <w:sz w:val="28"/>
                <w:szCs w:val="28"/>
              </w:rPr>
              <w:t>eck amount (0.00 to 99.99): "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7E0130AC" w14:textId="114CFC73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s</w:t>
            </w:r>
            <w:r w:rsidR="008A3362">
              <w:rPr>
                <w:b/>
                <w:i/>
                <w:sz w:val="28"/>
                <w:szCs w:val="28"/>
              </w:rPr>
              <w:t>canf( "%d.%d", &amp;dollars, &amp;cents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0EB52083" w14:textId="6BA9F60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printf( "\nT</w:t>
            </w:r>
            <w:r w:rsidR="008A3362">
              <w:rPr>
                <w:b/>
                <w:i/>
                <w:sz w:val="28"/>
                <w:szCs w:val="28"/>
              </w:rPr>
              <w:t>he check amount in words is:\n"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55ACF5F7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6764DD4B" w14:textId="2E73D78D" w:rsidR="00893327" w:rsidRPr="00893327" w:rsidRDefault="008A3362" w:rsidP="0089332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if (dollars &lt; 10</w:t>
            </w:r>
            <w:r w:rsidR="00893327" w:rsidRPr="00893327">
              <w:rPr>
                <w:b/>
                <w:i/>
                <w:sz w:val="28"/>
                <w:szCs w:val="28"/>
              </w:rPr>
              <w:t>) {</w:t>
            </w:r>
          </w:p>
          <w:p w14:paraId="238A7AE9" w14:textId="3D26713E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p</w:t>
            </w:r>
            <w:r w:rsidR="008A3362">
              <w:rPr>
                <w:b/>
                <w:i/>
                <w:sz w:val="28"/>
                <w:szCs w:val="28"/>
              </w:rPr>
              <w:t>rintf( "%s ", digits[dollars]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129A0F5E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3B4C5101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79CC749E" w14:textId="5FB1D633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else if </w:t>
            </w:r>
            <w:r w:rsidR="008A3362">
              <w:rPr>
                <w:b/>
                <w:i/>
                <w:sz w:val="28"/>
                <w:szCs w:val="28"/>
              </w:rPr>
              <w:t>(dollars &lt; 20</w:t>
            </w:r>
            <w:r w:rsidRPr="00893327">
              <w:rPr>
                <w:b/>
                <w:i/>
                <w:sz w:val="28"/>
                <w:szCs w:val="28"/>
              </w:rPr>
              <w:t>) {</w:t>
            </w:r>
          </w:p>
          <w:p w14:paraId="33A2C8C3" w14:textId="66E0C1BB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print</w:t>
            </w:r>
            <w:r w:rsidR="008A3362">
              <w:rPr>
                <w:b/>
                <w:i/>
                <w:sz w:val="28"/>
                <w:szCs w:val="28"/>
              </w:rPr>
              <w:t>f( "%s ", teens[dollars - 10]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06FCA1F5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24DDE190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6F231592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else {</w:t>
            </w:r>
          </w:p>
          <w:p w14:paraId="2FFF6E16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lastRenderedPageBreak/>
              <w:t xml:space="preserve">        digit1 = dollars / 10;</w:t>
            </w:r>
          </w:p>
          <w:p w14:paraId="752F1922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digit2 = dollars % 10;</w:t>
            </w:r>
          </w:p>
          <w:p w14:paraId="2AE410B5" w14:textId="3E28582A" w:rsidR="00893327" w:rsidRPr="00893327" w:rsidRDefault="008A3362" w:rsidP="0089332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if (digit2 == 0</w:t>
            </w:r>
            <w:r w:rsidR="00893327" w:rsidRPr="00893327">
              <w:rPr>
                <w:b/>
                <w:i/>
                <w:sz w:val="28"/>
                <w:szCs w:val="28"/>
              </w:rPr>
              <w:t>) {</w:t>
            </w:r>
          </w:p>
          <w:p w14:paraId="0A61C434" w14:textId="0A67BCBB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  </w:t>
            </w:r>
            <w:r w:rsidR="008A3362">
              <w:rPr>
                <w:b/>
                <w:i/>
                <w:sz w:val="28"/>
                <w:szCs w:val="28"/>
              </w:rPr>
              <w:t xml:space="preserve">  printf( "%s ", tens[digit1]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63B0A733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0B0B4518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4A665CF8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else {</w:t>
            </w:r>
          </w:p>
          <w:p w14:paraId="54097939" w14:textId="59145460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    printf( "%s-%s ", t</w:t>
            </w:r>
            <w:r w:rsidR="008A3362">
              <w:rPr>
                <w:b/>
                <w:i/>
                <w:sz w:val="28"/>
                <w:szCs w:val="28"/>
              </w:rPr>
              <w:t>ens[digit1], digits[digit2]</w:t>
            </w:r>
            <w:r w:rsidRPr="00893327">
              <w:rPr>
                <w:b/>
                <w:i/>
                <w:sz w:val="28"/>
                <w:szCs w:val="28"/>
              </w:rPr>
              <w:t>);</w:t>
            </w:r>
          </w:p>
          <w:p w14:paraId="0A7C6577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14D2CF7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}</w:t>
            </w:r>
          </w:p>
          <w:p w14:paraId="68C2FC69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</w:p>
          <w:p w14:paraId="1B5A2B94" w14:textId="68893AF0" w:rsidR="00893327" w:rsidRPr="00893327" w:rsidRDefault="008A3362" w:rsidP="0089332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printf( "and %d/100\n", cents</w:t>
            </w:r>
            <w:r w:rsidR="00893327" w:rsidRPr="00893327">
              <w:rPr>
                <w:b/>
                <w:i/>
                <w:sz w:val="28"/>
                <w:szCs w:val="28"/>
              </w:rPr>
              <w:t>);</w:t>
            </w:r>
          </w:p>
          <w:p w14:paraId="6D4681AA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 xml:space="preserve"> return 0;</w:t>
            </w:r>
          </w:p>
          <w:p w14:paraId="44E939BD" w14:textId="77777777" w:rsidR="00893327" w:rsidRPr="00893327" w:rsidRDefault="00893327" w:rsidP="00893327">
            <w:pPr>
              <w:rPr>
                <w:b/>
                <w:i/>
                <w:sz w:val="28"/>
                <w:szCs w:val="28"/>
              </w:rPr>
            </w:pPr>
            <w:r w:rsidRPr="00893327">
              <w:rPr>
                <w:b/>
                <w:i/>
                <w:sz w:val="28"/>
                <w:szCs w:val="28"/>
              </w:rPr>
              <w:t>}</w:t>
            </w:r>
          </w:p>
          <w:p w14:paraId="1CD15B60" w14:textId="77777777" w:rsidR="00EB08A6" w:rsidRDefault="00EB08A6" w:rsidP="00760714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F3D90F1" w14:textId="77777777" w:rsidR="00EB08A6" w:rsidRDefault="00EB08A6" w:rsidP="00EB08A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08A6" w14:paraId="16D76B50" w14:textId="77777777" w:rsidTr="00760714">
        <w:tc>
          <w:tcPr>
            <w:tcW w:w="9576" w:type="dxa"/>
            <w:shd w:val="clear" w:color="auto" w:fill="8DB3E2" w:themeFill="text2" w:themeFillTint="66"/>
          </w:tcPr>
          <w:p w14:paraId="47EE2A3E" w14:textId="77777777" w:rsidR="00EB08A6" w:rsidRDefault="00EB08A6" w:rsidP="0076071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B08A6" w:rsidRPr="00957B91" w14:paraId="6A10E1AD" w14:textId="77777777" w:rsidTr="00760714">
        <w:tc>
          <w:tcPr>
            <w:tcW w:w="9576" w:type="dxa"/>
          </w:tcPr>
          <w:p w14:paraId="613C86EB" w14:textId="051D89BC" w:rsidR="00EB08A6" w:rsidRPr="00957B91" w:rsidRDefault="00893327" w:rsidP="0076071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6850088" wp14:editId="79DBECEF">
                  <wp:extent cx="4445000" cy="1409700"/>
                  <wp:effectExtent l="0" t="0" r="0" b="12700"/>
                  <wp:docPr id="30" name="Picture 30" descr="../Screen%20Shot%202018-04-22%20at%207.38.0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22%20at%207.38.0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D111" w14:textId="77777777" w:rsidR="00AD2EDA" w:rsidRDefault="00AD2EDA" w:rsidP="00BF194F">
      <w:pPr>
        <w:rPr>
          <w:b/>
          <w:i/>
          <w:sz w:val="28"/>
          <w:szCs w:val="28"/>
        </w:rPr>
      </w:pPr>
    </w:p>
    <w:sectPr w:rsidR="00AD2EDA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3A1B4" w14:textId="77777777" w:rsidR="00350C6A" w:rsidRDefault="00350C6A" w:rsidP="00957B91">
      <w:pPr>
        <w:spacing w:after="0" w:line="240" w:lineRule="auto"/>
      </w:pPr>
      <w:r>
        <w:separator/>
      </w:r>
    </w:p>
  </w:endnote>
  <w:endnote w:type="continuationSeparator" w:id="0">
    <w:p w14:paraId="1247134A" w14:textId="77777777" w:rsidR="00350C6A" w:rsidRDefault="00350C6A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9B1A9" w14:textId="77777777" w:rsidR="00350C6A" w:rsidRDefault="00350C6A" w:rsidP="00957B91">
      <w:pPr>
        <w:spacing w:after="0" w:line="240" w:lineRule="auto"/>
      </w:pPr>
      <w:r>
        <w:separator/>
      </w:r>
    </w:p>
  </w:footnote>
  <w:footnote w:type="continuationSeparator" w:id="0">
    <w:p w14:paraId="67F2CC93" w14:textId="77777777" w:rsidR="00350C6A" w:rsidRDefault="00350C6A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87"/>
    <w:rsid w:val="00031E70"/>
    <w:rsid w:val="00035338"/>
    <w:rsid w:val="00073107"/>
    <w:rsid w:val="00074535"/>
    <w:rsid w:val="000B4C26"/>
    <w:rsid w:val="000F6223"/>
    <w:rsid w:val="00116DB8"/>
    <w:rsid w:val="00127043"/>
    <w:rsid w:val="00140DCD"/>
    <w:rsid w:val="001414EE"/>
    <w:rsid w:val="001446FE"/>
    <w:rsid w:val="00151B46"/>
    <w:rsid w:val="001727C3"/>
    <w:rsid w:val="001A6FE5"/>
    <w:rsid w:val="001B54C0"/>
    <w:rsid w:val="001C4406"/>
    <w:rsid w:val="001F38AC"/>
    <w:rsid w:val="001F7CD7"/>
    <w:rsid w:val="00255CCE"/>
    <w:rsid w:val="00267882"/>
    <w:rsid w:val="00271DE4"/>
    <w:rsid w:val="00273873"/>
    <w:rsid w:val="00274781"/>
    <w:rsid w:val="002E1E18"/>
    <w:rsid w:val="00304F20"/>
    <w:rsid w:val="00332F5D"/>
    <w:rsid w:val="00350C6A"/>
    <w:rsid w:val="003548EE"/>
    <w:rsid w:val="00383A64"/>
    <w:rsid w:val="00394E2C"/>
    <w:rsid w:val="003A3FEE"/>
    <w:rsid w:val="003B1038"/>
    <w:rsid w:val="003B5FA4"/>
    <w:rsid w:val="004040E1"/>
    <w:rsid w:val="00406133"/>
    <w:rsid w:val="00435559"/>
    <w:rsid w:val="00441B1A"/>
    <w:rsid w:val="004437D0"/>
    <w:rsid w:val="00445CE3"/>
    <w:rsid w:val="00465B35"/>
    <w:rsid w:val="00467837"/>
    <w:rsid w:val="004B715B"/>
    <w:rsid w:val="004E6BBB"/>
    <w:rsid w:val="004F1798"/>
    <w:rsid w:val="00507502"/>
    <w:rsid w:val="00553742"/>
    <w:rsid w:val="0055670D"/>
    <w:rsid w:val="00576BCB"/>
    <w:rsid w:val="005944E4"/>
    <w:rsid w:val="005E2867"/>
    <w:rsid w:val="005E4928"/>
    <w:rsid w:val="005E57C7"/>
    <w:rsid w:val="00631DE8"/>
    <w:rsid w:val="00655F87"/>
    <w:rsid w:val="0067042E"/>
    <w:rsid w:val="00672CCF"/>
    <w:rsid w:val="006D407C"/>
    <w:rsid w:val="006F405E"/>
    <w:rsid w:val="00740F6E"/>
    <w:rsid w:val="00760714"/>
    <w:rsid w:val="007B24B5"/>
    <w:rsid w:val="007E7FAB"/>
    <w:rsid w:val="00832892"/>
    <w:rsid w:val="008627C3"/>
    <w:rsid w:val="00893327"/>
    <w:rsid w:val="008A3362"/>
    <w:rsid w:val="008B0C77"/>
    <w:rsid w:val="008B7E16"/>
    <w:rsid w:val="008D114C"/>
    <w:rsid w:val="008D40B0"/>
    <w:rsid w:val="008F7583"/>
    <w:rsid w:val="009076C4"/>
    <w:rsid w:val="00912BE7"/>
    <w:rsid w:val="00920D06"/>
    <w:rsid w:val="00926949"/>
    <w:rsid w:val="00937F0E"/>
    <w:rsid w:val="00957B91"/>
    <w:rsid w:val="00962A51"/>
    <w:rsid w:val="00972437"/>
    <w:rsid w:val="00977EEE"/>
    <w:rsid w:val="00985FDC"/>
    <w:rsid w:val="009C1DE0"/>
    <w:rsid w:val="009D098B"/>
    <w:rsid w:val="00A31D48"/>
    <w:rsid w:val="00A6297E"/>
    <w:rsid w:val="00A72DFC"/>
    <w:rsid w:val="00A77D53"/>
    <w:rsid w:val="00A91A1F"/>
    <w:rsid w:val="00AA453E"/>
    <w:rsid w:val="00AC78B5"/>
    <w:rsid w:val="00AD10B4"/>
    <w:rsid w:val="00AD2EDA"/>
    <w:rsid w:val="00AD6697"/>
    <w:rsid w:val="00AE6675"/>
    <w:rsid w:val="00AE6AEB"/>
    <w:rsid w:val="00B65893"/>
    <w:rsid w:val="00BA63DF"/>
    <w:rsid w:val="00BB4F86"/>
    <w:rsid w:val="00BC028C"/>
    <w:rsid w:val="00BC3A79"/>
    <w:rsid w:val="00BD22E6"/>
    <w:rsid w:val="00BD2A3F"/>
    <w:rsid w:val="00BF067B"/>
    <w:rsid w:val="00BF194F"/>
    <w:rsid w:val="00C0370D"/>
    <w:rsid w:val="00C275CE"/>
    <w:rsid w:val="00C31242"/>
    <w:rsid w:val="00C4269B"/>
    <w:rsid w:val="00C44C6F"/>
    <w:rsid w:val="00C66A2A"/>
    <w:rsid w:val="00C91705"/>
    <w:rsid w:val="00C92883"/>
    <w:rsid w:val="00CA3664"/>
    <w:rsid w:val="00CE27BA"/>
    <w:rsid w:val="00D53898"/>
    <w:rsid w:val="00D56703"/>
    <w:rsid w:val="00D5749C"/>
    <w:rsid w:val="00D62AC6"/>
    <w:rsid w:val="00D80DF4"/>
    <w:rsid w:val="00D82D87"/>
    <w:rsid w:val="00D8521E"/>
    <w:rsid w:val="00D95387"/>
    <w:rsid w:val="00DA201C"/>
    <w:rsid w:val="00DA3C9C"/>
    <w:rsid w:val="00DC0CA5"/>
    <w:rsid w:val="00DC75E3"/>
    <w:rsid w:val="00E21513"/>
    <w:rsid w:val="00E36FA3"/>
    <w:rsid w:val="00E636DD"/>
    <w:rsid w:val="00EA1A73"/>
    <w:rsid w:val="00EB08A6"/>
    <w:rsid w:val="00EB3896"/>
    <w:rsid w:val="00EF17EF"/>
    <w:rsid w:val="00F00AB8"/>
    <w:rsid w:val="00F26C14"/>
    <w:rsid w:val="00F715E8"/>
    <w:rsid w:val="00FB6B2E"/>
    <w:rsid w:val="00FC6084"/>
    <w:rsid w:val="00FC753B"/>
    <w:rsid w:val="00FD27B8"/>
    <w:rsid w:val="00FE2E3F"/>
    <w:rsid w:val="00FF5B24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84C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EE07-C187-A04C-AA0D-0EA1E8CD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130</TotalTime>
  <Pages>35</Pages>
  <Words>2535</Words>
  <Characters>14451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19</cp:revision>
  <dcterms:created xsi:type="dcterms:W3CDTF">2018-04-04T18:29:00Z</dcterms:created>
  <dcterms:modified xsi:type="dcterms:W3CDTF">2018-04-22T23:44:00Z</dcterms:modified>
</cp:coreProperties>
</file>