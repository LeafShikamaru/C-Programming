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EC478" w14:textId="77777777" w:rsidR="00D56703" w:rsidRDefault="00BC028C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COP2270</w:t>
      </w:r>
    </w:p>
    <w:p w14:paraId="2344022B" w14:textId="77777777" w:rsidR="00445CE3" w:rsidRDefault="000B4C26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M/W</w:t>
      </w:r>
      <w:r w:rsidR="00BC028C">
        <w:rPr>
          <w:b/>
          <w:i/>
          <w:sz w:val="28"/>
          <w:szCs w:val="28"/>
        </w:rPr>
        <w:t xml:space="preserve"> </w:t>
      </w:r>
    </w:p>
    <w:p w14:paraId="0313E58B" w14:textId="77777777" w:rsidR="008D40B0" w:rsidRPr="00445CE3" w:rsidRDefault="000B4C26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Spring 2017-2018</w:t>
      </w:r>
    </w:p>
    <w:p w14:paraId="2D59C8A2" w14:textId="77777777" w:rsidR="00445CE3" w:rsidRDefault="008D40B0" w:rsidP="00445CE3">
      <w:pPr>
        <w:jc w:val="center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7436F0" wp14:editId="1E6C89C7">
            <wp:extent cx="5245668" cy="2952750"/>
            <wp:effectExtent l="0" t="0" r="0" b="0"/>
            <wp:docPr id="6" name="Picture 6" descr="http://i.kinja-img.com/gawker-media/image/upload/ofrmwr4zn4vjabzbak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kinja-img.com/gawker-media/image/upload/ofrmwr4zn4vjabzbakg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09" cy="295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BF1A" w14:textId="77777777" w:rsidR="00957B91" w:rsidRDefault="00957B91" w:rsidP="00445CE3">
      <w:pPr>
        <w:jc w:val="center"/>
        <w:rPr>
          <w:b/>
          <w:i/>
          <w:sz w:val="28"/>
          <w:szCs w:val="28"/>
        </w:rPr>
      </w:pPr>
    </w:p>
    <w:p w14:paraId="151A2788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  <w:r w:rsidRPr="00445CE3">
        <w:rPr>
          <w:b/>
          <w:i/>
          <w:sz w:val="28"/>
          <w:szCs w:val="28"/>
        </w:rPr>
        <w:t>Professor:  Yassin Raef</w:t>
      </w:r>
    </w:p>
    <w:p w14:paraId="276B5324" w14:textId="77777777" w:rsidR="00FC3B4F" w:rsidRPr="00FC6084" w:rsidRDefault="000B4C26" w:rsidP="00FC3B4F">
      <w:pPr>
        <w:jc w:val="center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Anaisy Garcia</w:t>
      </w:r>
    </w:p>
    <w:p w14:paraId="5B615189" w14:textId="77777777" w:rsidR="00FC3B4F" w:rsidRDefault="00FC3B4F" w:rsidP="00FC3B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i/>
          <w:sz w:val="28"/>
          <w:szCs w:val="28"/>
        </w:rPr>
      </w:pPr>
      <w:r w:rsidRPr="00FC3B4F">
        <w:rPr>
          <w:b/>
          <w:i/>
          <w:sz w:val="28"/>
          <w:szCs w:val="28"/>
        </w:rPr>
        <w:t>Chapter 5 Homework/ Exercises</w:t>
      </w:r>
    </w:p>
    <w:p w14:paraId="3A91A9C2" w14:textId="77777777" w:rsidR="00C852BD" w:rsidRPr="00FC3B4F" w:rsidRDefault="00C852BD" w:rsidP="00FC3B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i/>
          <w:sz w:val="28"/>
          <w:szCs w:val="28"/>
        </w:rPr>
      </w:pPr>
    </w:p>
    <w:p w14:paraId="3F81DD38" w14:textId="5E9DB447" w:rsidR="00FC3B4F" w:rsidRDefault="00FC3B4F" w:rsidP="00FC3B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i/>
          <w:sz w:val="28"/>
          <w:szCs w:val="28"/>
        </w:rPr>
      </w:pPr>
      <w:r w:rsidRPr="00FC3B4F">
        <w:rPr>
          <w:b/>
          <w:i/>
          <w:sz w:val="28"/>
          <w:szCs w:val="28"/>
        </w:rPr>
        <w:t>Duplicate Figures 5.3, 5.4, 5.6, 5.11, 5.12, 5.13, 5.14,5.16, 5.18,5.19</w:t>
      </w:r>
    </w:p>
    <w:p w14:paraId="7463FA99" w14:textId="77777777" w:rsidR="00C852BD" w:rsidRPr="00FC3B4F" w:rsidRDefault="00C852BD" w:rsidP="00FC3B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i/>
          <w:sz w:val="28"/>
          <w:szCs w:val="28"/>
        </w:rPr>
      </w:pPr>
    </w:p>
    <w:p w14:paraId="74108F1F" w14:textId="77777777" w:rsidR="00FC3B4F" w:rsidRPr="00FC3B4F" w:rsidRDefault="00FC3B4F" w:rsidP="00FC3B4F">
      <w:pPr>
        <w:jc w:val="center"/>
        <w:rPr>
          <w:b/>
          <w:i/>
          <w:sz w:val="28"/>
          <w:szCs w:val="28"/>
        </w:rPr>
      </w:pPr>
      <w:r w:rsidRPr="00FC3B4F">
        <w:rPr>
          <w:b/>
          <w:i/>
          <w:sz w:val="28"/>
          <w:szCs w:val="28"/>
        </w:rPr>
        <w:t>Do Problem(s) 5.15, 5.16, 5.20, 5.25, 5.31, 5.41</w:t>
      </w:r>
    </w:p>
    <w:p w14:paraId="3A4F9A0A" w14:textId="77777777" w:rsidR="00D95387" w:rsidRDefault="00D95387" w:rsidP="00FC3B4F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One problem per page Please</w:t>
      </w:r>
    </w:p>
    <w:p w14:paraId="1AD53C30" w14:textId="77777777" w:rsidR="00445CE3" w:rsidRDefault="00445CE3" w:rsidP="00957B91">
      <w:pPr>
        <w:rPr>
          <w:b/>
          <w:i/>
          <w:sz w:val="28"/>
          <w:szCs w:val="28"/>
        </w:rPr>
      </w:pPr>
    </w:p>
    <w:p w14:paraId="0172CD04" w14:textId="77777777" w:rsidR="00445CE3" w:rsidRDefault="00445CE3" w:rsidP="00957B91">
      <w:pPr>
        <w:rPr>
          <w:b/>
          <w:i/>
          <w:sz w:val="28"/>
          <w:szCs w:val="28"/>
        </w:rPr>
      </w:pPr>
    </w:p>
    <w:p w14:paraId="6638B416" w14:textId="77777777" w:rsidR="00D46844" w:rsidRDefault="00D46844" w:rsidP="00BF194F">
      <w:pPr>
        <w:rPr>
          <w:b/>
          <w:i/>
          <w:sz w:val="28"/>
          <w:szCs w:val="28"/>
        </w:rPr>
      </w:pPr>
    </w:p>
    <w:p w14:paraId="154907B6" w14:textId="2F2BA11D" w:rsidR="00435559" w:rsidRDefault="00CE546C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5</w:t>
      </w:r>
      <w:r w:rsidR="00435559">
        <w:rPr>
          <w:b/>
          <w:i/>
          <w:sz w:val="28"/>
          <w:szCs w:val="28"/>
        </w:rPr>
        <w:t>-</w:t>
      </w:r>
      <w:r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5559" w14:paraId="448785B4" w14:textId="77777777" w:rsidTr="00CD60BE">
        <w:tc>
          <w:tcPr>
            <w:tcW w:w="9576" w:type="dxa"/>
            <w:shd w:val="clear" w:color="auto" w:fill="8DB3E2" w:themeFill="text2" w:themeFillTint="66"/>
          </w:tcPr>
          <w:p w14:paraId="2DB99B4C" w14:textId="77777777" w:rsidR="00435559" w:rsidRDefault="00435559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35559" w14:paraId="7AFE8001" w14:textId="77777777" w:rsidTr="00CD60BE">
        <w:tc>
          <w:tcPr>
            <w:tcW w:w="9576" w:type="dxa"/>
          </w:tcPr>
          <w:p w14:paraId="35EBFDF8" w14:textId="77777777" w:rsidR="003B684A" w:rsidRPr="00D46844" w:rsidRDefault="003B684A" w:rsidP="003B684A">
            <w:pPr>
              <w:rPr>
                <w:b/>
                <w:i/>
                <w:sz w:val="24"/>
                <w:szCs w:val="24"/>
              </w:rPr>
            </w:pPr>
            <w:r w:rsidRPr="00D46844">
              <w:rPr>
                <w:b/>
                <w:i/>
                <w:sz w:val="24"/>
                <w:szCs w:val="24"/>
              </w:rPr>
              <w:t>// Fig. 5.3: fig05_03.c</w:t>
            </w:r>
          </w:p>
          <w:p w14:paraId="397AF061" w14:textId="77777777" w:rsidR="003B684A" w:rsidRPr="00D46844" w:rsidRDefault="003B684A" w:rsidP="003B684A">
            <w:pPr>
              <w:rPr>
                <w:b/>
                <w:i/>
                <w:sz w:val="24"/>
                <w:szCs w:val="24"/>
              </w:rPr>
            </w:pPr>
            <w:r w:rsidRPr="00D46844">
              <w:rPr>
                <w:b/>
                <w:i/>
                <w:sz w:val="24"/>
                <w:szCs w:val="24"/>
              </w:rPr>
              <w:t>// Creating and using a programmer-defined function.</w:t>
            </w:r>
          </w:p>
          <w:p w14:paraId="3C64988C" w14:textId="77777777" w:rsidR="003B684A" w:rsidRPr="00D46844" w:rsidRDefault="003B684A" w:rsidP="003B684A">
            <w:pPr>
              <w:rPr>
                <w:b/>
                <w:i/>
                <w:sz w:val="24"/>
                <w:szCs w:val="24"/>
              </w:rPr>
            </w:pPr>
            <w:r w:rsidRPr="00D46844">
              <w:rPr>
                <w:b/>
                <w:i/>
                <w:sz w:val="24"/>
                <w:szCs w:val="24"/>
              </w:rPr>
              <w:t>#include &lt;stdio.h&gt;</w:t>
            </w:r>
          </w:p>
          <w:p w14:paraId="7A3D0E7E" w14:textId="77777777" w:rsidR="003B684A" w:rsidRPr="00D46844" w:rsidRDefault="003B684A" w:rsidP="003B684A">
            <w:pPr>
              <w:rPr>
                <w:b/>
                <w:i/>
                <w:sz w:val="24"/>
                <w:szCs w:val="24"/>
              </w:rPr>
            </w:pPr>
          </w:p>
          <w:p w14:paraId="1361FD99" w14:textId="77777777" w:rsidR="003B684A" w:rsidRPr="00D46844" w:rsidRDefault="003B684A" w:rsidP="003B684A">
            <w:pPr>
              <w:rPr>
                <w:b/>
                <w:i/>
                <w:sz w:val="24"/>
                <w:szCs w:val="24"/>
              </w:rPr>
            </w:pPr>
            <w:r w:rsidRPr="00D46844">
              <w:rPr>
                <w:b/>
                <w:i/>
                <w:sz w:val="24"/>
                <w:szCs w:val="24"/>
              </w:rPr>
              <w:t>int square(int y); // function prototype</w:t>
            </w:r>
          </w:p>
          <w:p w14:paraId="314A99F2" w14:textId="77777777" w:rsidR="003B684A" w:rsidRPr="00D46844" w:rsidRDefault="003B684A" w:rsidP="003B684A">
            <w:pPr>
              <w:rPr>
                <w:b/>
                <w:i/>
                <w:sz w:val="24"/>
                <w:szCs w:val="24"/>
              </w:rPr>
            </w:pPr>
          </w:p>
          <w:p w14:paraId="160097B5" w14:textId="77777777" w:rsidR="003B684A" w:rsidRPr="00D46844" w:rsidRDefault="003B684A" w:rsidP="003B684A">
            <w:pPr>
              <w:rPr>
                <w:b/>
                <w:i/>
                <w:sz w:val="24"/>
                <w:szCs w:val="24"/>
              </w:rPr>
            </w:pPr>
            <w:r w:rsidRPr="00D46844">
              <w:rPr>
                <w:b/>
                <w:i/>
                <w:sz w:val="24"/>
                <w:szCs w:val="24"/>
              </w:rPr>
              <w:t>int main(void)</w:t>
            </w:r>
          </w:p>
          <w:p w14:paraId="2FC8B679" w14:textId="77777777" w:rsidR="003B684A" w:rsidRPr="00D46844" w:rsidRDefault="003B684A" w:rsidP="003B684A">
            <w:pPr>
              <w:rPr>
                <w:b/>
                <w:i/>
                <w:sz w:val="24"/>
                <w:szCs w:val="24"/>
              </w:rPr>
            </w:pPr>
            <w:r w:rsidRPr="00D46844">
              <w:rPr>
                <w:b/>
                <w:i/>
                <w:sz w:val="24"/>
                <w:szCs w:val="24"/>
              </w:rPr>
              <w:t>{</w:t>
            </w:r>
          </w:p>
          <w:p w14:paraId="420D10E1" w14:textId="77777777" w:rsidR="003B684A" w:rsidRPr="00D46844" w:rsidRDefault="003B684A" w:rsidP="003B684A">
            <w:pPr>
              <w:rPr>
                <w:b/>
                <w:i/>
                <w:sz w:val="24"/>
                <w:szCs w:val="24"/>
              </w:rPr>
            </w:pPr>
            <w:r w:rsidRPr="00D46844">
              <w:rPr>
                <w:b/>
                <w:i/>
                <w:sz w:val="24"/>
                <w:szCs w:val="24"/>
              </w:rPr>
              <w:t xml:space="preserve">    // loop 10 times and calculate and output square of x each time</w:t>
            </w:r>
          </w:p>
          <w:p w14:paraId="0A4D682D" w14:textId="77777777" w:rsidR="003B684A" w:rsidRPr="00D46844" w:rsidRDefault="003B684A" w:rsidP="003B684A">
            <w:pPr>
              <w:rPr>
                <w:b/>
                <w:i/>
                <w:sz w:val="24"/>
                <w:szCs w:val="24"/>
              </w:rPr>
            </w:pPr>
            <w:r w:rsidRPr="00D46844">
              <w:rPr>
                <w:b/>
                <w:i/>
                <w:sz w:val="24"/>
                <w:szCs w:val="24"/>
              </w:rPr>
              <w:t xml:space="preserve">    for (int x = 1; x &lt;= 10; ++x) {</w:t>
            </w:r>
          </w:p>
          <w:p w14:paraId="56A2310E" w14:textId="77777777" w:rsidR="003B684A" w:rsidRPr="00D46844" w:rsidRDefault="003B684A" w:rsidP="003B684A">
            <w:pPr>
              <w:rPr>
                <w:b/>
                <w:i/>
                <w:sz w:val="24"/>
                <w:szCs w:val="24"/>
              </w:rPr>
            </w:pPr>
            <w:r w:rsidRPr="00D46844">
              <w:rPr>
                <w:b/>
                <w:i/>
                <w:sz w:val="24"/>
                <w:szCs w:val="24"/>
              </w:rPr>
              <w:t xml:space="preserve">        printf("%d  ", square(x)); // function call</w:t>
            </w:r>
          </w:p>
          <w:p w14:paraId="2740D475" w14:textId="77777777" w:rsidR="003B684A" w:rsidRPr="00D46844" w:rsidRDefault="003B684A" w:rsidP="003B684A">
            <w:pPr>
              <w:rPr>
                <w:b/>
                <w:i/>
                <w:sz w:val="24"/>
                <w:szCs w:val="24"/>
              </w:rPr>
            </w:pPr>
            <w:r w:rsidRPr="00D46844">
              <w:rPr>
                <w:b/>
                <w:i/>
                <w:sz w:val="24"/>
                <w:szCs w:val="24"/>
              </w:rPr>
              <w:t xml:space="preserve">    }</w:t>
            </w:r>
          </w:p>
          <w:p w14:paraId="7D235555" w14:textId="77777777" w:rsidR="003B684A" w:rsidRPr="00D46844" w:rsidRDefault="003B684A" w:rsidP="003B684A">
            <w:pPr>
              <w:rPr>
                <w:b/>
                <w:i/>
                <w:sz w:val="24"/>
                <w:szCs w:val="24"/>
              </w:rPr>
            </w:pPr>
          </w:p>
          <w:p w14:paraId="4F8D8CFF" w14:textId="77777777" w:rsidR="003B684A" w:rsidRPr="00D46844" w:rsidRDefault="003B684A" w:rsidP="003B684A">
            <w:pPr>
              <w:rPr>
                <w:b/>
                <w:i/>
                <w:sz w:val="24"/>
                <w:szCs w:val="24"/>
              </w:rPr>
            </w:pPr>
            <w:r w:rsidRPr="00D46844">
              <w:rPr>
                <w:b/>
                <w:i/>
                <w:sz w:val="24"/>
                <w:szCs w:val="24"/>
              </w:rPr>
              <w:t xml:space="preserve">    puts("");</w:t>
            </w:r>
          </w:p>
          <w:p w14:paraId="0466FADE" w14:textId="77777777" w:rsidR="003B684A" w:rsidRPr="00D46844" w:rsidRDefault="003B684A" w:rsidP="003B684A">
            <w:pPr>
              <w:rPr>
                <w:b/>
                <w:i/>
                <w:sz w:val="24"/>
                <w:szCs w:val="24"/>
              </w:rPr>
            </w:pPr>
            <w:r w:rsidRPr="00D46844">
              <w:rPr>
                <w:b/>
                <w:i/>
                <w:sz w:val="24"/>
                <w:szCs w:val="24"/>
              </w:rPr>
              <w:t>}</w:t>
            </w:r>
          </w:p>
          <w:p w14:paraId="7DB2BD28" w14:textId="77777777" w:rsidR="003B684A" w:rsidRPr="00D46844" w:rsidRDefault="003B684A" w:rsidP="003B684A">
            <w:pPr>
              <w:rPr>
                <w:b/>
                <w:i/>
                <w:sz w:val="24"/>
                <w:szCs w:val="24"/>
              </w:rPr>
            </w:pPr>
          </w:p>
          <w:p w14:paraId="4D0FB5AB" w14:textId="77777777" w:rsidR="003B684A" w:rsidRPr="00D46844" w:rsidRDefault="003B684A" w:rsidP="003B684A">
            <w:pPr>
              <w:rPr>
                <w:b/>
                <w:i/>
                <w:sz w:val="24"/>
                <w:szCs w:val="24"/>
              </w:rPr>
            </w:pPr>
            <w:r w:rsidRPr="00D46844">
              <w:rPr>
                <w:b/>
                <w:i/>
                <w:sz w:val="24"/>
                <w:szCs w:val="24"/>
              </w:rPr>
              <w:t>// square function definition returns the square of its parameter</w:t>
            </w:r>
          </w:p>
          <w:p w14:paraId="6EB950FD" w14:textId="77777777" w:rsidR="003B684A" w:rsidRPr="00D46844" w:rsidRDefault="003B684A" w:rsidP="003B684A">
            <w:pPr>
              <w:rPr>
                <w:b/>
                <w:i/>
                <w:sz w:val="24"/>
                <w:szCs w:val="24"/>
              </w:rPr>
            </w:pPr>
            <w:r w:rsidRPr="00D46844">
              <w:rPr>
                <w:b/>
                <w:i/>
                <w:sz w:val="24"/>
                <w:szCs w:val="24"/>
              </w:rPr>
              <w:t>int square(int y) // y is a copy of the argument to the function</w:t>
            </w:r>
          </w:p>
          <w:p w14:paraId="5664DB04" w14:textId="77777777" w:rsidR="003B684A" w:rsidRPr="00D46844" w:rsidRDefault="003B684A" w:rsidP="003B684A">
            <w:pPr>
              <w:rPr>
                <w:b/>
                <w:i/>
                <w:sz w:val="24"/>
                <w:szCs w:val="24"/>
              </w:rPr>
            </w:pPr>
            <w:r w:rsidRPr="00D46844">
              <w:rPr>
                <w:b/>
                <w:i/>
                <w:sz w:val="24"/>
                <w:szCs w:val="24"/>
              </w:rPr>
              <w:t>{</w:t>
            </w:r>
          </w:p>
          <w:p w14:paraId="763311E0" w14:textId="77777777" w:rsidR="003B684A" w:rsidRPr="00D46844" w:rsidRDefault="003B684A" w:rsidP="003B684A">
            <w:pPr>
              <w:rPr>
                <w:b/>
                <w:i/>
                <w:sz w:val="24"/>
                <w:szCs w:val="24"/>
              </w:rPr>
            </w:pPr>
            <w:r w:rsidRPr="00D46844">
              <w:rPr>
                <w:b/>
                <w:i/>
                <w:sz w:val="24"/>
                <w:szCs w:val="24"/>
              </w:rPr>
              <w:t xml:space="preserve">    return y * y; // returns the square of y as an int</w:t>
            </w:r>
          </w:p>
          <w:p w14:paraId="1E213517" w14:textId="12BDC22C" w:rsidR="00435559" w:rsidRDefault="003B684A" w:rsidP="00FC3B4F">
            <w:pPr>
              <w:rPr>
                <w:b/>
                <w:i/>
                <w:sz w:val="28"/>
                <w:szCs w:val="28"/>
              </w:rPr>
            </w:pPr>
            <w:r w:rsidRPr="00D46844">
              <w:rPr>
                <w:b/>
                <w:i/>
                <w:sz w:val="24"/>
                <w:szCs w:val="24"/>
              </w:rPr>
              <w:t>}</w:t>
            </w:r>
          </w:p>
        </w:tc>
      </w:tr>
    </w:tbl>
    <w:p w14:paraId="10819F9A" w14:textId="77777777" w:rsidR="00435559" w:rsidRDefault="00435559" w:rsidP="00435559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5559" w14:paraId="0F39A9A2" w14:textId="77777777" w:rsidTr="00CD60BE">
        <w:tc>
          <w:tcPr>
            <w:tcW w:w="9576" w:type="dxa"/>
            <w:shd w:val="clear" w:color="auto" w:fill="8DB3E2" w:themeFill="text2" w:themeFillTint="66"/>
          </w:tcPr>
          <w:p w14:paraId="57D48686" w14:textId="77777777" w:rsidR="00435559" w:rsidRDefault="00435559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35559" w:rsidRPr="00957B91" w14:paraId="14FC052B" w14:textId="77777777" w:rsidTr="00CD60BE">
        <w:tc>
          <w:tcPr>
            <w:tcW w:w="9576" w:type="dxa"/>
          </w:tcPr>
          <w:p w14:paraId="322D755B" w14:textId="3CA8C2E5" w:rsidR="00435559" w:rsidRPr="00957B91" w:rsidRDefault="00D46844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149AE66" wp14:editId="5EA11F40">
                  <wp:extent cx="4616811" cy="2506866"/>
                  <wp:effectExtent l="0" t="0" r="635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564" t="3421" r="26602" b="28164"/>
                          <a:stretch/>
                        </pic:blipFill>
                        <pic:spPr bwMode="auto">
                          <a:xfrm>
                            <a:off x="0" y="0"/>
                            <a:ext cx="4623067" cy="2510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7EDEF" w14:textId="77777777" w:rsidR="00D46844" w:rsidRDefault="00D46844" w:rsidP="00BF194F">
      <w:pPr>
        <w:rPr>
          <w:b/>
          <w:i/>
          <w:sz w:val="28"/>
          <w:szCs w:val="28"/>
        </w:rPr>
      </w:pPr>
    </w:p>
    <w:p w14:paraId="0F69D3DB" w14:textId="0E1268F9" w:rsidR="00655F87" w:rsidRDefault="00655F87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Figure </w:t>
      </w:r>
      <w:r w:rsidR="00CE546C">
        <w:rPr>
          <w:b/>
          <w:i/>
          <w:sz w:val="28"/>
          <w:szCs w:val="28"/>
        </w:rPr>
        <w:t>5</w:t>
      </w:r>
      <w:r>
        <w:rPr>
          <w:b/>
          <w:i/>
          <w:sz w:val="28"/>
          <w:szCs w:val="28"/>
        </w:rPr>
        <w:t>-</w:t>
      </w:r>
      <w:r w:rsidR="00CE546C">
        <w:rPr>
          <w:b/>
          <w:i/>
          <w:sz w:val="28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5F87" w14:paraId="67E7BC43" w14:textId="77777777" w:rsidTr="00CD60BE">
        <w:trPr>
          <w:trHeight w:val="395"/>
        </w:trPr>
        <w:tc>
          <w:tcPr>
            <w:tcW w:w="9576" w:type="dxa"/>
            <w:shd w:val="clear" w:color="auto" w:fill="8DB3E2" w:themeFill="text2" w:themeFillTint="66"/>
          </w:tcPr>
          <w:p w14:paraId="69F144C2" w14:textId="77777777" w:rsidR="00655F87" w:rsidRDefault="00655F87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655F87" w14:paraId="4A1482B0" w14:textId="77777777" w:rsidTr="00CD60BE">
        <w:tc>
          <w:tcPr>
            <w:tcW w:w="9576" w:type="dxa"/>
          </w:tcPr>
          <w:p w14:paraId="36778FA0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>// Fig. 5.4: fig05_04.c</w:t>
            </w:r>
          </w:p>
          <w:p w14:paraId="23CDB668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>// Finding the maximum of three integers.</w:t>
            </w:r>
          </w:p>
          <w:p w14:paraId="25DB7FFC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>#include &lt;stdio.h&gt;</w:t>
            </w:r>
          </w:p>
          <w:p w14:paraId="70C9B5F8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</w:p>
          <w:p w14:paraId="0556D99E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>int maximum(int x, int y, int z); // finction prototype</w:t>
            </w:r>
          </w:p>
          <w:p w14:paraId="6FE732E0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</w:p>
          <w:p w14:paraId="1397A939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>int main (void)</w:t>
            </w:r>
          </w:p>
          <w:p w14:paraId="3C43AE46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>{</w:t>
            </w:r>
          </w:p>
          <w:p w14:paraId="0B81809C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 xml:space="preserve">    int number1;</w:t>
            </w:r>
          </w:p>
          <w:p w14:paraId="022F9799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 xml:space="preserve">    int number2;</w:t>
            </w:r>
          </w:p>
          <w:p w14:paraId="76D78186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 xml:space="preserve">    int number3;</w:t>
            </w:r>
          </w:p>
          <w:p w14:paraId="4490F3AF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</w:p>
          <w:p w14:paraId="07E150AD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 xml:space="preserve">    printf("%s", "Enter three integers: ");</w:t>
            </w:r>
          </w:p>
          <w:p w14:paraId="69E0B6FD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 xml:space="preserve">    scanf("%d%d%d", &amp;number1, &amp;number2, &amp;number3);</w:t>
            </w:r>
          </w:p>
          <w:p w14:paraId="6CD90650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</w:p>
          <w:p w14:paraId="5CD4154F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 xml:space="preserve">    //number1, number2, and number3 are arguments</w:t>
            </w:r>
          </w:p>
          <w:p w14:paraId="4F42676B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 xml:space="preserve">    //to the maximum function call</w:t>
            </w:r>
          </w:p>
          <w:p w14:paraId="4186470B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 xml:space="preserve">    printf("Maximum is: %d\n", maximum(number1, number2, number3));</w:t>
            </w:r>
          </w:p>
          <w:p w14:paraId="57603C4C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>}</w:t>
            </w:r>
          </w:p>
          <w:p w14:paraId="21F61E81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</w:p>
          <w:p w14:paraId="79FD0E1B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>// Function maximum definition</w:t>
            </w:r>
          </w:p>
          <w:p w14:paraId="7C131A71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>// x, y, and z are parameters</w:t>
            </w:r>
          </w:p>
          <w:p w14:paraId="03EA4BFA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>int maximum(int x, int y, int z)</w:t>
            </w:r>
          </w:p>
          <w:p w14:paraId="4E717117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>{</w:t>
            </w:r>
          </w:p>
          <w:p w14:paraId="710C4CD4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 xml:space="preserve">    int max = x;</w:t>
            </w:r>
          </w:p>
          <w:p w14:paraId="7FEC5A2C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</w:p>
          <w:p w14:paraId="294C3F40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 xml:space="preserve">    if(y &gt; max) {</w:t>
            </w:r>
          </w:p>
          <w:p w14:paraId="6D233810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 xml:space="preserve">        max = y;</w:t>
            </w:r>
          </w:p>
          <w:p w14:paraId="7B2AB864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 xml:space="preserve">    }</w:t>
            </w:r>
          </w:p>
          <w:p w14:paraId="30F0DAD3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</w:p>
          <w:p w14:paraId="2307AC4B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 xml:space="preserve">    if(z &gt; max) {</w:t>
            </w:r>
          </w:p>
          <w:p w14:paraId="78697257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 xml:space="preserve">        max = z;</w:t>
            </w:r>
          </w:p>
          <w:p w14:paraId="00545D2F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 xml:space="preserve">    }</w:t>
            </w:r>
          </w:p>
          <w:p w14:paraId="3F878501" w14:textId="77777777" w:rsidR="00EB4D8D" w:rsidRPr="00B84040" w:rsidRDefault="00EB4D8D" w:rsidP="00EB4D8D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 xml:space="preserve">    return max;</w:t>
            </w:r>
          </w:p>
          <w:p w14:paraId="402E44DC" w14:textId="26BFC6C6" w:rsidR="00655F87" w:rsidRPr="00B84040" w:rsidRDefault="00EB4D8D" w:rsidP="00CD60BE">
            <w:pPr>
              <w:rPr>
                <w:b/>
                <w:i/>
                <w:sz w:val="27"/>
                <w:szCs w:val="27"/>
              </w:rPr>
            </w:pPr>
            <w:r w:rsidRPr="00B84040">
              <w:rPr>
                <w:b/>
                <w:i/>
                <w:sz w:val="27"/>
                <w:szCs w:val="27"/>
              </w:rPr>
              <w:t>}</w:t>
            </w:r>
          </w:p>
        </w:tc>
      </w:tr>
    </w:tbl>
    <w:p w14:paraId="0FE680D1" w14:textId="77777777" w:rsidR="00655F87" w:rsidRDefault="00655F87" w:rsidP="00655F87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5F87" w14:paraId="2D945819" w14:textId="77777777" w:rsidTr="00CD60BE">
        <w:tc>
          <w:tcPr>
            <w:tcW w:w="9576" w:type="dxa"/>
            <w:shd w:val="clear" w:color="auto" w:fill="8DB3E2" w:themeFill="text2" w:themeFillTint="66"/>
          </w:tcPr>
          <w:p w14:paraId="18E89477" w14:textId="77777777" w:rsidR="00655F87" w:rsidRDefault="00655F87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Output</w:t>
            </w:r>
          </w:p>
        </w:tc>
      </w:tr>
      <w:tr w:rsidR="00655F87" w:rsidRPr="00957B91" w14:paraId="59C0475E" w14:textId="77777777" w:rsidTr="00CD60BE">
        <w:tc>
          <w:tcPr>
            <w:tcW w:w="9576" w:type="dxa"/>
          </w:tcPr>
          <w:p w14:paraId="230D7BE3" w14:textId="77777777" w:rsidR="00655F87" w:rsidRDefault="00876700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950CA0F" wp14:editId="0698145B">
                  <wp:extent cx="5402987" cy="1737747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18-03-04 22.55.3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441" cy="174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49180" w14:textId="51FF2A4D" w:rsidR="00B84040" w:rsidRDefault="00B84040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506A7FC" wp14:editId="258663EE">
                  <wp:extent cx="5463347" cy="1843338"/>
                  <wp:effectExtent l="0" t="0" r="0" b="1143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03-04 at 11.06.31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008" cy="185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479C5" w14:textId="102A1141" w:rsidR="00B84040" w:rsidRPr="00957B91" w:rsidRDefault="00B84040" w:rsidP="00B8404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3BDFB94" wp14:editId="3D25E25F">
                  <wp:extent cx="5455642" cy="1461875"/>
                  <wp:effectExtent l="0" t="0" r="5715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03-04 at 11.06.52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845" cy="148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EC1F5" w14:textId="77777777" w:rsidR="00655F87" w:rsidRDefault="00655F87" w:rsidP="00445CE3">
      <w:pPr>
        <w:jc w:val="center"/>
        <w:rPr>
          <w:b/>
          <w:i/>
          <w:sz w:val="28"/>
          <w:szCs w:val="28"/>
        </w:rPr>
      </w:pPr>
    </w:p>
    <w:p w14:paraId="57A3741A" w14:textId="77777777" w:rsidR="00B84040" w:rsidRDefault="00B8404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59E3A18E" w14:textId="0696861B" w:rsidR="00BF194F" w:rsidRDefault="00CE546C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5-6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47FCAD66" w14:textId="77777777" w:rsidTr="00CD60BE">
        <w:tc>
          <w:tcPr>
            <w:tcW w:w="9576" w:type="dxa"/>
            <w:shd w:val="clear" w:color="auto" w:fill="8DB3E2" w:themeFill="text2" w:themeFillTint="66"/>
          </w:tcPr>
          <w:p w14:paraId="0CB99E5A" w14:textId="77777777" w:rsidR="00BF194F" w:rsidRDefault="00BF194F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461D2B87" w14:textId="77777777" w:rsidTr="00F552F2">
        <w:trPr>
          <w:trHeight w:val="305"/>
        </w:trPr>
        <w:tc>
          <w:tcPr>
            <w:tcW w:w="9576" w:type="dxa"/>
          </w:tcPr>
          <w:p w14:paraId="49A971B7" w14:textId="77777777" w:rsidR="009563AE" w:rsidRPr="009563AE" w:rsidRDefault="009563AE" w:rsidP="009563AE">
            <w:pPr>
              <w:rPr>
                <w:b/>
                <w:i/>
                <w:sz w:val="28"/>
                <w:szCs w:val="28"/>
              </w:rPr>
            </w:pPr>
            <w:r w:rsidRPr="009563AE">
              <w:rPr>
                <w:b/>
                <w:i/>
                <w:sz w:val="28"/>
                <w:szCs w:val="28"/>
              </w:rPr>
              <w:t>// Fig. 5.6: fig05_06.c</w:t>
            </w:r>
          </w:p>
          <w:p w14:paraId="047C659B" w14:textId="77777777" w:rsidR="009563AE" w:rsidRPr="009563AE" w:rsidRDefault="009563AE" w:rsidP="009563AE">
            <w:pPr>
              <w:rPr>
                <w:b/>
                <w:i/>
                <w:sz w:val="28"/>
                <w:szCs w:val="28"/>
              </w:rPr>
            </w:pPr>
            <w:r w:rsidRPr="009563AE">
              <w:rPr>
                <w:b/>
                <w:i/>
                <w:sz w:val="28"/>
                <w:szCs w:val="28"/>
              </w:rPr>
              <w:t>// Demonstrating the function call stack</w:t>
            </w:r>
          </w:p>
          <w:p w14:paraId="3352A2E8" w14:textId="77777777" w:rsidR="009563AE" w:rsidRPr="009563AE" w:rsidRDefault="009563AE" w:rsidP="009563AE">
            <w:pPr>
              <w:rPr>
                <w:b/>
                <w:i/>
                <w:sz w:val="28"/>
                <w:szCs w:val="28"/>
              </w:rPr>
            </w:pPr>
            <w:r w:rsidRPr="009563AE">
              <w:rPr>
                <w:b/>
                <w:i/>
                <w:sz w:val="28"/>
                <w:szCs w:val="28"/>
              </w:rPr>
              <w:t>// and stack frames using a funtion square.</w:t>
            </w:r>
          </w:p>
          <w:p w14:paraId="04406F95" w14:textId="77777777" w:rsidR="009563AE" w:rsidRPr="009563AE" w:rsidRDefault="009563AE" w:rsidP="009563AE">
            <w:pPr>
              <w:rPr>
                <w:b/>
                <w:i/>
                <w:sz w:val="28"/>
                <w:szCs w:val="28"/>
              </w:rPr>
            </w:pPr>
            <w:r w:rsidRPr="009563AE">
              <w:rPr>
                <w:b/>
                <w:i/>
                <w:sz w:val="28"/>
                <w:szCs w:val="28"/>
              </w:rPr>
              <w:t>#include &lt;stdio.h&gt;</w:t>
            </w:r>
          </w:p>
          <w:p w14:paraId="37055DAD" w14:textId="77777777" w:rsidR="009563AE" w:rsidRPr="009563AE" w:rsidRDefault="009563AE" w:rsidP="009563AE">
            <w:pPr>
              <w:rPr>
                <w:b/>
                <w:i/>
                <w:sz w:val="28"/>
                <w:szCs w:val="28"/>
              </w:rPr>
            </w:pPr>
          </w:p>
          <w:p w14:paraId="63E798AD" w14:textId="77777777" w:rsidR="009563AE" w:rsidRPr="009563AE" w:rsidRDefault="009563AE" w:rsidP="009563AE">
            <w:pPr>
              <w:rPr>
                <w:b/>
                <w:i/>
                <w:sz w:val="28"/>
                <w:szCs w:val="28"/>
              </w:rPr>
            </w:pPr>
            <w:r w:rsidRPr="009563AE">
              <w:rPr>
                <w:b/>
                <w:i/>
                <w:sz w:val="28"/>
                <w:szCs w:val="28"/>
              </w:rPr>
              <w:t>int square(int); // prototype for function square</w:t>
            </w:r>
          </w:p>
          <w:p w14:paraId="46D91517" w14:textId="77777777" w:rsidR="009563AE" w:rsidRPr="009563AE" w:rsidRDefault="009563AE" w:rsidP="009563AE">
            <w:pPr>
              <w:rPr>
                <w:b/>
                <w:i/>
                <w:sz w:val="28"/>
                <w:szCs w:val="28"/>
              </w:rPr>
            </w:pPr>
          </w:p>
          <w:p w14:paraId="110AF0F2" w14:textId="77777777" w:rsidR="009563AE" w:rsidRPr="009563AE" w:rsidRDefault="009563AE" w:rsidP="009563AE">
            <w:pPr>
              <w:rPr>
                <w:b/>
                <w:i/>
                <w:sz w:val="28"/>
                <w:szCs w:val="28"/>
              </w:rPr>
            </w:pPr>
            <w:r w:rsidRPr="009563AE">
              <w:rPr>
                <w:b/>
                <w:i/>
                <w:sz w:val="28"/>
                <w:szCs w:val="28"/>
              </w:rPr>
              <w:t>int main()</w:t>
            </w:r>
          </w:p>
          <w:p w14:paraId="6BCA225E" w14:textId="77777777" w:rsidR="009563AE" w:rsidRPr="009563AE" w:rsidRDefault="009563AE" w:rsidP="009563AE">
            <w:pPr>
              <w:rPr>
                <w:b/>
                <w:i/>
                <w:sz w:val="28"/>
                <w:szCs w:val="28"/>
              </w:rPr>
            </w:pPr>
            <w:r w:rsidRPr="009563AE">
              <w:rPr>
                <w:b/>
                <w:i/>
                <w:sz w:val="28"/>
                <w:szCs w:val="28"/>
              </w:rPr>
              <w:t>{</w:t>
            </w:r>
          </w:p>
          <w:p w14:paraId="449561AA" w14:textId="77777777" w:rsidR="009563AE" w:rsidRPr="009563AE" w:rsidRDefault="009563AE" w:rsidP="009563AE">
            <w:pPr>
              <w:rPr>
                <w:b/>
                <w:i/>
                <w:sz w:val="28"/>
                <w:szCs w:val="28"/>
              </w:rPr>
            </w:pPr>
            <w:r w:rsidRPr="009563AE">
              <w:rPr>
                <w:b/>
                <w:i/>
                <w:sz w:val="28"/>
                <w:szCs w:val="28"/>
              </w:rPr>
              <w:t xml:space="preserve">    int a = 10; // value to square (local automatic variable in main)</w:t>
            </w:r>
          </w:p>
          <w:p w14:paraId="31D097CB" w14:textId="77777777" w:rsidR="009563AE" w:rsidRPr="009563AE" w:rsidRDefault="009563AE" w:rsidP="009563AE">
            <w:pPr>
              <w:rPr>
                <w:b/>
                <w:i/>
                <w:sz w:val="28"/>
                <w:szCs w:val="28"/>
              </w:rPr>
            </w:pPr>
          </w:p>
          <w:p w14:paraId="2A5C02D7" w14:textId="77777777" w:rsidR="009563AE" w:rsidRPr="009563AE" w:rsidRDefault="009563AE" w:rsidP="009563AE">
            <w:pPr>
              <w:rPr>
                <w:b/>
                <w:i/>
                <w:sz w:val="28"/>
                <w:szCs w:val="28"/>
              </w:rPr>
            </w:pPr>
            <w:r w:rsidRPr="009563AE">
              <w:rPr>
                <w:b/>
                <w:i/>
                <w:sz w:val="28"/>
                <w:szCs w:val="28"/>
              </w:rPr>
              <w:t xml:space="preserve">    printf("%d squared: %d\n", a, square(a)); // display a squared</w:t>
            </w:r>
          </w:p>
          <w:p w14:paraId="26E5BF82" w14:textId="77777777" w:rsidR="009563AE" w:rsidRPr="009563AE" w:rsidRDefault="009563AE" w:rsidP="009563AE">
            <w:pPr>
              <w:rPr>
                <w:b/>
                <w:i/>
                <w:sz w:val="28"/>
                <w:szCs w:val="28"/>
              </w:rPr>
            </w:pPr>
            <w:r w:rsidRPr="009563AE">
              <w:rPr>
                <w:b/>
                <w:i/>
                <w:sz w:val="28"/>
                <w:szCs w:val="28"/>
              </w:rPr>
              <w:t>}</w:t>
            </w:r>
          </w:p>
          <w:p w14:paraId="56F0AA0E" w14:textId="77777777" w:rsidR="009563AE" w:rsidRPr="009563AE" w:rsidRDefault="009563AE" w:rsidP="009563AE">
            <w:pPr>
              <w:rPr>
                <w:b/>
                <w:i/>
                <w:sz w:val="28"/>
                <w:szCs w:val="28"/>
              </w:rPr>
            </w:pPr>
          </w:p>
          <w:p w14:paraId="69B8AE08" w14:textId="77777777" w:rsidR="009563AE" w:rsidRPr="009563AE" w:rsidRDefault="009563AE" w:rsidP="009563AE">
            <w:pPr>
              <w:rPr>
                <w:b/>
                <w:i/>
                <w:sz w:val="28"/>
                <w:szCs w:val="28"/>
              </w:rPr>
            </w:pPr>
            <w:r w:rsidRPr="009563AE">
              <w:rPr>
                <w:b/>
                <w:i/>
                <w:sz w:val="28"/>
                <w:szCs w:val="28"/>
              </w:rPr>
              <w:t>// returns the square of an integer</w:t>
            </w:r>
          </w:p>
          <w:p w14:paraId="6CF945AA" w14:textId="77777777" w:rsidR="009563AE" w:rsidRPr="009563AE" w:rsidRDefault="009563AE" w:rsidP="009563AE">
            <w:pPr>
              <w:rPr>
                <w:b/>
                <w:i/>
                <w:sz w:val="28"/>
                <w:szCs w:val="28"/>
              </w:rPr>
            </w:pPr>
            <w:r w:rsidRPr="009563AE">
              <w:rPr>
                <w:b/>
                <w:i/>
                <w:sz w:val="28"/>
                <w:szCs w:val="28"/>
              </w:rPr>
              <w:t>int square(int x) // x is a local variable</w:t>
            </w:r>
          </w:p>
          <w:p w14:paraId="31F28604" w14:textId="77777777" w:rsidR="009563AE" w:rsidRPr="009563AE" w:rsidRDefault="009563AE" w:rsidP="009563AE">
            <w:pPr>
              <w:rPr>
                <w:b/>
                <w:i/>
                <w:sz w:val="28"/>
                <w:szCs w:val="28"/>
              </w:rPr>
            </w:pPr>
            <w:r w:rsidRPr="009563AE">
              <w:rPr>
                <w:b/>
                <w:i/>
                <w:sz w:val="28"/>
                <w:szCs w:val="28"/>
              </w:rPr>
              <w:t>{</w:t>
            </w:r>
          </w:p>
          <w:p w14:paraId="400C19A6" w14:textId="77777777" w:rsidR="009563AE" w:rsidRPr="009563AE" w:rsidRDefault="009563AE" w:rsidP="009563AE">
            <w:pPr>
              <w:rPr>
                <w:b/>
                <w:i/>
                <w:sz w:val="28"/>
                <w:szCs w:val="28"/>
              </w:rPr>
            </w:pPr>
            <w:r w:rsidRPr="009563AE">
              <w:rPr>
                <w:b/>
                <w:i/>
                <w:sz w:val="28"/>
                <w:szCs w:val="28"/>
              </w:rPr>
              <w:t xml:space="preserve">    return x * x; // calculate square and return result</w:t>
            </w:r>
          </w:p>
          <w:p w14:paraId="4394FF91" w14:textId="71D5DEE9" w:rsidR="00BF194F" w:rsidRDefault="009563AE" w:rsidP="00CD60BE">
            <w:pPr>
              <w:rPr>
                <w:b/>
                <w:i/>
                <w:sz w:val="28"/>
                <w:szCs w:val="28"/>
              </w:rPr>
            </w:pPr>
            <w:r w:rsidRPr="009563AE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681BA951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6A3850BC" w14:textId="77777777" w:rsidTr="00CD60BE">
        <w:tc>
          <w:tcPr>
            <w:tcW w:w="9576" w:type="dxa"/>
            <w:shd w:val="clear" w:color="auto" w:fill="8DB3E2" w:themeFill="text2" w:themeFillTint="66"/>
          </w:tcPr>
          <w:p w14:paraId="083B6903" w14:textId="77777777" w:rsidR="00BF194F" w:rsidRDefault="00BF194F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3AFB792E" w14:textId="77777777" w:rsidTr="00CD60BE">
        <w:tc>
          <w:tcPr>
            <w:tcW w:w="9576" w:type="dxa"/>
          </w:tcPr>
          <w:p w14:paraId="0D7E226D" w14:textId="532CD4B4" w:rsidR="00BF194F" w:rsidRPr="00957B91" w:rsidRDefault="001A5FF7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9E8E743" wp14:editId="7DFBC564">
                  <wp:extent cx="5349047" cy="1767096"/>
                  <wp:effectExtent l="0" t="0" r="10795" b="1143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03-05 at 1.38.33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500" cy="176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49B6C" w14:textId="77777777" w:rsidR="00BF194F" w:rsidRDefault="00BF194F" w:rsidP="00BF194F">
      <w:pPr>
        <w:jc w:val="center"/>
        <w:rPr>
          <w:b/>
          <w:i/>
          <w:sz w:val="28"/>
          <w:szCs w:val="28"/>
        </w:rPr>
      </w:pPr>
    </w:p>
    <w:p w14:paraId="4FE3B3CB" w14:textId="77777777" w:rsidR="00876700" w:rsidRDefault="008767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1AAB638A" w14:textId="1DEAB30D" w:rsidR="00BF194F" w:rsidRDefault="00CE546C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5-11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43A50410" w14:textId="77777777" w:rsidTr="00CD60BE">
        <w:tc>
          <w:tcPr>
            <w:tcW w:w="9576" w:type="dxa"/>
            <w:shd w:val="clear" w:color="auto" w:fill="8DB3E2" w:themeFill="text2" w:themeFillTint="66"/>
          </w:tcPr>
          <w:p w14:paraId="3C166ECA" w14:textId="77777777" w:rsidR="00BF194F" w:rsidRDefault="00BF194F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20A792AB" w14:textId="77777777" w:rsidTr="00CD60BE">
        <w:tc>
          <w:tcPr>
            <w:tcW w:w="9576" w:type="dxa"/>
          </w:tcPr>
          <w:p w14:paraId="4FC78027" w14:textId="77777777" w:rsidR="001A5FF7" w:rsidRPr="001A5FF7" w:rsidRDefault="001A5FF7" w:rsidP="001A5FF7">
            <w:pPr>
              <w:rPr>
                <w:b/>
                <w:i/>
                <w:sz w:val="28"/>
                <w:szCs w:val="28"/>
              </w:rPr>
            </w:pPr>
            <w:r w:rsidRPr="001A5FF7">
              <w:rPr>
                <w:b/>
                <w:i/>
                <w:sz w:val="28"/>
                <w:szCs w:val="28"/>
              </w:rPr>
              <w:t>// Fig. 5.11: fig05_11.c</w:t>
            </w:r>
          </w:p>
          <w:p w14:paraId="338C2F89" w14:textId="77777777" w:rsidR="001A5FF7" w:rsidRPr="001A5FF7" w:rsidRDefault="001A5FF7" w:rsidP="001A5FF7">
            <w:pPr>
              <w:rPr>
                <w:b/>
                <w:i/>
                <w:sz w:val="28"/>
                <w:szCs w:val="28"/>
              </w:rPr>
            </w:pPr>
            <w:r w:rsidRPr="001A5FF7">
              <w:rPr>
                <w:b/>
                <w:i/>
                <w:sz w:val="28"/>
                <w:szCs w:val="28"/>
              </w:rPr>
              <w:t>// Shifted, scaled random integers produced by 1 + rand() % 6.</w:t>
            </w:r>
          </w:p>
          <w:p w14:paraId="24086CAB" w14:textId="77777777" w:rsidR="001A5FF7" w:rsidRPr="001A5FF7" w:rsidRDefault="001A5FF7" w:rsidP="001A5FF7">
            <w:pPr>
              <w:rPr>
                <w:b/>
                <w:i/>
                <w:sz w:val="28"/>
                <w:szCs w:val="28"/>
              </w:rPr>
            </w:pPr>
            <w:r w:rsidRPr="001A5FF7">
              <w:rPr>
                <w:b/>
                <w:i/>
                <w:sz w:val="28"/>
                <w:szCs w:val="28"/>
              </w:rPr>
              <w:t>#include &lt;stdio.h&gt;</w:t>
            </w:r>
          </w:p>
          <w:p w14:paraId="723DA40D" w14:textId="77777777" w:rsidR="001A5FF7" w:rsidRPr="001A5FF7" w:rsidRDefault="001A5FF7" w:rsidP="001A5FF7">
            <w:pPr>
              <w:rPr>
                <w:b/>
                <w:i/>
                <w:sz w:val="28"/>
                <w:szCs w:val="28"/>
              </w:rPr>
            </w:pPr>
            <w:r w:rsidRPr="001A5FF7">
              <w:rPr>
                <w:b/>
                <w:i/>
                <w:sz w:val="28"/>
                <w:szCs w:val="28"/>
              </w:rPr>
              <w:t>#include &lt;stdlib.h&gt;</w:t>
            </w:r>
          </w:p>
          <w:p w14:paraId="41CB6EF3" w14:textId="77777777" w:rsidR="001A5FF7" w:rsidRPr="001A5FF7" w:rsidRDefault="001A5FF7" w:rsidP="001A5FF7">
            <w:pPr>
              <w:rPr>
                <w:b/>
                <w:i/>
                <w:sz w:val="28"/>
                <w:szCs w:val="28"/>
              </w:rPr>
            </w:pPr>
          </w:p>
          <w:p w14:paraId="346C2D3B" w14:textId="77777777" w:rsidR="001A5FF7" w:rsidRPr="001A5FF7" w:rsidRDefault="001A5FF7" w:rsidP="001A5FF7">
            <w:pPr>
              <w:rPr>
                <w:b/>
                <w:i/>
                <w:sz w:val="28"/>
                <w:szCs w:val="28"/>
              </w:rPr>
            </w:pPr>
            <w:r w:rsidRPr="001A5FF7">
              <w:rPr>
                <w:b/>
                <w:i/>
                <w:sz w:val="28"/>
                <w:szCs w:val="28"/>
              </w:rPr>
              <w:t>int main(void)</w:t>
            </w:r>
          </w:p>
          <w:p w14:paraId="350FF8D1" w14:textId="77777777" w:rsidR="001A5FF7" w:rsidRPr="001A5FF7" w:rsidRDefault="001A5FF7" w:rsidP="001A5FF7">
            <w:pPr>
              <w:rPr>
                <w:b/>
                <w:i/>
                <w:sz w:val="28"/>
                <w:szCs w:val="28"/>
              </w:rPr>
            </w:pPr>
            <w:r w:rsidRPr="001A5FF7">
              <w:rPr>
                <w:b/>
                <w:i/>
                <w:sz w:val="28"/>
                <w:szCs w:val="28"/>
              </w:rPr>
              <w:t>{</w:t>
            </w:r>
          </w:p>
          <w:p w14:paraId="40C92F3C" w14:textId="77777777" w:rsidR="001A5FF7" w:rsidRPr="001A5FF7" w:rsidRDefault="001A5FF7" w:rsidP="001A5FF7">
            <w:pPr>
              <w:rPr>
                <w:b/>
                <w:i/>
                <w:sz w:val="28"/>
                <w:szCs w:val="28"/>
              </w:rPr>
            </w:pPr>
            <w:r w:rsidRPr="001A5FF7">
              <w:rPr>
                <w:b/>
                <w:i/>
                <w:sz w:val="28"/>
                <w:szCs w:val="28"/>
              </w:rPr>
              <w:t xml:space="preserve">    // loop 20 times</w:t>
            </w:r>
          </w:p>
          <w:p w14:paraId="0125EB50" w14:textId="77777777" w:rsidR="001A5FF7" w:rsidRPr="001A5FF7" w:rsidRDefault="001A5FF7" w:rsidP="001A5FF7">
            <w:pPr>
              <w:rPr>
                <w:b/>
                <w:i/>
                <w:sz w:val="28"/>
                <w:szCs w:val="28"/>
              </w:rPr>
            </w:pPr>
            <w:r w:rsidRPr="001A5FF7">
              <w:rPr>
                <w:b/>
                <w:i/>
                <w:sz w:val="28"/>
                <w:szCs w:val="28"/>
              </w:rPr>
              <w:t xml:space="preserve">    for (unsigned int i = 1; i &lt;= 20; ++i) {</w:t>
            </w:r>
          </w:p>
          <w:p w14:paraId="26C11FBA" w14:textId="77777777" w:rsidR="001A5FF7" w:rsidRPr="001A5FF7" w:rsidRDefault="001A5FF7" w:rsidP="001A5FF7">
            <w:pPr>
              <w:rPr>
                <w:b/>
                <w:i/>
                <w:sz w:val="28"/>
                <w:szCs w:val="28"/>
              </w:rPr>
            </w:pPr>
          </w:p>
          <w:p w14:paraId="59EAD6DF" w14:textId="77777777" w:rsidR="001A5FF7" w:rsidRPr="001A5FF7" w:rsidRDefault="001A5FF7" w:rsidP="001A5FF7">
            <w:pPr>
              <w:rPr>
                <w:b/>
                <w:i/>
                <w:sz w:val="28"/>
                <w:szCs w:val="28"/>
              </w:rPr>
            </w:pPr>
            <w:r w:rsidRPr="001A5FF7">
              <w:rPr>
                <w:b/>
                <w:i/>
                <w:sz w:val="28"/>
                <w:szCs w:val="28"/>
              </w:rPr>
              <w:t xml:space="preserve">        // pick random number from 1 to 6 and output it</w:t>
            </w:r>
          </w:p>
          <w:p w14:paraId="2142061D" w14:textId="77777777" w:rsidR="001A5FF7" w:rsidRPr="001A5FF7" w:rsidRDefault="001A5FF7" w:rsidP="001A5FF7">
            <w:pPr>
              <w:rPr>
                <w:b/>
                <w:i/>
                <w:sz w:val="28"/>
                <w:szCs w:val="28"/>
              </w:rPr>
            </w:pPr>
            <w:r w:rsidRPr="001A5FF7">
              <w:rPr>
                <w:b/>
                <w:i/>
                <w:sz w:val="28"/>
                <w:szCs w:val="28"/>
              </w:rPr>
              <w:t xml:space="preserve">        printf("%10d", 1 + (rand() % 6));</w:t>
            </w:r>
          </w:p>
          <w:p w14:paraId="7CF14147" w14:textId="77777777" w:rsidR="001A5FF7" w:rsidRPr="001A5FF7" w:rsidRDefault="001A5FF7" w:rsidP="001A5FF7">
            <w:pPr>
              <w:rPr>
                <w:b/>
                <w:i/>
                <w:sz w:val="28"/>
                <w:szCs w:val="28"/>
              </w:rPr>
            </w:pPr>
          </w:p>
          <w:p w14:paraId="4E622A37" w14:textId="77777777" w:rsidR="001A5FF7" w:rsidRPr="001A5FF7" w:rsidRDefault="001A5FF7" w:rsidP="001A5FF7">
            <w:pPr>
              <w:rPr>
                <w:b/>
                <w:i/>
                <w:sz w:val="28"/>
                <w:szCs w:val="28"/>
              </w:rPr>
            </w:pPr>
            <w:r w:rsidRPr="001A5FF7">
              <w:rPr>
                <w:b/>
                <w:i/>
                <w:sz w:val="28"/>
                <w:szCs w:val="28"/>
              </w:rPr>
              <w:t xml:space="preserve">        // if counter is divisible by 5, begin new line of output</w:t>
            </w:r>
          </w:p>
          <w:p w14:paraId="26FA6FB3" w14:textId="77777777" w:rsidR="001A5FF7" w:rsidRPr="001A5FF7" w:rsidRDefault="001A5FF7" w:rsidP="001A5FF7">
            <w:pPr>
              <w:rPr>
                <w:b/>
                <w:i/>
                <w:sz w:val="28"/>
                <w:szCs w:val="28"/>
              </w:rPr>
            </w:pPr>
            <w:r w:rsidRPr="001A5FF7">
              <w:rPr>
                <w:b/>
                <w:i/>
                <w:sz w:val="28"/>
                <w:szCs w:val="28"/>
              </w:rPr>
              <w:t xml:space="preserve">        if (i % 5 == 0) {</w:t>
            </w:r>
          </w:p>
          <w:p w14:paraId="709BF932" w14:textId="77777777" w:rsidR="001A5FF7" w:rsidRPr="001A5FF7" w:rsidRDefault="001A5FF7" w:rsidP="001A5FF7">
            <w:pPr>
              <w:rPr>
                <w:b/>
                <w:i/>
                <w:sz w:val="28"/>
                <w:szCs w:val="28"/>
              </w:rPr>
            </w:pPr>
            <w:r w:rsidRPr="001A5FF7">
              <w:rPr>
                <w:b/>
                <w:i/>
                <w:sz w:val="28"/>
                <w:szCs w:val="28"/>
              </w:rPr>
              <w:t xml:space="preserve">            puts("");</w:t>
            </w:r>
          </w:p>
          <w:p w14:paraId="2AB3E4D5" w14:textId="77777777" w:rsidR="001A5FF7" w:rsidRPr="001A5FF7" w:rsidRDefault="001A5FF7" w:rsidP="001A5FF7">
            <w:pPr>
              <w:rPr>
                <w:b/>
                <w:i/>
                <w:sz w:val="28"/>
                <w:szCs w:val="28"/>
              </w:rPr>
            </w:pPr>
            <w:r w:rsidRPr="001A5FF7">
              <w:rPr>
                <w:b/>
                <w:i/>
                <w:sz w:val="28"/>
                <w:szCs w:val="28"/>
              </w:rPr>
              <w:t xml:space="preserve">        }</w:t>
            </w:r>
          </w:p>
          <w:p w14:paraId="525E87FC" w14:textId="77777777" w:rsidR="001A5FF7" w:rsidRPr="001A5FF7" w:rsidRDefault="001A5FF7" w:rsidP="001A5FF7">
            <w:pPr>
              <w:rPr>
                <w:b/>
                <w:i/>
                <w:sz w:val="28"/>
                <w:szCs w:val="28"/>
              </w:rPr>
            </w:pPr>
            <w:r w:rsidRPr="001A5FF7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2C99BAFF" w14:textId="2EBE0EFE" w:rsidR="00BF194F" w:rsidRDefault="001A5FF7" w:rsidP="00CD60BE">
            <w:pPr>
              <w:rPr>
                <w:b/>
                <w:i/>
                <w:sz w:val="28"/>
                <w:szCs w:val="28"/>
              </w:rPr>
            </w:pPr>
            <w:r w:rsidRPr="001A5FF7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57B26F47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5B0A9D33" w14:textId="77777777" w:rsidTr="00CD60BE">
        <w:tc>
          <w:tcPr>
            <w:tcW w:w="9576" w:type="dxa"/>
            <w:shd w:val="clear" w:color="auto" w:fill="8DB3E2" w:themeFill="text2" w:themeFillTint="66"/>
          </w:tcPr>
          <w:p w14:paraId="7363E9BB" w14:textId="77777777" w:rsidR="00BF194F" w:rsidRDefault="00BF194F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7084B28F" w14:textId="77777777" w:rsidTr="00CD60BE">
        <w:tc>
          <w:tcPr>
            <w:tcW w:w="9576" w:type="dxa"/>
          </w:tcPr>
          <w:p w14:paraId="413D8784" w14:textId="7DB36E8B" w:rsidR="00BF194F" w:rsidRPr="00957B91" w:rsidRDefault="001A5FF7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67A4D15D" wp14:editId="67982D77">
                  <wp:extent cx="5577647" cy="1898503"/>
                  <wp:effectExtent l="0" t="0" r="1079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8-03-05 at 1.47.20 P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130" cy="1904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30F76" w14:textId="77777777" w:rsidR="00BF194F" w:rsidRDefault="00BF194F" w:rsidP="00BF194F">
      <w:pPr>
        <w:rPr>
          <w:b/>
          <w:i/>
          <w:sz w:val="28"/>
          <w:szCs w:val="28"/>
        </w:rPr>
      </w:pPr>
    </w:p>
    <w:p w14:paraId="46B7974C" w14:textId="77777777" w:rsidR="00876700" w:rsidRDefault="008767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2F34F0EB" w14:textId="6D7543D1" w:rsidR="00BF194F" w:rsidRDefault="00CE546C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5-12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51B23EBB" w14:textId="77777777" w:rsidTr="00CD60BE">
        <w:tc>
          <w:tcPr>
            <w:tcW w:w="9576" w:type="dxa"/>
            <w:shd w:val="clear" w:color="auto" w:fill="8DB3E2" w:themeFill="text2" w:themeFillTint="66"/>
          </w:tcPr>
          <w:p w14:paraId="1D0B330D" w14:textId="77777777" w:rsidR="00BF194F" w:rsidRDefault="00BF194F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0A827B56" w14:textId="77777777" w:rsidTr="00CD60BE">
        <w:tc>
          <w:tcPr>
            <w:tcW w:w="9576" w:type="dxa"/>
          </w:tcPr>
          <w:p w14:paraId="240B8FBE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>// Fig. 5.12: fig05_12.c</w:t>
            </w:r>
          </w:p>
          <w:p w14:paraId="6A963201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>// Rolling a six-headed die 60,000,000 times.</w:t>
            </w:r>
          </w:p>
          <w:p w14:paraId="1F09433B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>#include &lt;stdio.h&gt;</w:t>
            </w:r>
          </w:p>
          <w:p w14:paraId="4164F35E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>#include&lt;stdlib.h&gt;</w:t>
            </w:r>
          </w:p>
          <w:p w14:paraId="58D93B2F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</w:p>
          <w:p w14:paraId="20C05258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>int main (void)</w:t>
            </w:r>
          </w:p>
          <w:p w14:paraId="0D23AC66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>{</w:t>
            </w:r>
          </w:p>
          <w:p w14:paraId="2C9981E6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unsigned int frequency1 = 0; // rolled 1 counter</w:t>
            </w:r>
          </w:p>
          <w:p w14:paraId="18191AEA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unsigned int frequency2 = 0; // rolled 2 counter</w:t>
            </w:r>
          </w:p>
          <w:p w14:paraId="162A4BFE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unsigned int frequency3 = 0; // rolled 3 counter</w:t>
            </w:r>
          </w:p>
          <w:p w14:paraId="6FB1FF99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unsigned int frequency4 = 0; // rolled 4 counter</w:t>
            </w:r>
          </w:p>
          <w:p w14:paraId="1AA796DB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unsigned int frequency5 = 0; // rolled 5 counter</w:t>
            </w:r>
          </w:p>
          <w:p w14:paraId="2A531638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unsigned int frequency6 = 0; // rolled 6 counter</w:t>
            </w:r>
          </w:p>
          <w:p w14:paraId="508820D5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</w:p>
          <w:p w14:paraId="116077F4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// loop 60000000 times and summarize results</w:t>
            </w:r>
          </w:p>
          <w:p w14:paraId="3CE686AF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for (unsigned int roll = 1; roll &lt;= 60000000; ++roll) {</w:t>
            </w:r>
          </w:p>
          <w:p w14:paraId="72C9C681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int face = 1 + rand() % 6; // random number from 1 to 6</w:t>
            </w:r>
          </w:p>
          <w:p w14:paraId="41D14863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</w:p>
          <w:p w14:paraId="14D2CBD1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// determine face value and increment appropriate counter</w:t>
            </w:r>
          </w:p>
          <w:p w14:paraId="75E1E032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switch (face) {</w:t>
            </w:r>
          </w:p>
          <w:p w14:paraId="7562E51B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</w:p>
          <w:p w14:paraId="6DFC4241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    case 1: // rolled 1</w:t>
            </w:r>
          </w:p>
          <w:p w14:paraId="0186A4CA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    ++frequency1;</w:t>
            </w:r>
          </w:p>
          <w:p w14:paraId="256C7F86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    break;</w:t>
            </w:r>
          </w:p>
          <w:p w14:paraId="4E64FC9D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</w:p>
          <w:p w14:paraId="133BFC93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    case 2: // rolled 1</w:t>
            </w:r>
          </w:p>
          <w:p w14:paraId="7F5553FD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    ++frequency2;</w:t>
            </w:r>
          </w:p>
          <w:p w14:paraId="078400C8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    break;</w:t>
            </w:r>
          </w:p>
          <w:p w14:paraId="6E1EB379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</w:p>
          <w:p w14:paraId="2AD8195A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    case 3: // rolled 1</w:t>
            </w:r>
          </w:p>
          <w:p w14:paraId="3F5156DB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    ++frequency3;</w:t>
            </w:r>
          </w:p>
          <w:p w14:paraId="2E7DDC23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    break;</w:t>
            </w:r>
          </w:p>
          <w:p w14:paraId="2D72F69E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</w:p>
          <w:p w14:paraId="2E6BE550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    case 4: // rolled 1</w:t>
            </w:r>
          </w:p>
          <w:p w14:paraId="7C4906B3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    ++frequency4;</w:t>
            </w:r>
          </w:p>
          <w:p w14:paraId="1892FCA9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    break;</w:t>
            </w:r>
          </w:p>
          <w:p w14:paraId="59F3AE25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</w:p>
          <w:p w14:paraId="746C979B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    case 5: // rolled 1</w:t>
            </w:r>
          </w:p>
          <w:p w14:paraId="0501112B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    ++frequency5;</w:t>
            </w:r>
          </w:p>
          <w:p w14:paraId="14FC5BD7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    break;</w:t>
            </w:r>
          </w:p>
          <w:p w14:paraId="305C09F1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</w:p>
          <w:p w14:paraId="55F63D4A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    case 6: // rolled 1</w:t>
            </w:r>
          </w:p>
          <w:p w14:paraId="629A1872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    ++frequency6;</w:t>
            </w:r>
          </w:p>
          <w:p w14:paraId="4CA8C214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    break; // optional</w:t>
            </w:r>
          </w:p>
          <w:p w14:paraId="012A4BFE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    }</w:t>
            </w:r>
          </w:p>
          <w:p w14:paraId="4EB1F0C4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}</w:t>
            </w:r>
          </w:p>
          <w:p w14:paraId="1B6E7077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</w:p>
          <w:p w14:paraId="76DD3B53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// display results in tabular format</w:t>
            </w:r>
          </w:p>
          <w:p w14:paraId="2039E4E7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printf("%s%13s\n", "Face", "Frequency");</w:t>
            </w:r>
          </w:p>
          <w:p w14:paraId="680F2E3C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printf("   1%13u\n", frequency1);</w:t>
            </w:r>
          </w:p>
          <w:p w14:paraId="296D961B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printf("   2%13u\n", frequency2);</w:t>
            </w:r>
          </w:p>
          <w:p w14:paraId="6C244945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printf("   3%13u\n", frequency3);</w:t>
            </w:r>
          </w:p>
          <w:p w14:paraId="471BD680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printf("   4%13u\n", frequency4);</w:t>
            </w:r>
          </w:p>
          <w:p w14:paraId="1200BED9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printf("   5%13u\n", frequency5);</w:t>
            </w:r>
          </w:p>
          <w:p w14:paraId="41A65636" w14:textId="77777777" w:rsidR="003F5644" w:rsidRPr="003F5644" w:rsidRDefault="003F5644" w:rsidP="003F5644">
            <w:pPr>
              <w:rPr>
                <w:b/>
                <w:i/>
                <w:sz w:val="17"/>
                <w:szCs w:val="17"/>
              </w:rPr>
            </w:pPr>
            <w:r w:rsidRPr="003F5644">
              <w:rPr>
                <w:b/>
                <w:i/>
                <w:sz w:val="17"/>
                <w:szCs w:val="17"/>
              </w:rPr>
              <w:t xml:space="preserve">    printf("   6%13u\n", frequency6);</w:t>
            </w:r>
          </w:p>
          <w:p w14:paraId="3E1D70F0" w14:textId="0F0ABF07" w:rsidR="00BF194F" w:rsidRDefault="003F5644" w:rsidP="00CD60BE">
            <w:pPr>
              <w:rPr>
                <w:b/>
                <w:i/>
                <w:sz w:val="28"/>
                <w:szCs w:val="28"/>
              </w:rPr>
            </w:pPr>
            <w:r w:rsidRPr="003F5644">
              <w:rPr>
                <w:b/>
                <w:i/>
                <w:sz w:val="17"/>
                <w:szCs w:val="17"/>
              </w:rPr>
              <w:t>}</w:t>
            </w:r>
          </w:p>
        </w:tc>
      </w:tr>
    </w:tbl>
    <w:p w14:paraId="4AC2450B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31A46954" w14:textId="77777777" w:rsidTr="00CD60BE">
        <w:tc>
          <w:tcPr>
            <w:tcW w:w="9576" w:type="dxa"/>
            <w:shd w:val="clear" w:color="auto" w:fill="8DB3E2" w:themeFill="text2" w:themeFillTint="66"/>
          </w:tcPr>
          <w:p w14:paraId="19DF96AF" w14:textId="77777777" w:rsidR="00BF194F" w:rsidRDefault="00BF194F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Output</w:t>
            </w:r>
          </w:p>
        </w:tc>
      </w:tr>
      <w:tr w:rsidR="00BF194F" w:rsidRPr="00957B91" w14:paraId="6A54AF98" w14:textId="77777777" w:rsidTr="00CD60BE">
        <w:tc>
          <w:tcPr>
            <w:tcW w:w="9576" w:type="dxa"/>
          </w:tcPr>
          <w:p w14:paraId="0B69865F" w14:textId="37EB54E8" w:rsidR="00BF194F" w:rsidRPr="00957B91" w:rsidRDefault="003F5644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A25074B" wp14:editId="3B01FAB8">
                  <wp:extent cx="5747918" cy="236816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8-03-05 at 2.02.11 PM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037" cy="237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14631" w14:textId="77777777" w:rsidR="00BF194F" w:rsidRDefault="00BF194F" w:rsidP="00BF194F">
      <w:pPr>
        <w:rPr>
          <w:b/>
          <w:i/>
          <w:sz w:val="28"/>
          <w:szCs w:val="28"/>
        </w:rPr>
      </w:pPr>
    </w:p>
    <w:p w14:paraId="67B5C005" w14:textId="77777777" w:rsidR="00876700" w:rsidRDefault="008767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564E95D3" w14:textId="036C2AE2" w:rsidR="00BF194F" w:rsidRDefault="00876700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</w:t>
      </w:r>
      <w:r w:rsidR="00706026">
        <w:rPr>
          <w:b/>
          <w:i/>
          <w:sz w:val="28"/>
          <w:szCs w:val="28"/>
        </w:rPr>
        <w:t xml:space="preserve"> 5-13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06BFC8F7" w14:textId="77777777" w:rsidTr="00CD60BE">
        <w:tc>
          <w:tcPr>
            <w:tcW w:w="9576" w:type="dxa"/>
            <w:shd w:val="clear" w:color="auto" w:fill="8DB3E2" w:themeFill="text2" w:themeFillTint="66"/>
          </w:tcPr>
          <w:p w14:paraId="1FD69932" w14:textId="77777777" w:rsidR="00BF194F" w:rsidRDefault="00BF194F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7AF16A3F" w14:textId="77777777" w:rsidTr="00CD60BE">
        <w:tc>
          <w:tcPr>
            <w:tcW w:w="9576" w:type="dxa"/>
          </w:tcPr>
          <w:p w14:paraId="1A55D3C5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  <w:r w:rsidRPr="005C2313">
              <w:rPr>
                <w:b/>
                <w:i/>
                <w:sz w:val="34"/>
                <w:szCs w:val="34"/>
              </w:rPr>
              <w:t>// Fig. 5.13: fig05_13.c</w:t>
            </w:r>
          </w:p>
          <w:p w14:paraId="69A9FC5D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  <w:r w:rsidRPr="005C2313">
              <w:rPr>
                <w:b/>
                <w:i/>
                <w:sz w:val="34"/>
                <w:szCs w:val="34"/>
              </w:rPr>
              <w:t>// Randomizing the die-rolling program.</w:t>
            </w:r>
          </w:p>
          <w:p w14:paraId="394366C9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  <w:r w:rsidRPr="005C2313">
              <w:rPr>
                <w:b/>
                <w:i/>
                <w:sz w:val="34"/>
                <w:szCs w:val="34"/>
              </w:rPr>
              <w:t>#include &lt;stdlib.h&gt;</w:t>
            </w:r>
          </w:p>
          <w:p w14:paraId="69CAEF2E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  <w:r w:rsidRPr="005C2313">
              <w:rPr>
                <w:b/>
                <w:i/>
                <w:sz w:val="34"/>
                <w:szCs w:val="34"/>
              </w:rPr>
              <w:t>#include &lt;stdio.h&gt;</w:t>
            </w:r>
          </w:p>
          <w:p w14:paraId="2946A076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</w:p>
          <w:p w14:paraId="1586A629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  <w:r w:rsidRPr="005C2313">
              <w:rPr>
                <w:b/>
                <w:i/>
                <w:sz w:val="34"/>
                <w:szCs w:val="34"/>
              </w:rPr>
              <w:t>int main(void)</w:t>
            </w:r>
          </w:p>
          <w:p w14:paraId="69A13DD2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  <w:r w:rsidRPr="005C2313">
              <w:rPr>
                <w:b/>
                <w:i/>
                <w:sz w:val="34"/>
                <w:szCs w:val="34"/>
              </w:rPr>
              <w:t>{</w:t>
            </w:r>
          </w:p>
          <w:p w14:paraId="69CD93B4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  <w:r w:rsidRPr="005C2313">
              <w:rPr>
                <w:b/>
                <w:i/>
                <w:sz w:val="34"/>
                <w:szCs w:val="34"/>
              </w:rPr>
              <w:t xml:space="preserve">    unsigned int seed; // number used to seed the random number generator</w:t>
            </w:r>
          </w:p>
          <w:p w14:paraId="0EA8483F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</w:p>
          <w:p w14:paraId="68E842EB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  <w:r w:rsidRPr="005C2313">
              <w:rPr>
                <w:b/>
                <w:i/>
                <w:sz w:val="34"/>
                <w:szCs w:val="34"/>
              </w:rPr>
              <w:t xml:space="preserve">    printf("%s", "Enter seed: ");</w:t>
            </w:r>
          </w:p>
          <w:p w14:paraId="315C2DC1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  <w:r w:rsidRPr="005C2313">
              <w:rPr>
                <w:b/>
                <w:i/>
                <w:sz w:val="34"/>
                <w:szCs w:val="34"/>
              </w:rPr>
              <w:t xml:space="preserve">    scanf("%u", &amp;seed); // note %u for unsigned int</w:t>
            </w:r>
          </w:p>
          <w:p w14:paraId="38540CAC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</w:p>
          <w:p w14:paraId="0B76E7DF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  <w:r w:rsidRPr="005C2313">
              <w:rPr>
                <w:b/>
                <w:i/>
                <w:sz w:val="34"/>
                <w:szCs w:val="34"/>
              </w:rPr>
              <w:t xml:space="preserve">    srand(seed); // seed the random number generator</w:t>
            </w:r>
          </w:p>
          <w:p w14:paraId="6BAA1121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</w:p>
          <w:p w14:paraId="766004E3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  <w:r w:rsidRPr="005C2313">
              <w:rPr>
                <w:b/>
                <w:i/>
                <w:sz w:val="34"/>
                <w:szCs w:val="34"/>
              </w:rPr>
              <w:t xml:space="preserve">    // loop 10 times</w:t>
            </w:r>
          </w:p>
          <w:p w14:paraId="5CA879DD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  <w:r w:rsidRPr="005C2313">
              <w:rPr>
                <w:b/>
                <w:i/>
                <w:sz w:val="34"/>
                <w:szCs w:val="34"/>
              </w:rPr>
              <w:t xml:space="preserve">    for(unsigned int i = 1; i &lt;= 10; ++i) {</w:t>
            </w:r>
          </w:p>
          <w:p w14:paraId="465807CC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</w:p>
          <w:p w14:paraId="3A300842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  <w:r w:rsidRPr="005C2313">
              <w:rPr>
                <w:b/>
                <w:i/>
                <w:sz w:val="34"/>
                <w:szCs w:val="34"/>
              </w:rPr>
              <w:t xml:space="preserve">        // pick a random number from 1 to 6 and output it</w:t>
            </w:r>
          </w:p>
          <w:p w14:paraId="5FB99C13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  <w:r w:rsidRPr="005C2313">
              <w:rPr>
                <w:b/>
                <w:i/>
                <w:sz w:val="34"/>
                <w:szCs w:val="34"/>
              </w:rPr>
              <w:t xml:space="preserve">        printf("%10d", 1 + (rand() % 6));</w:t>
            </w:r>
          </w:p>
          <w:p w14:paraId="6EA56568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</w:p>
          <w:p w14:paraId="5A30452F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  <w:r w:rsidRPr="005C2313">
              <w:rPr>
                <w:b/>
                <w:i/>
                <w:sz w:val="34"/>
                <w:szCs w:val="34"/>
              </w:rPr>
              <w:t xml:space="preserve">        // if counter is divisible by 5, begin a new line of output</w:t>
            </w:r>
          </w:p>
          <w:p w14:paraId="08DB0667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  <w:r w:rsidRPr="005C2313">
              <w:rPr>
                <w:b/>
                <w:i/>
                <w:sz w:val="34"/>
                <w:szCs w:val="34"/>
              </w:rPr>
              <w:t xml:space="preserve">        if(i % 5 == 0) {</w:t>
            </w:r>
          </w:p>
          <w:p w14:paraId="5591473A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  <w:r w:rsidRPr="005C2313">
              <w:rPr>
                <w:b/>
                <w:i/>
                <w:sz w:val="34"/>
                <w:szCs w:val="34"/>
              </w:rPr>
              <w:t xml:space="preserve">            puts("");</w:t>
            </w:r>
          </w:p>
          <w:p w14:paraId="4166638C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  <w:r w:rsidRPr="005C2313">
              <w:rPr>
                <w:b/>
                <w:i/>
                <w:sz w:val="34"/>
                <w:szCs w:val="34"/>
              </w:rPr>
              <w:t xml:space="preserve">        }</w:t>
            </w:r>
          </w:p>
          <w:p w14:paraId="1005C5C8" w14:textId="77777777" w:rsidR="00E135AE" w:rsidRPr="005C2313" w:rsidRDefault="00E135AE" w:rsidP="00E135AE">
            <w:pPr>
              <w:rPr>
                <w:b/>
                <w:i/>
                <w:sz w:val="34"/>
                <w:szCs w:val="34"/>
              </w:rPr>
            </w:pPr>
            <w:r w:rsidRPr="005C2313">
              <w:rPr>
                <w:b/>
                <w:i/>
                <w:sz w:val="34"/>
                <w:szCs w:val="34"/>
              </w:rPr>
              <w:t xml:space="preserve">    }</w:t>
            </w:r>
          </w:p>
          <w:p w14:paraId="068D6F3F" w14:textId="2396F60E" w:rsidR="00BF194F" w:rsidRDefault="00E135AE" w:rsidP="00CD60BE">
            <w:pPr>
              <w:rPr>
                <w:b/>
                <w:i/>
                <w:sz w:val="28"/>
                <w:szCs w:val="28"/>
              </w:rPr>
            </w:pPr>
            <w:r w:rsidRPr="005C2313">
              <w:rPr>
                <w:b/>
                <w:i/>
                <w:sz w:val="34"/>
                <w:szCs w:val="34"/>
              </w:rPr>
              <w:t>}</w:t>
            </w:r>
          </w:p>
        </w:tc>
      </w:tr>
    </w:tbl>
    <w:p w14:paraId="1A85F317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5EA444CD" w14:textId="77777777" w:rsidTr="00CD60BE">
        <w:tc>
          <w:tcPr>
            <w:tcW w:w="9576" w:type="dxa"/>
            <w:shd w:val="clear" w:color="auto" w:fill="8DB3E2" w:themeFill="text2" w:themeFillTint="66"/>
          </w:tcPr>
          <w:p w14:paraId="1FCB8B1B" w14:textId="77777777" w:rsidR="00BF194F" w:rsidRDefault="00BF194F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Output</w:t>
            </w:r>
          </w:p>
        </w:tc>
      </w:tr>
      <w:tr w:rsidR="00BF194F" w:rsidRPr="00957B91" w14:paraId="462A55AE" w14:textId="77777777" w:rsidTr="00CD60BE">
        <w:tc>
          <w:tcPr>
            <w:tcW w:w="9576" w:type="dxa"/>
          </w:tcPr>
          <w:p w14:paraId="275FAC85" w14:textId="77777777" w:rsidR="00BF194F" w:rsidRDefault="005C2313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3E2E1516" wp14:editId="3EA05167">
                  <wp:extent cx="5120447" cy="1900864"/>
                  <wp:effectExtent l="0" t="0" r="1079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8-03-05 at 2.11.24 P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918" cy="1903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82470" w14:textId="77777777" w:rsidR="005C2313" w:rsidRDefault="005C2313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514A089" wp14:editId="1F6AFCFC">
                  <wp:extent cx="5120447" cy="1688528"/>
                  <wp:effectExtent l="0" t="0" r="1079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8-03-05 at 2.11.43 P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074" cy="1708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05CF0" w14:textId="6270D5D2" w:rsidR="005C2313" w:rsidRPr="00957B91" w:rsidRDefault="005C2313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1DC7B527" wp14:editId="20A09429">
                  <wp:extent cx="5349047" cy="1726766"/>
                  <wp:effectExtent l="0" t="0" r="1079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8-03-05 at 2.12.59 PM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431" cy="1735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25BCAA" w14:textId="77777777" w:rsidR="00BF194F" w:rsidRDefault="00BF194F" w:rsidP="00BF194F">
      <w:pPr>
        <w:rPr>
          <w:b/>
          <w:i/>
          <w:sz w:val="28"/>
          <w:szCs w:val="28"/>
        </w:rPr>
      </w:pPr>
    </w:p>
    <w:p w14:paraId="4E6B0338" w14:textId="77777777" w:rsidR="00876700" w:rsidRDefault="008767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7FC3B865" w14:textId="60343891" w:rsidR="00BF194F" w:rsidRPr="00706026" w:rsidRDefault="00876700" w:rsidP="0070602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</w:t>
      </w:r>
      <w:r w:rsidR="00706026">
        <w:rPr>
          <w:b/>
          <w:i/>
          <w:sz w:val="28"/>
          <w:szCs w:val="28"/>
        </w:rPr>
        <w:t xml:space="preserve"> 5-14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3872BAE3" w14:textId="77777777" w:rsidTr="00CD60BE">
        <w:tc>
          <w:tcPr>
            <w:tcW w:w="9576" w:type="dxa"/>
            <w:shd w:val="clear" w:color="auto" w:fill="8DB3E2" w:themeFill="text2" w:themeFillTint="66"/>
          </w:tcPr>
          <w:p w14:paraId="1285F773" w14:textId="77777777" w:rsidR="00BF194F" w:rsidRDefault="00BF194F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3C1D0AA3" w14:textId="77777777" w:rsidTr="00CD60BE">
        <w:tc>
          <w:tcPr>
            <w:tcW w:w="9576" w:type="dxa"/>
          </w:tcPr>
          <w:p w14:paraId="112511E1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>// Fig. 5.14: fig05_14.c</w:t>
            </w:r>
          </w:p>
          <w:p w14:paraId="562B9DC2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>// Simulating the game of craps.</w:t>
            </w:r>
          </w:p>
          <w:p w14:paraId="624FFE15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>#include &lt;stdio.h&gt;</w:t>
            </w:r>
          </w:p>
          <w:p w14:paraId="31D346F8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>#include &lt;stdlib.h&gt;</w:t>
            </w:r>
          </w:p>
          <w:p w14:paraId="11565BAF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>#include &lt;time.h&gt; // contains prototype for funtion time</w:t>
            </w:r>
          </w:p>
          <w:p w14:paraId="3907F5E8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</w:p>
          <w:p w14:paraId="01719B01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>// enumeration constants represent game status</w:t>
            </w:r>
          </w:p>
          <w:p w14:paraId="7C849F3A" w14:textId="2DE7FFA4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>enum</w:t>
            </w:r>
            <w:r w:rsidR="00E63281">
              <w:rPr>
                <w:b/>
                <w:i/>
                <w:sz w:val="26"/>
                <w:szCs w:val="26"/>
              </w:rPr>
              <w:t xml:space="preserve"> Status { CONTINUE, WON, LOST};</w:t>
            </w:r>
          </w:p>
          <w:p w14:paraId="06DD5F99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>int rollDice(void); // function prototype</w:t>
            </w:r>
          </w:p>
          <w:p w14:paraId="75A916DE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</w:p>
          <w:p w14:paraId="72DF3BE1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>int main(void)</w:t>
            </w:r>
          </w:p>
          <w:p w14:paraId="7909230B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>{</w:t>
            </w:r>
          </w:p>
          <w:p w14:paraId="6E924405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// randomizze random number generator using current time</w:t>
            </w:r>
          </w:p>
          <w:p w14:paraId="7C486AB9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srand(time(NULL));</w:t>
            </w:r>
          </w:p>
          <w:p w14:paraId="0133459B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</w:p>
          <w:p w14:paraId="2701EB4E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int myPoint; // player must make this point to win</w:t>
            </w:r>
          </w:p>
          <w:p w14:paraId="0FACD852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enum Status gameStatus; // can contain CONTINUE, WON, or LOST</w:t>
            </w:r>
          </w:p>
          <w:p w14:paraId="74F37D9E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int sum = rollDice(); // first roll of the dice</w:t>
            </w:r>
          </w:p>
          <w:p w14:paraId="3C2704F5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</w:p>
          <w:p w14:paraId="3FF5F21C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// determine game status based on sum of dice</w:t>
            </w:r>
          </w:p>
          <w:p w14:paraId="59560479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switch(sum) {</w:t>
            </w:r>
          </w:p>
          <w:p w14:paraId="53F669CD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</w:p>
          <w:p w14:paraId="2F45C121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// win on first roll</w:t>
            </w:r>
          </w:p>
          <w:p w14:paraId="220ED8CB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case 7: // 7 is a winner</w:t>
            </w:r>
          </w:p>
          <w:p w14:paraId="2E9FBA5D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case 11: // 11 is a winner</w:t>
            </w:r>
          </w:p>
          <w:p w14:paraId="40BD5ABA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    gameStatus = WON;</w:t>
            </w:r>
          </w:p>
          <w:p w14:paraId="3B4E5C59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    break;</w:t>
            </w:r>
          </w:p>
          <w:p w14:paraId="4839A6D0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</w:p>
          <w:p w14:paraId="66C1434A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// lose on first roll</w:t>
            </w:r>
          </w:p>
          <w:p w14:paraId="1F3F63E6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case 2: // 2 is a loser</w:t>
            </w:r>
          </w:p>
          <w:p w14:paraId="5DE82540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case 3: // 3 is a loser</w:t>
            </w:r>
          </w:p>
          <w:p w14:paraId="2DE9F905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case 12: // 12 is a loser</w:t>
            </w:r>
          </w:p>
          <w:p w14:paraId="0402F675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    gameStatus = LOST;</w:t>
            </w:r>
          </w:p>
          <w:p w14:paraId="00B59E7B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    break;</w:t>
            </w:r>
          </w:p>
          <w:p w14:paraId="528D7C18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</w:p>
          <w:p w14:paraId="18DE9364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// remember point</w:t>
            </w:r>
          </w:p>
          <w:p w14:paraId="2DC92D22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default:</w:t>
            </w:r>
          </w:p>
          <w:p w14:paraId="19D547F9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lastRenderedPageBreak/>
              <w:t xml:space="preserve">            gameStatus = CONTINUE; // player should keep rolling</w:t>
            </w:r>
          </w:p>
          <w:p w14:paraId="2636CE09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    myPoint = sum; // remember the point</w:t>
            </w:r>
          </w:p>
          <w:p w14:paraId="1F8AFA0D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    printf("Point is %d\n", myPoint);</w:t>
            </w:r>
          </w:p>
          <w:p w14:paraId="31A782D7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    break; // optional</w:t>
            </w:r>
          </w:p>
          <w:p w14:paraId="02533BD7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}</w:t>
            </w:r>
          </w:p>
          <w:p w14:paraId="4E2B5064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</w:p>
          <w:p w14:paraId="6EB7E964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// while game not complete</w:t>
            </w:r>
          </w:p>
          <w:p w14:paraId="208182BD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while (CONTINUE == gameStatus) { // player should keep rolling</w:t>
            </w:r>
          </w:p>
          <w:p w14:paraId="2381453C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sum = rollDice(); // roll dice again</w:t>
            </w:r>
          </w:p>
          <w:p w14:paraId="3149C798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</w:p>
          <w:p w14:paraId="767ADFEB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// determine game status</w:t>
            </w:r>
          </w:p>
          <w:p w14:paraId="62ED2212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if (sum == myPoint) { // win by making point</w:t>
            </w:r>
          </w:p>
          <w:p w14:paraId="3E40F55D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    gameStatus = WON;</w:t>
            </w:r>
          </w:p>
          <w:p w14:paraId="5D11CF0B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}</w:t>
            </w:r>
          </w:p>
          <w:p w14:paraId="0F40C62B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else {</w:t>
            </w:r>
          </w:p>
          <w:p w14:paraId="42FF2C0C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    if (7 == sum) { // lose by rolling 7</w:t>
            </w:r>
          </w:p>
          <w:p w14:paraId="5249ACB0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        gameStatus = LOST;</w:t>
            </w:r>
          </w:p>
          <w:p w14:paraId="6F72BE17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    }</w:t>
            </w:r>
          </w:p>
          <w:p w14:paraId="1FF3769D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}</w:t>
            </w:r>
          </w:p>
          <w:p w14:paraId="5A1A1B0F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}</w:t>
            </w:r>
          </w:p>
          <w:p w14:paraId="368CE6DE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</w:p>
          <w:p w14:paraId="56819303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// display won or lost message</w:t>
            </w:r>
          </w:p>
          <w:p w14:paraId="43F1B50E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if (WON == gameStatus) { // did player win?</w:t>
            </w:r>
          </w:p>
          <w:p w14:paraId="2ABBA132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puts("Player wins");</w:t>
            </w:r>
          </w:p>
          <w:p w14:paraId="7B23BD19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}</w:t>
            </w:r>
          </w:p>
          <w:p w14:paraId="251A624B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else {</w:t>
            </w:r>
          </w:p>
          <w:p w14:paraId="0039949E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    puts("Player loses");</w:t>
            </w:r>
          </w:p>
          <w:p w14:paraId="3C071BCF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}</w:t>
            </w:r>
          </w:p>
          <w:p w14:paraId="77C2A6B2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>}</w:t>
            </w:r>
          </w:p>
          <w:p w14:paraId="0181E25E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</w:p>
          <w:p w14:paraId="6ED5F29B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>// roll dice, calculate sum and display results</w:t>
            </w:r>
          </w:p>
          <w:p w14:paraId="20C928EF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>int rollDice(void)</w:t>
            </w:r>
          </w:p>
          <w:p w14:paraId="60342B2B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>{</w:t>
            </w:r>
          </w:p>
          <w:p w14:paraId="4C69025D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int die1 = 1 + (rand() % 6); // pick random die1 value</w:t>
            </w:r>
          </w:p>
          <w:p w14:paraId="738C7948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int die2 = 1 + (rand() % 6); // pick random die2 value</w:t>
            </w:r>
          </w:p>
          <w:p w14:paraId="6F15B4A4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</w:p>
          <w:p w14:paraId="2EBFF097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// display results of this roll</w:t>
            </w:r>
          </w:p>
          <w:p w14:paraId="147D91D2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printf("Player rolled %d + %d = %d\n", die1, die2, die1 + die2);</w:t>
            </w:r>
          </w:p>
          <w:p w14:paraId="304FEB46" w14:textId="77777777" w:rsidR="005D47FE" w:rsidRPr="00E63281" w:rsidRDefault="005D47FE" w:rsidP="005D47F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 xml:space="preserve">    return die1 + die2; // return sum of dice</w:t>
            </w:r>
          </w:p>
          <w:p w14:paraId="24787494" w14:textId="2BBA9DC3" w:rsidR="00BF194F" w:rsidRPr="00E63281" w:rsidRDefault="005D47FE" w:rsidP="00CD60BE">
            <w:pPr>
              <w:rPr>
                <w:b/>
                <w:i/>
                <w:sz w:val="26"/>
                <w:szCs w:val="26"/>
              </w:rPr>
            </w:pPr>
            <w:r w:rsidRPr="00E63281">
              <w:rPr>
                <w:b/>
                <w:i/>
                <w:sz w:val="26"/>
                <w:szCs w:val="26"/>
              </w:rPr>
              <w:t>}</w:t>
            </w:r>
          </w:p>
        </w:tc>
      </w:tr>
    </w:tbl>
    <w:p w14:paraId="412DE3E2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56675469" w14:textId="77777777" w:rsidTr="00CD60BE">
        <w:tc>
          <w:tcPr>
            <w:tcW w:w="9576" w:type="dxa"/>
            <w:shd w:val="clear" w:color="auto" w:fill="8DB3E2" w:themeFill="text2" w:themeFillTint="66"/>
          </w:tcPr>
          <w:p w14:paraId="188C38AF" w14:textId="77777777" w:rsidR="00BF194F" w:rsidRDefault="00BF194F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7EFA28AA" w14:textId="77777777" w:rsidTr="00CD60BE">
        <w:tc>
          <w:tcPr>
            <w:tcW w:w="9576" w:type="dxa"/>
          </w:tcPr>
          <w:p w14:paraId="20390558" w14:textId="77777777" w:rsidR="00BF194F" w:rsidRDefault="00E63281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28477933" wp14:editId="59B8C3B6">
                  <wp:extent cx="5239351" cy="133946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18-03-06 23.06.05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661" cy="1344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786E0" w14:textId="77777777" w:rsidR="00E63281" w:rsidRDefault="00E63281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9649D50" wp14:editId="472E12E4">
                  <wp:extent cx="5234747" cy="206845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creenshot 2018-03-06 23.07.5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962" cy="207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87B49" w14:textId="77777777" w:rsidR="00E63281" w:rsidRDefault="00E63281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58907DB" wp14:editId="49BD2605">
                  <wp:extent cx="5269310" cy="1928944"/>
                  <wp:effectExtent l="0" t="0" r="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shot 2018-03-06 23.08.10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131" cy="194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E1AE2" w14:textId="6EBD5722" w:rsidR="00E63281" w:rsidRPr="00957B91" w:rsidRDefault="00E63281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0C49701" wp14:editId="2091C5DC">
                  <wp:extent cx="5349047" cy="1598877"/>
                  <wp:effectExtent l="0" t="0" r="10795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creenshot 2018-03-06 23.08.27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768" cy="161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6FE6A" w14:textId="77777777" w:rsidR="00706026" w:rsidRDefault="00706026" w:rsidP="00706026">
      <w:pPr>
        <w:rPr>
          <w:b/>
          <w:i/>
          <w:sz w:val="28"/>
          <w:szCs w:val="28"/>
        </w:rPr>
      </w:pPr>
    </w:p>
    <w:p w14:paraId="68390962" w14:textId="77777777" w:rsidR="00876700" w:rsidRDefault="008767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1BF9EDE7" w14:textId="7A674E70" w:rsidR="00706026" w:rsidRDefault="00706026" w:rsidP="0070602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5-16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6026" w14:paraId="53DEE450" w14:textId="77777777" w:rsidTr="00CD60BE">
        <w:tc>
          <w:tcPr>
            <w:tcW w:w="9576" w:type="dxa"/>
            <w:shd w:val="clear" w:color="auto" w:fill="8DB3E2" w:themeFill="text2" w:themeFillTint="66"/>
          </w:tcPr>
          <w:p w14:paraId="5E288764" w14:textId="77777777" w:rsidR="00706026" w:rsidRDefault="00706026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706026" w14:paraId="29B2760C" w14:textId="77777777" w:rsidTr="00CD60BE">
        <w:tc>
          <w:tcPr>
            <w:tcW w:w="9576" w:type="dxa"/>
          </w:tcPr>
          <w:p w14:paraId="577E49C9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// Fig. 5.16: fig05_16.c</w:t>
            </w:r>
          </w:p>
          <w:p w14:paraId="22E18654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// Scoping.</w:t>
            </w:r>
          </w:p>
          <w:p w14:paraId="40EB03FB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#include &lt;stdio.h&gt;</w:t>
            </w:r>
          </w:p>
          <w:p w14:paraId="13048842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</w:p>
          <w:p w14:paraId="2FEBF7D0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void useLocal(void); // function prototype</w:t>
            </w:r>
          </w:p>
          <w:p w14:paraId="0A8EA402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void useStaticLocal(void); // function prototype</w:t>
            </w:r>
          </w:p>
          <w:p w14:paraId="1D36921B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void useGlobal(void); // function prototype</w:t>
            </w:r>
          </w:p>
          <w:p w14:paraId="518FE42F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</w:p>
          <w:p w14:paraId="1831B8C4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int x = 1; // global variable</w:t>
            </w:r>
          </w:p>
          <w:p w14:paraId="4689FAF0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</w:p>
          <w:p w14:paraId="366CAAD2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int main(void)</w:t>
            </w:r>
          </w:p>
          <w:p w14:paraId="01E207C5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{</w:t>
            </w:r>
          </w:p>
          <w:p w14:paraId="5750BCFF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int x = 5; // local variable to main</w:t>
            </w:r>
          </w:p>
          <w:p w14:paraId="4F6F77D4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</w:p>
          <w:p w14:paraId="0254CDCC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printf("local x in ouer scope of main is %d\n", x);</w:t>
            </w:r>
          </w:p>
          <w:p w14:paraId="0A67AD0E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</w:p>
          <w:p w14:paraId="4666B06E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{ // start new scope</w:t>
            </w:r>
          </w:p>
          <w:p w14:paraId="6C8B3B39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    int x =7; // local variable to new scope</w:t>
            </w:r>
          </w:p>
          <w:p w14:paraId="346BF15E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</w:p>
          <w:p w14:paraId="2C178023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    printf("local x in inner scope of main is %d\n", x);</w:t>
            </w:r>
          </w:p>
          <w:p w14:paraId="1C9B8227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} // end new scope</w:t>
            </w:r>
          </w:p>
          <w:p w14:paraId="14DCD7EE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</w:p>
          <w:p w14:paraId="77547D0E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printf("local x in outer scope of main is %d\n", x);</w:t>
            </w:r>
          </w:p>
          <w:p w14:paraId="7F4E79BE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</w:p>
          <w:p w14:paraId="00A17160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useLocal(); // useLocal has automatic local x</w:t>
            </w:r>
          </w:p>
          <w:p w14:paraId="4C873363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useStaticLocal(); // useStaticLocal has static local x</w:t>
            </w:r>
          </w:p>
          <w:p w14:paraId="79CB29B0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useGlobal(); // useGlobal uses global x</w:t>
            </w:r>
          </w:p>
          <w:p w14:paraId="020B509C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useLocal(); // useLocal reinitializes automatic local x</w:t>
            </w:r>
          </w:p>
          <w:p w14:paraId="072013F8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useStaticLocal(); // static local x retains its prior value</w:t>
            </w:r>
          </w:p>
          <w:p w14:paraId="74AAB369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useGlobal(); // global x also retains its value</w:t>
            </w:r>
          </w:p>
          <w:p w14:paraId="53B1BB52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</w:p>
          <w:p w14:paraId="646C10FA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printf("\nlocal x in main is %d\n", x);</w:t>
            </w:r>
          </w:p>
          <w:p w14:paraId="20D43F02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}</w:t>
            </w:r>
          </w:p>
          <w:p w14:paraId="0981F0B1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</w:p>
          <w:p w14:paraId="58FB7C48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// useLocal reinitializes local variable x during each call</w:t>
            </w:r>
          </w:p>
          <w:p w14:paraId="42DBC905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void useLocal(void)</w:t>
            </w:r>
          </w:p>
          <w:p w14:paraId="04BBB01E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{</w:t>
            </w:r>
          </w:p>
          <w:p w14:paraId="2F602692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int x = 25; // initialized  each time useLocal is called</w:t>
            </w:r>
          </w:p>
          <w:p w14:paraId="16B4874F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</w:p>
          <w:p w14:paraId="26B79421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printf("\nlocal x in useLocal is %d after entering useLocal\n", x);</w:t>
            </w:r>
          </w:p>
          <w:p w14:paraId="6BBA72D4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++x;</w:t>
            </w:r>
          </w:p>
          <w:p w14:paraId="6AD41BBC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printf("local x in useLocal is %d before exiting useLocal\n", x);</w:t>
            </w:r>
          </w:p>
          <w:p w14:paraId="6638EAB7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}</w:t>
            </w:r>
          </w:p>
          <w:p w14:paraId="30914C38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</w:p>
          <w:p w14:paraId="5125BCBC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// useStaticLocal initializes static local variable x only the first time</w:t>
            </w:r>
          </w:p>
          <w:p w14:paraId="2FC66193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// the function is called; value of x is saved between calls to this</w:t>
            </w:r>
          </w:p>
          <w:p w14:paraId="6899FFBE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// function</w:t>
            </w:r>
          </w:p>
          <w:p w14:paraId="76F516D4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void useStaticLocal(void)</w:t>
            </w:r>
          </w:p>
          <w:p w14:paraId="3379B80E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{</w:t>
            </w:r>
          </w:p>
          <w:p w14:paraId="5F96C06F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lastRenderedPageBreak/>
              <w:t xml:space="preserve">    // initialized once</w:t>
            </w:r>
          </w:p>
          <w:p w14:paraId="356149E0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static int x = 50;</w:t>
            </w:r>
          </w:p>
          <w:p w14:paraId="705BF143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</w:p>
          <w:p w14:paraId="12437DD8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printf("\nlocal static x is %d on entering useStaticLocal\n", x);</w:t>
            </w:r>
          </w:p>
          <w:p w14:paraId="423F8D87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++x;</w:t>
            </w:r>
          </w:p>
          <w:p w14:paraId="1B254784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printf("local static x is %d on exiting useStaticLocal\n", x);</w:t>
            </w:r>
          </w:p>
          <w:p w14:paraId="003553C5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}</w:t>
            </w:r>
          </w:p>
          <w:p w14:paraId="18DB649E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</w:p>
          <w:p w14:paraId="33AFAFC8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// function useGlobal modifies global variable x during each call</w:t>
            </w:r>
          </w:p>
          <w:p w14:paraId="75F75E35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void useGlobal(void)</w:t>
            </w:r>
          </w:p>
          <w:p w14:paraId="2DE5FF68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>{</w:t>
            </w:r>
          </w:p>
          <w:p w14:paraId="6B83FED6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printf("\nglobal x is %d on entering useStaticLocal\n", x);</w:t>
            </w:r>
          </w:p>
          <w:p w14:paraId="41D45193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x *= 10;</w:t>
            </w:r>
          </w:p>
          <w:p w14:paraId="094A5BBB" w14:textId="77777777" w:rsidR="00181E44" w:rsidRPr="00181E44" w:rsidRDefault="00181E44" w:rsidP="00181E44">
            <w:pPr>
              <w:rPr>
                <w:b/>
                <w:i/>
                <w:sz w:val="20"/>
                <w:szCs w:val="20"/>
              </w:rPr>
            </w:pPr>
            <w:r w:rsidRPr="00181E44">
              <w:rPr>
                <w:b/>
                <w:i/>
                <w:sz w:val="20"/>
                <w:szCs w:val="20"/>
              </w:rPr>
              <w:t xml:space="preserve">    printf("global x is %d on exiting useStaticLocal\n", x);</w:t>
            </w:r>
          </w:p>
          <w:p w14:paraId="28E9BADD" w14:textId="1CB435E0" w:rsidR="00706026" w:rsidRDefault="00181E44" w:rsidP="00CD60BE">
            <w:pPr>
              <w:rPr>
                <w:b/>
                <w:i/>
                <w:sz w:val="28"/>
                <w:szCs w:val="28"/>
              </w:rPr>
            </w:pPr>
            <w:r w:rsidRPr="00181E44">
              <w:rPr>
                <w:b/>
                <w:i/>
                <w:sz w:val="20"/>
                <w:szCs w:val="20"/>
              </w:rPr>
              <w:t>}</w:t>
            </w:r>
          </w:p>
        </w:tc>
      </w:tr>
    </w:tbl>
    <w:p w14:paraId="3E6761F5" w14:textId="77777777" w:rsidR="00706026" w:rsidRDefault="00706026" w:rsidP="0070602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6026" w14:paraId="070EF7E3" w14:textId="77777777" w:rsidTr="00CD60BE">
        <w:tc>
          <w:tcPr>
            <w:tcW w:w="9576" w:type="dxa"/>
            <w:shd w:val="clear" w:color="auto" w:fill="8DB3E2" w:themeFill="text2" w:themeFillTint="66"/>
          </w:tcPr>
          <w:p w14:paraId="1F25C54E" w14:textId="77777777" w:rsidR="00706026" w:rsidRDefault="00706026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706026" w:rsidRPr="00957B91" w14:paraId="4BC749B4" w14:textId="77777777" w:rsidTr="00CD60BE">
        <w:tc>
          <w:tcPr>
            <w:tcW w:w="9576" w:type="dxa"/>
          </w:tcPr>
          <w:p w14:paraId="64487BEE" w14:textId="7B508FBB" w:rsidR="00706026" w:rsidRPr="00957B91" w:rsidRDefault="00181E44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CA6F790" wp14:editId="7745F524">
                  <wp:extent cx="4760766" cy="4597657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shot 2018-03-07 00.18.57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97" cy="4654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35BFA" w14:textId="77777777" w:rsidR="00706026" w:rsidRDefault="00706026" w:rsidP="00706026">
      <w:pPr>
        <w:jc w:val="center"/>
        <w:rPr>
          <w:b/>
          <w:i/>
          <w:sz w:val="28"/>
          <w:szCs w:val="28"/>
        </w:rPr>
      </w:pPr>
    </w:p>
    <w:p w14:paraId="51CF2F74" w14:textId="77777777" w:rsidR="00566E62" w:rsidRDefault="00566E6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79CC5AA3" w14:textId="3F4193C8" w:rsidR="00706026" w:rsidRDefault="00706026" w:rsidP="0070602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5-18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6026" w14:paraId="2994B6F8" w14:textId="77777777" w:rsidTr="00CD60BE">
        <w:trPr>
          <w:trHeight w:val="395"/>
        </w:trPr>
        <w:tc>
          <w:tcPr>
            <w:tcW w:w="9576" w:type="dxa"/>
            <w:shd w:val="clear" w:color="auto" w:fill="8DB3E2" w:themeFill="text2" w:themeFillTint="66"/>
          </w:tcPr>
          <w:p w14:paraId="2FBE10BC" w14:textId="77777777" w:rsidR="00706026" w:rsidRDefault="00706026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706026" w14:paraId="1E7972D7" w14:textId="77777777" w:rsidTr="00CD60BE">
        <w:tc>
          <w:tcPr>
            <w:tcW w:w="9576" w:type="dxa"/>
          </w:tcPr>
          <w:p w14:paraId="64A19A88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>// Fig. 5.18: fig05_18.c</w:t>
            </w:r>
          </w:p>
          <w:p w14:paraId="26B23CFB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>// Recursive factorial function.</w:t>
            </w:r>
          </w:p>
          <w:p w14:paraId="1EDA4067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>#include &lt;stdio.h&gt;</w:t>
            </w:r>
          </w:p>
          <w:p w14:paraId="35E57361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</w:p>
          <w:p w14:paraId="3E882069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>unsigned long long int factorial(unsigned int number);</w:t>
            </w:r>
          </w:p>
          <w:p w14:paraId="075043A0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</w:p>
          <w:p w14:paraId="2D3EFEAF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>int main(void)</w:t>
            </w:r>
          </w:p>
          <w:p w14:paraId="64BD43D5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>{</w:t>
            </w:r>
          </w:p>
          <w:p w14:paraId="4BE02E6D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 xml:space="preserve">    // during each iteration, calculate</w:t>
            </w:r>
          </w:p>
          <w:p w14:paraId="7261E296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 xml:space="preserve">    // factoral(i) and display result</w:t>
            </w:r>
          </w:p>
          <w:p w14:paraId="303E9046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 xml:space="preserve">    for (unsigned int i = 0; i &lt;= 21; ++i){</w:t>
            </w:r>
          </w:p>
          <w:p w14:paraId="6B31A9F7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 xml:space="preserve">        printf("%u! = %llu\n", i, factorial(i));</w:t>
            </w:r>
          </w:p>
          <w:p w14:paraId="6B524F15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 xml:space="preserve">    }</w:t>
            </w:r>
          </w:p>
          <w:p w14:paraId="4FB0B743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>}</w:t>
            </w:r>
          </w:p>
          <w:p w14:paraId="49736F10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</w:p>
          <w:p w14:paraId="6C789DF7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>// recursive definition of function factorial</w:t>
            </w:r>
          </w:p>
          <w:p w14:paraId="6A50EECF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>unsigned long long int factorial(unsigned int number)</w:t>
            </w:r>
          </w:p>
          <w:p w14:paraId="3DE6728F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>{</w:t>
            </w:r>
          </w:p>
          <w:p w14:paraId="4CC5BF5A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 xml:space="preserve">    // base case</w:t>
            </w:r>
          </w:p>
          <w:p w14:paraId="594AACA5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 xml:space="preserve">    if (number &lt;= 1) {</w:t>
            </w:r>
          </w:p>
          <w:p w14:paraId="20CE24B0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 xml:space="preserve">        return 1;</w:t>
            </w:r>
          </w:p>
          <w:p w14:paraId="1F623940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 xml:space="preserve">    }</w:t>
            </w:r>
          </w:p>
          <w:p w14:paraId="163B0067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 xml:space="preserve">    else { // recursive step</w:t>
            </w:r>
          </w:p>
          <w:p w14:paraId="708B3313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 xml:space="preserve">        return (number * factorial(number - 1));</w:t>
            </w:r>
          </w:p>
          <w:p w14:paraId="273360EE" w14:textId="77777777" w:rsidR="00826588" w:rsidRPr="00826588" w:rsidRDefault="00826588" w:rsidP="00826588">
            <w:pPr>
              <w:rPr>
                <w:b/>
                <w:i/>
                <w:sz w:val="20"/>
                <w:szCs w:val="20"/>
              </w:rPr>
            </w:pPr>
            <w:r w:rsidRPr="00826588">
              <w:rPr>
                <w:b/>
                <w:i/>
                <w:sz w:val="20"/>
                <w:szCs w:val="20"/>
              </w:rPr>
              <w:t xml:space="preserve">    }</w:t>
            </w:r>
          </w:p>
          <w:p w14:paraId="493C0430" w14:textId="03503D9E" w:rsidR="00706026" w:rsidRDefault="00826588" w:rsidP="00CD60BE">
            <w:pPr>
              <w:rPr>
                <w:b/>
                <w:i/>
                <w:sz w:val="28"/>
                <w:szCs w:val="28"/>
              </w:rPr>
            </w:pPr>
            <w:r w:rsidRPr="00826588">
              <w:rPr>
                <w:b/>
                <w:i/>
                <w:sz w:val="20"/>
                <w:szCs w:val="20"/>
              </w:rPr>
              <w:t>}</w:t>
            </w:r>
          </w:p>
        </w:tc>
      </w:tr>
    </w:tbl>
    <w:p w14:paraId="34376DEF" w14:textId="77777777" w:rsidR="00706026" w:rsidRDefault="00706026" w:rsidP="0070602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6026" w14:paraId="72052E53" w14:textId="77777777" w:rsidTr="00CD60BE">
        <w:tc>
          <w:tcPr>
            <w:tcW w:w="9576" w:type="dxa"/>
            <w:shd w:val="clear" w:color="auto" w:fill="8DB3E2" w:themeFill="text2" w:themeFillTint="66"/>
          </w:tcPr>
          <w:p w14:paraId="4D813CC5" w14:textId="77777777" w:rsidR="00706026" w:rsidRDefault="00706026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706026" w:rsidRPr="00957B91" w14:paraId="64418B57" w14:textId="77777777" w:rsidTr="00CD60BE">
        <w:tc>
          <w:tcPr>
            <w:tcW w:w="9576" w:type="dxa"/>
          </w:tcPr>
          <w:p w14:paraId="4BCF2169" w14:textId="355842F3" w:rsidR="00706026" w:rsidRPr="00957B91" w:rsidRDefault="00826588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160D3B7F" wp14:editId="1B365EDF">
                  <wp:extent cx="4777547" cy="2783111"/>
                  <wp:effectExtent l="0" t="0" r="0" b="1143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8-03-05 at 2.28.33 PM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405" cy="2791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CACFE3" w14:textId="267C9901" w:rsidR="00706026" w:rsidRDefault="00706026" w:rsidP="0070602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5-19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6026" w14:paraId="356AE2CC" w14:textId="77777777" w:rsidTr="00CD60BE">
        <w:tc>
          <w:tcPr>
            <w:tcW w:w="9576" w:type="dxa"/>
            <w:shd w:val="clear" w:color="auto" w:fill="8DB3E2" w:themeFill="text2" w:themeFillTint="66"/>
          </w:tcPr>
          <w:p w14:paraId="2B9605D7" w14:textId="77777777" w:rsidR="00706026" w:rsidRDefault="00706026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706026" w14:paraId="604E9319" w14:textId="77777777" w:rsidTr="00CD60BE">
        <w:tc>
          <w:tcPr>
            <w:tcW w:w="9576" w:type="dxa"/>
          </w:tcPr>
          <w:p w14:paraId="506769C3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>// Fig. 5.19: fig05_19.c</w:t>
            </w:r>
          </w:p>
          <w:p w14:paraId="2A5133C9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>// Recursive fibonacci function</w:t>
            </w:r>
          </w:p>
          <w:p w14:paraId="083C669D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>#include &lt;stdio.h&gt;</w:t>
            </w:r>
          </w:p>
          <w:p w14:paraId="1039382E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</w:p>
          <w:p w14:paraId="7E2CF774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>unsigned long long int fibonacci(unsigned int n); // function prototype</w:t>
            </w:r>
          </w:p>
          <w:p w14:paraId="1E1E0691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</w:p>
          <w:p w14:paraId="00EEB209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>int main(void)</w:t>
            </w:r>
          </w:p>
          <w:p w14:paraId="6030B013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>{</w:t>
            </w:r>
          </w:p>
          <w:p w14:paraId="46DFBA92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 xml:space="preserve">    unsigned int number; // number input by user</w:t>
            </w:r>
          </w:p>
          <w:p w14:paraId="10054709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</w:p>
          <w:p w14:paraId="3582EF80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 xml:space="preserve">    // obtain integer from user</w:t>
            </w:r>
          </w:p>
          <w:p w14:paraId="7B2AC30F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 xml:space="preserve">    printf("%s", "Enter an integer: ");</w:t>
            </w:r>
          </w:p>
          <w:p w14:paraId="328A142E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 xml:space="preserve">    scanf("%u", &amp;number);</w:t>
            </w:r>
          </w:p>
          <w:p w14:paraId="7634FAC1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</w:p>
          <w:p w14:paraId="6984BA58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 xml:space="preserve">    // calculate fibonacci value for number input by user</w:t>
            </w:r>
          </w:p>
          <w:p w14:paraId="23EDA21B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 xml:space="preserve">    unsigned long long int result = fibonacci(number);</w:t>
            </w:r>
          </w:p>
          <w:p w14:paraId="6E709B01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</w:p>
          <w:p w14:paraId="70F77437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 xml:space="preserve">    //display result</w:t>
            </w:r>
          </w:p>
          <w:p w14:paraId="60324FC0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 xml:space="preserve">    printf("Fibonacci(%u) = %llu\n", number, result);</w:t>
            </w:r>
          </w:p>
          <w:p w14:paraId="052A56A4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>}</w:t>
            </w:r>
          </w:p>
          <w:p w14:paraId="444A758B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</w:p>
          <w:p w14:paraId="778C3686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>// Recursive definition of funtion fibonacci</w:t>
            </w:r>
          </w:p>
          <w:p w14:paraId="5914BB7F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>unsigned long long int fibonacci(unsigned int n)</w:t>
            </w:r>
          </w:p>
          <w:p w14:paraId="0B69EB0E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>{</w:t>
            </w:r>
          </w:p>
          <w:p w14:paraId="796B2B7C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 xml:space="preserve">    // base case</w:t>
            </w:r>
          </w:p>
          <w:p w14:paraId="1F70251E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 xml:space="preserve">    if (0 == n || 1 == n) {</w:t>
            </w:r>
          </w:p>
          <w:p w14:paraId="2C4CA71F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 xml:space="preserve">        return n;</w:t>
            </w:r>
          </w:p>
          <w:p w14:paraId="13B42515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 xml:space="preserve">    }</w:t>
            </w:r>
          </w:p>
          <w:p w14:paraId="00FF61C9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 xml:space="preserve">    else { // recursive step</w:t>
            </w:r>
          </w:p>
          <w:p w14:paraId="6057169D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 xml:space="preserve">        return fibonacci(n - 1) + fibonacci(n - 2);</w:t>
            </w:r>
          </w:p>
          <w:p w14:paraId="080B6087" w14:textId="77777777" w:rsidR="001E7E9C" w:rsidRPr="007C23ED" w:rsidRDefault="001E7E9C" w:rsidP="001E7E9C">
            <w:pPr>
              <w:rPr>
                <w:b/>
                <w:i/>
                <w:sz w:val="29"/>
                <w:szCs w:val="29"/>
              </w:rPr>
            </w:pPr>
            <w:r w:rsidRPr="007C23ED">
              <w:rPr>
                <w:b/>
                <w:i/>
                <w:sz w:val="29"/>
                <w:szCs w:val="29"/>
              </w:rPr>
              <w:t xml:space="preserve">    }</w:t>
            </w:r>
          </w:p>
          <w:p w14:paraId="608B6FD8" w14:textId="30B2508F" w:rsidR="00706026" w:rsidRDefault="001E7E9C" w:rsidP="00CD60BE">
            <w:pPr>
              <w:rPr>
                <w:b/>
                <w:i/>
                <w:sz w:val="28"/>
                <w:szCs w:val="28"/>
              </w:rPr>
            </w:pPr>
            <w:r w:rsidRPr="007C23ED">
              <w:rPr>
                <w:b/>
                <w:i/>
                <w:sz w:val="29"/>
                <w:szCs w:val="29"/>
              </w:rPr>
              <w:t>}</w:t>
            </w:r>
          </w:p>
        </w:tc>
      </w:tr>
    </w:tbl>
    <w:p w14:paraId="416E19EC" w14:textId="77777777" w:rsidR="00706026" w:rsidRDefault="00706026" w:rsidP="0070602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6026" w14:paraId="71A9413A" w14:textId="77777777" w:rsidTr="00CD60BE">
        <w:tc>
          <w:tcPr>
            <w:tcW w:w="9576" w:type="dxa"/>
            <w:shd w:val="clear" w:color="auto" w:fill="8DB3E2" w:themeFill="text2" w:themeFillTint="66"/>
          </w:tcPr>
          <w:p w14:paraId="37E54588" w14:textId="77777777" w:rsidR="00706026" w:rsidRDefault="00706026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Output</w:t>
            </w:r>
          </w:p>
        </w:tc>
      </w:tr>
      <w:tr w:rsidR="00706026" w:rsidRPr="00957B91" w14:paraId="5C9E1F7C" w14:textId="77777777" w:rsidTr="00CD60BE">
        <w:tc>
          <w:tcPr>
            <w:tcW w:w="9576" w:type="dxa"/>
          </w:tcPr>
          <w:p w14:paraId="1776B126" w14:textId="77777777" w:rsidR="00706026" w:rsidRDefault="002F6FE8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68F2B57D" wp14:editId="25A0735E">
                  <wp:extent cx="4891847" cy="1642263"/>
                  <wp:effectExtent l="0" t="0" r="10795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8-03-05 at 2.52.30 PM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65" cy="1652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1F846" w14:textId="77777777" w:rsidR="002F6FE8" w:rsidRDefault="002F6FE8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6F384FB" wp14:editId="45409787">
                  <wp:extent cx="5006147" cy="1343912"/>
                  <wp:effectExtent l="0" t="0" r="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8-03-05 at 2.52.53 PM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091" cy="135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6B0DE" w14:textId="77777777" w:rsidR="002F6FE8" w:rsidRDefault="002F6FE8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C4891B9" wp14:editId="6AFC7879">
                  <wp:extent cx="4909998" cy="168878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 Shot 2018-03-05 at 2.53.07 PM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269" cy="170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34667" w14:textId="77777777" w:rsidR="002F6FE8" w:rsidRDefault="008C3C4F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496F17D" wp14:editId="2388070D">
                  <wp:extent cx="5006147" cy="186190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 Shot 2018-03-05 at 2.53.23 PM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165" cy="187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7791E" w14:textId="77777777" w:rsidR="008C3C4F" w:rsidRDefault="008C3C4F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lastRenderedPageBreak/>
              <w:drawing>
                <wp:inline distT="0" distB="0" distL="0" distR="0" wp14:anchorId="7192B2FA" wp14:editId="12571308">
                  <wp:extent cx="5120447" cy="1487368"/>
                  <wp:effectExtent l="0" t="0" r="10795" b="1143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 Shot 2018-03-05 at 2.54.25 PM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693" cy="14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25E0F" w14:textId="77777777" w:rsidR="00815B73" w:rsidRDefault="00815B73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F9393B3" wp14:editId="672BF27C">
                  <wp:extent cx="5234747" cy="1549132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 Shot 2018-03-05 at 2.54.42 PM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4598" cy="1563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1E544" w14:textId="77777777" w:rsidR="00815B73" w:rsidRDefault="00815B73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254EE07" wp14:editId="396590D4">
                  <wp:extent cx="5175484" cy="1537242"/>
                  <wp:effectExtent l="0" t="0" r="6350" b="1270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 Shot 2018-03-05 at 2.54.57 PM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722" cy="156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85193" w14:textId="6DD0D3D1" w:rsidR="00815B73" w:rsidRPr="00957B91" w:rsidRDefault="00815B73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F5AE3EB" wp14:editId="03D48007">
                  <wp:extent cx="5120447" cy="1685988"/>
                  <wp:effectExtent l="0" t="0" r="1079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18-03-05 at 2.55.24 PM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653" cy="1703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2AC2E5" w14:textId="77777777" w:rsidR="00706026" w:rsidRDefault="00706026" w:rsidP="00706026">
      <w:pPr>
        <w:jc w:val="center"/>
        <w:rPr>
          <w:b/>
          <w:i/>
          <w:sz w:val="28"/>
          <w:szCs w:val="28"/>
        </w:rPr>
      </w:pPr>
    </w:p>
    <w:p w14:paraId="28771596" w14:textId="77777777" w:rsidR="00876700" w:rsidRDefault="008767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883A5C8" w14:textId="57F68C74" w:rsidR="00706026" w:rsidRDefault="00706026" w:rsidP="0070602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5-15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6026" w14:paraId="7DC02B0F" w14:textId="77777777" w:rsidTr="00CD60BE">
        <w:tc>
          <w:tcPr>
            <w:tcW w:w="9576" w:type="dxa"/>
            <w:shd w:val="clear" w:color="auto" w:fill="8DB3E2" w:themeFill="text2" w:themeFillTint="66"/>
          </w:tcPr>
          <w:p w14:paraId="2D7BB449" w14:textId="77777777" w:rsidR="00706026" w:rsidRDefault="00706026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706026" w14:paraId="627CAC11" w14:textId="77777777" w:rsidTr="00CD60BE">
        <w:tc>
          <w:tcPr>
            <w:tcW w:w="9576" w:type="dxa"/>
          </w:tcPr>
          <w:p w14:paraId="6E8C9D34" w14:textId="77777777" w:rsidR="00CD60BE" w:rsidRPr="00CD60BE" w:rsidRDefault="00CD60BE" w:rsidP="00CD60BE">
            <w:pPr>
              <w:rPr>
                <w:rFonts w:ascii="Arial" w:eastAsia="Times New Roman" w:hAnsi="Arial" w:cs="Arial"/>
                <w:color w:val="500050"/>
                <w:sz w:val="19"/>
                <w:szCs w:val="19"/>
              </w:rPr>
            </w:pPr>
            <w:r w:rsidRPr="00CD60B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t>// Fig5.15</w:t>
            </w:r>
            <w:r w:rsidRPr="00CD60B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#include &lt;stdio.h&gt;</w:t>
            </w:r>
            <w:r w:rsidRPr="00CD60B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#include &lt;math.h&gt;</w:t>
            </w:r>
          </w:p>
          <w:p w14:paraId="2377C58F" w14:textId="77777777" w:rsidR="00CD60BE" w:rsidRPr="00CD60BE" w:rsidRDefault="00CD60BE" w:rsidP="00CD60BE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CD60B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double hypotenuse(double firstside, double secondside);</w:t>
            </w:r>
          </w:p>
          <w:p w14:paraId="44E2C78E" w14:textId="77777777" w:rsidR="00CD60BE" w:rsidRPr="00CD60BE" w:rsidRDefault="00CD60BE" w:rsidP="00CD60BE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CD60B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int main()</w:t>
            </w:r>
            <w:r w:rsidRPr="00CD60B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br/>
              <w:t>{</w:t>
            </w:r>
            <w:r w:rsidRPr="00CD60B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br/>
              <w:t>int a;</w:t>
            </w:r>
            <w:r w:rsidRPr="00CD60B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br/>
              <w:t>double firstside;</w:t>
            </w:r>
            <w:r w:rsidRPr="00CD60B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br/>
              <w:t>double secondside;</w:t>
            </w:r>
          </w:p>
          <w:p w14:paraId="5040D6C9" w14:textId="0370C2A0" w:rsidR="00706026" w:rsidRPr="00CD60BE" w:rsidRDefault="00CD60BE" w:rsidP="00CD60BE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CD60B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for(a = 1; a &lt;= 3; a++) {</w:t>
            </w:r>
            <w:r w:rsidRPr="00CD60B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printf("Enter first side of triangle known: ");</w:t>
            </w:r>
            <w:r w:rsidRPr="00CD60B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</w:r>
            <w:r w:rsidRPr="00CD60B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scanf("%lf", &amp;firstside);</w:t>
            </w:r>
            <w:r w:rsidRPr="00CD60B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printf("Enter second side of triangle known: ");</w:t>
            </w:r>
            <w:r w:rsidRPr="00CD60B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</w:r>
            <w:r w:rsidRPr="00CD60B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scanf("%lf", &amp;secondside);</w:t>
            </w:r>
            <w:r w:rsidRPr="00CD60B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br/>
              <w:t>printf("Hypotenuse: %.1f\n\n", hypotenuse(firstside, secondside));</w:t>
            </w:r>
            <w:r w:rsidRPr="00CD60B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} // end for</w:t>
            </w:r>
            <w:r w:rsidRPr="00CD60B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return 0;</w:t>
            </w:r>
            <w:r w:rsidRPr="00CD60B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 // end main</w:t>
            </w:r>
            <w:r w:rsidRPr="00CD60B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}</w:t>
            </w:r>
            <w:r w:rsidRPr="00CD60B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</w:r>
            <w:r w:rsidRPr="00CD60B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double hypotenuse (double firstside, double secondside)</w:t>
            </w:r>
            <w:r w:rsidRPr="00CD60B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br/>
              <w:t>{</w:t>
            </w:r>
            <w:r w:rsidRPr="00CD60B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br/>
              <w:t>    return sqrt( pow(firstside, 2) + pow(secondside, 2));</w:t>
            </w:r>
            <w:r w:rsidRPr="00CD60B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br/>
              <w:t>} // end double</w:t>
            </w:r>
          </w:p>
        </w:tc>
      </w:tr>
    </w:tbl>
    <w:p w14:paraId="63E1FA37" w14:textId="77777777" w:rsidR="00706026" w:rsidRDefault="00706026" w:rsidP="0070602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6026" w14:paraId="5DDF90B2" w14:textId="77777777" w:rsidTr="00CD60BE">
        <w:tc>
          <w:tcPr>
            <w:tcW w:w="9576" w:type="dxa"/>
            <w:shd w:val="clear" w:color="auto" w:fill="8DB3E2" w:themeFill="text2" w:themeFillTint="66"/>
          </w:tcPr>
          <w:p w14:paraId="6F48FB5A" w14:textId="77777777" w:rsidR="00706026" w:rsidRDefault="00706026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706026" w:rsidRPr="00957B91" w14:paraId="0D1D2C27" w14:textId="77777777" w:rsidTr="00CD60BE">
        <w:tc>
          <w:tcPr>
            <w:tcW w:w="9576" w:type="dxa"/>
          </w:tcPr>
          <w:p w14:paraId="64BEF72B" w14:textId="3A6BB073" w:rsidR="00706026" w:rsidRPr="00957B91" w:rsidRDefault="00E71C7E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05CEFA9" wp14:editId="5743FC46">
                  <wp:extent cx="4486275" cy="2762250"/>
                  <wp:effectExtent l="0" t="0" r="9525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5.15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38D7D" w14:textId="77777777" w:rsidR="00706026" w:rsidRDefault="00706026" w:rsidP="00706026">
      <w:pPr>
        <w:rPr>
          <w:b/>
          <w:i/>
          <w:sz w:val="28"/>
          <w:szCs w:val="28"/>
        </w:rPr>
      </w:pPr>
    </w:p>
    <w:p w14:paraId="0C3A3FAA" w14:textId="77777777" w:rsidR="00876700" w:rsidRDefault="008767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5BC7CC86" w14:textId="7B83D974" w:rsidR="00706026" w:rsidRDefault="00706026" w:rsidP="0070602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5-16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6026" w14:paraId="226739A4" w14:textId="77777777" w:rsidTr="00CD60BE">
        <w:tc>
          <w:tcPr>
            <w:tcW w:w="9576" w:type="dxa"/>
            <w:shd w:val="clear" w:color="auto" w:fill="8DB3E2" w:themeFill="text2" w:themeFillTint="66"/>
          </w:tcPr>
          <w:p w14:paraId="1AFE21E6" w14:textId="77777777" w:rsidR="00706026" w:rsidRDefault="00706026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706026" w14:paraId="41FC1776" w14:textId="77777777" w:rsidTr="00CD60BE">
        <w:tc>
          <w:tcPr>
            <w:tcW w:w="9576" w:type="dxa"/>
          </w:tcPr>
          <w:p w14:paraId="4E014059" w14:textId="77777777" w:rsidR="00E71C7E" w:rsidRPr="00E71C7E" w:rsidRDefault="00E71C7E" w:rsidP="00E71C7E">
            <w:pPr>
              <w:rPr>
                <w:rFonts w:ascii="Arial" w:eastAsia="Times New Roman" w:hAnsi="Arial" w:cs="Arial"/>
                <w:color w:val="500050"/>
                <w:sz w:val="19"/>
                <w:szCs w:val="19"/>
              </w:rPr>
            </w:pP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t>// Fig 5.16</w:t>
            </w: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#include &lt;stdio.h&gt;</w:t>
            </w:r>
          </w:p>
          <w:p w14:paraId="210E81B5" w14:textId="77777777" w:rsidR="00E71C7E" w:rsidRPr="00E71C7E" w:rsidRDefault="00E71C7E" w:rsidP="00E71C7E">
            <w:pPr>
              <w:rPr>
                <w:rFonts w:ascii="Arial" w:eastAsia="Times New Roman" w:hAnsi="Arial" w:cs="Arial"/>
                <w:color w:val="500050"/>
                <w:sz w:val="19"/>
                <w:szCs w:val="19"/>
              </w:rPr>
            </w:pP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t>int integerPower (int b, int e);</w:t>
            </w:r>
          </w:p>
          <w:p w14:paraId="4492BB65" w14:textId="77777777" w:rsidR="00E71C7E" w:rsidRPr="00E71C7E" w:rsidRDefault="00E71C7E" w:rsidP="00E71C7E">
            <w:pPr>
              <w:rPr>
                <w:rFonts w:ascii="Arial" w:eastAsia="Times New Roman" w:hAnsi="Arial" w:cs="Arial"/>
                <w:color w:val="500050"/>
                <w:sz w:val="19"/>
                <w:szCs w:val="19"/>
              </w:rPr>
            </w:pP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t>int main()</w:t>
            </w: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{</w:t>
            </w: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int exponent;</w:t>
            </w: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int base;</w:t>
            </w:r>
          </w:p>
          <w:p w14:paraId="4C2BE5D6" w14:textId="77777777" w:rsidR="00E71C7E" w:rsidRPr="00E71C7E" w:rsidRDefault="00E71C7E" w:rsidP="00E71C7E">
            <w:pPr>
              <w:rPr>
                <w:rFonts w:ascii="Arial" w:eastAsia="Times New Roman" w:hAnsi="Arial" w:cs="Arial"/>
                <w:color w:val="500050"/>
                <w:sz w:val="19"/>
                <w:szCs w:val="19"/>
              </w:rPr>
            </w:pP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t>printf("Enter base: ");</w:t>
            </w: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scanf("%d", &amp;base);</w:t>
            </w: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printf("Enter exponent: ");</w:t>
            </w: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scanf("%d", &amp;exponent);</w:t>
            </w: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printf("%d to the power %d is: %d\n", base, exponent, integerPower(base, exponent));</w:t>
            </w:r>
          </w:p>
          <w:p w14:paraId="4B1D1BE8" w14:textId="77777777" w:rsidR="00E71C7E" w:rsidRPr="00E71C7E" w:rsidRDefault="00E71C7E" w:rsidP="00E71C7E">
            <w:pPr>
              <w:rPr>
                <w:rFonts w:ascii="Arial" w:eastAsia="Times New Roman" w:hAnsi="Arial" w:cs="Arial"/>
                <w:color w:val="500050"/>
                <w:sz w:val="19"/>
                <w:szCs w:val="19"/>
              </w:rPr>
            </w:pP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t>return 0;</w:t>
            </w: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} // end main</w:t>
            </w:r>
          </w:p>
          <w:p w14:paraId="36C472F7" w14:textId="77777777" w:rsidR="00E71C7E" w:rsidRPr="00E71C7E" w:rsidRDefault="00E71C7E" w:rsidP="00E71C7E">
            <w:pPr>
              <w:rPr>
                <w:rFonts w:ascii="Arial" w:eastAsia="Times New Roman" w:hAnsi="Arial" w:cs="Arial"/>
                <w:color w:val="500050"/>
                <w:sz w:val="19"/>
                <w:szCs w:val="19"/>
              </w:rPr>
            </w:pP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t>int integerPower(int b, int e)</w:t>
            </w: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{</w:t>
            </w: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int product = 1;</w:t>
            </w: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int x;</w:t>
            </w:r>
          </w:p>
          <w:p w14:paraId="297B45D9" w14:textId="77777777" w:rsidR="00E71C7E" w:rsidRPr="00E71C7E" w:rsidRDefault="00E71C7E" w:rsidP="00E71C7E">
            <w:pPr>
              <w:rPr>
                <w:rFonts w:ascii="Arial" w:eastAsia="Times New Roman" w:hAnsi="Arial" w:cs="Arial"/>
                <w:color w:val="500050"/>
                <w:sz w:val="19"/>
                <w:szCs w:val="19"/>
              </w:rPr>
            </w:pP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t>for (x = 1; x &lt;= e; x++) {</w:t>
            </w: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product *= b;</w:t>
            </w: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}</w:t>
            </w:r>
          </w:p>
          <w:p w14:paraId="6D1B0E2F" w14:textId="43110506" w:rsidR="00706026" w:rsidRPr="00E71C7E" w:rsidRDefault="00E71C7E" w:rsidP="00CD60BE">
            <w:pPr>
              <w:rPr>
                <w:rFonts w:ascii="Arial" w:eastAsia="Times New Roman" w:hAnsi="Arial" w:cs="Arial"/>
                <w:color w:val="500050"/>
                <w:sz w:val="19"/>
                <w:szCs w:val="19"/>
              </w:rPr>
            </w:pP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t>return product;</w:t>
            </w:r>
            <w:r w:rsidRPr="00E71C7E">
              <w:rPr>
                <w:rFonts w:ascii="Arial" w:eastAsia="Times New Roman" w:hAnsi="Arial" w:cs="Arial"/>
                <w:color w:val="500050"/>
                <w:sz w:val="19"/>
                <w:szCs w:val="19"/>
              </w:rPr>
              <w:br/>
              <w:t>}</w:t>
            </w:r>
          </w:p>
        </w:tc>
      </w:tr>
    </w:tbl>
    <w:p w14:paraId="7F1CE367" w14:textId="77777777" w:rsidR="00706026" w:rsidRDefault="00706026" w:rsidP="0070602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6026" w14:paraId="2B914F93" w14:textId="77777777" w:rsidTr="00CD60BE">
        <w:tc>
          <w:tcPr>
            <w:tcW w:w="9576" w:type="dxa"/>
            <w:shd w:val="clear" w:color="auto" w:fill="8DB3E2" w:themeFill="text2" w:themeFillTint="66"/>
          </w:tcPr>
          <w:p w14:paraId="124CE8F2" w14:textId="77777777" w:rsidR="00706026" w:rsidRDefault="00706026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706026" w:rsidRPr="00957B91" w14:paraId="11B17EC7" w14:textId="77777777" w:rsidTr="00E71C7E">
        <w:trPr>
          <w:trHeight w:val="296"/>
        </w:trPr>
        <w:tc>
          <w:tcPr>
            <w:tcW w:w="9576" w:type="dxa"/>
          </w:tcPr>
          <w:p w14:paraId="00A69512" w14:textId="6A97E125" w:rsidR="00706026" w:rsidRPr="00957B91" w:rsidRDefault="00E71C7E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FA54040" wp14:editId="7FC4781C">
                  <wp:extent cx="4210050" cy="1476375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5.15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9445A" w14:textId="77777777" w:rsidR="00706026" w:rsidRDefault="00706026" w:rsidP="00706026">
      <w:pPr>
        <w:rPr>
          <w:b/>
          <w:i/>
          <w:sz w:val="28"/>
          <w:szCs w:val="28"/>
        </w:rPr>
      </w:pPr>
    </w:p>
    <w:p w14:paraId="35A76B45" w14:textId="77777777" w:rsidR="00876700" w:rsidRDefault="008767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8A00E8B" w14:textId="72988FAD" w:rsidR="00706026" w:rsidRDefault="00876700" w:rsidP="0070602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</w:t>
      </w:r>
      <w:r w:rsidR="00706026">
        <w:rPr>
          <w:b/>
          <w:i/>
          <w:sz w:val="28"/>
          <w:szCs w:val="28"/>
        </w:rPr>
        <w:t xml:space="preserve"> 5-20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6026" w14:paraId="08338888" w14:textId="77777777" w:rsidTr="00CD60BE">
        <w:tc>
          <w:tcPr>
            <w:tcW w:w="9576" w:type="dxa"/>
            <w:shd w:val="clear" w:color="auto" w:fill="8DB3E2" w:themeFill="text2" w:themeFillTint="66"/>
          </w:tcPr>
          <w:p w14:paraId="6F5AC48F" w14:textId="77777777" w:rsidR="00706026" w:rsidRDefault="00706026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706026" w14:paraId="512011C2" w14:textId="77777777" w:rsidTr="00CD60BE">
        <w:tc>
          <w:tcPr>
            <w:tcW w:w="9576" w:type="dxa"/>
          </w:tcPr>
          <w:p w14:paraId="3C097025" w14:textId="77777777" w:rsidR="00706026" w:rsidRDefault="00706026" w:rsidP="00CD60BE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565622E8" w14:textId="77777777" w:rsidR="00706026" w:rsidRDefault="00706026" w:rsidP="0070602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6026" w14:paraId="4BC32C7A" w14:textId="77777777" w:rsidTr="00CD60BE">
        <w:tc>
          <w:tcPr>
            <w:tcW w:w="9576" w:type="dxa"/>
            <w:shd w:val="clear" w:color="auto" w:fill="8DB3E2" w:themeFill="text2" w:themeFillTint="66"/>
          </w:tcPr>
          <w:p w14:paraId="4185F98B" w14:textId="77777777" w:rsidR="00706026" w:rsidRDefault="00706026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706026" w:rsidRPr="00957B91" w14:paraId="7BDA400E" w14:textId="77777777" w:rsidTr="00CD60BE">
        <w:tc>
          <w:tcPr>
            <w:tcW w:w="9576" w:type="dxa"/>
          </w:tcPr>
          <w:p w14:paraId="198E1C24" w14:textId="77777777" w:rsidR="00706026" w:rsidRPr="00957B91" w:rsidRDefault="00706026" w:rsidP="00CD60BE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7ED85504" w14:textId="77777777" w:rsidR="00706026" w:rsidRDefault="00706026" w:rsidP="00706026">
      <w:pPr>
        <w:rPr>
          <w:b/>
          <w:i/>
          <w:sz w:val="28"/>
          <w:szCs w:val="28"/>
        </w:rPr>
      </w:pPr>
    </w:p>
    <w:p w14:paraId="3AD181F3" w14:textId="77777777" w:rsidR="00876700" w:rsidRDefault="008767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4C426513" w14:textId="40669792" w:rsidR="00706026" w:rsidRPr="00706026" w:rsidRDefault="00876700" w:rsidP="0070602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</w:t>
      </w:r>
      <w:r w:rsidR="00706026">
        <w:rPr>
          <w:b/>
          <w:i/>
          <w:sz w:val="28"/>
          <w:szCs w:val="28"/>
        </w:rPr>
        <w:t xml:space="preserve"> 5-25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6026" w14:paraId="06B8A225" w14:textId="77777777" w:rsidTr="00CD60BE">
        <w:tc>
          <w:tcPr>
            <w:tcW w:w="9576" w:type="dxa"/>
            <w:shd w:val="clear" w:color="auto" w:fill="8DB3E2" w:themeFill="text2" w:themeFillTint="66"/>
          </w:tcPr>
          <w:p w14:paraId="2A2C7607" w14:textId="77777777" w:rsidR="00706026" w:rsidRDefault="00706026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706026" w14:paraId="194E0FCA" w14:textId="77777777" w:rsidTr="00CD60BE">
        <w:tc>
          <w:tcPr>
            <w:tcW w:w="9576" w:type="dxa"/>
          </w:tcPr>
          <w:p w14:paraId="7431105F" w14:textId="77777777" w:rsidR="00706026" w:rsidRDefault="00706026" w:rsidP="00CD60BE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62C074D9" w14:textId="77777777" w:rsidR="00706026" w:rsidRDefault="00706026" w:rsidP="0070602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6026" w14:paraId="64B04B7C" w14:textId="77777777" w:rsidTr="00CD60BE">
        <w:tc>
          <w:tcPr>
            <w:tcW w:w="9576" w:type="dxa"/>
            <w:shd w:val="clear" w:color="auto" w:fill="8DB3E2" w:themeFill="text2" w:themeFillTint="66"/>
          </w:tcPr>
          <w:p w14:paraId="0C4F9914" w14:textId="77777777" w:rsidR="00706026" w:rsidRDefault="00706026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706026" w:rsidRPr="00957B91" w14:paraId="4FB6D596" w14:textId="77777777" w:rsidTr="00CD60BE">
        <w:tc>
          <w:tcPr>
            <w:tcW w:w="9576" w:type="dxa"/>
          </w:tcPr>
          <w:p w14:paraId="5A4CCF3A" w14:textId="77777777" w:rsidR="00706026" w:rsidRPr="00957B91" w:rsidRDefault="00706026" w:rsidP="00CD60BE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556AFF0D" w14:textId="77777777" w:rsidR="00706026" w:rsidRDefault="00706026" w:rsidP="00706026">
      <w:pPr>
        <w:rPr>
          <w:b/>
          <w:i/>
          <w:sz w:val="28"/>
          <w:szCs w:val="28"/>
        </w:rPr>
      </w:pPr>
    </w:p>
    <w:p w14:paraId="5A3D6A3C" w14:textId="77777777" w:rsidR="00876700" w:rsidRDefault="008767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1FE2D175" w14:textId="60849B0F" w:rsidR="00706026" w:rsidRDefault="00876700" w:rsidP="0070602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</w:t>
      </w:r>
      <w:r w:rsidR="00706026">
        <w:rPr>
          <w:b/>
          <w:i/>
          <w:sz w:val="28"/>
          <w:szCs w:val="28"/>
        </w:rPr>
        <w:t xml:space="preserve"> 5-31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6026" w14:paraId="62F061B3" w14:textId="77777777" w:rsidTr="00CD60BE">
        <w:tc>
          <w:tcPr>
            <w:tcW w:w="9576" w:type="dxa"/>
            <w:shd w:val="clear" w:color="auto" w:fill="8DB3E2" w:themeFill="text2" w:themeFillTint="66"/>
          </w:tcPr>
          <w:p w14:paraId="5B8A47C6" w14:textId="77777777" w:rsidR="00706026" w:rsidRDefault="00706026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706026" w14:paraId="6649E3D6" w14:textId="77777777" w:rsidTr="00CD60BE">
        <w:tc>
          <w:tcPr>
            <w:tcW w:w="9576" w:type="dxa"/>
          </w:tcPr>
          <w:p w14:paraId="0D340F98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>// Fig5.31</w:t>
            </w:r>
          </w:p>
          <w:p w14:paraId="2146F138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>#include &lt;stdio.h&gt;</w:t>
            </w:r>
          </w:p>
          <w:p w14:paraId="39A0B142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>#include &lt;stdlib.h&gt;</w:t>
            </w:r>
          </w:p>
          <w:p w14:paraId="64BD087E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>#include &lt;time.h&gt;</w:t>
            </w:r>
          </w:p>
          <w:p w14:paraId="42FBA99B" w14:textId="77777777" w:rsidR="00AD1D5C" w:rsidRPr="00AD1D5C" w:rsidRDefault="00AD1D5C" w:rsidP="00AD1D5C">
            <w:pPr>
              <w:rPr>
                <w:b/>
                <w:i/>
              </w:rPr>
            </w:pPr>
          </w:p>
          <w:p w14:paraId="4BA6855C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>int flip ();</w:t>
            </w:r>
          </w:p>
          <w:p w14:paraId="4E570365" w14:textId="77777777" w:rsidR="00AD1D5C" w:rsidRPr="00AD1D5C" w:rsidRDefault="00AD1D5C" w:rsidP="00AD1D5C">
            <w:pPr>
              <w:rPr>
                <w:b/>
                <w:i/>
              </w:rPr>
            </w:pPr>
          </w:p>
          <w:p w14:paraId="7B2A25E2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>int main(void)</w:t>
            </w:r>
          </w:p>
          <w:p w14:paraId="1AFC5A65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>{</w:t>
            </w:r>
          </w:p>
          <w:p w14:paraId="5E24A1F1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unsigned int loop;</w:t>
            </w:r>
          </w:p>
          <w:p w14:paraId="3E657ECE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int headCount = 0;</w:t>
            </w:r>
          </w:p>
          <w:p w14:paraId="56BE8006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int tailCount = 0;</w:t>
            </w:r>
          </w:p>
          <w:p w14:paraId="65424231" w14:textId="77777777" w:rsidR="00AD1D5C" w:rsidRPr="00AD1D5C" w:rsidRDefault="00AD1D5C" w:rsidP="00AD1D5C">
            <w:pPr>
              <w:rPr>
                <w:b/>
                <w:i/>
              </w:rPr>
            </w:pPr>
          </w:p>
          <w:p w14:paraId="39F22DBD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srand(time(NULL));</w:t>
            </w:r>
          </w:p>
          <w:p w14:paraId="1AD180A2" w14:textId="77777777" w:rsidR="00AD1D5C" w:rsidRPr="00AD1D5C" w:rsidRDefault="00AD1D5C" w:rsidP="00AD1D5C">
            <w:pPr>
              <w:rPr>
                <w:b/>
                <w:i/>
              </w:rPr>
            </w:pPr>
          </w:p>
          <w:p w14:paraId="72407993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for(loop =1; loop &lt;= 100; ++loop) {</w:t>
            </w:r>
          </w:p>
          <w:p w14:paraId="2E84FB7B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    if(flip() == 0) {</w:t>
            </w:r>
          </w:p>
          <w:p w14:paraId="3EB079EC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        ++tailCount;</w:t>
            </w:r>
          </w:p>
          <w:p w14:paraId="13421D37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    } // and if</w:t>
            </w:r>
          </w:p>
          <w:p w14:paraId="6A678F95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    else {</w:t>
            </w:r>
          </w:p>
          <w:p w14:paraId="21FC47B5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        ++headCount;</w:t>
            </w:r>
          </w:p>
          <w:p w14:paraId="6657B8E7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    } // end else</w:t>
            </w:r>
          </w:p>
          <w:p w14:paraId="4E5D6111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    if(loop % 10 == 0) {</w:t>
            </w:r>
          </w:p>
          <w:p w14:paraId="6F619946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        puts("");</w:t>
            </w:r>
          </w:p>
          <w:p w14:paraId="0E41F2F1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    } // end second if</w:t>
            </w:r>
          </w:p>
          <w:p w14:paraId="1311B93B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} // end for</w:t>
            </w:r>
          </w:p>
          <w:p w14:paraId="29FBD052" w14:textId="77777777" w:rsidR="00AD1D5C" w:rsidRPr="00AD1D5C" w:rsidRDefault="00AD1D5C" w:rsidP="00AD1D5C">
            <w:pPr>
              <w:rPr>
                <w:b/>
                <w:i/>
              </w:rPr>
            </w:pPr>
          </w:p>
          <w:p w14:paraId="3C73A2FF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printf("\nThe total number of Heads was %d\n", headCount);</w:t>
            </w:r>
          </w:p>
          <w:p w14:paraId="3B40D5DF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printf("The total number of Tails was %d\n", tailCount);</w:t>
            </w:r>
          </w:p>
          <w:p w14:paraId="41599F8F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>} // end main</w:t>
            </w:r>
          </w:p>
          <w:p w14:paraId="264AF8BB" w14:textId="77777777" w:rsidR="00AD1D5C" w:rsidRPr="00AD1D5C" w:rsidRDefault="00AD1D5C" w:rsidP="00AD1D5C">
            <w:pPr>
              <w:rPr>
                <w:b/>
                <w:i/>
              </w:rPr>
            </w:pPr>
          </w:p>
          <w:p w14:paraId="2534F839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>int flip()</w:t>
            </w:r>
          </w:p>
          <w:p w14:paraId="7C2377D2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>{</w:t>
            </w:r>
          </w:p>
          <w:p w14:paraId="77B8C0AD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int HorT = (rand() %2);</w:t>
            </w:r>
          </w:p>
          <w:p w14:paraId="05C4A3C3" w14:textId="77777777" w:rsidR="00AD1D5C" w:rsidRPr="00AD1D5C" w:rsidRDefault="00AD1D5C" w:rsidP="00AD1D5C">
            <w:pPr>
              <w:rPr>
                <w:b/>
                <w:i/>
              </w:rPr>
            </w:pPr>
          </w:p>
          <w:p w14:paraId="63CB2D81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if(HorT == 0) {</w:t>
            </w:r>
          </w:p>
          <w:p w14:paraId="049D9A83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    printf("%s", "Tails");</w:t>
            </w:r>
          </w:p>
          <w:p w14:paraId="2D3D559A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} // end flip if</w:t>
            </w:r>
          </w:p>
          <w:p w14:paraId="2509CFC3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else {</w:t>
            </w:r>
          </w:p>
          <w:p w14:paraId="04742504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    printf("%s", "Heads");</w:t>
            </w:r>
          </w:p>
          <w:p w14:paraId="76BCAE44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} // end flip else</w:t>
            </w:r>
          </w:p>
          <w:p w14:paraId="3F76602A" w14:textId="77777777" w:rsidR="00AD1D5C" w:rsidRPr="00AD1D5C" w:rsidRDefault="00AD1D5C" w:rsidP="00AD1D5C">
            <w:pPr>
              <w:rPr>
                <w:b/>
                <w:i/>
              </w:rPr>
            </w:pPr>
          </w:p>
          <w:p w14:paraId="3B53EFAB" w14:textId="77777777" w:rsidR="00AD1D5C" w:rsidRPr="00AD1D5C" w:rsidRDefault="00AD1D5C" w:rsidP="00AD1D5C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 xml:space="preserve">    return HorT;</w:t>
            </w:r>
          </w:p>
          <w:p w14:paraId="3AE10A03" w14:textId="0A8CB5C7" w:rsidR="00706026" w:rsidRPr="00AD1D5C" w:rsidRDefault="00AD1D5C" w:rsidP="00CD60BE">
            <w:pPr>
              <w:rPr>
                <w:b/>
                <w:i/>
              </w:rPr>
            </w:pPr>
            <w:r w:rsidRPr="00AD1D5C">
              <w:rPr>
                <w:b/>
                <w:i/>
              </w:rPr>
              <w:t>}</w:t>
            </w:r>
          </w:p>
        </w:tc>
      </w:tr>
    </w:tbl>
    <w:p w14:paraId="3BB68546" w14:textId="77777777" w:rsidR="00706026" w:rsidRDefault="00706026" w:rsidP="0070602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6026" w14:paraId="4654783D" w14:textId="77777777" w:rsidTr="00CD60BE">
        <w:tc>
          <w:tcPr>
            <w:tcW w:w="9576" w:type="dxa"/>
            <w:shd w:val="clear" w:color="auto" w:fill="8DB3E2" w:themeFill="text2" w:themeFillTint="66"/>
          </w:tcPr>
          <w:p w14:paraId="6423A3EC" w14:textId="77777777" w:rsidR="00706026" w:rsidRDefault="00706026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706026" w:rsidRPr="00957B91" w14:paraId="53EA4130" w14:textId="77777777" w:rsidTr="00CD60BE">
        <w:tc>
          <w:tcPr>
            <w:tcW w:w="9576" w:type="dxa"/>
          </w:tcPr>
          <w:p w14:paraId="31959E64" w14:textId="7DE8EB92" w:rsidR="00706026" w:rsidRPr="00957B91" w:rsidRDefault="00AD1D5C" w:rsidP="00CD60B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6BA249E8" wp14:editId="2DE7A6E0">
                  <wp:extent cx="5609646" cy="3606201"/>
                  <wp:effectExtent l="0" t="0" r="381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en Shot 2018-03-07 at 12.11.22 PM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082" cy="360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3A6A0" w14:textId="77777777" w:rsidR="00706026" w:rsidRDefault="00706026" w:rsidP="00706026">
      <w:pPr>
        <w:rPr>
          <w:b/>
          <w:i/>
          <w:sz w:val="28"/>
          <w:szCs w:val="28"/>
        </w:rPr>
      </w:pPr>
    </w:p>
    <w:p w14:paraId="7A66D221" w14:textId="77777777" w:rsidR="00876700" w:rsidRDefault="008767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EAC404F" w14:textId="2C92B089" w:rsidR="00706026" w:rsidRPr="00706026" w:rsidRDefault="00876700" w:rsidP="0070602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</w:t>
      </w:r>
      <w:r w:rsidR="00706026">
        <w:rPr>
          <w:b/>
          <w:i/>
          <w:sz w:val="28"/>
          <w:szCs w:val="28"/>
        </w:rPr>
        <w:t xml:space="preserve"> 5-41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6026" w14:paraId="3FBD1887" w14:textId="77777777" w:rsidTr="00CD60BE">
        <w:tc>
          <w:tcPr>
            <w:tcW w:w="9576" w:type="dxa"/>
            <w:shd w:val="clear" w:color="auto" w:fill="8DB3E2" w:themeFill="text2" w:themeFillTint="66"/>
          </w:tcPr>
          <w:p w14:paraId="712BFE06" w14:textId="77777777" w:rsidR="00706026" w:rsidRDefault="00706026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706026" w14:paraId="6B60E288" w14:textId="77777777" w:rsidTr="00CD60BE">
        <w:tc>
          <w:tcPr>
            <w:tcW w:w="9576" w:type="dxa"/>
          </w:tcPr>
          <w:p w14:paraId="5462BFB2" w14:textId="77777777" w:rsidR="00706026" w:rsidRDefault="00706026" w:rsidP="00CD60BE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7EDF778F" w14:textId="77777777" w:rsidR="00706026" w:rsidRDefault="00706026" w:rsidP="00706026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6026" w14:paraId="741B5035" w14:textId="77777777" w:rsidTr="00CD60BE">
        <w:tc>
          <w:tcPr>
            <w:tcW w:w="9576" w:type="dxa"/>
            <w:shd w:val="clear" w:color="auto" w:fill="8DB3E2" w:themeFill="text2" w:themeFillTint="66"/>
          </w:tcPr>
          <w:p w14:paraId="5DFAA867" w14:textId="77777777" w:rsidR="00706026" w:rsidRDefault="00706026" w:rsidP="00CD60B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706026" w:rsidRPr="00957B91" w14:paraId="0CA9493A" w14:textId="77777777" w:rsidTr="00CD60BE">
        <w:tc>
          <w:tcPr>
            <w:tcW w:w="9576" w:type="dxa"/>
          </w:tcPr>
          <w:p w14:paraId="56E0E475" w14:textId="77777777" w:rsidR="00706026" w:rsidRPr="00957B91" w:rsidRDefault="00706026" w:rsidP="00CD60BE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66586007" w14:textId="0935512B" w:rsidR="00876700" w:rsidRDefault="00876700" w:rsidP="004B20B3">
      <w:pPr>
        <w:rPr>
          <w:b/>
          <w:i/>
          <w:sz w:val="28"/>
          <w:szCs w:val="28"/>
        </w:rPr>
      </w:pPr>
    </w:p>
    <w:p w14:paraId="089C40F2" w14:textId="63221C4F" w:rsidR="00FC6084" w:rsidRPr="00E71C7E" w:rsidRDefault="00FC6084">
      <w:pPr>
        <w:rPr>
          <w:b/>
          <w:i/>
          <w:sz w:val="28"/>
          <w:szCs w:val="28"/>
        </w:rPr>
      </w:pPr>
      <w:bookmarkStart w:id="0" w:name="_GoBack"/>
      <w:bookmarkEnd w:id="0"/>
    </w:p>
    <w:sectPr w:rsidR="00FC6084" w:rsidRPr="00E71C7E" w:rsidSect="0003533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95EDF" w14:textId="77777777" w:rsidR="00495D16" w:rsidRDefault="00495D16" w:rsidP="00957B91">
      <w:pPr>
        <w:spacing w:after="0" w:line="240" w:lineRule="auto"/>
      </w:pPr>
      <w:r>
        <w:separator/>
      </w:r>
    </w:p>
  </w:endnote>
  <w:endnote w:type="continuationSeparator" w:id="0">
    <w:p w14:paraId="69BFA08C" w14:textId="77777777" w:rsidR="00495D16" w:rsidRDefault="00495D16" w:rsidP="0095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3389E" w14:textId="77777777" w:rsidR="00495D16" w:rsidRDefault="00495D16" w:rsidP="00957B91">
      <w:pPr>
        <w:spacing w:after="0" w:line="240" w:lineRule="auto"/>
      </w:pPr>
      <w:r>
        <w:separator/>
      </w:r>
    </w:p>
  </w:footnote>
  <w:footnote w:type="continuationSeparator" w:id="0">
    <w:p w14:paraId="6E57EC6A" w14:textId="77777777" w:rsidR="00495D16" w:rsidRDefault="00495D16" w:rsidP="00957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E1980"/>
    <w:multiLevelType w:val="hybridMultilevel"/>
    <w:tmpl w:val="F6A839FA"/>
    <w:lvl w:ilvl="0" w:tplc="6BAC1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4F"/>
    <w:rsid w:val="00031E70"/>
    <w:rsid w:val="00035338"/>
    <w:rsid w:val="00073107"/>
    <w:rsid w:val="00074535"/>
    <w:rsid w:val="000B4C26"/>
    <w:rsid w:val="000F6223"/>
    <w:rsid w:val="00116DB8"/>
    <w:rsid w:val="00127043"/>
    <w:rsid w:val="0013080F"/>
    <w:rsid w:val="00140DCD"/>
    <w:rsid w:val="001414EE"/>
    <w:rsid w:val="00142609"/>
    <w:rsid w:val="00146D98"/>
    <w:rsid w:val="00181E44"/>
    <w:rsid w:val="00184A9D"/>
    <w:rsid w:val="001A5FF7"/>
    <w:rsid w:val="001A6FE5"/>
    <w:rsid w:val="001B54C0"/>
    <w:rsid w:val="001C4406"/>
    <w:rsid w:val="001E7E9C"/>
    <w:rsid w:val="00207166"/>
    <w:rsid w:val="00255CCE"/>
    <w:rsid w:val="00267882"/>
    <w:rsid w:val="00271DE4"/>
    <w:rsid w:val="00274781"/>
    <w:rsid w:val="002E1E18"/>
    <w:rsid w:val="002F6FE8"/>
    <w:rsid w:val="00332F5D"/>
    <w:rsid w:val="00350110"/>
    <w:rsid w:val="003548EE"/>
    <w:rsid w:val="00383A64"/>
    <w:rsid w:val="003A3FEE"/>
    <w:rsid w:val="003B1038"/>
    <w:rsid w:val="003B5FA4"/>
    <w:rsid w:val="003B684A"/>
    <w:rsid w:val="003D3C8E"/>
    <w:rsid w:val="003F5644"/>
    <w:rsid w:val="004040E1"/>
    <w:rsid w:val="00435559"/>
    <w:rsid w:val="00441B1A"/>
    <w:rsid w:val="00445CE3"/>
    <w:rsid w:val="00465B35"/>
    <w:rsid w:val="00495D16"/>
    <w:rsid w:val="004B20B3"/>
    <w:rsid w:val="004B715B"/>
    <w:rsid w:val="004F1798"/>
    <w:rsid w:val="00553742"/>
    <w:rsid w:val="0055670D"/>
    <w:rsid w:val="00566E62"/>
    <w:rsid w:val="00576BCB"/>
    <w:rsid w:val="005944E4"/>
    <w:rsid w:val="005C2313"/>
    <w:rsid w:val="005D47FE"/>
    <w:rsid w:val="005E2867"/>
    <w:rsid w:val="005E4928"/>
    <w:rsid w:val="00655F87"/>
    <w:rsid w:val="0067042E"/>
    <w:rsid w:val="006D407C"/>
    <w:rsid w:val="006F405E"/>
    <w:rsid w:val="00706026"/>
    <w:rsid w:val="00740F6E"/>
    <w:rsid w:val="00770D64"/>
    <w:rsid w:val="007B24B5"/>
    <w:rsid w:val="007C23ED"/>
    <w:rsid w:val="00815B73"/>
    <w:rsid w:val="00826588"/>
    <w:rsid w:val="00832892"/>
    <w:rsid w:val="00876700"/>
    <w:rsid w:val="008B0C77"/>
    <w:rsid w:val="008C3C4F"/>
    <w:rsid w:val="008D40B0"/>
    <w:rsid w:val="009076C4"/>
    <w:rsid w:val="00912BE7"/>
    <w:rsid w:val="00920D06"/>
    <w:rsid w:val="00926949"/>
    <w:rsid w:val="00937F0E"/>
    <w:rsid w:val="009563AE"/>
    <w:rsid w:val="00957B91"/>
    <w:rsid w:val="00962A51"/>
    <w:rsid w:val="00977EEE"/>
    <w:rsid w:val="00985FDC"/>
    <w:rsid w:val="009D098B"/>
    <w:rsid w:val="00A31D48"/>
    <w:rsid w:val="00A72DFC"/>
    <w:rsid w:val="00A91A1F"/>
    <w:rsid w:val="00AA453E"/>
    <w:rsid w:val="00AD10B4"/>
    <w:rsid w:val="00AD1D5C"/>
    <w:rsid w:val="00AD6697"/>
    <w:rsid w:val="00AE6675"/>
    <w:rsid w:val="00AE6AEB"/>
    <w:rsid w:val="00B84040"/>
    <w:rsid w:val="00BA63DF"/>
    <w:rsid w:val="00BB4F86"/>
    <w:rsid w:val="00BC028C"/>
    <w:rsid w:val="00BC3A79"/>
    <w:rsid w:val="00BD2A3F"/>
    <w:rsid w:val="00BF194F"/>
    <w:rsid w:val="00C0370D"/>
    <w:rsid w:val="00C275CE"/>
    <w:rsid w:val="00C66A2A"/>
    <w:rsid w:val="00C852BD"/>
    <w:rsid w:val="00C91705"/>
    <w:rsid w:val="00C92883"/>
    <w:rsid w:val="00CA3664"/>
    <w:rsid w:val="00CD60BE"/>
    <w:rsid w:val="00CE27BA"/>
    <w:rsid w:val="00CE546C"/>
    <w:rsid w:val="00D46844"/>
    <w:rsid w:val="00D56703"/>
    <w:rsid w:val="00D5749C"/>
    <w:rsid w:val="00D62AC6"/>
    <w:rsid w:val="00D8521E"/>
    <w:rsid w:val="00D95387"/>
    <w:rsid w:val="00DA201C"/>
    <w:rsid w:val="00DC0CA5"/>
    <w:rsid w:val="00DC70C4"/>
    <w:rsid w:val="00E135AE"/>
    <w:rsid w:val="00E21513"/>
    <w:rsid w:val="00E63281"/>
    <w:rsid w:val="00E71C7E"/>
    <w:rsid w:val="00EA1A73"/>
    <w:rsid w:val="00EB3896"/>
    <w:rsid w:val="00EB4D8D"/>
    <w:rsid w:val="00F00AB8"/>
    <w:rsid w:val="00F552F2"/>
    <w:rsid w:val="00F721D9"/>
    <w:rsid w:val="00FB16DD"/>
    <w:rsid w:val="00FB6B2E"/>
    <w:rsid w:val="00FC3B4F"/>
    <w:rsid w:val="00FC6084"/>
    <w:rsid w:val="00FC753B"/>
    <w:rsid w:val="00FD27B8"/>
    <w:rsid w:val="00FE2E3F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C08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91"/>
  </w:style>
  <w:style w:type="paragraph" w:styleId="Footer">
    <w:name w:val="footer"/>
    <w:basedOn w:val="Normal"/>
    <w:link w:val="FooterChar"/>
    <w:uiPriority w:val="99"/>
    <w:unhideWhenUsed/>
    <w:rsid w:val="0095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91"/>
  </w:style>
  <w:style w:type="table" w:styleId="LightShading-Accent1">
    <w:name w:val="Light Shading Accent 1"/>
    <w:basedOn w:val="TableNormal"/>
    <w:uiPriority w:val="60"/>
    <w:rsid w:val="00BB4F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BB4F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BB4F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F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Icey4444/Library/Group%20Containers/UBF8T346G9.Office/User%20Content.localized/Templates.localized/COP2270-CH02HW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67999-D28A-9F4D-BC08-D094FA358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COP2270-CH02HW-Template.dotx</Template>
  <TotalTime>102</TotalTime>
  <Pages>26</Pages>
  <Words>1831</Words>
  <Characters>10440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25</cp:revision>
  <dcterms:created xsi:type="dcterms:W3CDTF">2018-02-21T18:41:00Z</dcterms:created>
  <dcterms:modified xsi:type="dcterms:W3CDTF">2018-03-07T19:22:00Z</dcterms:modified>
</cp:coreProperties>
</file>