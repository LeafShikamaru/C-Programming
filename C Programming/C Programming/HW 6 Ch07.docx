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C063F" w14:textId="77777777" w:rsidR="00D56703" w:rsidRDefault="00BC028C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COP2270</w:t>
      </w:r>
    </w:p>
    <w:p w14:paraId="0158908F" w14:textId="77777777" w:rsid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M/W</w:t>
      </w:r>
      <w:r w:rsidR="00BC028C">
        <w:rPr>
          <w:b/>
          <w:i/>
          <w:sz w:val="28"/>
          <w:szCs w:val="28"/>
        </w:rPr>
        <w:t xml:space="preserve"> </w:t>
      </w:r>
    </w:p>
    <w:p w14:paraId="3DAE6031" w14:textId="77777777" w:rsidR="008D40B0" w:rsidRP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Spring 2017-2018</w:t>
      </w:r>
    </w:p>
    <w:p w14:paraId="65AD1203" w14:textId="77777777" w:rsidR="00445CE3" w:rsidRDefault="008D40B0" w:rsidP="00445CE3">
      <w:pPr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9332B2" wp14:editId="560C9CF2">
            <wp:extent cx="5245668" cy="2952750"/>
            <wp:effectExtent l="0" t="0" r="0" b="0"/>
            <wp:docPr id="6" name="Picture 6" descr="http://i.kinja-img.com/gawker-media/image/upload/ofrmwr4zn4vjabzbak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kinja-img.com/gawker-media/image/upload/ofrmwr4zn4vjabzbak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9" cy="29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FD11" w14:textId="77777777" w:rsidR="00957B91" w:rsidRDefault="00957B91" w:rsidP="00445CE3">
      <w:pPr>
        <w:jc w:val="center"/>
        <w:rPr>
          <w:b/>
          <w:i/>
          <w:sz w:val="28"/>
          <w:szCs w:val="28"/>
        </w:rPr>
      </w:pPr>
    </w:p>
    <w:p w14:paraId="7731584E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  <w:r w:rsidRPr="00445CE3">
        <w:rPr>
          <w:b/>
          <w:i/>
          <w:sz w:val="28"/>
          <w:szCs w:val="28"/>
        </w:rPr>
        <w:t>Professor:  Yassin Raef</w:t>
      </w:r>
    </w:p>
    <w:p w14:paraId="3B158E17" w14:textId="77777777" w:rsidR="00957B91" w:rsidRPr="00FC6084" w:rsidRDefault="000B4C26" w:rsidP="00445CE3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Anaisy Garcia</w:t>
      </w:r>
    </w:p>
    <w:p w14:paraId="44F8D59B" w14:textId="77777777" w:rsidR="00D95387" w:rsidRDefault="00D95387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One problem per page Please</w:t>
      </w:r>
    </w:p>
    <w:p w14:paraId="19277F91" w14:textId="77777777" w:rsidR="00445CE3" w:rsidRDefault="00445CE3" w:rsidP="00957B91">
      <w:pPr>
        <w:rPr>
          <w:b/>
          <w:i/>
          <w:sz w:val="28"/>
          <w:szCs w:val="28"/>
        </w:rPr>
      </w:pPr>
    </w:p>
    <w:p w14:paraId="1B559281" w14:textId="77777777" w:rsidR="00445CE3" w:rsidRDefault="00445CE3" w:rsidP="00957B91">
      <w:pPr>
        <w:rPr>
          <w:b/>
          <w:i/>
          <w:sz w:val="28"/>
          <w:szCs w:val="28"/>
        </w:rPr>
      </w:pPr>
    </w:p>
    <w:p w14:paraId="3CE21483" w14:textId="77777777" w:rsidR="00957B91" w:rsidRDefault="00957B91" w:rsidP="00957B91">
      <w:pPr>
        <w:rPr>
          <w:b/>
          <w:i/>
          <w:sz w:val="28"/>
          <w:szCs w:val="28"/>
        </w:rPr>
      </w:pPr>
    </w:p>
    <w:p w14:paraId="4839C187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</w:p>
    <w:p w14:paraId="6AC22D02" w14:textId="77777777" w:rsidR="00435559" w:rsidRDefault="00BC028C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2D6BCA">
        <w:rPr>
          <w:b/>
          <w:i/>
          <w:sz w:val="28"/>
          <w:szCs w:val="28"/>
        </w:rPr>
        <w:lastRenderedPageBreak/>
        <w:t>Figure 7</w:t>
      </w:r>
      <w:r w:rsidR="00435559">
        <w:rPr>
          <w:b/>
          <w:i/>
          <w:sz w:val="28"/>
          <w:szCs w:val="28"/>
        </w:rPr>
        <w:t>-</w:t>
      </w:r>
      <w:r w:rsidR="002D6BCA"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28DEAE6E" w14:textId="77777777" w:rsidTr="00652160">
        <w:tc>
          <w:tcPr>
            <w:tcW w:w="9576" w:type="dxa"/>
            <w:shd w:val="clear" w:color="auto" w:fill="8DB3E2" w:themeFill="text2" w:themeFillTint="66"/>
          </w:tcPr>
          <w:p w14:paraId="3645A52E" w14:textId="77777777" w:rsidR="00435559" w:rsidRDefault="00435559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35559" w14:paraId="2C42C4F5" w14:textId="77777777" w:rsidTr="00652160">
        <w:tc>
          <w:tcPr>
            <w:tcW w:w="9576" w:type="dxa"/>
          </w:tcPr>
          <w:p w14:paraId="01D667D7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// Fig. 7.4: fig07_04.c</w:t>
            </w:r>
          </w:p>
          <w:p w14:paraId="195A4739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// Using the &amp; and * pointer operators.</w:t>
            </w:r>
          </w:p>
          <w:p w14:paraId="376B1E51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#include &lt;stdio.h&gt;</w:t>
            </w:r>
          </w:p>
          <w:p w14:paraId="2376D448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20BA933E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int main (void)</w:t>
            </w:r>
          </w:p>
          <w:p w14:paraId="30AF7722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{</w:t>
            </w:r>
          </w:p>
          <w:p w14:paraId="567A2360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int a = 7;</w:t>
            </w:r>
          </w:p>
          <w:p w14:paraId="26ABF36B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int *aPtr = &amp;a; // set aPtr to the address of a</w:t>
            </w:r>
          </w:p>
          <w:p w14:paraId="2DA605AC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55345AFE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printf("The address of a is %p"</w:t>
            </w:r>
          </w:p>
          <w:p w14:paraId="5493B55D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       "\nThe values of aPtr is %p", &amp;a, aPtr);</w:t>
            </w:r>
          </w:p>
          <w:p w14:paraId="41A18AA0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6D4FEDCB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printf("\n\nThe value of a is %d"</w:t>
            </w:r>
          </w:p>
          <w:p w14:paraId="2E628480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       "\nThe value of *aPtr is %d", a, *aPtr);</w:t>
            </w:r>
          </w:p>
          <w:p w14:paraId="1481F0CE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57FFBB31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printf("\n\nShowing that * and &amp; are compliments of "</w:t>
            </w:r>
          </w:p>
          <w:p w14:paraId="08BD3506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        "each other\n&amp;*aPtr = %p"</w:t>
            </w:r>
          </w:p>
          <w:p w14:paraId="5DA7E212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        "\n*&amp;aPtr = %p\n", &amp;*aPtr, *&amp;aPtr);</w:t>
            </w:r>
          </w:p>
          <w:p w14:paraId="0C98C3E7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}</w:t>
            </w:r>
          </w:p>
          <w:p w14:paraId="5BA035F4" w14:textId="77777777" w:rsidR="00435559" w:rsidRDefault="00435559" w:rsidP="002D6BCA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188AB363" w14:textId="77777777" w:rsidR="00435559" w:rsidRDefault="00435559" w:rsidP="00435559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452E31F1" w14:textId="77777777" w:rsidTr="00652160">
        <w:tc>
          <w:tcPr>
            <w:tcW w:w="9576" w:type="dxa"/>
            <w:shd w:val="clear" w:color="auto" w:fill="8DB3E2" w:themeFill="text2" w:themeFillTint="66"/>
          </w:tcPr>
          <w:p w14:paraId="1C10A247" w14:textId="77777777" w:rsidR="00435559" w:rsidRDefault="00435559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35559" w:rsidRPr="00957B91" w14:paraId="3D6DE611" w14:textId="77777777" w:rsidTr="00652160">
        <w:tc>
          <w:tcPr>
            <w:tcW w:w="9576" w:type="dxa"/>
          </w:tcPr>
          <w:p w14:paraId="183ED494" w14:textId="77777777" w:rsidR="00435559" w:rsidRPr="00957B91" w:rsidRDefault="002D6BCA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CEDD84A" wp14:editId="0B8F69B3">
                  <wp:extent cx="5053330" cy="2286000"/>
                  <wp:effectExtent l="0" t="0" r="1270" b="0"/>
                  <wp:docPr id="1" name="Picture 1" descr="/Users/Icey4444/Desktop/Screen Shot 2018-03-21 at 1.52.3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Icey4444/Desktop/Screen Shot 2018-03-21 at 1.52.3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FEBC6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</w:p>
    <w:p w14:paraId="2FA4DD5A" w14:textId="77777777" w:rsidR="00655F87" w:rsidRDefault="00655F87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Figure </w:t>
      </w:r>
      <w:r w:rsidR="002D6BCA">
        <w:rPr>
          <w:b/>
          <w:i/>
          <w:sz w:val="28"/>
          <w:szCs w:val="28"/>
        </w:rPr>
        <w:t>7</w:t>
      </w:r>
      <w:r>
        <w:rPr>
          <w:b/>
          <w:i/>
          <w:sz w:val="28"/>
          <w:szCs w:val="28"/>
        </w:rPr>
        <w:t>-</w:t>
      </w:r>
      <w:r w:rsidR="002D6BCA">
        <w:rPr>
          <w:b/>
          <w:i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5DF1A95F" w14:textId="77777777" w:rsidTr="00652160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62CC980A" w14:textId="77777777" w:rsidR="00655F87" w:rsidRDefault="00655F87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655F87" w14:paraId="5E2BE7CF" w14:textId="77777777" w:rsidTr="00652160">
        <w:tc>
          <w:tcPr>
            <w:tcW w:w="9576" w:type="dxa"/>
          </w:tcPr>
          <w:p w14:paraId="1AFB9760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// Fig. 7.6: fig07_06.c</w:t>
            </w:r>
          </w:p>
          <w:p w14:paraId="40EB0D00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// Cube a variable using pass-by-value.</w:t>
            </w:r>
          </w:p>
          <w:p w14:paraId="145E8BA6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#include &lt;stdio.h&gt;</w:t>
            </w:r>
          </w:p>
          <w:p w14:paraId="0A202032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0D7FDD2F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int cubeByValue(int n); // prototype</w:t>
            </w:r>
          </w:p>
          <w:p w14:paraId="7D54FE55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40ADEDCD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int main(void)</w:t>
            </w:r>
          </w:p>
          <w:p w14:paraId="6B88B31A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{</w:t>
            </w:r>
          </w:p>
          <w:p w14:paraId="764BE048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int number = 5; // initialize number</w:t>
            </w:r>
          </w:p>
          <w:p w14:paraId="57E82377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7FA56910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printf("The original value of number is %d", number);</w:t>
            </w:r>
          </w:p>
          <w:p w14:paraId="07BC8D0B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677B86C8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// pass number by value to cubeByValue</w:t>
            </w:r>
          </w:p>
          <w:p w14:paraId="08EE91CF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number = cubeByValue(number);</w:t>
            </w:r>
          </w:p>
          <w:p w14:paraId="435C5BEF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493FC055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printf("\nThe new value of number is %d\n", number);</w:t>
            </w:r>
          </w:p>
          <w:p w14:paraId="2DC254EC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}</w:t>
            </w:r>
          </w:p>
          <w:p w14:paraId="1340A59F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321E8DF8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// calculate and return cube of integer argument</w:t>
            </w:r>
          </w:p>
          <w:p w14:paraId="59392854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int cubeByValue(int n)</w:t>
            </w:r>
          </w:p>
          <w:p w14:paraId="00CCF211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{</w:t>
            </w:r>
          </w:p>
          <w:p w14:paraId="516F1798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return n * n * n; // cube local variable n and return result</w:t>
            </w:r>
          </w:p>
          <w:p w14:paraId="2DE8FC83" w14:textId="77777777" w:rsidR="00655F87" w:rsidRDefault="002D6BCA" w:rsidP="00652160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5568CF35" w14:textId="77777777" w:rsidR="00655F87" w:rsidRDefault="00655F87" w:rsidP="00655F8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6AB51B2E" w14:textId="77777777" w:rsidTr="00652160">
        <w:tc>
          <w:tcPr>
            <w:tcW w:w="9576" w:type="dxa"/>
            <w:shd w:val="clear" w:color="auto" w:fill="8DB3E2" w:themeFill="text2" w:themeFillTint="66"/>
          </w:tcPr>
          <w:p w14:paraId="30E20A62" w14:textId="77777777" w:rsidR="00655F87" w:rsidRDefault="00655F87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655F87" w:rsidRPr="00957B91" w14:paraId="03C55354" w14:textId="77777777" w:rsidTr="00652160">
        <w:tc>
          <w:tcPr>
            <w:tcW w:w="9576" w:type="dxa"/>
          </w:tcPr>
          <w:p w14:paraId="40E09BC9" w14:textId="77777777" w:rsidR="00655F87" w:rsidRPr="00957B91" w:rsidRDefault="002D6BCA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7D6B133" wp14:editId="2258BBB5">
                  <wp:extent cx="4258945" cy="1118870"/>
                  <wp:effectExtent l="0" t="0" r="8255" b="0"/>
                  <wp:docPr id="2" name="Picture 2" descr="/Users/Icey4444/Desktop/Screen Shot 2018-03-21 at 2.01.4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Icey4444/Desktop/Screen Shot 2018-03-21 at 2.01.4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894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A60CF" w14:textId="77777777" w:rsidR="00655F87" w:rsidRDefault="00655F87" w:rsidP="00445CE3">
      <w:pPr>
        <w:jc w:val="center"/>
        <w:rPr>
          <w:b/>
          <w:i/>
          <w:sz w:val="28"/>
          <w:szCs w:val="28"/>
        </w:rPr>
      </w:pPr>
    </w:p>
    <w:p w14:paraId="4300ADE1" w14:textId="77777777" w:rsidR="002D6BCA" w:rsidRDefault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0C1B71EC" w14:textId="77777777" w:rsidR="00BF194F" w:rsidRDefault="002D6BCA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7-7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46B085D" w14:textId="77777777" w:rsidTr="00652160">
        <w:tc>
          <w:tcPr>
            <w:tcW w:w="9576" w:type="dxa"/>
            <w:shd w:val="clear" w:color="auto" w:fill="8DB3E2" w:themeFill="text2" w:themeFillTint="66"/>
          </w:tcPr>
          <w:p w14:paraId="13EE34C4" w14:textId="77777777" w:rsidR="00BF194F" w:rsidRDefault="00BF194F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14FB3AFB" w14:textId="77777777" w:rsidTr="00652160">
        <w:tc>
          <w:tcPr>
            <w:tcW w:w="9576" w:type="dxa"/>
          </w:tcPr>
          <w:p w14:paraId="092CA45E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// Fig. 7.7: fig07_07.c</w:t>
            </w:r>
          </w:p>
          <w:p w14:paraId="10AA4FB1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// Cube a variable using pass-by-refrence.</w:t>
            </w:r>
          </w:p>
          <w:p w14:paraId="70BFECD9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0DEE3FD7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#include &lt;stdio.h&gt;</w:t>
            </w:r>
          </w:p>
          <w:p w14:paraId="0813CA17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7A3C838F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void cubeByReference(int *nPtr); // function prototype</w:t>
            </w:r>
          </w:p>
          <w:p w14:paraId="7E8FEF6B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72E0E06B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int main(void)</w:t>
            </w:r>
          </w:p>
          <w:p w14:paraId="380E4F26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{</w:t>
            </w:r>
          </w:p>
          <w:p w14:paraId="17FF3C66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int number = 5; // initialize number</w:t>
            </w:r>
          </w:p>
          <w:p w14:paraId="35BCD57E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285724B5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printf("The original value of number is %d", number);</w:t>
            </w:r>
          </w:p>
          <w:p w14:paraId="3227F6BE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42319956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// pass address of number to cubeByReference</w:t>
            </w:r>
          </w:p>
          <w:p w14:paraId="03D44892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cubeByReference(&amp;number);</w:t>
            </w:r>
          </w:p>
          <w:p w14:paraId="01F0B1BB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09DEF840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printf("\nThe new value of number is %d\n", number);</w:t>
            </w:r>
          </w:p>
          <w:p w14:paraId="49E67443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}</w:t>
            </w:r>
          </w:p>
          <w:p w14:paraId="290703FA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</w:p>
          <w:p w14:paraId="0D30499E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// caluculate cube of *nPtr; actually modifies number in main</w:t>
            </w:r>
          </w:p>
          <w:p w14:paraId="1084E3EE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void cubeByReference(int *nPtr)</w:t>
            </w:r>
          </w:p>
          <w:p w14:paraId="5528D769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{</w:t>
            </w:r>
          </w:p>
          <w:p w14:paraId="1ADCA898" w14:textId="77777777" w:rsidR="002D6BCA" w:rsidRPr="002D6BCA" w:rsidRDefault="002D6BCA" w:rsidP="002D6BCA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 xml:space="preserve">    *nPtr = *nPtr * *nPtr * *nPtr; // cube *nPtr</w:t>
            </w:r>
          </w:p>
          <w:p w14:paraId="1E3C93B5" w14:textId="77777777" w:rsidR="00BF194F" w:rsidRDefault="002D6BCA" w:rsidP="00652160">
            <w:pPr>
              <w:rPr>
                <w:b/>
                <w:i/>
                <w:sz w:val="28"/>
                <w:szCs w:val="28"/>
              </w:rPr>
            </w:pPr>
            <w:r w:rsidRPr="002D6BCA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051279D1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682F98C7" w14:textId="77777777" w:rsidTr="00652160">
        <w:tc>
          <w:tcPr>
            <w:tcW w:w="9576" w:type="dxa"/>
            <w:shd w:val="clear" w:color="auto" w:fill="8DB3E2" w:themeFill="text2" w:themeFillTint="66"/>
          </w:tcPr>
          <w:p w14:paraId="30D7F71B" w14:textId="77777777" w:rsidR="00BF194F" w:rsidRDefault="00BF194F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2BCCCEB1" w14:textId="77777777" w:rsidTr="00652160">
        <w:tc>
          <w:tcPr>
            <w:tcW w:w="9576" w:type="dxa"/>
          </w:tcPr>
          <w:p w14:paraId="0504FF8F" w14:textId="77777777" w:rsidR="00BF194F" w:rsidRPr="00957B91" w:rsidRDefault="002D6BCA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125E1DA" wp14:editId="65562C87">
                  <wp:extent cx="4175125" cy="1203325"/>
                  <wp:effectExtent l="0" t="0" r="0" b="0"/>
                  <wp:docPr id="3" name="Picture 3" descr="/Users/Icey4444/Desktop/Screen Shot 2018-03-21 at 2.09.1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Icey4444/Desktop/Screen Shot 2018-03-21 at 2.09.1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125" cy="120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2298D" w14:textId="77777777" w:rsidR="00BF194F" w:rsidRDefault="00BF194F" w:rsidP="00BF194F">
      <w:pPr>
        <w:jc w:val="center"/>
        <w:rPr>
          <w:b/>
          <w:i/>
          <w:sz w:val="28"/>
          <w:szCs w:val="28"/>
        </w:rPr>
      </w:pPr>
    </w:p>
    <w:p w14:paraId="18A0EA7B" w14:textId="25968C3D" w:rsidR="00BF194F" w:rsidRDefault="007E7629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7-10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4DC187FB" w14:textId="77777777" w:rsidTr="00652160">
        <w:tc>
          <w:tcPr>
            <w:tcW w:w="9576" w:type="dxa"/>
            <w:shd w:val="clear" w:color="auto" w:fill="8DB3E2" w:themeFill="text2" w:themeFillTint="66"/>
          </w:tcPr>
          <w:p w14:paraId="705025A8" w14:textId="77777777" w:rsidR="00BF194F" w:rsidRDefault="00BF194F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1FC4FC33" w14:textId="77777777" w:rsidTr="00652160">
        <w:tc>
          <w:tcPr>
            <w:tcW w:w="9576" w:type="dxa"/>
          </w:tcPr>
          <w:p w14:paraId="3B4E6447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// Fig. 7.10: fig07_10.c</w:t>
            </w:r>
          </w:p>
          <w:p w14:paraId="4969DDD8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// Converting a string to uppercase using a</w:t>
            </w:r>
          </w:p>
          <w:p w14:paraId="7D709071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// non-constant pointer to non-constant data.</w:t>
            </w:r>
          </w:p>
          <w:p w14:paraId="62622B3F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#include &lt;stdio.h&gt;</w:t>
            </w:r>
          </w:p>
          <w:p w14:paraId="6B21F4D0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#include &lt;ctype.h&gt;</w:t>
            </w:r>
          </w:p>
          <w:p w14:paraId="10B9C31B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</w:p>
          <w:p w14:paraId="417E99E2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void convertToUppercase(char *sPtr); // prototype</w:t>
            </w:r>
          </w:p>
          <w:p w14:paraId="30E239FC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</w:p>
          <w:p w14:paraId="71D74BF0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int main(void)</w:t>
            </w:r>
          </w:p>
          <w:p w14:paraId="6B893CC2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{</w:t>
            </w:r>
          </w:p>
          <w:p w14:paraId="0AECC103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 xml:space="preserve">    char string[] = "cHaRaCters and $32.98"; // initialize char array</w:t>
            </w:r>
          </w:p>
          <w:p w14:paraId="37B53E2C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</w:p>
          <w:p w14:paraId="3F1EECA9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 xml:space="preserve">    printf("The string before conversion is: %s", string);</w:t>
            </w:r>
          </w:p>
          <w:p w14:paraId="2069DE99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 xml:space="preserve">    convertToUppercase(string);</w:t>
            </w:r>
          </w:p>
          <w:p w14:paraId="188D46D6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 xml:space="preserve">    printf("\nThe string after conversion is: %s\n", string);</w:t>
            </w:r>
          </w:p>
          <w:p w14:paraId="7EE33C81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}</w:t>
            </w:r>
          </w:p>
          <w:p w14:paraId="6E952CFA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</w:p>
          <w:p w14:paraId="6BEB666F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// convert string to uppercase letters</w:t>
            </w:r>
          </w:p>
          <w:p w14:paraId="40C594A7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void convertToUppercase(char *sPtr)</w:t>
            </w:r>
          </w:p>
          <w:p w14:paraId="76E4ACE5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{</w:t>
            </w:r>
          </w:p>
          <w:p w14:paraId="3DC9D26A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 xml:space="preserve">    while(*sPtr != '\0') { // current character is not '\0'</w:t>
            </w:r>
          </w:p>
          <w:p w14:paraId="029A04DA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 xml:space="preserve">        *sPtr = toupper(*sPtr); // convert to uppercase</w:t>
            </w:r>
          </w:p>
          <w:p w14:paraId="69B8D897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 xml:space="preserve">        ++sPtr; // make sPtr point to the next character</w:t>
            </w:r>
          </w:p>
          <w:p w14:paraId="7359F7F0" w14:textId="77777777" w:rsidR="007E7629" w:rsidRPr="007E7629" w:rsidRDefault="007E7629" w:rsidP="007E7629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148A7C08" w14:textId="0722F15B" w:rsidR="00BF194F" w:rsidRDefault="007E7629" w:rsidP="00652160">
            <w:pPr>
              <w:rPr>
                <w:b/>
                <w:i/>
                <w:sz w:val="28"/>
                <w:szCs w:val="28"/>
              </w:rPr>
            </w:pPr>
            <w:r w:rsidRPr="007E7629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630BFA54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61359213" w14:textId="77777777" w:rsidTr="00652160">
        <w:tc>
          <w:tcPr>
            <w:tcW w:w="9576" w:type="dxa"/>
            <w:shd w:val="clear" w:color="auto" w:fill="8DB3E2" w:themeFill="text2" w:themeFillTint="66"/>
          </w:tcPr>
          <w:p w14:paraId="5D8F657F" w14:textId="77777777" w:rsidR="00BF194F" w:rsidRDefault="00BF194F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15A08E7A" w14:textId="77777777" w:rsidTr="00652160">
        <w:tc>
          <w:tcPr>
            <w:tcW w:w="9576" w:type="dxa"/>
          </w:tcPr>
          <w:p w14:paraId="5F31D40B" w14:textId="4EE06F77" w:rsidR="00BF194F" w:rsidRPr="00957B91" w:rsidRDefault="007E7629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F6E8BFE" wp14:editId="748C8BE9">
                  <wp:extent cx="5401945" cy="1034415"/>
                  <wp:effectExtent l="0" t="0" r="8255" b="6985"/>
                  <wp:docPr id="5" name="Picture 5" descr="../Screen%20Shot%202018-03-21%20at%202.34.2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Screen%20Shot%202018-03-21%20at%202.34.2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945" cy="103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6A80D" w14:textId="77777777" w:rsidR="00BF194F" w:rsidRDefault="00BF194F" w:rsidP="00BF194F">
      <w:pPr>
        <w:rPr>
          <w:b/>
          <w:i/>
          <w:sz w:val="28"/>
          <w:szCs w:val="28"/>
        </w:rPr>
      </w:pPr>
    </w:p>
    <w:p w14:paraId="07E9CA60" w14:textId="6A317D04" w:rsidR="00BF194F" w:rsidRDefault="0051110A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7-11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006280CF" w14:textId="77777777" w:rsidTr="00652160">
        <w:tc>
          <w:tcPr>
            <w:tcW w:w="9576" w:type="dxa"/>
            <w:shd w:val="clear" w:color="auto" w:fill="8DB3E2" w:themeFill="text2" w:themeFillTint="66"/>
          </w:tcPr>
          <w:p w14:paraId="2F057B93" w14:textId="77777777" w:rsidR="00BF194F" w:rsidRDefault="00BF194F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7F4E5E13" w14:textId="77777777" w:rsidTr="00652160">
        <w:tc>
          <w:tcPr>
            <w:tcW w:w="9576" w:type="dxa"/>
          </w:tcPr>
          <w:p w14:paraId="0298CB48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// Fig. 7.11: fig07_11.c</w:t>
            </w:r>
          </w:p>
          <w:p w14:paraId="3ABB4806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// Printing a string one character at a time using</w:t>
            </w:r>
          </w:p>
          <w:p w14:paraId="3DC6D0DE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// a non-constant pointer to constant data.</w:t>
            </w:r>
          </w:p>
          <w:p w14:paraId="0F47B875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</w:p>
          <w:p w14:paraId="4D7C11E2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#include &lt;stdio.h&gt;</w:t>
            </w:r>
          </w:p>
          <w:p w14:paraId="2BC6D97A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</w:p>
          <w:p w14:paraId="0691F703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void printCharacters(const char *sPtr);</w:t>
            </w:r>
          </w:p>
          <w:p w14:paraId="28BDF1D4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</w:p>
          <w:p w14:paraId="19F30D49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int main(void)</w:t>
            </w:r>
          </w:p>
          <w:p w14:paraId="1C5176FF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{</w:t>
            </w:r>
          </w:p>
          <w:p w14:paraId="7C4EE76E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 xml:space="preserve">    // initialize char array</w:t>
            </w:r>
          </w:p>
          <w:p w14:paraId="7A115C25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 xml:space="preserve">    char string[] = "print characters of a string";</w:t>
            </w:r>
          </w:p>
          <w:p w14:paraId="0708FAF2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</w:p>
          <w:p w14:paraId="7E8FC0FF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 xml:space="preserve">    puts("The string is:");</w:t>
            </w:r>
          </w:p>
          <w:p w14:paraId="6BEBE17B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 xml:space="preserve">    printCharacters(string);</w:t>
            </w:r>
          </w:p>
          <w:p w14:paraId="53362CC9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 xml:space="preserve">    puts("");</w:t>
            </w:r>
          </w:p>
          <w:p w14:paraId="6060F3A8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}</w:t>
            </w:r>
          </w:p>
          <w:p w14:paraId="02706FAB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</w:p>
          <w:p w14:paraId="2E789B5C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// sPtr cannot be used to modify the character to which it points,</w:t>
            </w:r>
          </w:p>
          <w:p w14:paraId="63ECE0A7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// i.e., sPtr is a "read-only' pointer</w:t>
            </w:r>
          </w:p>
          <w:p w14:paraId="11735B69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void printCharacters(const char *sPtr)</w:t>
            </w:r>
          </w:p>
          <w:p w14:paraId="11867E79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{</w:t>
            </w:r>
          </w:p>
          <w:p w14:paraId="6FAEABB1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 xml:space="preserve">    // loop through entire string</w:t>
            </w:r>
          </w:p>
          <w:p w14:paraId="1AFD86EF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 xml:space="preserve">    for (; *sPtr != '\0'; ++sPtr) { // no initialization</w:t>
            </w:r>
          </w:p>
          <w:p w14:paraId="0B2E4C61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 xml:space="preserve">        printf("%c", *sPtr);</w:t>
            </w:r>
          </w:p>
          <w:p w14:paraId="0A34D8A5" w14:textId="77777777" w:rsidR="004F011C" w:rsidRPr="004F011C" w:rsidRDefault="004F011C" w:rsidP="004F011C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5DF446D6" w14:textId="329465AB" w:rsidR="00BF194F" w:rsidRDefault="004F011C" w:rsidP="00652160">
            <w:pPr>
              <w:rPr>
                <w:b/>
                <w:i/>
                <w:sz w:val="28"/>
                <w:szCs w:val="28"/>
              </w:rPr>
            </w:pPr>
            <w:r w:rsidRPr="004F011C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7C7C016D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5385A80" w14:textId="77777777" w:rsidTr="00652160">
        <w:tc>
          <w:tcPr>
            <w:tcW w:w="9576" w:type="dxa"/>
            <w:shd w:val="clear" w:color="auto" w:fill="8DB3E2" w:themeFill="text2" w:themeFillTint="66"/>
          </w:tcPr>
          <w:p w14:paraId="3C4F9C9F" w14:textId="77777777" w:rsidR="00BF194F" w:rsidRDefault="00BF194F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606C8F79" w14:textId="77777777" w:rsidTr="00652160">
        <w:tc>
          <w:tcPr>
            <w:tcW w:w="9576" w:type="dxa"/>
          </w:tcPr>
          <w:p w14:paraId="6DF4B910" w14:textId="735E2FCD" w:rsidR="00BF194F" w:rsidRPr="00957B91" w:rsidRDefault="004F011C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C6A05BB" wp14:editId="16D48E27">
                  <wp:extent cx="3021965" cy="1081405"/>
                  <wp:effectExtent l="0" t="0" r="635" b="10795"/>
                  <wp:docPr id="4" name="Picture 4" descr="../Screen%20Shot%202018-03-26%20at%201.49.1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Screen%20Shot%202018-03-26%20at%201.49.1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965" cy="108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90E1E" w14:textId="77777777" w:rsidR="00BF194F" w:rsidRDefault="00BF194F" w:rsidP="00BF194F">
      <w:pPr>
        <w:rPr>
          <w:b/>
          <w:i/>
          <w:sz w:val="28"/>
          <w:szCs w:val="28"/>
        </w:rPr>
      </w:pPr>
    </w:p>
    <w:p w14:paraId="1F2F63BA" w14:textId="2EA31D51" w:rsidR="002D6BCA" w:rsidRDefault="00850FE2" w:rsidP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Figure 7-12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54683A57" w14:textId="77777777" w:rsidTr="00652160">
        <w:tc>
          <w:tcPr>
            <w:tcW w:w="9576" w:type="dxa"/>
            <w:shd w:val="clear" w:color="auto" w:fill="8DB3E2" w:themeFill="text2" w:themeFillTint="66"/>
          </w:tcPr>
          <w:p w14:paraId="78118D57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2D6BCA" w14:paraId="4B65D67F" w14:textId="77777777" w:rsidTr="00652160">
        <w:tc>
          <w:tcPr>
            <w:tcW w:w="9576" w:type="dxa"/>
          </w:tcPr>
          <w:p w14:paraId="249241E6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// Fig. 7.12: fig07_12.c</w:t>
            </w:r>
          </w:p>
          <w:p w14:paraId="19F6DBAA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// Attempting to modify data through a</w:t>
            </w:r>
          </w:p>
          <w:p w14:paraId="2E55CAB2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// non-constant pointer to constant data.</w:t>
            </w:r>
          </w:p>
          <w:p w14:paraId="2C4DE283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#include &lt;stdio.h&gt;</w:t>
            </w:r>
          </w:p>
          <w:p w14:paraId="42F778E2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void f(const int *xPtr); // prototype</w:t>
            </w:r>
          </w:p>
          <w:p w14:paraId="2AE53FE8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</w:p>
          <w:p w14:paraId="37D17DE6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int main(void)</w:t>
            </w:r>
          </w:p>
          <w:p w14:paraId="7AD7B97E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{</w:t>
            </w:r>
          </w:p>
          <w:p w14:paraId="40F407EA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 xml:space="preserve">    int y; // define y</w:t>
            </w:r>
          </w:p>
          <w:p w14:paraId="6CE080A2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</w:p>
          <w:p w14:paraId="7BB3C4E1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 xml:space="preserve">    f(&amp;y); // f attempts illegal modification</w:t>
            </w:r>
          </w:p>
          <w:p w14:paraId="3A94D9A9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}</w:t>
            </w:r>
          </w:p>
          <w:p w14:paraId="7B6EEDDA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</w:p>
          <w:p w14:paraId="69A7ACA5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// xPtr cannot be used to modify the</w:t>
            </w:r>
          </w:p>
          <w:p w14:paraId="609717DF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// value of the variable to which it points</w:t>
            </w:r>
          </w:p>
          <w:p w14:paraId="1F7BAF5D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void f(const int *xPtr)</w:t>
            </w:r>
          </w:p>
          <w:p w14:paraId="67034518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{</w:t>
            </w:r>
          </w:p>
          <w:p w14:paraId="037EA069" w14:textId="77777777" w:rsidR="00850FE2" w:rsidRPr="00850FE2" w:rsidRDefault="00850FE2" w:rsidP="00850FE2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 xml:space="preserve">    *xPtr = 100; // error: cannot modify a const objects</w:t>
            </w:r>
          </w:p>
          <w:p w14:paraId="3D92FFA3" w14:textId="45E0AB0E" w:rsidR="002D6BCA" w:rsidRDefault="00850FE2" w:rsidP="00652160">
            <w:pPr>
              <w:rPr>
                <w:b/>
                <w:i/>
                <w:sz w:val="28"/>
                <w:szCs w:val="28"/>
              </w:rPr>
            </w:pPr>
            <w:r w:rsidRPr="00850FE2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1CE2AE84" w14:textId="77777777" w:rsidR="002D6BCA" w:rsidRDefault="002D6BCA" w:rsidP="002D6BCA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2D6BCA" w14:paraId="22C1F8F4" w14:textId="77777777" w:rsidTr="00652160">
        <w:tc>
          <w:tcPr>
            <w:tcW w:w="9576" w:type="dxa"/>
            <w:shd w:val="clear" w:color="auto" w:fill="8DB3E2" w:themeFill="text2" w:themeFillTint="66"/>
          </w:tcPr>
          <w:p w14:paraId="3F4DB267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2D6BCA" w:rsidRPr="00957B91" w14:paraId="55D9B562" w14:textId="77777777" w:rsidTr="00652160">
        <w:tc>
          <w:tcPr>
            <w:tcW w:w="9576" w:type="dxa"/>
          </w:tcPr>
          <w:p w14:paraId="067872D3" w14:textId="615A5212" w:rsidR="002D6BCA" w:rsidRPr="00957B91" w:rsidRDefault="00850FE2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AD02481" wp14:editId="3329B039">
                  <wp:extent cx="6400800" cy="635635"/>
                  <wp:effectExtent l="0" t="0" r="0" b="0"/>
                  <wp:docPr id="7" name="Picture 7" descr="../Screen%20Shot%202018-03-26%20at%201.58.1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Screen%20Shot%202018-03-26%20at%201.58.1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63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05B4D" w14:textId="77777777" w:rsidR="002D6BCA" w:rsidRDefault="002D6BCA" w:rsidP="002D6BCA">
      <w:pPr>
        <w:jc w:val="center"/>
        <w:rPr>
          <w:b/>
          <w:i/>
          <w:sz w:val="28"/>
          <w:szCs w:val="28"/>
        </w:rPr>
      </w:pPr>
    </w:p>
    <w:p w14:paraId="0F8CA468" w14:textId="77777777" w:rsidR="00850FE2" w:rsidRDefault="00850FE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A8B65A0" w14:textId="416B3158" w:rsidR="002D6BCA" w:rsidRDefault="00AD1EDC" w:rsidP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7-13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29DC756E" w14:textId="77777777" w:rsidTr="00652160">
        <w:tc>
          <w:tcPr>
            <w:tcW w:w="9576" w:type="dxa"/>
            <w:shd w:val="clear" w:color="auto" w:fill="8DB3E2" w:themeFill="text2" w:themeFillTint="66"/>
          </w:tcPr>
          <w:p w14:paraId="10C67E00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2D6BCA" w14:paraId="3ACAA991" w14:textId="77777777" w:rsidTr="00652160">
        <w:tc>
          <w:tcPr>
            <w:tcW w:w="9576" w:type="dxa"/>
          </w:tcPr>
          <w:p w14:paraId="47E2130B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>// Fig. 7.13: fig07_13.c</w:t>
            </w:r>
          </w:p>
          <w:p w14:paraId="470179CB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>// Attempting to modify a constant pointer to non-constant data.</w:t>
            </w:r>
          </w:p>
          <w:p w14:paraId="1EAA30B2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>#include &lt;stdio.h&gt;</w:t>
            </w:r>
          </w:p>
          <w:p w14:paraId="021AEF3D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</w:p>
          <w:p w14:paraId="5E58B114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>int main (void)</w:t>
            </w:r>
          </w:p>
          <w:p w14:paraId="0B8E35C5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>{</w:t>
            </w:r>
          </w:p>
          <w:p w14:paraId="69B18774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 xml:space="preserve">    int x; // define x</w:t>
            </w:r>
          </w:p>
          <w:p w14:paraId="5AA65284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 xml:space="preserve">    int y; // define y</w:t>
            </w:r>
          </w:p>
          <w:p w14:paraId="39B888F1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</w:p>
          <w:p w14:paraId="776A4A1B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 xml:space="preserve">    //ptr is a constant pointer to an integer that can be modified</w:t>
            </w:r>
          </w:p>
          <w:p w14:paraId="43A9F5BB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 xml:space="preserve">    // through ptr, but ptr always points to the same memory location</w:t>
            </w:r>
          </w:p>
          <w:p w14:paraId="6A44CD97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 xml:space="preserve">    int * const ptr = &amp;x;</w:t>
            </w:r>
          </w:p>
          <w:p w14:paraId="6C8FFEB5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</w:p>
          <w:p w14:paraId="6B2B5253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 xml:space="preserve">    *ptr = 7; // allowed; *ptr is not const</w:t>
            </w:r>
          </w:p>
          <w:p w14:paraId="78021BA2" w14:textId="77777777" w:rsidR="00AD1EDC" w:rsidRPr="00AD1EDC" w:rsidRDefault="00AD1EDC" w:rsidP="00AD1EDC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 xml:space="preserve">    ptr = &amp;y; // error; ptr is const; cannot assign new address</w:t>
            </w:r>
          </w:p>
          <w:p w14:paraId="0991D5FB" w14:textId="68CBD618" w:rsidR="002D6BCA" w:rsidRDefault="00AD1EDC" w:rsidP="00652160">
            <w:pPr>
              <w:rPr>
                <w:b/>
                <w:i/>
                <w:sz w:val="28"/>
                <w:szCs w:val="28"/>
              </w:rPr>
            </w:pPr>
            <w:r w:rsidRPr="00AD1EDC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0BD80009" w14:textId="77777777" w:rsidR="002D6BCA" w:rsidRDefault="002D6BCA" w:rsidP="002D6BCA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2D6BCA" w14:paraId="4D07E600" w14:textId="77777777" w:rsidTr="00652160">
        <w:tc>
          <w:tcPr>
            <w:tcW w:w="9576" w:type="dxa"/>
            <w:shd w:val="clear" w:color="auto" w:fill="8DB3E2" w:themeFill="text2" w:themeFillTint="66"/>
          </w:tcPr>
          <w:p w14:paraId="7886235F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2D6BCA" w:rsidRPr="00957B91" w14:paraId="44345091" w14:textId="77777777" w:rsidTr="00652160">
        <w:tc>
          <w:tcPr>
            <w:tcW w:w="9576" w:type="dxa"/>
          </w:tcPr>
          <w:p w14:paraId="430F7CD2" w14:textId="4C4D2BCC" w:rsidR="002D6BCA" w:rsidRPr="00957B91" w:rsidRDefault="00AD1EDC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47A5CCC" wp14:editId="28F4A43B">
                  <wp:extent cx="6389370" cy="791845"/>
                  <wp:effectExtent l="0" t="0" r="11430" b="0"/>
                  <wp:docPr id="8" name="Picture 8" descr="../Screen%20Shot%202018-03-26%20at%202.05.4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Screen%20Shot%202018-03-26%20at%202.05.4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9370" cy="79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3A112" w14:textId="77777777" w:rsidR="002D6BCA" w:rsidRDefault="002D6BCA" w:rsidP="002D6BCA">
      <w:pPr>
        <w:rPr>
          <w:b/>
          <w:i/>
          <w:sz w:val="28"/>
          <w:szCs w:val="28"/>
        </w:rPr>
      </w:pPr>
    </w:p>
    <w:p w14:paraId="6259FC02" w14:textId="77777777" w:rsidR="00AD1EDC" w:rsidRDefault="00AD1ED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446F392" w14:textId="1B89F7FC" w:rsidR="002D6BCA" w:rsidRDefault="00564842" w:rsidP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7-14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1DDC28EE" w14:textId="77777777" w:rsidTr="00652160">
        <w:tc>
          <w:tcPr>
            <w:tcW w:w="9576" w:type="dxa"/>
            <w:shd w:val="clear" w:color="auto" w:fill="8DB3E2" w:themeFill="text2" w:themeFillTint="66"/>
          </w:tcPr>
          <w:p w14:paraId="60FB258B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2D6BCA" w14:paraId="7D2A9766" w14:textId="77777777" w:rsidTr="00652160">
        <w:tc>
          <w:tcPr>
            <w:tcW w:w="9576" w:type="dxa"/>
          </w:tcPr>
          <w:p w14:paraId="548E7630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>// Fig. 7.14: fig07_14.c</w:t>
            </w:r>
          </w:p>
          <w:p w14:paraId="7859005A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>// Attempting to modify a constant pointer to constant data.</w:t>
            </w:r>
          </w:p>
          <w:p w14:paraId="096F72A3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>#include &lt;stdio.h&gt;</w:t>
            </w:r>
          </w:p>
          <w:p w14:paraId="138D8719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</w:p>
          <w:p w14:paraId="3784802E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>int main (void)</w:t>
            </w:r>
          </w:p>
          <w:p w14:paraId="71364418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>{</w:t>
            </w:r>
          </w:p>
          <w:p w14:paraId="49DF2F53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 xml:space="preserve">    int x = 5; // initialize x</w:t>
            </w:r>
          </w:p>
          <w:p w14:paraId="12275E7E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 xml:space="preserve">    int y; // define y</w:t>
            </w:r>
          </w:p>
          <w:p w14:paraId="0B60CB5D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</w:p>
          <w:p w14:paraId="1B665C1F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 xml:space="preserve">    // ptr is a constant pointer to a constant integer, ptr always</w:t>
            </w:r>
          </w:p>
          <w:p w14:paraId="40E8C09E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 xml:space="preserve">    // points to the same location; the integer at that location</w:t>
            </w:r>
          </w:p>
          <w:p w14:paraId="3C323F72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 xml:space="preserve">    // cannot be modified</w:t>
            </w:r>
          </w:p>
          <w:p w14:paraId="6EB8CE48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 xml:space="preserve">    const int *const ptr = &amp;x; // initialization is OK</w:t>
            </w:r>
          </w:p>
          <w:p w14:paraId="42CE8024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</w:p>
          <w:p w14:paraId="0716B2C8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 xml:space="preserve">    printf("%d\n", *ptr);</w:t>
            </w:r>
          </w:p>
          <w:p w14:paraId="0CD563FF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 xml:space="preserve">    *ptr = 7; // error: *ptr is const; cannot assign new value</w:t>
            </w:r>
          </w:p>
          <w:p w14:paraId="7169F018" w14:textId="77777777" w:rsidR="00564842" w:rsidRPr="00564842" w:rsidRDefault="00564842" w:rsidP="00564842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 xml:space="preserve">    ptr = &amp;y; // error: ptr is const; cannot assign new address</w:t>
            </w:r>
          </w:p>
          <w:p w14:paraId="221AE75D" w14:textId="39CE6FED" w:rsidR="002D6BCA" w:rsidRDefault="00564842" w:rsidP="00652160">
            <w:pPr>
              <w:rPr>
                <w:b/>
                <w:i/>
                <w:sz w:val="28"/>
                <w:szCs w:val="28"/>
              </w:rPr>
            </w:pPr>
            <w:r w:rsidRPr="00564842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65FF223B" w14:textId="77777777" w:rsidR="002D6BCA" w:rsidRDefault="002D6BCA" w:rsidP="002D6BCA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2D6BCA" w14:paraId="7EBD93A5" w14:textId="77777777" w:rsidTr="00652160">
        <w:tc>
          <w:tcPr>
            <w:tcW w:w="9576" w:type="dxa"/>
            <w:shd w:val="clear" w:color="auto" w:fill="8DB3E2" w:themeFill="text2" w:themeFillTint="66"/>
          </w:tcPr>
          <w:p w14:paraId="07D12D25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2D6BCA" w:rsidRPr="00957B91" w14:paraId="3380BFB2" w14:textId="77777777" w:rsidTr="00652160">
        <w:tc>
          <w:tcPr>
            <w:tcW w:w="9576" w:type="dxa"/>
          </w:tcPr>
          <w:p w14:paraId="49D60B6A" w14:textId="0A66D406" w:rsidR="002D6BCA" w:rsidRPr="00957B91" w:rsidRDefault="00564842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5ACD7F4" wp14:editId="16CE7B8F">
                  <wp:extent cx="6400800" cy="858520"/>
                  <wp:effectExtent l="0" t="0" r="0" b="5080"/>
                  <wp:docPr id="9" name="Picture 9" descr="../Screen%20Shot%202018-03-26%20at%202.13.4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Screen%20Shot%202018-03-26%20at%202.13.4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6CF80" w14:textId="77777777" w:rsidR="002D6BCA" w:rsidRDefault="002D6BCA" w:rsidP="002D6BCA">
      <w:pPr>
        <w:rPr>
          <w:b/>
          <w:i/>
          <w:sz w:val="28"/>
          <w:szCs w:val="28"/>
        </w:rPr>
      </w:pPr>
    </w:p>
    <w:p w14:paraId="37F58635" w14:textId="77777777" w:rsidR="00564842" w:rsidRDefault="0056484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50935869" w14:textId="71BAFA4D" w:rsidR="002D6BCA" w:rsidRDefault="00564842" w:rsidP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7-15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67E1BCA1" w14:textId="77777777" w:rsidTr="00652160">
        <w:tc>
          <w:tcPr>
            <w:tcW w:w="9576" w:type="dxa"/>
            <w:shd w:val="clear" w:color="auto" w:fill="8DB3E2" w:themeFill="text2" w:themeFillTint="66"/>
          </w:tcPr>
          <w:p w14:paraId="3FB3982D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2D6BCA" w14:paraId="72DA7D18" w14:textId="77777777" w:rsidTr="00652160">
        <w:tc>
          <w:tcPr>
            <w:tcW w:w="9576" w:type="dxa"/>
          </w:tcPr>
          <w:p w14:paraId="73CF6209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// Fig. 7.15: fig07_15.c</w:t>
            </w:r>
          </w:p>
          <w:p w14:paraId="75F0E502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// Putting values into an array, sorting the values into</w:t>
            </w:r>
          </w:p>
          <w:p w14:paraId="358E73BD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// ascending order and printing the resulting array.</w:t>
            </w:r>
          </w:p>
          <w:p w14:paraId="34FAF6CC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#include &lt;stdio.h&gt;</w:t>
            </w:r>
          </w:p>
          <w:p w14:paraId="1ADAC17C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#define SIZE 10</w:t>
            </w:r>
          </w:p>
          <w:p w14:paraId="553D6F90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30EDC606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void bubbleSort(int * const array, const size_t size); // prototype</w:t>
            </w:r>
          </w:p>
          <w:p w14:paraId="2CD29E6F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2714E264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int main (void)</w:t>
            </w:r>
          </w:p>
          <w:p w14:paraId="673DD68A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{</w:t>
            </w:r>
          </w:p>
          <w:p w14:paraId="4A5C5F86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// initialize array a</w:t>
            </w:r>
          </w:p>
          <w:p w14:paraId="54C96707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int a[SIZE] = {2, 6, 4, 8, 10, 12, 89, 68, 45, 37};</w:t>
            </w:r>
          </w:p>
          <w:p w14:paraId="4D825F18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1D86F69C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puts("Data items in orgiginal order");</w:t>
            </w:r>
          </w:p>
          <w:p w14:paraId="5DAF7ECF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30A0B79F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// loop through array a</w:t>
            </w:r>
          </w:p>
          <w:p w14:paraId="20B1223C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for (size_t i = 0; i &lt; SIZE; ++i) {</w:t>
            </w:r>
          </w:p>
          <w:p w14:paraId="467B189C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    printf("%4d", a[i]);</w:t>
            </w:r>
          </w:p>
          <w:p w14:paraId="7B6BF714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77F2B55F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3524E823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bubbleSort(a, SIZE); // sort the array</w:t>
            </w:r>
          </w:p>
          <w:p w14:paraId="63EA4C79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2E849BEB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puts("\nData items in ascending order");</w:t>
            </w:r>
          </w:p>
          <w:p w14:paraId="305E57AB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2E561809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// loop through array a</w:t>
            </w:r>
          </w:p>
          <w:p w14:paraId="37E4CDBD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for (size_t i = 0; i &lt; SIZE; ++i) {</w:t>
            </w:r>
          </w:p>
          <w:p w14:paraId="5FB5958A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    printf("%4d", a[i]);</w:t>
            </w:r>
          </w:p>
          <w:p w14:paraId="5436ACB8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508CE3A9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4806BBE9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puts("");</w:t>
            </w:r>
          </w:p>
          <w:p w14:paraId="4563BA9A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}</w:t>
            </w:r>
          </w:p>
          <w:p w14:paraId="1DFA816F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2E4450D9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// sort an array of integers using bubble sort algorithm</w:t>
            </w:r>
          </w:p>
          <w:p w14:paraId="0DDE604A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void bubbleSort(int * const array, const size_t size)</w:t>
            </w:r>
          </w:p>
          <w:p w14:paraId="2720A6FD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{</w:t>
            </w:r>
          </w:p>
          <w:p w14:paraId="2AB302EA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void swap(int *element1Ptr, int *element2Ptr); // prototype</w:t>
            </w:r>
          </w:p>
          <w:p w14:paraId="30839E08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44525646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// loop to control passes</w:t>
            </w:r>
          </w:p>
          <w:p w14:paraId="25C48C34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for (unsigned int pass = 0; pass &lt; size - 1; ++pass) {</w:t>
            </w:r>
          </w:p>
          <w:p w14:paraId="00437964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3794A448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lastRenderedPageBreak/>
              <w:t xml:space="preserve">        // loop to control comparisons during each pass</w:t>
            </w:r>
          </w:p>
          <w:p w14:paraId="5C6F256A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    for (size_t j = 0; j &lt; size - 1; ++j) {</w:t>
            </w:r>
          </w:p>
          <w:p w14:paraId="2EFB31C5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75B1195F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        // swap adjacent elements if theyre out of order</w:t>
            </w:r>
          </w:p>
          <w:p w14:paraId="2627444E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        if (array[j] &gt; array[j + 1]) {</w:t>
            </w:r>
          </w:p>
          <w:p w14:paraId="4B74224D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           swap(&amp;array[j], &amp;array[j + 1]);</w:t>
            </w:r>
          </w:p>
          <w:p w14:paraId="4154C621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        }</w:t>
            </w:r>
          </w:p>
          <w:p w14:paraId="6C41B7E0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    }</w:t>
            </w:r>
          </w:p>
          <w:p w14:paraId="30380F0D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71A6372B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}</w:t>
            </w:r>
          </w:p>
          <w:p w14:paraId="109F5779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</w:p>
          <w:p w14:paraId="4BEB7155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// swap values at memory locations to which element1Ptr and</w:t>
            </w:r>
          </w:p>
          <w:p w14:paraId="2267A272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// element2Ptr point</w:t>
            </w:r>
          </w:p>
          <w:p w14:paraId="7CCFBDB6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void swap(int *element1Ptr, int *element2Ptr)</w:t>
            </w:r>
          </w:p>
          <w:p w14:paraId="48ADE833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>{</w:t>
            </w:r>
          </w:p>
          <w:p w14:paraId="52B1DABF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int hold = *element1Ptr;</w:t>
            </w:r>
          </w:p>
          <w:p w14:paraId="0C21B2A6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*element1Ptr = *element2Ptr;</w:t>
            </w:r>
          </w:p>
          <w:p w14:paraId="03CF34F1" w14:textId="77777777" w:rsidR="00451F85" w:rsidRPr="00C976F3" w:rsidRDefault="00451F85" w:rsidP="00451F85">
            <w:pPr>
              <w:tabs>
                <w:tab w:val="left" w:pos="3899"/>
              </w:tabs>
              <w:rPr>
                <w:b/>
                <w:i/>
                <w:sz w:val="24"/>
                <w:szCs w:val="24"/>
              </w:rPr>
            </w:pPr>
            <w:r w:rsidRPr="00C976F3">
              <w:rPr>
                <w:b/>
                <w:i/>
                <w:sz w:val="24"/>
                <w:szCs w:val="24"/>
              </w:rPr>
              <w:t xml:space="preserve">    *element2Ptr = hold;</w:t>
            </w:r>
          </w:p>
          <w:p w14:paraId="5A0E54DD" w14:textId="16B002E0" w:rsidR="002D6BCA" w:rsidRDefault="00451F85" w:rsidP="00451F85">
            <w:pPr>
              <w:tabs>
                <w:tab w:val="left" w:pos="3899"/>
              </w:tabs>
              <w:rPr>
                <w:b/>
                <w:i/>
                <w:sz w:val="28"/>
                <w:szCs w:val="28"/>
              </w:rPr>
            </w:pPr>
            <w:r w:rsidRPr="00C976F3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42FE079E" w14:textId="77777777" w:rsidR="002D6BCA" w:rsidRDefault="002D6BCA" w:rsidP="002D6BCA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3EAD9ABB" w14:textId="77777777" w:rsidTr="00652160">
        <w:tc>
          <w:tcPr>
            <w:tcW w:w="9576" w:type="dxa"/>
            <w:shd w:val="clear" w:color="auto" w:fill="8DB3E2" w:themeFill="text2" w:themeFillTint="66"/>
          </w:tcPr>
          <w:p w14:paraId="267702A7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2D6BCA" w:rsidRPr="00957B91" w14:paraId="5306149E" w14:textId="77777777" w:rsidTr="00652160">
        <w:tc>
          <w:tcPr>
            <w:tcW w:w="9576" w:type="dxa"/>
          </w:tcPr>
          <w:p w14:paraId="2515DE83" w14:textId="72D8E7FD" w:rsidR="002D6BCA" w:rsidRPr="00957B91" w:rsidRDefault="00C976F3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C129C97" wp14:editId="2793F98A">
                  <wp:extent cx="4036695" cy="1438275"/>
                  <wp:effectExtent l="0" t="0" r="1905" b="9525"/>
                  <wp:docPr id="10" name="Picture 10" descr="../Screen%20Shot%202018-03-26%20at%202.50.4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Screen%20Shot%202018-03-26%20at%202.50.4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669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1C0C0" w14:textId="77777777" w:rsidR="002D6BCA" w:rsidRDefault="002D6BCA" w:rsidP="002D6BCA">
      <w:pPr>
        <w:jc w:val="center"/>
        <w:rPr>
          <w:b/>
          <w:i/>
          <w:sz w:val="28"/>
          <w:szCs w:val="28"/>
        </w:rPr>
      </w:pPr>
    </w:p>
    <w:p w14:paraId="32BA3025" w14:textId="77777777" w:rsidR="00C976F3" w:rsidRDefault="00C976F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A5C46EF" w14:textId="0BB4DB2C" w:rsidR="002D6BCA" w:rsidRDefault="00396B0C" w:rsidP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7-16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2718FF7B" w14:textId="77777777" w:rsidTr="00652160">
        <w:tc>
          <w:tcPr>
            <w:tcW w:w="9576" w:type="dxa"/>
            <w:shd w:val="clear" w:color="auto" w:fill="8DB3E2" w:themeFill="text2" w:themeFillTint="66"/>
          </w:tcPr>
          <w:p w14:paraId="411A4013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2D6BCA" w14:paraId="0025BB78" w14:textId="77777777" w:rsidTr="00652160">
        <w:tc>
          <w:tcPr>
            <w:tcW w:w="9576" w:type="dxa"/>
          </w:tcPr>
          <w:p w14:paraId="6E88DAFB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// Fig. 7.16: fig07_16.c</w:t>
            </w:r>
          </w:p>
          <w:p w14:paraId="1345BA85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// Apply sizeof to an array name return</w:t>
            </w:r>
          </w:p>
          <w:p w14:paraId="75114EC3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// the number of bytes in the array.</w:t>
            </w:r>
          </w:p>
          <w:p w14:paraId="340795DD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#include &lt;stdio.h&gt;</w:t>
            </w:r>
          </w:p>
          <w:p w14:paraId="220CFF0D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#define SIZE 20</w:t>
            </w:r>
          </w:p>
          <w:p w14:paraId="67A15F4D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</w:p>
          <w:p w14:paraId="34D1F50D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size_t getSize(float *ptr); // prototype</w:t>
            </w:r>
          </w:p>
          <w:p w14:paraId="75B2B2A9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</w:p>
          <w:p w14:paraId="637CED69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int main(void)</w:t>
            </w:r>
          </w:p>
          <w:p w14:paraId="4AACC443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{</w:t>
            </w:r>
          </w:p>
          <w:p w14:paraId="60F2267D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 xml:space="preserve">    float array[SIZE]; // create array</w:t>
            </w:r>
          </w:p>
          <w:p w14:paraId="44BB75AE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</w:p>
          <w:p w14:paraId="669E801B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 xml:space="preserve">    printf("The number of bytes in the array is %u"</w:t>
            </w:r>
          </w:p>
          <w:p w14:paraId="69A57B3A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 xml:space="preserve">           "\nThe number of bytes returned by getSize is %u\n",</w:t>
            </w:r>
          </w:p>
          <w:p w14:paraId="0C753DBC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 xml:space="preserve">           sizeof(array), getSize(array));</w:t>
            </w:r>
          </w:p>
          <w:p w14:paraId="08CE0AB9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}</w:t>
            </w:r>
          </w:p>
          <w:p w14:paraId="637E223D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</w:p>
          <w:p w14:paraId="78F45F7D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// return size of ptr</w:t>
            </w:r>
          </w:p>
          <w:p w14:paraId="52003CBD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size_t getSize(float *ptr)</w:t>
            </w:r>
          </w:p>
          <w:p w14:paraId="6E270216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{</w:t>
            </w:r>
          </w:p>
          <w:p w14:paraId="6988079E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 xml:space="preserve">    return sizeof(ptr);</w:t>
            </w:r>
          </w:p>
          <w:p w14:paraId="22991B88" w14:textId="77777777" w:rsidR="00396B0C" w:rsidRPr="00396B0C" w:rsidRDefault="00396B0C" w:rsidP="00396B0C">
            <w:pPr>
              <w:rPr>
                <w:b/>
                <w:i/>
                <w:sz w:val="28"/>
                <w:szCs w:val="28"/>
              </w:rPr>
            </w:pPr>
            <w:r w:rsidRPr="00396B0C">
              <w:rPr>
                <w:b/>
                <w:i/>
                <w:sz w:val="28"/>
                <w:szCs w:val="28"/>
              </w:rPr>
              <w:t>}</w:t>
            </w:r>
          </w:p>
          <w:p w14:paraId="050DDEB7" w14:textId="77777777" w:rsidR="002D6BCA" w:rsidRDefault="002D6BCA" w:rsidP="00652160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4295ABC8" w14:textId="77777777" w:rsidR="002D6BCA" w:rsidRDefault="002D6BCA" w:rsidP="002D6BCA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30C4B363" w14:textId="77777777" w:rsidTr="00652160">
        <w:tc>
          <w:tcPr>
            <w:tcW w:w="9576" w:type="dxa"/>
            <w:shd w:val="clear" w:color="auto" w:fill="8DB3E2" w:themeFill="text2" w:themeFillTint="66"/>
          </w:tcPr>
          <w:p w14:paraId="02EBF28D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2D6BCA" w:rsidRPr="00957B91" w14:paraId="1C1D0FEF" w14:textId="77777777" w:rsidTr="00652160">
        <w:tc>
          <w:tcPr>
            <w:tcW w:w="9576" w:type="dxa"/>
          </w:tcPr>
          <w:p w14:paraId="05229E3C" w14:textId="2C3741E0" w:rsidR="002D6BCA" w:rsidRPr="00957B91" w:rsidRDefault="00396B0C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9193236" wp14:editId="1F55735C">
                  <wp:extent cx="4404995" cy="1249045"/>
                  <wp:effectExtent l="0" t="0" r="0" b="0"/>
                  <wp:docPr id="11" name="Picture 11" descr="../Screen%20Shot%202018-03-27%20at%207.22.4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Screen%20Shot%202018-03-27%20at%207.22.4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995" cy="124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F8F6C7" w14:textId="77777777" w:rsidR="002D6BCA" w:rsidRDefault="002D6BCA" w:rsidP="002D6BCA">
      <w:pPr>
        <w:rPr>
          <w:b/>
          <w:i/>
          <w:sz w:val="28"/>
          <w:szCs w:val="28"/>
        </w:rPr>
      </w:pPr>
    </w:p>
    <w:p w14:paraId="671FF78C" w14:textId="723C5A07" w:rsidR="002D6BCA" w:rsidRDefault="00396B0C" w:rsidP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>
        <w:rPr>
          <w:b/>
          <w:i/>
          <w:sz w:val="28"/>
          <w:szCs w:val="28"/>
        </w:rPr>
        <w:lastRenderedPageBreak/>
        <w:t>Figure 7-17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5A9F06AF" w14:textId="77777777" w:rsidTr="00652160">
        <w:tc>
          <w:tcPr>
            <w:tcW w:w="9576" w:type="dxa"/>
            <w:shd w:val="clear" w:color="auto" w:fill="8DB3E2" w:themeFill="text2" w:themeFillTint="66"/>
          </w:tcPr>
          <w:p w14:paraId="5068AC18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2D6BCA" w14:paraId="4EFF9EF2" w14:textId="77777777" w:rsidTr="00652160">
        <w:tc>
          <w:tcPr>
            <w:tcW w:w="9576" w:type="dxa"/>
          </w:tcPr>
          <w:p w14:paraId="55C11B96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>// Fig. 7.17: fig07_17.c</w:t>
            </w:r>
          </w:p>
          <w:p w14:paraId="6C4C1EFC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>// Using operator sizeof to determine standard data type sizes.</w:t>
            </w:r>
          </w:p>
          <w:p w14:paraId="3F4DA40E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>#include &lt;stdio.h&gt;</w:t>
            </w:r>
          </w:p>
          <w:p w14:paraId="209B8654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</w:p>
          <w:p w14:paraId="097D04CF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>int main(void)</w:t>
            </w:r>
          </w:p>
          <w:p w14:paraId="1C2E26D5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>{</w:t>
            </w:r>
          </w:p>
          <w:p w14:paraId="3194849C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char c;</w:t>
            </w:r>
          </w:p>
          <w:p w14:paraId="29B0163C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short s;</w:t>
            </w:r>
          </w:p>
          <w:p w14:paraId="6351D329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int i;</w:t>
            </w:r>
          </w:p>
          <w:p w14:paraId="551EC427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long l;</w:t>
            </w:r>
          </w:p>
          <w:p w14:paraId="1857FA77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long long ll;</w:t>
            </w:r>
          </w:p>
          <w:p w14:paraId="02306919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float f;</w:t>
            </w:r>
          </w:p>
          <w:p w14:paraId="163C8A99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double d;</w:t>
            </w:r>
          </w:p>
          <w:p w14:paraId="2B9DD100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long double ld;</w:t>
            </w:r>
          </w:p>
          <w:p w14:paraId="6067A711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int array[20]; // create array of 20 int elements</w:t>
            </w:r>
          </w:p>
          <w:p w14:paraId="03812E9E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int *ptr = array; // create pointer to array</w:t>
            </w:r>
          </w:p>
          <w:p w14:paraId="0DE6050B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</w:p>
          <w:p w14:paraId="4C5C3FD3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printf("     sizeof c = %u\tsizeof(char) = %u"</w:t>
            </w:r>
          </w:p>
          <w:p w14:paraId="0A0970C6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"\n     sizeof s = %u\tsizeof(short) = %u"</w:t>
            </w:r>
          </w:p>
          <w:p w14:paraId="27381DB8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"\n     sizeof i = %u\tsizeof(int) = %u"</w:t>
            </w:r>
          </w:p>
          <w:p w14:paraId="2ED8E1C1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"\n     sizeof l = %u\tsizeof(long) = %u"</w:t>
            </w:r>
          </w:p>
          <w:p w14:paraId="51596EA5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"\n     sizeof ll = %u\tsizeof(long long) = %u"</w:t>
            </w:r>
          </w:p>
          <w:p w14:paraId="6EF69F5B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"\n     sizeof f = %u\tsizeof(float) = %u"</w:t>
            </w:r>
          </w:p>
          <w:p w14:paraId="064C6A16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"\n     sizeof d = %u\tsizeof(double) = %u"</w:t>
            </w:r>
          </w:p>
          <w:p w14:paraId="3C8E8391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"\n     sizeof ld = %u\tsizeof(long double) = %u"</w:t>
            </w:r>
          </w:p>
          <w:p w14:paraId="425A26A5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"\n size of array = %u"</w:t>
            </w:r>
          </w:p>
          <w:p w14:paraId="17896109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"\n     sizeof ptr = %u\n",</w:t>
            </w:r>
          </w:p>
          <w:p w14:paraId="0C5C48A0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sizeof c, sizeof (char), sizeof s, sizeof (short), sizeof i,</w:t>
            </w:r>
          </w:p>
          <w:p w14:paraId="4B5AD800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sizeof (int), sizeof l, sizeof (long), sizeof ll, sizeof (long long),</w:t>
            </w:r>
          </w:p>
          <w:p w14:paraId="771D427A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sizeof f, sizeof (float), sizeof d, sizeof (double), sizeof ld,</w:t>
            </w:r>
          </w:p>
          <w:p w14:paraId="388C314A" w14:textId="77777777" w:rsidR="0093027E" w:rsidRPr="0093027E" w:rsidRDefault="0093027E" w:rsidP="0093027E">
            <w:pPr>
              <w:rPr>
                <w:b/>
                <w:i/>
                <w:sz w:val="20"/>
                <w:szCs w:val="20"/>
              </w:rPr>
            </w:pPr>
            <w:r w:rsidRPr="0093027E">
              <w:rPr>
                <w:b/>
                <w:i/>
                <w:sz w:val="20"/>
                <w:szCs w:val="20"/>
              </w:rPr>
              <w:t xml:space="preserve">           sizeof (long double), sizeof array, sizeof ptr);</w:t>
            </w:r>
          </w:p>
          <w:p w14:paraId="21D04BFB" w14:textId="75CB731A" w:rsidR="002D6BCA" w:rsidRDefault="0093027E" w:rsidP="00652160">
            <w:pPr>
              <w:rPr>
                <w:b/>
                <w:i/>
                <w:sz w:val="28"/>
                <w:szCs w:val="28"/>
              </w:rPr>
            </w:pPr>
            <w:r w:rsidRPr="0093027E">
              <w:rPr>
                <w:b/>
                <w:i/>
                <w:sz w:val="20"/>
                <w:szCs w:val="20"/>
              </w:rPr>
              <w:t>}</w:t>
            </w:r>
          </w:p>
        </w:tc>
      </w:tr>
    </w:tbl>
    <w:p w14:paraId="3F817DAF" w14:textId="77777777" w:rsidR="002D6BCA" w:rsidRDefault="002D6BCA" w:rsidP="002D6BCA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7E81FB43" w14:textId="77777777" w:rsidTr="00652160">
        <w:tc>
          <w:tcPr>
            <w:tcW w:w="9576" w:type="dxa"/>
            <w:shd w:val="clear" w:color="auto" w:fill="8DB3E2" w:themeFill="text2" w:themeFillTint="66"/>
          </w:tcPr>
          <w:p w14:paraId="65BF7F42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2D6BCA" w:rsidRPr="00957B91" w14:paraId="6CCF6173" w14:textId="77777777" w:rsidTr="00652160">
        <w:tc>
          <w:tcPr>
            <w:tcW w:w="9576" w:type="dxa"/>
          </w:tcPr>
          <w:p w14:paraId="5B9135F2" w14:textId="4684DDC3" w:rsidR="002D6BCA" w:rsidRPr="00957B91" w:rsidRDefault="0093027E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C255981" wp14:editId="25B97DED">
                  <wp:extent cx="3614250" cy="1904496"/>
                  <wp:effectExtent l="0" t="0" r="0" b="635"/>
                  <wp:docPr id="12" name="Picture 12" descr="../Screen%20Shot%202018-03-27%20at%207.38.0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Screen%20Shot%202018-03-27%20at%207.38.0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6008" cy="1910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5F21" w14:textId="77777777" w:rsidR="002D6BCA" w:rsidRDefault="002D6BCA" w:rsidP="002D6BCA">
      <w:pPr>
        <w:rPr>
          <w:b/>
          <w:i/>
          <w:sz w:val="28"/>
          <w:szCs w:val="28"/>
        </w:rPr>
      </w:pPr>
    </w:p>
    <w:p w14:paraId="5680539F" w14:textId="65CF6D82" w:rsidR="002D6BCA" w:rsidRDefault="001F7B90" w:rsidP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Figure </w:t>
      </w:r>
      <w:r w:rsidR="00BB786A">
        <w:rPr>
          <w:b/>
          <w:i/>
          <w:sz w:val="28"/>
          <w:szCs w:val="28"/>
        </w:rPr>
        <w:t>7-20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008E4E34" w14:textId="77777777" w:rsidTr="00652160">
        <w:tc>
          <w:tcPr>
            <w:tcW w:w="9576" w:type="dxa"/>
            <w:shd w:val="clear" w:color="auto" w:fill="8DB3E2" w:themeFill="text2" w:themeFillTint="66"/>
          </w:tcPr>
          <w:p w14:paraId="1414E47D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2D6BCA" w14:paraId="2ECE1D99" w14:textId="77777777" w:rsidTr="00652160">
        <w:tc>
          <w:tcPr>
            <w:tcW w:w="9576" w:type="dxa"/>
          </w:tcPr>
          <w:p w14:paraId="7E56C39C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>// Fig. 7.20: fig07_20.cpp</w:t>
            </w:r>
          </w:p>
          <w:p w14:paraId="619B3F71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>// Using indexing and pointer notations with arrays.</w:t>
            </w:r>
          </w:p>
          <w:p w14:paraId="1BDDB0FD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>#include &lt;stdio.h&gt;</w:t>
            </w:r>
          </w:p>
          <w:p w14:paraId="22DB92B5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>#define ARRAY_SIZE 4</w:t>
            </w:r>
          </w:p>
          <w:p w14:paraId="5C97F774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</w:p>
          <w:p w14:paraId="4CFD04D7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>int main(void)</w:t>
            </w:r>
          </w:p>
          <w:p w14:paraId="21AF94EF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>{</w:t>
            </w:r>
          </w:p>
          <w:p w14:paraId="67F14CB8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int b[] = {10, 20, 30, 40}; // create and initialize array b</w:t>
            </w:r>
          </w:p>
          <w:p w14:paraId="2F191C04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int *bPtr = b; // create bPtr and point it to array b</w:t>
            </w:r>
          </w:p>
          <w:p w14:paraId="715491E1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</w:p>
          <w:p w14:paraId="546D4911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// output array b using array index notation</w:t>
            </w:r>
          </w:p>
          <w:p w14:paraId="7F98F367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puts("Array b printed with:\nArray index notation");</w:t>
            </w:r>
          </w:p>
          <w:p w14:paraId="29BEBBA4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</w:p>
          <w:p w14:paraId="15315AEC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// loop through array b</w:t>
            </w:r>
          </w:p>
          <w:p w14:paraId="2179C922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for (size_t i = 0; i &lt; ARRAY_SIZE; ++i) {</w:t>
            </w:r>
          </w:p>
          <w:p w14:paraId="5825D612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    printf("b[%u] = %d\n", i, b[i]);</w:t>
            </w:r>
          </w:p>
          <w:p w14:paraId="3E925DA3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101EFBAD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</w:p>
          <w:p w14:paraId="0FA9DDF0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// output array b using arrray name and pointer/offset notation</w:t>
            </w:r>
          </w:p>
          <w:p w14:paraId="02B3FB9C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puts("\nPointer/offset notation where\n"</w:t>
            </w:r>
          </w:p>
          <w:p w14:paraId="4DC844B8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     "the pointer is the array name");</w:t>
            </w:r>
          </w:p>
          <w:p w14:paraId="170137C4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</w:p>
          <w:p w14:paraId="24C51A6B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     // loop through array b</w:t>
            </w:r>
          </w:p>
          <w:p w14:paraId="389347E6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     for (size_t offset = 0; offset &lt; ARRAY_SIZE; ++offset) {</w:t>
            </w:r>
          </w:p>
          <w:p w14:paraId="053A11E8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        printf("*(b + %u) = %d\n", offset, *(b + offset));</w:t>
            </w:r>
          </w:p>
          <w:p w14:paraId="1FCDB279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     }</w:t>
            </w:r>
          </w:p>
          <w:p w14:paraId="3144807C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</w:p>
          <w:p w14:paraId="2C01D530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// output array b using bPtr and array index notation</w:t>
            </w:r>
          </w:p>
          <w:p w14:paraId="5D5C587E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puts("\nPointer index notation");</w:t>
            </w:r>
          </w:p>
          <w:p w14:paraId="3ABBD39C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</w:p>
          <w:p w14:paraId="52B1C87C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// loop through array b</w:t>
            </w:r>
          </w:p>
          <w:p w14:paraId="09651B76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for (size_t i = 0; i &lt; ARRAY_SIZE; ++i) {</w:t>
            </w:r>
          </w:p>
          <w:p w14:paraId="06DB2C40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    printf("bPtr[%u] = %d\n", i, bPtr[i]);</w:t>
            </w:r>
          </w:p>
          <w:p w14:paraId="213D5770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lastRenderedPageBreak/>
              <w:t xml:space="preserve">    }</w:t>
            </w:r>
          </w:p>
          <w:p w14:paraId="49502267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</w:p>
          <w:p w14:paraId="2244A488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// output array b using bPtr and pointer/offset notation</w:t>
            </w:r>
          </w:p>
          <w:p w14:paraId="3E68CA73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puts("\nPointer/offset notation");</w:t>
            </w:r>
          </w:p>
          <w:p w14:paraId="552B7DD6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</w:p>
          <w:p w14:paraId="00874F57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// loop through array b</w:t>
            </w:r>
          </w:p>
          <w:p w14:paraId="61FB72DA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for (size_t offset = 0; offset &lt; ARRAY_SIZE; ++offset) {</w:t>
            </w:r>
          </w:p>
          <w:p w14:paraId="06720285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    printf("*(bPtr + %u) = %d\n", offset, *(bPtr + offset));</w:t>
            </w:r>
          </w:p>
          <w:p w14:paraId="5ED767C7" w14:textId="77777777" w:rsidR="00C155F9" w:rsidRPr="00C155F9" w:rsidRDefault="00C155F9" w:rsidP="00C155F9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6E5ADC9B" w14:textId="2B27ACC5" w:rsidR="002D6BCA" w:rsidRDefault="00C155F9" w:rsidP="00652160">
            <w:pPr>
              <w:rPr>
                <w:b/>
                <w:i/>
                <w:sz w:val="28"/>
                <w:szCs w:val="28"/>
              </w:rPr>
            </w:pPr>
            <w:r w:rsidRPr="00C155F9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34523C31" w14:textId="77777777" w:rsidR="002D6BCA" w:rsidRDefault="002D6BCA" w:rsidP="002D6BCA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7E25BF30" w14:textId="77777777" w:rsidTr="00652160">
        <w:tc>
          <w:tcPr>
            <w:tcW w:w="9576" w:type="dxa"/>
            <w:shd w:val="clear" w:color="auto" w:fill="8DB3E2" w:themeFill="text2" w:themeFillTint="66"/>
          </w:tcPr>
          <w:p w14:paraId="51DBF3D3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2D6BCA" w:rsidRPr="00957B91" w14:paraId="5BC04564" w14:textId="77777777" w:rsidTr="00652160">
        <w:tc>
          <w:tcPr>
            <w:tcW w:w="9576" w:type="dxa"/>
          </w:tcPr>
          <w:p w14:paraId="092496F7" w14:textId="43D74713" w:rsidR="002D6BCA" w:rsidRPr="00957B91" w:rsidRDefault="00C155F9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F7B8778" wp14:editId="01917237">
                  <wp:extent cx="2854960" cy="5140960"/>
                  <wp:effectExtent l="0" t="0" r="0" b="0"/>
                  <wp:docPr id="13" name="Picture 13" descr="../Screen%20Shot%202018-03-27%20at%207.56.5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Screen%20Shot%202018-03-27%20at%207.56.5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514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2E7FD" w14:textId="77777777" w:rsidR="002D6BCA" w:rsidRDefault="002D6BCA" w:rsidP="002D6BCA">
      <w:pPr>
        <w:jc w:val="center"/>
        <w:rPr>
          <w:b/>
          <w:i/>
          <w:sz w:val="28"/>
          <w:szCs w:val="28"/>
        </w:rPr>
      </w:pPr>
    </w:p>
    <w:p w14:paraId="0DFACCE0" w14:textId="323419A8" w:rsidR="002D6BCA" w:rsidRDefault="003227A7" w:rsidP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7-21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2E80A98B" w14:textId="77777777" w:rsidTr="00652160">
        <w:tc>
          <w:tcPr>
            <w:tcW w:w="9576" w:type="dxa"/>
            <w:shd w:val="clear" w:color="auto" w:fill="8DB3E2" w:themeFill="text2" w:themeFillTint="66"/>
          </w:tcPr>
          <w:p w14:paraId="69925981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2D6BCA" w14:paraId="0A2ABBFE" w14:textId="77777777" w:rsidTr="00652160">
        <w:tc>
          <w:tcPr>
            <w:tcW w:w="9576" w:type="dxa"/>
          </w:tcPr>
          <w:p w14:paraId="36BB4986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// Fig. 7.21: fig07_21.c</w:t>
            </w:r>
          </w:p>
          <w:p w14:paraId="4A0079AA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// Copying a string using array notionand pointer notation.</w:t>
            </w:r>
          </w:p>
          <w:p w14:paraId="0F483C63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#include &lt;stdio.h&gt;</w:t>
            </w:r>
          </w:p>
          <w:p w14:paraId="61415C55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#define SIZE 10</w:t>
            </w:r>
          </w:p>
          <w:p w14:paraId="238015D4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</w:p>
          <w:p w14:paraId="03D21D8B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void copy1(char * const s1, const char * const s2); // prototype</w:t>
            </w:r>
          </w:p>
          <w:p w14:paraId="2EC40177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void copy2(char *s1, const char *s2); // prototype</w:t>
            </w:r>
          </w:p>
          <w:p w14:paraId="3078ECE7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</w:p>
          <w:p w14:paraId="2A251603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int main(void)</w:t>
            </w:r>
          </w:p>
          <w:p w14:paraId="6BCA3E7D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{</w:t>
            </w:r>
          </w:p>
          <w:p w14:paraId="48CC339A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char string1[SIZE]; // create array string1</w:t>
            </w:r>
          </w:p>
          <w:p w14:paraId="5CE46DE4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char *string2 = "Hello"; // create a pointer to a string</w:t>
            </w:r>
          </w:p>
          <w:p w14:paraId="4258A097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</w:p>
          <w:p w14:paraId="5D1595BF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copy1(string1, string2);</w:t>
            </w:r>
          </w:p>
          <w:p w14:paraId="201EB8E0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printf("string1 = %s\n", string1);</w:t>
            </w:r>
          </w:p>
          <w:p w14:paraId="55A71FD9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</w:p>
          <w:p w14:paraId="077DA3B3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char string3[SIZE]; // create array string3</w:t>
            </w:r>
          </w:p>
          <w:p w14:paraId="79FDB1A9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char string4[] = "Good Bye"; // create an array containing a string</w:t>
            </w:r>
          </w:p>
          <w:p w14:paraId="1495A3F9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</w:p>
          <w:p w14:paraId="4BC0396F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copy2(string3, string4);</w:t>
            </w:r>
          </w:p>
          <w:p w14:paraId="28683716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printf("string3 = %s\n", string3);</w:t>
            </w:r>
          </w:p>
          <w:p w14:paraId="4115FFB7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}</w:t>
            </w:r>
          </w:p>
          <w:p w14:paraId="03FFD637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</w:p>
          <w:p w14:paraId="08C9C171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// copy s2 to s1 using array notation</w:t>
            </w:r>
          </w:p>
          <w:p w14:paraId="3F0ECE23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void copy1(char * const s1, const char * const s2)</w:t>
            </w:r>
          </w:p>
          <w:p w14:paraId="3606F67F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{</w:t>
            </w:r>
          </w:p>
          <w:p w14:paraId="442B418D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// loop through strings</w:t>
            </w:r>
          </w:p>
          <w:p w14:paraId="4A7E88C7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for (size_t i = 0; (s1[i] = s2[i]) != '\0'; ++i) {</w:t>
            </w:r>
          </w:p>
          <w:p w14:paraId="735209DD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    ; // do nothing in body</w:t>
            </w:r>
          </w:p>
          <w:p w14:paraId="2D515FBE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25D2CAA0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}</w:t>
            </w:r>
          </w:p>
          <w:p w14:paraId="22B4245C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</w:p>
          <w:p w14:paraId="73E394CB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// copy s2 to s1 using pointer notation</w:t>
            </w:r>
          </w:p>
          <w:p w14:paraId="7CD01280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void copy2(char *s1, const char *s2)</w:t>
            </w:r>
          </w:p>
          <w:p w14:paraId="5562A1EC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>{</w:t>
            </w:r>
          </w:p>
          <w:p w14:paraId="43EACA74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// loop through strings</w:t>
            </w:r>
          </w:p>
          <w:p w14:paraId="21659750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for (; (*s1 = *s2) != '\0'; ++s1, ++s2) {</w:t>
            </w:r>
          </w:p>
          <w:p w14:paraId="516AA35D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    ; // do nothing in body</w:t>
            </w:r>
          </w:p>
          <w:p w14:paraId="030A15AF" w14:textId="77777777" w:rsidR="00F37255" w:rsidRPr="00D73CCB" w:rsidRDefault="00F37255" w:rsidP="00F37255">
            <w:pPr>
              <w:rPr>
                <w:b/>
                <w:i/>
                <w:sz w:val="18"/>
                <w:szCs w:val="18"/>
              </w:rPr>
            </w:pPr>
            <w:r w:rsidRPr="00D73CCB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18F500C1" w14:textId="3DCF65C7" w:rsidR="002D6BCA" w:rsidRDefault="00F37255" w:rsidP="00652160">
            <w:pPr>
              <w:rPr>
                <w:b/>
                <w:i/>
                <w:sz w:val="28"/>
                <w:szCs w:val="28"/>
              </w:rPr>
            </w:pPr>
            <w:r w:rsidRPr="00D73CCB">
              <w:rPr>
                <w:b/>
                <w:i/>
                <w:sz w:val="18"/>
                <w:szCs w:val="18"/>
              </w:rPr>
              <w:t>}</w:t>
            </w:r>
          </w:p>
        </w:tc>
      </w:tr>
    </w:tbl>
    <w:p w14:paraId="247AA484" w14:textId="77777777" w:rsidR="002D6BCA" w:rsidRDefault="002D6BCA" w:rsidP="002D6BCA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55200E66" w14:textId="77777777" w:rsidTr="00652160">
        <w:tc>
          <w:tcPr>
            <w:tcW w:w="9576" w:type="dxa"/>
            <w:shd w:val="clear" w:color="auto" w:fill="8DB3E2" w:themeFill="text2" w:themeFillTint="66"/>
          </w:tcPr>
          <w:p w14:paraId="100619FF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2D6BCA" w:rsidRPr="00957B91" w14:paraId="130BA557" w14:textId="77777777" w:rsidTr="00652160">
        <w:tc>
          <w:tcPr>
            <w:tcW w:w="9576" w:type="dxa"/>
          </w:tcPr>
          <w:p w14:paraId="49D532D3" w14:textId="2F6583E3" w:rsidR="002D6BCA" w:rsidRPr="00957B91" w:rsidRDefault="00F37255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FBE104F" wp14:editId="7016A284">
                  <wp:extent cx="2252345" cy="1249045"/>
                  <wp:effectExtent l="0" t="0" r="8255" b="0"/>
                  <wp:docPr id="14" name="Picture 14" descr="../Screen%20Shot%202018-03-27%20at%208.23.3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Screen%20Shot%202018-03-27%20at%208.23.3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345" cy="124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3DFA5" w14:textId="50C09448" w:rsidR="002D6BCA" w:rsidRDefault="00826CAD" w:rsidP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7-24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35D4A1BD" w14:textId="77777777" w:rsidTr="00652160">
        <w:tc>
          <w:tcPr>
            <w:tcW w:w="9576" w:type="dxa"/>
            <w:shd w:val="clear" w:color="auto" w:fill="8DB3E2" w:themeFill="text2" w:themeFillTint="66"/>
          </w:tcPr>
          <w:p w14:paraId="1F87BFC5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2D6BCA" w14:paraId="7113A033" w14:textId="77777777" w:rsidTr="00652160">
        <w:tc>
          <w:tcPr>
            <w:tcW w:w="9576" w:type="dxa"/>
          </w:tcPr>
          <w:p w14:paraId="5670D3BC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// Fig. 7.24: fig07_24.c</w:t>
            </w:r>
          </w:p>
          <w:p w14:paraId="4177B561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// card shuffling and dealing.</w:t>
            </w:r>
          </w:p>
          <w:p w14:paraId="28761B2A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#include &lt;stdio.h&gt;</w:t>
            </w:r>
          </w:p>
          <w:p w14:paraId="55FCD454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#include &lt;stdlib.h&gt;</w:t>
            </w:r>
          </w:p>
          <w:p w14:paraId="5F6A6B96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#include &lt;time.h&gt;</w:t>
            </w:r>
          </w:p>
          <w:p w14:paraId="10AE47DD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</w:p>
          <w:p w14:paraId="0907B21E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#define SUITS 4</w:t>
            </w:r>
          </w:p>
          <w:p w14:paraId="0748F1A8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#define FACES 13</w:t>
            </w:r>
          </w:p>
          <w:p w14:paraId="146B7BD2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#define CARDS 52</w:t>
            </w:r>
          </w:p>
          <w:p w14:paraId="7A79ED32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</w:p>
          <w:p w14:paraId="328D8310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// prototypes</w:t>
            </w:r>
          </w:p>
          <w:p w14:paraId="79E9C5DD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void shuffle(unsigned int wDeck[][FACES]); // shuffling modifies wDeck</w:t>
            </w:r>
          </w:p>
          <w:p w14:paraId="1858B350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void deal(unsigned int wDeck[][FACES], const char *wFace[],</w:t>
            </w:r>
          </w:p>
          <w:p w14:paraId="1DE3B9A3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const char *wSuit[]); // dealing doesnt modify the arrays</w:t>
            </w:r>
          </w:p>
          <w:p w14:paraId="4455772F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</w:p>
          <w:p w14:paraId="1DCA1F2B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int main(void)</w:t>
            </w:r>
          </w:p>
          <w:p w14:paraId="6E1A66F8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{</w:t>
            </w:r>
          </w:p>
          <w:p w14:paraId="05ED3AB3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// initialize deck array</w:t>
            </w:r>
          </w:p>
          <w:p w14:paraId="78F18937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unsigned int deck[SUITS][FACES] = {0};</w:t>
            </w:r>
          </w:p>
          <w:p w14:paraId="6529F8EA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</w:p>
          <w:p w14:paraId="163F259E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srand(time(NULL)); // seed random-number generator</w:t>
            </w:r>
          </w:p>
          <w:p w14:paraId="0F92D480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shuffle(deck); // shuffle the deck</w:t>
            </w:r>
          </w:p>
          <w:p w14:paraId="0EEEEB86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</w:p>
          <w:p w14:paraId="7ECE2FEB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//initialize suit array</w:t>
            </w:r>
          </w:p>
          <w:p w14:paraId="47114C12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const char *suit[SUITS] =</w:t>
            </w:r>
          </w:p>
          <w:p w14:paraId="7DA0388F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{"Hearts", "Diamonds","Clubs", "Spades"};</w:t>
            </w:r>
          </w:p>
          <w:p w14:paraId="06A6C6FB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</w:p>
          <w:p w14:paraId="472C3691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// initialize face array</w:t>
            </w:r>
          </w:p>
          <w:p w14:paraId="0636390A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const char *face[FACES] =</w:t>
            </w:r>
          </w:p>
          <w:p w14:paraId="6936D85F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{"Ace", "Deuce", "Three", "Four",</w:t>
            </w:r>
          </w:p>
          <w:p w14:paraId="7817A700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"Five", "Six", "Seven", "Eight",</w:t>
            </w:r>
          </w:p>
          <w:p w14:paraId="3E6E99D2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"Nine", "Ten", "Jack", "Queen", "King"};</w:t>
            </w:r>
          </w:p>
          <w:p w14:paraId="340FD9A4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</w:p>
          <w:p w14:paraId="5F1D45F0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deal(deck, face, suit); // deal the deck</w:t>
            </w:r>
          </w:p>
          <w:p w14:paraId="0110EE78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}</w:t>
            </w:r>
          </w:p>
          <w:p w14:paraId="019922C0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</w:p>
          <w:p w14:paraId="6AD6D938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// shuffle cards in deck</w:t>
            </w:r>
          </w:p>
          <w:p w14:paraId="4F582AE5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void shuffle(unsigned int wDeck[][FACES])</w:t>
            </w:r>
          </w:p>
          <w:p w14:paraId="047273EE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{</w:t>
            </w:r>
          </w:p>
          <w:p w14:paraId="35D611AE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// for each of the cards, choose slot of deck randomly</w:t>
            </w:r>
          </w:p>
          <w:p w14:paraId="70711E18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for (size_t card = 1; card &lt;= CARDS; ++card) {</w:t>
            </w:r>
          </w:p>
          <w:p w14:paraId="3E9C6F69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size_t row; // row number</w:t>
            </w:r>
          </w:p>
          <w:p w14:paraId="126AF02E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size_t column; // column number</w:t>
            </w:r>
          </w:p>
          <w:p w14:paraId="2B8CD0CE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</w:p>
          <w:p w14:paraId="54333C3C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// choose new random location until unoccupied slot found</w:t>
            </w:r>
          </w:p>
          <w:p w14:paraId="4C9ABBFD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do {</w:t>
            </w:r>
          </w:p>
          <w:p w14:paraId="672AABDB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    row = rand() % SUITS;</w:t>
            </w:r>
          </w:p>
          <w:p w14:paraId="6B0FCD51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    column = rand() % FACES;</w:t>
            </w:r>
          </w:p>
          <w:p w14:paraId="584497AF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} while(wDeck[row][column] != 0);</w:t>
            </w:r>
          </w:p>
          <w:p w14:paraId="5A7BE6C5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</w:p>
          <w:p w14:paraId="5E50F75F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// place card number in chosen slot of deck</w:t>
            </w:r>
          </w:p>
          <w:p w14:paraId="632ECF40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wDeck[row][column] = card;</w:t>
            </w:r>
          </w:p>
          <w:p w14:paraId="15D1BEFE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2A98C99A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}</w:t>
            </w:r>
          </w:p>
          <w:p w14:paraId="427ADCAE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</w:p>
          <w:p w14:paraId="7E70E0D7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// deal cards in deck</w:t>
            </w:r>
          </w:p>
          <w:p w14:paraId="4B6E8BF2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void deal(unsigned int wDeck[][FACES], const char *wFace[],</w:t>
            </w:r>
          </w:p>
          <w:p w14:paraId="6AFB95DB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const char *wSuit[])</w:t>
            </w:r>
          </w:p>
          <w:p w14:paraId="50B0F5AF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>{</w:t>
            </w:r>
          </w:p>
          <w:p w14:paraId="2FCE0F9F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// deal each of the cards</w:t>
            </w:r>
          </w:p>
          <w:p w14:paraId="0F3A0076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for (size_t card = 1; card &lt;= CARDS; ++card) {</w:t>
            </w:r>
          </w:p>
          <w:p w14:paraId="3F305D19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// loop through row or wDeck</w:t>
            </w:r>
          </w:p>
          <w:p w14:paraId="3D7064B2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for (size_t row = 0; row &lt; SUITS; ++row) {</w:t>
            </w:r>
          </w:p>
          <w:p w14:paraId="1BD3C7A0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    // loop through columns of wDeck for current row</w:t>
            </w:r>
          </w:p>
          <w:p w14:paraId="269DF921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    for (size_t column = 0; column &lt; FACES; ++column) {</w:t>
            </w:r>
          </w:p>
          <w:p w14:paraId="156B1CB7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        // if slot contains current card, display card</w:t>
            </w:r>
          </w:p>
          <w:p w14:paraId="49395506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        if (wDeck[row][column] == card) {</w:t>
            </w:r>
          </w:p>
          <w:p w14:paraId="377F9807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            printf("%5s of %-8s%c", wFace[column], wSuit[row],</w:t>
            </w:r>
          </w:p>
          <w:p w14:paraId="34F81E02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                   card % 2 == 0 ? '\n' : '\t'); // 2-column format</w:t>
            </w:r>
          </w:p>
          <w:p w14:paraId="2DA407EC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        }</w:t>
            </w:r>
          </w:p>
          <w:p w14:paraId="08D0B05F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    }</w:t>
            </w:r>
          </w:p>
          <w:p w14:paraId="490AD280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    }</w:t>
            </w:r>
          </w:p>
          <w:p w14:paraId="3F3A55DC" w14:textId="77777777" w:rsidR="00271A67" w:rsidRPr="00271A67" w:rsidRDefault="00271A67" w:rsidP="00271A67">
            <w:pPr>
              <w:rPr>
                <w:b/>
                <w:i/>
                <w:sz w:val="18"/>
                <w:szCs w:val="18"/>
              </w:rPr>
            </w:pPr>
            <w:r w:rsidRPr="00271A67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394D99D7" w14:textId="6A3FDF0B" w:rsidR="002D6BCA" w:rsidRDefault="00271A67" w:rsidP="00652160">
            <w:pPr>
              <w:rPr>
                <w:b/>
                <w:i/>
                <w:sz w:val="28"/>
                <w:szCs w:val="28"/>
              </w:rPr>
            </w:pPr>
            <w:r w:rsidRPr="00271A67">
              <w:rPr>
                <w:b/>
                <w:i/>
                <w:sz w:val="18"/>
                <w:szCs w:val="18"/>
              </w:rPr>
              <w:t>}</w:t>
            </w:r>
          </w:p>
        </w:tc>
      </w:tr>
    </w:tbl>
    <w:p w14:paraId="18F5AF3A" w14:textId="77777777" w:rsidR="002D6BCA" w:rsidRDefault="002D6BCA" w:rsidP="002D6BCA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2E9E5C14" w14:textId="77777777" w:rsidTr="00652160">
        <w:tc>
          <w:tcPr>
            <w:tcW w:w="9576" w:type="dxa"/>
            <w:shd w:val="clear" w:color="auto" w:fill="8DB3E2" w:themeFill="text2" w:themeFillTint="66"/>
          </w:tcPr>
          <w:p w14:paraId="245010B9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2D6BCA" w:rsidRPr="00957B91" w14:paraId="71AFB576" w14:textId="77777777" w:rsidTr="00652160">
        <w:tc>
          <w:tcPr>
            <w:tcW w:w="9576" w:type="dxa"/>
          </w:tcPr>
          <w:p w14:paraId="0C3F4110" w14:textId="6DD69B72" w:rsidR="002D6BCA" w:rsidRPr="00957B91" w:rsidRDefault="00271A67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BFA1312" wp14:editId="5A37BB96">
                  <wp:extent cx="3363347" cy="4320444"/>
                  <wp:effectExtent l="0" t="0" r="0" b="0"/>
                  <wp:docPr id="15" name="Picture 15" descr="../Screen%20Shot%202018-03-27%20at%209.56.5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Screen%20Shot%202018-03-27%20at%209.56.5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691" cy="4335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167F9" w14:textId="77777777" w:rsidR="00FC6084" w:rsidRDefault="00FC6084">
      <w:pPr>
        <w:rPr>
          <w:i/>
          <w:sz w:val="24"/>
          <w:szCs w:val="24"/>
        </w:rPr>
      </w:pPr>
    </w:p>
    <w:p w14:paraId="088EC242" w14:textId="7FC85640" w:rsidR="002D6BCA" w:rsidRDefault="00A424E9" w:rsidP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7-26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26BFEFD1" w14:textId="77777777" w:rsidTr="00652160">
        <w:tc>
          <w:tcPr>
            <w:tcW w:w="9576" w:type="dxa"/>
            <w:shd w:val="clear" w:color="auto" w:fill="8DB3E2" w:themeFill="text2" w:themeFillTint="66"/>
          </w:tcPr>
          <w:p w14:paraId="67BF08C2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2D6BCA" w14:paraId="7692DB58" w14:textId="77777777" w:rsidTr="00652160">
        <w:tc>
          <w:tcPr>
            <w:tcW w:w="9576" w:type="dxa"/>
          </w:tcPr>
          <w:p w14:paraId="6713D322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// Fig. 7.26: fig07_26.c</w:t>
            </w:r>
          </w:p>
          <w:p w14:paraId="7E97AC4B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// Multipurpose sorting program using function pointers.</w:t>
            </w:r>
          </w:p>
          <w:p w14:paraId="1BB9BD7F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#include &lt;stdio.h&gt;</w:t>
            </w:r>
          </w:p>
          <w:p w14:paraId="3FA77B8A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#define SIZE 10</w:t>
            </w:r>
          </w:p>
          <w:p w14:paraId="173B4523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57D807AF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// prototypes</w:t>
            </w:r>
          </w:p>
          <w:p w14:paraId="15ABB8B7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void bubble(int work[], size_t size, int (*compare)(int a, int b) );</w:t>
            </w:r>
          </w:p>
          <w:p w14:paraId="77DA0CC8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int ascending(int a, int b);</w:t>
            </w:r>
          </w:p>
          <w:p w14:paraId="03295FBA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int descending(int a, int b);</w:t>
            </w:r>
          </w:p>
          <w:p w14:paraId="654A1AD7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66F493C1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int main(void)</w:t>
            </w:r>
          </w:p>
          <w:p w14:paraId="4FD5484D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{</w:t>
            </w:r>
          </w:p>
          <w:p w14:paraId="44438F1C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// intialize unordered array a</w:t>
            </w:r>
          </w:p>
          <w:p w14:paraId="6ED5F68B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int a[SIZE] = { 2, 6, 4, 8, 10, 12, 89, 68, 45, 37 };</w:t>
            </w:r>
          </w:p>
          <w:p w14:paraId="21601661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7E473FA8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printf("%s", "Enter 1 to sort in ascending order,\n"</w:t>
            </w:r>
          </w:p>
          <w:p w14:paraId="0E62079F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   "Enter 2 to sort in descending order: ");</w:t>
            </w:r>
          </w:p>
          <w:p w14:paraId="61CB0E57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int order; // 1 for ascending order or 2 for descending order</w:t>
            </w:r>
          </w:p>
          <w:p w14:paraId="45F2068F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scanf("%d", &amp;order);</w:t>
            </w:r>
          </w:p>
          <w:p w14:paraId="70F26574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1E2AF440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puts("\nData items in orginal order");</w:t>
            </w:r>
          </w:p>
          <w:p w14:paraId="70E8FE4F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35710C58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// output original array</w:t>
            </w:r>
          </w:p>
          <w:p w14:paraId="4CF35852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for (size_t counter = 0; counter &lt; SIZE; ++counter) {</w:t>
            </w:r>
          </w:p>
          <w:p w14:paraId="2E901F27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printf("%5d", a[counter]);</w:t>
            </w:r>
          </w:p>
          <w:p w14:paraId="6A07DB14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4A6C8C25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41494746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// sort array in ascending order; pass function ascending as an</w:t>
            </w:r>
          </w:p>
          <w:p w14:paraId="33402E7C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// argument  to specify ascending sorting order</w:t>
            </w:r>
          </w:p>
          <w:p w14:paraId="40440DA9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if (order == 1) {</w:t>
            </w:r>
          </w:p>
          <w:p w14:paraId="0DCCD23B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bubble(a, SIZE, ascending);</w:t>
            </w:r>
          </w:p>
          <w:p w14:paraId="05A9E001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put("\nData items in ascending order");</w:t>
            </w:r>
          </w:p>
          <w:p w14:paraId="61032D2D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51E8F4A2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else { // pass function descending</w:t>
            </w:r>
          </w:p>
          <w:p w14:paraId="70FDCA28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bubble(a, SIZE, descending);</w:t>
            </w:r>
          </w:p>
          <w:p w14:paraId="53416288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puts("\nData items in descending order");</w:t>
            </w:r>
          </w:p>
          <w:p w14:paraId="0E6DDAF1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277519BB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5268EE07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// output sorted array</w:t>
            </w:r>
          </w:p>
          <w:p w14:paraId="1E806D3E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for (size_t counter = 0; counter &lt; SIZE; ++counter) {</w:t>
            </w:r>
          </w:p>
          <w:p w14:paraId="3FEBB02D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printf("%5d", a[counter]);</w:t>
            </w:r>
          </w:p>
          <w:p w14:paraId="4FD28138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59B41723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6CE872BA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puts("\n");</w:t>
            </w:r>
          </w:p>
          <w:p w14:paraId="2C8641AF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}</w:t>
            </w:r>
          </w:p>
          <w:p w14:paraId="359290A5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52C3DB03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// multipurpose bubble sort; parameter compare is a pointer to</w:t>
            </w:r>
          </w:p>
          <w:p w14:paraId="3EB5F076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// the comparison function that determines sorting order</w:t>
            </w:r>
          </w:p>
          <w:p w14:paraId="64D6A7B2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void bubble(int work[], size_t size, int (*compare)(int a, int b) )</w:t>
            </w:r>
          </w:p>
          <w:p w14:paraId="19EC46C9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{</w:t>
            </w:r>
          </w:p>
          <w:p w14:paraId="18644ECF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void swap(int *element1Ptr, int *element2ptr); // prototype</w:t>
            </w:r>
          </w:p>
          <w:p w14:paraId="5B30211B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6072F4B4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// loop to control passes</w:t>
            </w:r>
          </w:p>
          <w:p w14:paraId="35228CCF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for (unsigned int pass = 1; pass &lt; size; ++pass) {</w:t>
            </w:r>
          </w:p>
          <w:p w14:paraId="0980BEDD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2B26D9B6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// loop to control number of comparisons per pass</w:t>
            </w:r>
          </w:p>
          <w:p w14:paraId="0C7AE227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for (size_t count = 0; count &lt; size - 1; ++count) {</w:t>
            </w:r>
          </w:p>
          <w:p w14:paraId="6142AD23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55F8EFAE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    // if adjacent elements are out of order, swap them</w:t>
            </w:r>
          </w:p>
          <w:p w14:paraId="4A0FC97E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    if((*compare)(work[count], work[count + 1])) {</w:t>
            </w:r>
          </w:p>
          <w:p w14:paraId="5AB1B419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        swap(&amp;work[count], &amp;work[count + 1]);</w:t>
            </w:r>
          </w:p>
          <w:p w14:paraId="6E570E4D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    }</w:t>
            </w:r>
          </w:p>
          <w:p w14:paraId="1CCC9D68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    }</w:t>
            </w:r>
          </w:p>
          <w:p w14:paraId="70BF54F4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772AFAFD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}</w:t>
            </w:r>
          </w:p>
          <w:p w14:paraId="46EBC0E8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5D546E01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// swap values at memory locations to which element1Ptr and</w:t>
            </w:r>
          </w:p>
          <w:p w14:paraId="0B0D0185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//element2Ptr point</w:t>
            </w:r>
          </w:p>
          <w:p w14:paraId="0D00070A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void swap(int *element1Ptr, int *element2Ptr)</w:t>
            </w:r>
          </w:p>
          <w:p w14:paraId="551AB531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{</w:t>
            </w:r>
          </w:p>
          <w:p w14:paraId="7CA5F93B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int hold = *element1Ptr;</w:t>
            </w:r>
          </w:p>
          <w:p w14:paraId="065743E0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*element1Ptr = *element2Ptr;</w:t>
            </w:r>
          </w:p>
          <w:p w14:paraId="5CD38A2B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*element2Ptr = hold;</w:t>
            </w:r>
          </w:p>
          <w:p w14:paraId="3A686A64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}</w:t>
            </w:r>
          </w:p>
          <w:p w14:paraId="52C63ED7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1A65A702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// determine whether elements are out of order for an ascending</w:t>
            </w:r>
          </w:p>
          <w:p w14:paraId="48C4B697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//order sort</w:t>
            </w:r>
          </w:p>
          <w:p w14:paraId="3D9DA7E8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int ascending(int a, int b)</w:t>
            </w:r>
          </w:p>
          <w:p w14:paraId="643F3C15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{</w:t>
            </w:r>
          </w:p>
          <w:p w14:paraId="68F0D26F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return b &lt; a; // should swap if b is less than a</w:t>
            </w:r>
          </w:p>
          <w:p w14:paraId="79C5E03C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}</w:t>
            </w:r>
          </w:p>
          <w:p w14:paraId="37385DED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</w:p>
          <w:p w14:paraId="087817F4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// determine whether elements are out of order for a descending</w:t>
            </w:r>
          </w:p>
          <w:p w14:paraId="023BB0BB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//order sort</w:t>
            </w:r>
          </w:p>
          <w:p w14:paraId="46F7952E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int descending(int a, int b)</w:t>
            </w:r>
          </w:p>
          <w:p w14:paraId="2322D5BD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>{</w:t>
            </w:r>
          </w:p>
          <w:p w14:paraId="0A6E7DD8" w14:textId="77777777" w:rsidR="00B5176A" w:rsidRPr="00B5176A" w:rsidRDefault="00B5176A" w:rsidP="00B5176A">
            <w:pPr>
              <w:rPr>
                <w:b/>
                <w:i/>
                <w:sz w:val="18"/>
                <w:szCs w:val="18"/>
              </w:rPr>
            </w:pPr>
            <w:r w:rsidRPr="00B5176A">
              <w:rPr>
                <w:b/>
                <w:i/>
                <w:sz w:val="18"/>
                <w:szCs w:val="18"/>
              </w:rPr>
              <w:t xml:space="preserve">    return b &gt; a; // should swap if b is greater than a</w:t>
            </w:r>
          </w:p>
          <w:p w14:paraId="2C5FE9A3" w14:textId="301CB33A" w:rsidR="002D6BCA" w:rsidRDefault="00B5176A" w:rsidP="00652160">
            <w:pPr>
              <w:rPr>
                <w:b/>
                <w:i/>
                <w:sz w:val="28"/>
                <w:szCs w:val="28"/>
              </w:rPr>
            </w:pPr>
            <w:r w:rsidRPr="00B5176A">
              <w:rPr>
                <w:b/>
                <w:i/>
                <w:sz w:val="18"/>
                <w:szCs w:val="18"/>
              </w:rPr>
              <w:t>}</w:t>
            </w:r>
          </w:p>
        </w:tc>
      </w:tr>
    </w:tbl>
    <w:p w14:paraId="7AF5A398" w14:textId="77777777" w:rsidR="002D6BCA" w:rsidRDefault="002D6BCA" w:rsidP="002D6BCA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4789CA9A" w14:textId="77777777" w:rsidTr="00652160">
        <w:tc>
          <w:tcPr>
            <w:tcW w:w="9576" w:type="dxa"/>
            <w:shd w:val="clear" w:color="auto" w:fill="8DB3E2" w:themeFill="text2" w:themeFillTint="66"/>
          </w:tcPr>
          <w:p w14:paraId="3C91FC53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2D6BCA" w:rsidRPr="00957B91" w14:paraId="68BD37EC" w14:textId="77777777" w:rsidTr="00652160">
        <w:tc>
          <w:tcPr>
            <w:tcW w:w="9576" w:type="dxa"/>
          </w:tcPr>
          <w:p w14:paraId="0C2E569B" w14:textId="77777777" w:rsidR="002D6BCA" w:rsidRPr="00957B91" w:rsidRDefault="002D6BCA" w:rsidP="00652160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3E173ABE" w14:textId="77777777" w:rsidR="002D6BCA" w:rsidRDefault="002D6BCA" w:rsidP="002D6BCA">
      <w:pPr>
        <w:jc w:val="center"/>
        <w:rPr>
          <w:b/>
          <w:i/>
          <w:sz w:val="28"/>
          <w:szCs w:val="28"/>
        </w:rPr>
      </w:pPr>
    </w:p>
    <w:p w14:paraId="26C2A68F" w14:textId="77777777" w:rsidR="00652160" w:rsidRDefault="0065216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C3554FB" w14:textId="2A44A6E0" w:rsidR="002D6BCA" w:rsidRDefault="00F701BA" w:rsidP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7-28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26CB3693" w14:textId="77777777" w:rsidTr="00652160">
        <w:tc>
          <w:tcPr>
            <w:tcW w:w="9576" w:type="dxa"/>
            <w:shd w:val="clear" w:color="auto" w:fill="8DB3E2" w:themeFill="text2" w:themeFillTint="66"/>
          </w:tcPr>
          <w:p w14:paraId="4509DF60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2D6BCA" w14:paraId="686E37E5" w14:textId="77777777" w:rsidTr="00652160">
        <w:tc>
          <w:tcPr>
            <w:tcW w:w="9576" w:type="dxa"/>
          </w:tcPr>
          <w:p w14:paraId="6E2062DF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// Fig. 7.28: fig07_28.c</w:t>
            </w:r>
          </w:p>
          <w:p w14:paraId="6B7DE7D7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// Demonstrating an array of pointers to functions.</w:t>
            </w:r>
          </w:p>
          <w:p w14:paraId="5834136C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#include &lt;stdio.h&gt;</w:t>
            </w:r>
          </w:p>
          <w:p w14:paraId="60D9FADD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</w:p>
          <w:p w14:paraId="2579C7F4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// prototypes</w:t>
            </w:r>
          </w:p>
          <w:p w14:paraId="4BF8A30C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void function1(int a);</w:t>
            </w:r>
          </w:p>
          <w:p w14:paraId="1C93E12C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void function2(int b);</w:t>
            </w:r>
          </w:p>
          <w:p w14:paraId="70321858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void function3(int c);</w:t>
            </w:r>
          </w:p>
          <w:p w14:paraId="4CDCCD1F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</w:p>
          <w:p w14:paraId="4DB6007E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int main(void)</w:t>
            </w:r>
          </w:p>
          <w:p w14:paraId="5A3DC0A2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{</w:t>
            </w:r>
          </w:p>
          <w:p w14:paraId="0E13DF0C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// initialize array of 3 pointers to functions that each take an</w:t>
            </w:r>
          </w:p>
          <w:p w14:paraId="2B607AD2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// int argument and return void</w:t>
            </w:r>
          </w:p>
          <w:p w14:paraId="2F548B41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void (*f[3])(int) = {function1, function2, function3};</w:t>
            </w:r>
          </w:p>
          <w:p w14:paraId="596F0298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</w:p>
          <w:p w14:paraId="12C37416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printf("%s", "Enter a number between 0 and 2, 3 to end: ");</w:t>
            </w:r>
          </w:p>
          <w:p w14:paraId="6F4934EC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size_t choice; // variable to hold users choice</w:t>
            </w:r>
          </w:p>
          <w:p w14:paraId="66804621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scanf("%u", &amp;choice);</w:t>
            </w:r>
          </w:p>
          <w:p w14:paraId="620F5EB1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</w:p>
          <w:p w14:paraId="02B08C10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// process users choice</w:t>
            </w:r>
          </w:p>
          <w:p w14:paraId="49F9FA88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while (choice &gt;= 0 &amp;&amp; choice &lt; 3) {</w:t>
            </w:r>
          </w:p>
          <w:p w14:paraId="160D2082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</w:p>
          <w:p w14:paraId="10A4D154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    // invoke function at location choice in array f and pass</w:t>
            </w:r>
          </w:p>
          <w:p w14:paraId="1DFF3C8A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    // choice as an argument</w:t>
            </w:r>
          </w:p>
          <w:p w14:paraId="63C23660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    (*f[choice])(choice);</w:t>
            </w:r>
          </w:p>
          <w:p w14:paraId="2CACDC37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</w:p>
          <w:p w14:paraId="7E88ED90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    printf("%s", "Enter a number between 0 and 2, 3 to end: ");</w:t>
            </w:r>
          </w:p>
          <w:p w14:paraId="660EA75E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    scanf("%u", &amp;choice);</w:t>
            </w:r>
          </w:p>
          <w:p w14:paraId="5B37BD4E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}</w:t>
            </w:r>
          </w:p>
          <w:p w14:paraId="0466325B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</w:p>
          <w:p w14:paraId="5FA67871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puts("Program execution completed.");</w:t>
            </w:r>
          </w:p>
          <w:p w14:paraId="10676769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}</w:t>
            </w:r>
          </w:p>
          <w:p w14:paraId="69F6F13F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</w:p>
          <w:p w14:paraId="4191F061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void function1(int a)</w:t>
            </w:r>
          </w:p>
          <w:p w14:paraId="16BF81B2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{</w:t>
            </w:r>
          </w:p>
          <w:p w14:paraId="4BDF55F1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printf("You entered %d so function1 was called\n\n", a);</w:t>
            </w:r>
          </w:p>
          <w:p w14:paraId="51F0D4F1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}</w:t>
            </w:r>
          </w:p>
          <w:p w14:paraId="1F260BF4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</w:p>
          <w:p w14:paraId="11A5406C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void function2(int b)</w:t>
            </w:r>
          </w:p>
          <w:p w14:paraId="0BA52C3B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{</w:t>
            </w:r>
          </w:p>
          <w:p w14:paraId="5A9E815D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printf("You entered %d so function2 was called\n\n", b);</w:t>
            </w:r>
          </w:p>
          <w:p w14:paraId="0DD5B3E4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}</w:t>
            </w:r>
          </w:p>
          <w:p w14:paraId="5A62E2E8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</w:p>
          <w:p w14:paraId="1EA7B726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void function3(int c)</w:t>
            </w:r>
          </w:p>
          <w:p w14:paraId="2329F09E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>{</w:t>
            </w:r>
          </w:p>
          <w:p w14:paraId="1B009FA3" w14:textId="77777777" w:rsidR="007C0801" w:rsidRPr="007C0801" w:rsidRDefault="007C0801" w:rsidP="007C0801">
            <w:pPr>
              <w:rPr>
                <w:b/>
                <w:i/>
                <w:sz w:val="20"/>
                <w:szCs w:val="20"/>
              </w:rPr>
            </w:pPr>
            <w:r w:rsidRPr="007C0801">
              <w:rPr>
                <w:b/>
                <w:i/>
                <w:sz w:val="20"/>
                <w:szCs w:val="20"/>
              </w:rPr>
              <w:t xml:space="preserve">    printf("You entered %d so function3 was called\n\n", c);</w:t>
            </w:r>
          </w:p>
          <w:p w14:paraId="5CF970EE" w14:textId="478B2936" w:rsidR="002D6BCA" w:rsidRDefault="007C0801" w:rsidP="00652160">
            <w:pPr>
              <w:rPr>
                <w:b/>
                <w:i/>
                <w:sz w:val="28"/>
                <w:szCs w:val="28"/>
              </w:rPr>
            </w:pPr>
            <w:r w:rsidRPr="007C0801">
              <w:rPr>
                <w:b/>
                <w:i/>
                <w:sz w:val="20"/>
                <w:szCs w:val="20"/>
              </w:rPr>
              <w:t>}</w:t>
            </w:r>
          </w:p>
        </w:tc>
      </w:tr>
    </w:tbl>
    <w:p w14:paraId="6763396F" w14:textId="77777777" w:rsidR="002D6BCA" w:rsidRDefault="002D6BCA" w:rsidP="002D6BCA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6BCA" w14:paraId="4EF672D6" w14:textId="77777777" w:rsidTr="00652160">
        <w:tc>
          <w:tcPr>
            <w:tcW w:w="9576" w:type="dxa"/>
            <w:shd w:val="clear" w:color="auto" w:fill="8DB3E2" w:themeFill="text2" w:themeFillTint="66"/>
          </w:tcPr>
          <w:p w14:paraId="649F5115" w14:textId="77777777" w:rsidR="002D6BCA" w:rsidRDefault="002D6BCA" w:rsidP="0065216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2D6BCA" w:rsidRPr="00957B91" w14:paraId="264D77CD" w14:textId="77777777" w:rsidTr="00652160">
        <w:tc>
          <w:tcPr>
            <w:tcW w:w="9576" w:type="dxa"/>
          </w:tcPr>
          <w:p w14:paraId="5FA05E45" w14:textId="5FD0A7FB" w:rsidR="002D6BCA" w:rsidRPr="00957B91" w:rsidRDefault="007C0801" w:rsidP="0065216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BDA8845" wp14:editId="13E1FDC2">
                  <wp:extent cx="4226560" cy="2799080"/>
                  <wp:effectExtent l="0" t="0" r="0" b="0"/>
                  <wp:docPr id="16" name="Picture 16" descr="../Screen%20Shot%202018-03-27%20at%2011.17.4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Screen%20Shot%202018-03-27%20at%2011.17.4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6560" cy="279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9BB2F" w14:textId="77777777" w:rsidR="002D6BCA" w:rsidRDefault="002D6BCA" w:rsidP="002D6BCA">
      <w:pPr>
        <w:rPr>
          <w:b/>
          <w:i/>
          <w:sz w:val="28"/>
          <w:szCs w:val="28"/>
        </w:rPr>
      </w:pPr>
    </w:p>
    <w:p w14:paraId="5E4F969E" w14:textId="77777777" w:rsidR="007C0801" w:rsidRDefault="007C080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B8EA707" w14:textId="33948FB6" w:rsidR="002D6BCA" w:rsidRDefault="002D6BCA" w:rsidP="002D6BC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</w:t>
      </w:r>
      <w:r w:rsidR="007C0801">
        <w:rPr>
          <w:b/>
          <w:i/>
          <w:sz w:val="28"/>
          <w:szCs w:val="28"/>
        </w:rPr>
        <w:t>e 7-30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D3D" w:rsidRPr="00AA3110" w14:paraId="5B2C4D42" w14:textId="77777777" w:rsidTr="00B01DF2">
        <w:tc>
          <w:tcPr>
            <w:tcW w:w="9576" w:type="dxa"/>
            <w:shd w:val="clear" w:color="auto" w:fill="8DB3E2" w:themeFill="text2" w:themeFillTint="66"/>
          </w:tcPr>
          <w:p w14:paraId="37232AC3" w14:textId="77777777" w:rsidR="00932D3D" w:rsidRPr="00AA3110" w:rsidRDefault="00932D3D" w:rsidP="00B01DF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311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932D3D" w:rsidRPr="00AA3110" w14:paraId="16900E12" w14:textId="77777777" w:rsidTr="00B01DF2">
        <w:tc>
          <w:tcPr>
            <w:tcW w:w="9576" w:type="dxa"/>
          </w:tcPr>
          <w:p w14:paraId="4D9CD5AF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#include &lt;stdio.h&gt;</w:t>
            </w:r>
          </w:p>
          <w:p w14:paraId="14BE8C51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int main(void)</w:t>
            </w:r>
          </w:p>
          <w:p w14:paraId="6D19CEEC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{</w:t>
            </w:r>
          </w:p>
          <w:p w14:paraId="1224293A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void A(double number1, double pi);</w:t>
            </w:r>
          </w:p>
          <w:p w14:paraId="104E425B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void B(double number1, double pi);</w:t>
            </w:r>
          </w:p>
          <w:p w14:paraId="25545DF3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void C(double number1, double pi);</w:t>
            </w:r>
          </w:p>
          <w:p w14:paraId="30A4F24B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42EFF7DE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int choice=1;</w:t>
            </w:r>
          </w:p>
          <w:p w14:paraId="0B04EA93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double radius=0;</w:t>
            </w:r>
          </w:p>
          <w:p w14:paraId="56A7C498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double pi=3.14;</w:t>
            </w:r>
          </w:p>
          <w:p w14:paraId="7D2DE816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652D9145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while (choice &gt;= 1 &amp;&amp; choice &lt;= 3)</w:t>
            </w:r>
          </w:p>
          <w:p w14:paraId="202AF8E2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{</w:t>
            </w:r>
          </w:p>
          <w:p w14:paraId="2B9AB066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printf("Input 1 to calculate the circumference of a circle \n");</w:t>
            </w:r>
          </w:p>
          <w:p w14:paraId="686DF8AB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printf("Input 2 to calculate the area of a circle \n");</w:t>
            </w:r>
          </w:p>
          <w:p w14:paraId="5DE99A20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printf("Input 3 to calculate the volume of a sphere \n");</w:t>
            </w:r>
          </w:p>
          <w:p w14:paraId="65CAADF1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printf("Press 4 to exit.\n");</w:t>
            </w:r>
          </w:p>
          <w:p w14:paraId="2B7FDB1B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printf("Enter your choice\n");</w:t>
            </w:r>
          </w:p>
          <w:p w14:paraId="63056B81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scanf("%d",&amp;choice);</w:t>
            </w:r>
          </w:p>
          <w:p w14:paraId="61FA25C1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54873A8C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if(choice == 4)</w:t>
            </w:r>
          </w:p>
          <w:p w14:paraId="62DDFA1A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return(0);</w:t>
            </w:r>
          </w:p>
          <w:p w14:paraId="78D0B133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792AF818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printf("Enter the radius: ");</w:t>
            </w:r>
          </w:p>
          <w:p w14:paraId="007CB99E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scanf("%lf", &amp;radius);</w:t>
            </w:r>
          </w:p>
          <w:p w14:paraId="4BE9907B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5A588D5C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void(*func[3])(double, double)={&amp;A, &amp;B, &amp;C};</w:t>
            </w:r>
          </w:p>
          <w:p w14:paraId="1233DD17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(*func[choice-1])(radius, pi);</w:t>
            </w:r>
          </w:p>
          <w:p w14:paraId="6AB56696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return(0);</w:t>
            </w:r>
          </w:p>
          <w:p w14:paraId="4C2D8147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}</w:t>
            </w:r>
          </w:p>
          <w:p w14:paraId="08C55325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}</w:t>
            </w:r>
          </w:p>
          <w:p w14:paraId="15135775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void A(double number1, double pi)</w:t>
            </w:r>
          </w:p>
          <w:p w14:paraId="220EF301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{</w:t>
            </w:r>
          </w:p>
          <w:p w14:paraId="328D3C7D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double answer;</w:t>
            </w:r>
          </w:p>
          <w:p w14:paraId="6F565A0E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answer=2*number1*pi;</w:t>
            </w:r>
          </w:p>
          <w:p w14:paraId="5EC9B256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printf("Calculation for circumference of a circle was performed.\n");</w:t>
            </w:r>
          </w:p>
          <w:p w14:paraId="7ACB72C4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printf("The radius inputted was: %lf\n", number1);</w:t>
            </w:r>
          </w:p>
          <w:p w14:paraId="69FECE20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printf("The circumference of the circle is: %lf\n", answer);</w:t>
            </w:r>
          </w:p>
          <w:p w14:paraId="6F368474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return;</w:t>
            </w:r>
          </w:p>
          <w:p w14:paraId="19844663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}</w:t>
            </w:r>
          </w:p>
          <w:p w14:paraId="028CFB57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7592F4FF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void B(double number1, double pi)</w:t>
            </w:r>
          </w:p>
          <w:p w14:paraId="21CDC3EA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{</w:t>
            </w:r>
          </w:p>
          <w:p w14:paraId="6DE1BA5A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double answer;</w:t>
            </w:r>
          </w:p>
          <w:p w14:paraId="07B70071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answer=pi*pow(number1,2);</w:t>
            </w:r>
          </w:p>
          <w:p w14:paraId="12989857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printf("Calculation for area of a circle was performed.\n");</w:t>
            </w:r>
          </w:p>
          <w:p w14:paraId="0318F84F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printf("The radius inputted was: %lf\n", number1);</w:t>
            </w:r>
          </w:p>
          <w:p w14:paraId="6FFA92BD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printf("The area of the circle is: %lf\n", answer);</w:t>
            </w:r>
          </w:p>
          <w:p w14:paraId="7ADC44A9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return;</w:t>
            </w:r>
          </w:p>
          <w:p w14:paraId="6F42FCCE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}</w:t>
            </w:r>
          </w:p>
          <w:p w14:paraId="77E95CF3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4E9FC8B1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62E31639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void C(double number1, double pi)</w:t>
            </w:r>
          </w:p>
          <w:p w14:paraId="3CD88670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59AA4895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{</w:t>
            </w:r>
          </w:p>
          <w:p w14:paraId="74AF6A6C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double answer;</w:t>
            </w:r>
          </w:p>
          <w:p w14:paraId="08929977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answer=(4*pi*pow(number1,3)/3);</w:t>
            </w:r>
          </w:p>
          <w:p w14:paraId="7B1610D1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printf("Calculation for volume of a sphere was performed.\n");</w:t>
            </w:r>
          </w:p>
          <w:p w14:paraId="189010AC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printf("The radius inputted was: %lf\n", number1);</w:t>
            </w:r>
          </w:p>
          <w:p w14:paraId="69DC5BF1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printf("The volume of the sphere is: %lf\n", answer);</w:t>
            </w:r>
          </w:p>
          <w:p w14:paraId="45C01500" w14:textId="77777777" w:rsidR="00932D3D" w:rsidRPr="00AA067C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return;</w:t>
            </w:r>
          </w:p>
          <w:p w14:paraId="74F282C7" w14:textId="77777777" w:rsidR="00932D3D" w:rsidRPr="00AA3110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}</w:t>
            </w:r>
          </w:p>
        </w:tc>
      </w:tr>
    </w:tbl>
    <w:p w14:paraId="2F789318" w14:textId="77777777" w:rsidR="00932D3D" w:rsidRDefault="00932D3D" w:rsidP="00932D3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FAFCF4B" w14:textId="77777777" w:rsidR="00932D3D" w:rsidRDefault="00932D3D" w:rsidP="00932D3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56B04656" w14:textId="77777777" w:rsidR="00932D3D" w:rsidRDefault="00932D3D" w:rsidP="00932D3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69245D9" w14:textId="77777777" w:rsidR="00B42413" w:rsidRDefault="00B42413" w:rsidP="00932D3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248E5D2A" w14:textId="77777777" w:rsidR="00B42413" w:rsidRDefault="00B42413" w:rsidP="00932D3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0498EB1B" w14:textId="77777777" w:rsidR="00B42413" w:rsidRDefault="00B42413" w:rsidP="00932D3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9800BEC" w14:textId="77777777" w:rsidR="00B42413" w:rsidRDefault="00B42413" w:rsidP="00932D3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05667E0" w14:textId="77777777" w:rsidR="00B42413" w:rsidRPr="00AA3110" w:rsidRDefault="00B42413" w:rsidP="00932D3D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D3D" w:rsidRPr="00AA3110" w14:paraId="379A479D" w14:textId="77777777" w:rsidTr="00B01DF2">
        <w:tc>
          <w:tcPr>
            <w:tcW w:w="9576" w:type="dxa"/>
            <w:shd w:val="clear" w:color="auto" w:fill="8DB3E2" w:themeFill="text2" w:themeFillTint="66"/>
          </w:tcPr>
          <w:p w14:paraId="43874621" w14:textId="77777777" w:rsidR="00932D3D" w:rsidRPr="00AA3110" w:rsidRDefault="00932D3D" w:rsidP="00B01DF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311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Outputs</w:t>
            </w:r>
          </w:p>
        </w:tc>
      </w:tr>
      <w:tr w:rsidR="00932D3D" w:rsidRPr="00AA3110" w14:paraId="4533450E" w14:textId="77777777" w:rsidTr="00B01DF2">
        <w:tc>
          <w:tcPr>
            <w:tcW w:w="9576" w:type="dxa"/>
          </w:tcPr>
          <w:p w14:paraId="34BA33E4" w14:textId="77777777" w:rsidR="00932D3D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A43A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drawing>
                <wp:inline distT="0" distB="0" distL="0" distR="0" wp14:anchorId="52B3A1A6" wp14:editId="504D2D8D">
                  <wp:extent cx="5283200" cy="2273300"/>
                  <wp:effectExtent l="0" t="0" r="0" b="12700"/>
                  <wp:docPr id="17" name="Picture 17" descr="../Screen%20Shot%202018-03-30%20at%209.57.1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Screen%20Shot%202018-03-30%20at%209.57.1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0" cy="227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659435" w14:textId="77777777" w:rsidR="00932D3D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drawing>
                <wp:inline distT="0" distB="0" distL="0" distR="0" wp14:anchorId="3BD968AB" wp14:editId="1E9137EC">
                  <wp:extent cx="4546600" cy="2286000"/>
                  <wp:effectExtent l="0" t="0" r="0" b="0"/>
                  <wp:docPr id="18" name="Picture 18" descr="../Screen%20Shot%202018-03-30%20at%209.58.0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Screen%20Shot%202018-03-30%20at%209.58.0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66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F3A20C" w14:textId="77777777" w:rsidR="00932D3D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drawing>
                <wp:inline distT="0" distB="0" distL="0" distR="0" wp14:anchorId="441B1D5E" wp14:editId="5F4287AC">
                  <wp:extent cx="4559300" cy="2260600"/>
                  <wp:effectExtent l="0" t="0" r="12700" b="0"/>
                  <wp:docPr id="19" name="Picture 19" descr="../Screen%20Shot%202018-03-30%20at%209.59.2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Screen%20Shot%202018-03-30%20at%209.59.2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30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9C9CAB" w14:textId="77777777" w:rsidR="00932D3D" w:rsidRPr="00AA3110" w:rsidRDefault="00932D3D" w:rsidP="00B01DF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A067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drawing>
                <wp:inline distT="0" distB="0" distL="0" distR="0" wp14:anchorId="165BBA3D" wp14:editId="58046716">
                  <wp:extent cx="4724400" cy="1549400"/>
                  <wp:effectExtent l="0" t="0" r="0" b="0"/>
                  <wp:docPr id="20" name="Picture 20" descr="../Screen%20Shot%202018-03-30%20at%209.55.3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Screen%20Shot%202018-03-30%20at%209.55.3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D0A5E" w14:textId="77777777" w:rsidR="00932D3D" w:rsidRPr="00AA3110" w:rsidRDefault="00932D3D" w:rsidP="00932D3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0BB0773F" w14:textId="77777777" w:rsidR="002D6BCA" w:rsidRDefault="002D6BCA">
      <w:pPr>
        <w:rPr>
          <w:i/>
          <w:sz w:val="24"/>
          <w:szCs w:val="24"/>
        </w:rPr>
      </w:pPr>
    </w:p>
    <w:sectPr w:rsidR="002D6BCA" w:rsidSect="0003533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A1F27" w14:textId="77777777" w:rsidR="00A222B0" w:rsidRDefault="00A222B0" w:rsidP="00957B91">
      <w:pPr>
        <w:spacing w:after="0" w:line="240" w:lineRule="auto"/>
      </w:pPr>
      <w:r>
        <w:separator/>
      </w:r>
    </w:p>
  </w:endnote>
  <w:endnote w:type="continuationSeparator" w:id="0">
    <w:p w14:paraId="18FDBCC6" w14:textId="77777777" w:rsidR="00A222B0" w:rsidRDefault="00A222B0" w:rsidP="0095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93C05" w14:textId="77777777" w:rsidR="00A222B0" w:rsidRDefault="00A222B0" w:rsidP="00957B91">
      <w:pPr>
        <w:spacing w:after="0" w:line="240" w:lineRule="auto"/>
      </w:pPr>
      <w:r>
        <w:separator/>
      </w:r>
    </w:p>
  </w:footnote>
  <w:footnote w:type="continuationSeparator" w:id="0">
    <w:p w14:paraId="0D7FB939" w14:textId="77777777" w:rsidR="00A222B0" w:rsidRDefault="00A222B0" w:rsidP="00957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E1980"/>
    <w:multiLevelType w:val="hybridMultilevel"/>
    <w:tmpl w:val="F6A839FA"/>
    <w:lvl w:ilvl="0" w:tplc="6BAC1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CA"/>
    <w:rsid w:val="000133A5"/>
    <w:rsid w:val="00031E70"/>
    <w:rsid w:val="00035338"/>
    <w:rsid w:val="00073107"/>
    <w:rsid w:val="00074535"/>
    <w:rsid w:val="000B4C26"/>
    <w:rsid w:val="000F6223"/>
    <w:rsid w:val="00116DB8"/>
    <w:rsid w:val="00127043"/>
    <w:rsid w:val="00140DCD"/>
    <w:rsid w:val="001414EE"/>
    <w:rsid w:val="001A6FE5"/>
    <w:rsid w:val="001B54C0"/>
    <w:rsid w:val="001C4406"/>
    <w:rsid w:val="001F7B90"/>
    <w:rsid w:val="00255CCE"/>
    <w:rsid w:val="00267882"/>
    <w:rsid w:val="00271A67"/>
    <w:rsid w:val="00271DE4"/>
    <w:rsid w:val="00274781"/>
    <w:rsid w:val="002D6BCA"/>
    <w:rsid w:val="002E1E18"/>
    <w:rsid w:val="003227A7"/>
    <w:rsid w:val="00332F5D"/>
    <w:rsid w:val="00333F2E"/>
    <w:rsid w:val="003548EE"/>
    <w:rsid w:val="00383A64"/>
    <w:rsid w:val="00396B0C"/>
    <w:rsid w:val="003A3FEE"/>
    <w:rsid w:val="003B1038"/>
    <w:rsid w:val="003B5FA4"/>
    <w:rsid w:val="004040E1"/>
    <w:rsid w:val="00435559"/>
    <w:rsid w:val="00441B1A"/>
    <w:rsid w:val="00445CE3"/>
    <w:rsid w:val="00451F85"/>
    <w:rsid w:val="00465B35"/>
    <w:rsid w:val="004B715B"/>
    <w:rsid w:val="004F011C"/>
    <w:rsid w:val="004F1798"/>
    <w:rsid w:val="0051110A"/>
    <w:rsid w:val="00553742"/>
    <w:rsid w:val="0055670D"/>
    <w:rsid w:val="00564842"/>
    <w:rsid w:val="00576BCB"/>
    <w:rsid w:val="005944E4"/>
    <w:rsid w:val="005E2867"/>
    <w:rsid w:val="005E4928"/>
    <w:rsid w:val="00652160"/>
    <w:rsid w:val="00655F87"/>
    <w:rsid w:val="0067042E"/>
    <w:rsid w:val="006D407C"/>
    <w:rsid w:val="006F405E"/>
    <w:rsid w:val="00740F6E"/>
    <w:rsid w:val="007B24B5"/>
    <w:rsid w:val="007B4A47"/>
    <w:rsid w:val="007C0801"/>
    <w:rsid w:val="007E7629"/>
    <w:rsid w:val="00826CAD"/>
    <w:rsid w:val="00832892"/>
    <w:rsid w:val="00850FE2"/>
    <w:rsid w:val="008513D5"/>
    <w:rsid w:val="008778E6"/>
    <w:rsid w:val="008B0C77"/>
    <w:rsid w:val="008B1883"/>
    <w:rsid w:val="008D40B0"/>
    <w:rsid w:val="008D7F78"/>
    <w:rsid w:val="009076C4"/>
    <w:rsid w:val="00912BE7"/>
    <w:rsid w:val="00920D06"/>
    <w:rsid w:val="00926949"/>
    <w:rsid w:val="0093027E"/>
    <w:rsid w:val="00932D3D"/>
    <w:rsid w:val="00937F0E"/>
    <w:rsid w:val="00957B91"/>
    <w:rsid w:val="00962A51"/>
    <w:rsid w:val="00977EEE"/>
    <w:rsid w:val="00985FDC"/>
    <w:rsid w:val="009D098B"/>
    <w:rsid w:val="00A222B0"/>
    <w:rsid w:val="00A31D48"/>
    <w:rsid w:val="00A424E9"/>
    <w:rsid w:val="00A72DFC"/>
    <w:rsid w:val="00A91A1F"/>
    <w:rsid w:val="00AA453E"/>
    <w:rsid w:val="00AD10B4"/>
    <w:rsid w:val="00AD1EDC"/>
    <w:rsid w:val="00AD6697"/>
    <w:rsid w:val="00AE6675"/>
    <w:rsid w:val="00AE6AEB"/>
    <w:rsid w:val="00B42413"/>
    <w:rsid w:val="00B5176A"/>
    <w:rsid w:val="00BA63DF"/>
    <w:rsid w:val="00BB4F86"/>
    <w:rsid w:val="00BB786A"/>
    <w:rsid w:val="00BC028C"/>
    <w:rsid w:val="00BC3A79"/>
    <w:rsid w:val="00BD2A3F"/>
    <w:rsid w:val="00BF194F"/>
    <w:rsid w:val="00C0370D"/>
    <w:rsid w:val="00C155F9"/>
    <w:rsid w:val="00C275CE"/>
    <w:rsid w:val="00C453B0"/>
    <w:rsid w:val="00C66A2A"/>
    <w:rsid w:val="00C91705"/>
    <w:rsid w:val="00C92883"/>
    <w:rsid w:val="00C976F3"/>
    <w:rsid w:val="00CA3664"/>
    <w:rsid w:val="00CB7921"/>
    <w:rsid w:val="00CE27BA"/>
    <w:rsid w:val="00D06CC5"/>
    <w:rsid w:val="00D56703"/>
    <w:rsid w:val="00D5749C"/>
    <w:rsid w:val="00D62AC6"/>
    <w:rsid w:val="00D73CCB"/>
    <w:rsid w:val="00D8521E"/>
    <w:rsid w:val="00D95387"/>
    <w:rsid w:val="00DA201C"/>
    <w:rsid w:val="00DC0CA5"/>
    <w:rsid w:val="00E21513"/>
    <w:rsid w:val="00EA1A73"/>
    <w:rsid w:val="00EB3896"/>
    <w:rsid w:val="00F00AB8"/>
    <w:rsid w:val="00F37255"/>
    <w:rsid w:val="00F52812"/>
    <w:rsid w:val="00F701BA"/>
    <w:rsid w:val="00FB6B2E"/>
    <w:rsid w:val="00FC3F66"/>
    <w:rsid w:val="00FC6084"/>
    <w:rsid w:val="00FC753B"/>
    <w:rsid w:val="00FD27B8"/>
    <w:rsid w:val="00FE2E3F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839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91"/>
  </w:style>
  <w:style w:type="paragraph" w:styleId="Footer">
    <w:name w:val="footer"/>
    <w:basedOn w:val="Normal"/>
    <w:link w:val="Foot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91"/>
  </w:style>
  <w:style w:type="table" w:styleId="LightShading-Accent1">
    <w:name w:val="Light Shading Accent 1"/>
    <w:basedOn w:val="TableNormal"/>
    <w:uiPriority w:val="60"/>
    <w:rsid w:val="00BB4F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F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Icey4444/Library/Group%20Containers/UBF8T346G9.Office/User%20Content.localized/Templates.localized/COP2270-CH02HW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FC7BA-99C3-B240-A6EA-545207AE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COP2270-CH02HW-Template.dotx</Template>
  <TotalTime>49</TotalTime>
  <Pages>26</Pages>
  <Words>2643</Words>
  <Characters>15070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28</cp:revision>
  <dcterms:created xsi:type="dcterms:W3CDTF">2018-03-21T17:54:00Z</dcterms:created>
  <dcterms:modified xsi:type="dcterms:W3CDTF">2018-03-31T02:00:00Z</dcterms:modified>
</cp:coreProperties>
</file>