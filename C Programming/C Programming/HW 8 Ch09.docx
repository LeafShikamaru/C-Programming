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66EA48" w14:textId="77777777" w:rsidR="00D56703" w:rsidRDefault="00BC028C" w:rsidP="00445CE3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COP2270</w:t>
      </w:r>
    </w:p>
    <w:p w14:paraId="28367BAA" w14:textId="77777777" w:rsidR="00445CE3" w:rsidRDefault="000B4C26" w:rsidP="00445CE3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M/W</w:t>
      </w:r>
      <w:r w:rsidR="00BC028C">
        <w:rPr>
          <w:b/>
          <w:i/>
          <w:sz w:val="28"/>
          <w:szCs w:val="28"/>
        </w:rPr>
        <w:t xml:space="preserve"> </w:t>
      </w:r>
    </w:p>
    <w:p w14:paraId="4D32E261" w14:textId="77777777" w:rsidR="008D40B0" w:rsidRPr="00445CE3" w:rsidRDefault="000B4C26" w:rsidP="00445CE3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Spring 2017-2018</w:t>
      </w:r>
    </w:p>
    <w:p w14:paraId="342370DD" w14:textId="77777777" w:rsidR="00445CE3" w:rsidRDefault="008D40B0" w:rsidP="00445CE3">
      <w:pPr>
        <w:jc w:val="center"/>
        <w:rPr>
          <w:b/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677FD7A" wp14:editId="04441EA5">
            <wp:extent cx="5245668" cy="2952750"/>
            <wp:effectExtent l="0" t="0" r="0" b="0"/>
            <wp:docPr id="6" name="Picture 6" descr="http://i.kinja-img.com/gawker-media/image/upload/ofrmwr4zn4vjabzbak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kinja-img.com/gawker-media/image/upload/ofrmwr4zn4vjabzbakg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909" cy="295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DAF04" w14:textId="77777777" w:rsidR="00957B91" w:rsidRDefault="00957B91" w:rsidP="00445CE3">
      <w:pPr>
        <w:jc w:val="center"/>
        <w:rPr>
          <w:b/>
          <w:i/>
          <w:sz w:val="28"/>
          <w:szCs w:val="28"/>
        </w:rPr>
      </w:pPr>
    </w:p>
    <w:p w14:paraId="78201965" w14:textId="77777777" w:rsidR="00445CE3" w:rsidRDefault="00445CE3" w:rsidP="00445CE3">
      <w:pPr>
        <w:jc w:val="center"/>
        <w:rPr>
          <w:b/>
          <w:i/>
          <w:sz w:val="28"/>
          <w:szCs w:val="28"/>
        </w:rPr>
      </w:pPr>
      <w:r w:rsidRPr="00445CE3">
        <w:rPr>
          <w:b/>
          <w:i/>
          <w:sz w:val="28"/>
          <w:szCs w:val="28"/>
        </w:rPr>
        <w:t xml:space="preserve">Professor:  Yassin </w:t>
      </w:r>
      <w:proofErr w:type="spellStart"/>
      <w:r w:rsidRPr="00445CE3">
        <w:rPr>
          <w:b/>
          <w:i/>
          <w:sz w:val="28"/>
          <w:szCs w:val="28"/>
        </w:rPr>
        <w:t>Raef</w:t>
      </w:r>
      <w:proofErr w:type="spellEnd"/>
    </w:p>
    <w:p w14:paraId="027B3BF2" w14:textId="77777777" w:rsidR="00957B91" w:rsidRPr="00FC6084" w:rsidRDefault="000B4C26" w:rsidP="00445CE3">
      <w:pPr>
        <w:jc w:val="center"/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Anaisy Garcia</w:t>
      </w:r>
    </w:p>
    <w:p w14:paraId="4CB756F4" w14:textId="0615E644" w:rsidR="00445CE3" w:rsidRDefault="00FB6281" w:rsidP="00445CE3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Chapter 9</w:t>
      </w:r>
      <w:r w:rsidR="00445CE3">
        <w:rPr>
          <w:b/>
          <w:i/>
          <w:sz w:val="28"/>
          <w:szCs w:val="28"/>
        </w:rPr>
        <w:t xml:space="preserve"> Homework/ Exercises </w:t>
      </w:r>
    </w:p>
    <w:p w14:paraId="0E364A15" w14:textId="77777777" w:rsidR="00D95387" w:rsidRDefault="00D95387" w:rsidP="00445CE3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One problem per page Please</w:t>
      </w:r>
    </w:p>
    <w:p w14:paraId="53C4D0C2" w14:textId="77777777" w:rsidR="00445CE3" w:rsidRDefault="00445CE3" w:rsidP="00957B91">
      <w:pPr>
        <w:rPr>
          <w:b/>
          <w:i/>
          <w:sz w:val="28"/>
          <w:szCs w:val="28"/>
        </w:rPr>
      </w:pPr>
    </w:p>
    <w:p w14:paraId="4089871B" w14:textId="77777777" w:rsidR="00445CE3" w:rsidRDefault="00445CE3" w:rsidP="00957B91">
      <w:pPr>
        <w:rPr>
          <w:b/>
          <w:i/>
          <w:sz w:val="28"/>
          <w:szCs w:val="28"/>
        </w:rPr>
      </w:pPr>
    </w:p>
    <w:p w14:paraId="7710EE79" w14:textId="77777777" w:rsidR="00957B91" w:rsidRDefault="00957B91" w:rsidP="00957B91">
      <w:pPr>
        <w:rPr>
          <w:b/>
          <w:i/>
          <w:sz w:val="28"/>
          <w:szCs w:val="28"/>
        </w:rPr>
      </w:pPr>
    </w:p>
    <w:p w14:paraId="5F9985BA" w14:textId="77777777" w:rsidR="00445CE3" w:rsidRDefault="00445CE3" w:rsidP="00445CE3">
      <w:pPr>
        <w:jc w:val="center"/>
        <w:rPr>
          <w:b/>
          <w:i/>
          <w:sz w:val="28"/>
          <w:szCs w:val="28"/>
        </w:rPr>
      </w:pPr>
    </w:p>
    <w:p w14:paraId="1FAC0E75" w14:textId="373C41EF" w:rsidR="00435559" w:rsidRDefault="00BC028C" w:rsidP="00BF194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  <w:r w:rsidR="00FB6281">
        <w:rPr>
          <w:b/>
          <w:i/>
          <w:sz w:val="28"/>
          <w:szCs w:val="28"/>
        </w:rPr>
        <w:lastRenderedPageBreak/>
        <w:t>Figure 9</w:t>
      </w:r>
      <w:r w:rsidR="00435559">
        <w:rPr>
          <w:b/>
          <w:i/>
          <w:sz w:val="28"/>
          <w:szCs w:val="28"/>
        </w:rPr>
        <w:t>-</w:t>
      </w:r>
      <w:r w:rsidR="00FB6281">
        <w:rPr>
          <w:b/>
          <w:i/>
          <w:sz w:val="28"/>
          <w:szCs w:val="28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5559" w14:paraId="4BC99469" w14:textId="77777777" w:rsidTr="00256DEC">
        <w:tc>
          <w:tcPr>
            <w:tcW w:w="9576" w:type="dxa"/>
            <w:shd w:val="clear" w:color="auto" w:fill="8DB3E2" w:themeFill="text2" w:themeFillTint="66"/>
          </w:tcPr>
          <w:p w14:paraId="26B368D6" w14:textId="77777777" w:rsidR="00435559" w:rsidRDefault="00435559" w:rsidP="00256DEC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435559" w14:paraId="1290CCCC" w14:textId="77777777" w:rsidTr="00256DEC">
        <w:tc>
          <w:tcPr>
            <w:tcW w:w="9576" w:type="dxa"/>
          </w:tcPr>
          <w:p w14:paraId="3B1763CF" w14:textId="77777777" w:rsidR="00194433" w:rsidRPr="00194433" w:rsidRDefault="00194433" w:rsidP="00194433">
            <w:pPr>
              <w:rPr>
                <w:b/>
                <w:i/>
                <w:sz w:val="28"/>
                <w:szCs w:val="28"/>
              </w:rPr>
            </w:pPr>
            <w:r w:rsidRPr="00194433">
              <w:rPr>
                <w:b/>
                <w:i/>
                <w:sz w:val="28"/>
                <w:szCs w:val="28"/>
              </w:rPr>
              <w:t>// Fig</w:t>
            </w:r>
          </w:p>
          <w:p w14:paraId="0B5CC5DB" w14:textId="77777777" w:rsidR="00194433" w:rsidRPr="00194433" w:rsidRDefault="00194433" w:rsidP="00194433">
            <w:pPr>
              <w:rPr>
                <w:b/>
                <w:i/>
                <w:sz w:val="28"/>
                <w:szCs w:val="28"/>
              </w:rPr>
            </w:pPr>
            <w:r w:rsidRPr="00194433">
              <w:rPr>
                <w:b/>
                <w:i/>
                <w:sz w:val="28"/>
                <w:szCs w:val="28"/>
              </w:rPr>
              <w:t>// Using function</w:t>
            </w:r>
          </w:p>
          <w:p w14:paraId="011F2B3E" w14:textId="77777777" w:rsidR="00194433" w:rsidRPr="00194433" w:rsidRDefault="00194433" w:rsidP="00194433">
            <w:pPr>
              <w:rPr>
                <w:b/>
                <w:i/>
                <w:sz w:val="28"/>
                <w:szCs w:val="28"/>
              </w:rPr>
            </w:pPr>
            <w:r w:rsidRPr="00194433">
              <w:rPr>
                <w:b/>
                <w:i/>
                <w:sz w:val="28"/>
                <w:szCs w:val="28"/>
              </w:rPr>
              <w:t>#include &lt;</w:t>
            </w:r>
            <w:proofErr w:type="spellStart"/>
            <w:r w:rsidRPr="00194433">
              <w:rPr>
                <w:b/>
                <w:i/>
                <w:sz w:val="28"/>
                <w:szCs w:val="28"/>
              </w:rPr>
              <w:t>stdio.h</w:t>
            </w:r>
            <w:proofErr w:type="spellEnd"/>
            <w:r w:rsidRPr="00194433">
              <w:rPr>
                <w:b/>
                <w:i/>
                <w:sz w:val="28"/>
                <w:szCs w:val="28"/>
              </w:rPr>
              <w:t>&gt;</w:t>
            </w:r>
          </w:p>
          <w:p w14:paraId="23CAA458" w14:textId="77777777" w:rsidR="00194433" w:rsidRPr="00194433" w:rsidRDefault="00194433" w:rsidP="00194433">
            <w:pPr>
              <w:rPr>
                <w:b/>
                <w:i/>
                <w:sz w:val="28"/>
                <w:szCs w:val="28"/>
              </w:rPr>
            </w:pPr>
          </w:p>
          <w:p w14:paraId="300F8E00" w14:textId="77777777" w:rsidR="00194433" w:rsidRPr="00194433" w:rsidRDefault="00194433" w:rsidP="00194433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194433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194433">
              <w:rPr>
                <w:b/>
                <w:i/>
                <w:sz w:val="28"/>
                <w:szCs w:val="28"/>
              </w:rPr>
              <w:t xml:space="preserve"> main(void)</w:t>
            </w:r>
          </w:p>
          <w:p w14:paraId="5FC766A9" w14:textId="77777777" w:rsidR="00194433" w:rsidRPr="00194433" w:rsidRDefault="00194433" w:rsidP="00194433">
            <w:pPr>
              <w:rPr>
                <w:b/>
                <w:i/>
                <w:sz w:val="28"/>
                <w:szCs w:val="28"/>
              </w:rPr>
            </w:pPr>
            <w:r w:rsidRPr="00194433">
              <w:rPr>
                <w:b/>
                <w:i/>
                <w:sz w:val="28"/>
                <w:szCs w:val="28"/>
              </w:rPr>
              <w:t>{</w:t>
            </w:r>
          </w:p>
          <w:p w14:paraId="7FBA3C9E" w14:textId="77777777" w:rsidR="00194433" w:rsidRPr="00194433" w:rsidRDefault="00194433" w:rsidP="00194433">
            <w:pPr>
              <w:rPr>
                <w:b/>
                <w:i/>
                <w:sz w:val="28"/>
                <w:szCs w:val="28"/>
              </w:rPr>
            </w:pPr>
            <w:r w:rsidRPr="00194433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94433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194433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194433">
              <w:rPr>
                <w:b/>
                <w:i/>
                <w:sz w:val="28"/>
                <w:szCs w:val="28"/>
              </w:rPr>
              <w:t>"%d\n", 455);</w:t>
            </w:r>
          </w:p>
          <w:p w14:paraId="26B46C0A" w14:textId="77777777" w:rsidR="00194433" w:rsidRPr="00194433" w:rsidRDefault="00194433" w:rsidP="00194433">
            <w:pPr>
              <w:rPr>
                <w:b/>
                <w:i/>
                <w:sz w:val="28"/>
                <w:szCs w:val="28"/>
              </w:rPr>
            </w:pPr>
            <w:r w:rsidRPr="00194433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94433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194433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194433">
              <w:rPr>
                <w:b/>
                <w:i/>
                <w:sz w:val="28"/>
                <w:szCs w:val="28"/>
              </w:rPr>
              <w:t>"%</w:t>
            </w:r>
            <w:proofErr w:type="spellStart"/>
            <w:r w:rsidRPr="00194433">
              <w:rPr>
                <w:b/>
                <w:i/>
                <w:sz w:val="28"/>
                <w:szCs w:val="28"/>
              </w:rPr>
              <w:t>i</w:t>
            </w:r>
            <w:proofErr w:type="spellEnd"/>
            <w:r w:rsidRPr="00194433">
              <w:rPr>
                <w:b/>
                <w:i/>
                <w:sz w:val="28"/>
                <w:szCs w:val="28"/>
              </w:rPr>
              <w:t>\n", 455);</w:t>
            </w:r>
          </w:p>
          <w:p w14:paraId="72A1922C" w14:textId="77777777" w:rsidR="00194433" w:rsidRPr="00194433" w:rsidRDefault="00194433" w:rsidP="00194433">
            <w:pPr>
              <w:rPr>
                <w:b/>
                <w:i/>
                <w:sz w:val="28"/>
                <w:szCs w:val="28"/>
              </w:rPr>
            </w:pPr>
            <w:r w:rsidRPr="00194433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94433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194433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194433">
              <w:rPr>
                <w:b/>
                <w:i/>
                <w:sz w:val="28"/>
                <w:szCs w:val="28"/>
              </w:rPr>
              <w:t>"%d\n", +455);</w:t>
            </w:r>
          </w:p>
          <w:p w14:paraId="3B719A52" w14:textId="77777777" w:rsidR="00194433" w:rsidRPr="00194433" w:rsidRDefault="00194433" w:rsidP="00194433">
            <w:pPr>
              <w:rPr>
                <w:b/>
                <w:i/>
                <w:sz w:val="28"/>
                <w:szCs w:val="28"/>
              </w:rPr>
            </w:pPr>
            <w:r w:rsidRPr="00194433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94433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194433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194433">
              <w:rPr>
                <w:b/>
                <w:i/>
                <w:sz w:val="28"/>
                <w:szCs w:val="28"/>
              </w:rPr>
              <w:t>"%d\n", -455);</w:t>
            </w:r>
          </w:p>
          <w:p w14:paraId="103A0AD7" w14:textId="77777777" w:rsidR="00194433" w:rsidRPr="00194433" w:rsidRDefault="00194433" w:rsidP="00194433">
            <w:pPr>
              <w:rPr>
                <w:b/>
                <w:i/>
                <w:sz w:val="28"/>
                <w:szCs w:val="28"/>
              </w:rPr>
            </w:pPr>
            <w:r w:rsidRPr="00194433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94433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194433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194433">
              <w:rPr>
                <w:b/>
                <w:i/>
                <w:sz w:val="28"/>
                <w:szCs w:val="28"/>
              </w:rPr>
              <w:t>"%</w:t>
            </w:r>
            <w:proofErr w:type="spellStart"/>
            <w:r w:rsidRPr="00194433">
              <w:rPr>
                <w:b/>
                <w:i/>
                <w:sz w:val="28"/>
                <w:szCs w:val="28"/>
              </w:rPr>
              <w:t>hd</w:t>
            </w:r>
            <w:proofErr w:type="spellEnd"/>
            <w:r w:rsidRPr="00194433">
              <w:rPr>
                <w:b/>
                <w:i/>
                <w:sz w:val="28"/>
                <w:szCs w:val="28"/>
              </w:rPr>
              <w:t>\n", 32000);</w:t>
            </w:r>
          </w:p>
          <w:p w14:paraId="1DBEA5C9" w14:textId="77777777" w:rsidR="00194433" w:rsidRPr="00194433" w:rsidRDefault="00194433" w:rsidP="00194433">
            <w:pPr>
              <w:rPr>
                <w:b/>
                <w:i/>
                <w:sz w:val="28"/>
                <w:szCs w:val="28"/>
              </w:rPr>
            </w:pPr>
            <w:r w:rsidRPr="00194433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94433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194433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194433">
              <w:rPr>
                <w:b/>
                <w:i/>
                <w:sz w:val="28"/>
                <w:szCs w:val="28"/>
              </w:rPr>
              <w:t>"%</w:t>
            </w:r>
            <w:proofErr w:type="spellStart"/>
            <w:r w:rsidRPr="00194433">
              <w:rPr>
                <w:b/>
                <w:i/>
                <w:sz w:val="28"/>
                <w:szCs w:val="28"/>
              </w:rPr>
              <w:t>ld</w:t>
            </w:r>
            <w:proofErr w:type="spellEnd"/>
            <w:r w:rsidRPr="00194433">
              <w:rPr>
                <w:b/>
                <w:i/>
                <w:sz w:val="28"/>
                <w:szCs w:val="28"/>
              </w:rPr>
              <w:t>\n", 2000000000L);</w:t>
            </w:r>
          </w:p>
          <w:p w14:paraId="35EAD508" w14:textId="77777777" w:rsidR="00194433" w:rsidRPr="00194433" w:rsidRDefault="00194433" w:rsidP="00194433">
            <w:pPr>
              <w:rPr>
                <w:b/>
                <w:i/>
                <w:sz w:val="28"/>
                <w:szCs w:val="28"/>
              </w:rPr>
            </w:pPr>
            <w:r w:rsidRPr="00194433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94433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194433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194433">
              <w:rPr>
                <w:b/>
                <w:i/>
                <w:sz w:val="28"/>
                <w:szCs w:val="28"/>
              </w:rPr>
              <w:t>"%o\n", 455);</w:t>
            </w:r>
          </w:p>
          <w:p w14:paraId="0CFB528D" w14:textId="77777777" w:rsidR="00194433" w:rsidRPr="00194433" w:rsidRDefault="00194433" w:rsidP="00194433">
            <w:pPr>
              <w:rPr>
                <w:b/>
                <w:i/>
                <w:sz w:val="28"/>
                <w:szCs w:val="28"/>
              </w:rPr>
            </w:pPr>
            <w:r w:rsidRPr="00194433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94433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194433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194433">
              <w:rPr>
                <w:b/>
                <w:i/>
                <w:sz w:val="28"/>
                <w:szCs w:val="28"/>
              </w:rPr>
              <w:t>"%u\n", 455);</w:t>
            </w:r>
          </w:p>
          <w:p w14:paraId="209A9902" w14:textId="77777777" w:rsidR="00194433" w:rsidRPr="00194433" w:rsidRDefault="00194433" w:rsidP="00194433">
            <w:pPr>
              <w:rPr>
                <w:b/>
                <w:i/>
                <w:sz w:val="28"/>
                <w:szCs w:val="28"/>
              </w:rPr>
            </w:pPr>
            <w:r w:rsidRPr="00194433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94433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194433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194433">
              <w:rPr>
                <w:b/>
                <w:i/>
                <w:sz w:val="28"/>
                <w:szCs w:val="28"/>
              </w:rPr>
              <w:t>"%u\n", -455);</w:t>
            </w:r>
          </w:p>
          <w:p w14:paraId="65EC9487" w14:textId="77777777" w:rsidR="00194433" w:rsidRPr="00194433" w:rsidRDefault="00194433" w:rsidP="00194433">
            <w:pPr>
              <w:rPr>
                <w:b/>
                <w:i/>
                <w:sz w:val="28"/>
                <w:szCs w:val="28"/>
              </w:rPr>
            </w:pPr>
            <w:r w:rsidRPr="00194433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94433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194433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194433">
              <w:rPr>
                <w:b/>
                <w:i/>
                <w:sz w:val="28"/>
                <w:szCs w:val="28"/>
              </w:rPr>
              <w:t>"%x\n", 455);</w:t>
            </w:r>
          </w:p>
          <w:p w14:paraId="400ADEBA" w14:textId="77777777" w:rsidR="00194433" w:rsidRPr="00194433" w:rsidRDefault="00194433" w:rsidP="00194433">
            <w:pPr>
              <w:rPr>
                <w:b/>
                <w:i/>
                <w:sz w:val="28"/>
                <w:szCs w:val="28"/>
              </w:rPr>
            </w:pPr>
            <w:r w:rsidRPr="00194433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94433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194433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194433">
              <w:rPr>
                <w:b/>
                <w:i/>
                <w:sz w:val="28"/>
                <w:szCs w:val="28"/>
              </w:rPr>
              <w:t>"%X\n", 455);</w:t>
            </w:r>
          </w:p>
          <w:p w14:paraId="7C0F5DAF" w14:textId="77777777" w:rsidR="00194433" w:rsidRPr="00194433" w:rsidRDefault="00194433" w:rsidP="00194433">
            <w:pPr>
              <w:rPr>
                <w:b/>
                <w:i/>
                <w:sz w:val="28"/>
                <w:szCs w:val="28"/>
              </w:rPr>
            </w:pPr>
            <w:r w:rsidRPr="00194433">
              <w:rPr>
                <w:b/>
                <w:i/>
                <w:sz w:val="28"/>
                <w:szCs w:val="28"/>
              </w:rPr>
              <w:t>}</w:t>
            </w:r>
          </w:p>
          <w:p w14:paraId="57DE9F44" w14:textId="77777777" w:rsidR="00435559" w:rsidRDefault="00435559" w:rsidP="00FB6281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580D6076" w14:textId="77777777" w:rsidR="00435559" w:rsidRDefault="00435559" w:rsidP="00435559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5559" w14:paraId="202BB54A" w14:textId="77777777" w:rsidTr="00256DEC">
        <w:tc>
          <w:tcPr>
            <w:tcW w:w="9576" w:type="dxa"/>
            <w:shd w:val="clear" w:color="auto" w:fill="8DB3E2" w:themeFill="text2" w:themeFillTint="66"/>
          </w:tcPr>
          <w:p w14:paraId="143A6B1B" w14:textId="77777777" w:rsidR="00435559" w:rsidRDefault="00435559" w:rsidP="00256DEC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435559" w:rsidRPr="00957B91" w14:paraId="0FD7B5A1" w14:textId="77777777" w:rsidTr="00256DEC">
        <w:tc>
          <w:tcPr>
            <w:tcW w:w="9576" w:type="dxa"/>
          </w:tcPr>
          <w:p w14:paraId="47D6A07D" w14:textId="5F0F4957" w:rsidR="00435559" w:rsidRPr="00957B91" w:rsidRDefault="00194433" w:rsidP="00256DEC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6B5A77E7" wp14:editId="6DBBF768">
                  <wp:extent cx="2625725" cy="2638425"/>
                  <wp:effectExtent l="0" t="0" r="0" b="3175"/>
                  <wp:docPr id="1" name="Picture 1" descr="../Screen%20Shot%202018-04-19%20at%209.23.44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Screen%20Shot%202018-04-19%20at%209.23.44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5725" cy="263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28970A" w14:textId="671504DB" w:rsidR="0010399D" w:rsidRPr="00306566" w:rsidRDefault="0010399D">
      <w:pPr>
        <w:rPr>
          <w:b/>
          <w:i/>
          <w:sz w:val="28"/>
          <w:szCs w:val="28"/>
        </w:rPr>
      </w:pPr>
    </w:p>
    <w:p w14:paraId="44B1E5B5" w14:textId="77777777" w:rsidR="0010399D" w:rsidRDefault="0010399D" w:rsidP="0010399D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9-4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0399D" w14:paraId="091A925C" w14:textId="77777777" w:rsidTr="00342CAB">
        <w:trPr>
          <w:trHeight w:val="395"/>
        </w:trPr>
        <w:tc>
          <w:tcPr>
            <w:tcW w:w="9576" w:type="dxa"/>
            <w:shd w:val="clear" w:color="auto" w:fill="8DB3E2" w:themeFill="text2" w:themeFillTint="66"/>
          </w:tcPr>
          <w:p w14:paraId="77C62F89" w14:textId="77777777" w:rsidR="0010399D" w:rsidRDefault="0010399D" w:rsidP="00342CAB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10399D" w14:paraId="13477DF4" w14:textId="77777777" w:rsidTr="00342CAB">
        <w:tc>
          <w:tcPr>
            <w:tcW w:w="9576" w:type="dxa"/>
          </w:tcPr>
          <w:p w14:paraId="3DCB664A" w14:textId="77777777" w:rsidR="0010399D" w:rsidRPr="0010399D" w:rsidRDefault="0010399D" w:rsidP="0010399D">
            <w:pPr>
              <w:rPr>
                <w:b/>
                <w:i/>
                <w:sz w:val="28"/>
                <w:szCs w:val="28"/>
              </w:rPr>
            </w:pPr>
            <w:r w:rsidRPr="0010399D">
              <w:rPr>
                <w:b/>
                <w:i/>
                <w:sz w:val="28"/>
                <w:szCs w:val="28"/>
              </w:rPr>
              <w:t>// Fig</w:t>
            </w:r>
          </w:p>
          <w:p w14:paraId="3F2001A5" w14:textId="77777777" w:rsidR="0010399D" w:rsidRPr="0010399D" w:rsidRDefault="0010399D" w:rsidP="0010399D">
            <w:pPr>
              <w:rPr>
                <w:b/>
                <w:i/>
                <w:sz w:val="28"/>
                <w:szCs w:val="28"/>
              </w:rPr>
            </w:pPr>
            <w:r w:rsidRPr="0010399D">
              <w:rPr>
                <w:b/>
                <w:i/>
                <w:sz w:val="28"/>
                <w:szCs w:val="28"/>
              </w:rPr>
              <w:t>// Using function</w:t>
            </w:r>
          </w:p>
          <w:p w14:paraId="49EBEBD6" w14:textId="77777777" w:rsidR="0010399D" w:rsidRPr="0010399D" w:rsidRDefault="0010399D" w:rsidP="0010399D">
            <w:pPr>
              <w:rPr>
                <w:b/>
                <w:i/>
                <w:sz w:val="28"/>
                <w:szCs w:val="28"/>
              </w:rPr>
            </w:pPr>
            <w:r w:rsidRPr="0010399D">
              <w:rPr>
                <w:b/>
                <w:i/>
                <w:sz w:val="28"/>
                <w:szCs w:val="28"/>
              </w:rPr>
              <w:t>#include &lt;</w:t>
            </w:r>
            <w:proofErr w:type="spellStart"/>
            <w:r w:rsidRPr="0010399D">
              <w:rPr>
                <w:b/>
                <w:i/>
                <w:sz w:val="28"/>
                <w:szCs w:val="28"/>
              </w:rPr>
              <w:t>stdio.h</w:t>
            </w:r>
            <w:proofErr w:type="spellEnd"/>
            <w:r w:rsidRPr="0010399D">
              <w:rPr>
                <w:b/>
                <w:i/>
                <w:sz w:val="28"/>
                <w:szCs w:val="28"/>
              </w:rPr>
              <w:t>&gt;</w:t>
            </w:r>
          </w:p>
          <w:p w14:paraId="7AC342DC" w14:textId="77777777" w:rsidR="0010399D" w:rsidRPr="0010399D" w:rsidRDefault="0010399D" w:rsidP="0010399D">
            <w:pPr>
              <w:rPr>
                <w:b/>
                <w:i/>
                <w:sz w:val="28"/>
                <w:szCs w:val="28"/>
              </w:rPr>
            </w:pPr>
          </w:p>
          <w:p w14:paraId="2FE8F51F" w14:textId="77777777" w:rsidR="0010399D" w:rsidRPr="0010399D" w:rsidRDefault="0010399D" w:rsidP="0010399D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10399D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10399D">
              <w:rPr>
                <w:b/>
                <w:i/>
                <w:sz w:val="28"/>
                <w:szCs w:val="28"/>
              </w:rPr>
              <w:t xml:space="preserve"> main(void)</w:t>
            </w:r>
          </w:p>
          <w:p w14:paraId="17108234" w14:textId="77777777" w:rsidR="0010399D" w:rsidRPr="0010399D" w:rsidRDefault="0010399D" w:rsidP="0010399D">
            <w:pPr>
              <w:rPr>
                <w:b/>
                <w:i/>
                <w:sz w:val="28"/>
                <w:szCs w:val="28"/>
              </w:rPr>
            </w:pPr>
            <w:r w:rsidRPr="0010399D">
              <w:rPr>
                <w:b/>
                <w:i/>
                <w:sz w:val="28"/>
                <w:szCs w:val="28"/>
              </w:rPr>
              <w:t>{</w:t>
            </w:r>
          </w:p>
          <w:p w14:paraId="6F5FB37E" w14:textId="77777777" w:rsidR="0010399D" w:rsidRPr="0010399D" w:rsidRDefault="0010399D" w:rsidP="0010399D">
            <w:pPr>
              <w:rPr>
                <w:b/>
                <w:i/>
                <w:sz w:val="28"/>
                <w:szCs w:val="28"/>
              </w:rPr>
            </w:pPr>
            <w:r w:rsidRPr="0010399D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0399D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10399D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10399D">
              <w:rPr>
                <w:b/>
                <w:i/>
                <w:sz w:val="28"/>
                <w:szCs w:val="28"/>
              </w:rPr>
              <w:t>"%e\n", 1234567.89);</w:t>
            </w:r>
          </w:p>
          <w:p w14:paraId="4575E83A" w14:textId="77777777" w:rsidR="0010399D" w:rsidRPr="0010399D" w:rsidRDefault="0010399D" w:rsidP="0010399D">
            <w:pPr>
              <w:rPr>
                <w:b/>
                <w:i/>
                <w:sz w:val="28"/>
                <w:szCs w:val="28"/>
              </w:rPr>
            </w:pPr>
            <w:r w:rsidRPr="0010399D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0399D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10399D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10399D">
              <w:rPr>
                <w:b/>
                <w:i/>
                <w:sz w:val="28"/>
                <w:szCs w:val="28"/>
              </w:rPr>
              <w:t>"%e\n", +1234567.89);</w:t>
            </w:r>
          </w:p>
          <w:p w14:paraId="575AD1DC" w14:textId="77777777" w:rsidR="0010399D" w:rsidRPr="0010399D" w:rsidRDefault="0010399D" w:rsidP="0010399D">
            <w:pPr>
              <w:rPr>
                <w:b/>
                <w:i/>
                <w:sz w:val="28"/>
                <w:szCs w:val="28"/>
              </w:rPr>
            </w:pPr>
            <w:r w:rsidRPr="0010399D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0399D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10399D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10399D">
              <w:rPr>
                <w:b/>
                <w:i/>
                <w:sz w:val="28"/>
                <w:szCs w:val="28"/>
              </w:rPr>
              <w:t>"%e\n", -1234567.89);</w:t>
            </w:r>
          </w:p>
          <w:p w14:paraId="5231C820" w14:textId="77777777" w:rsidR="0010399D" w:rsidRPr="0010399D" w:rsidRDefault="0010399D" w:rsidP="0010399D">
            <w:pPr>
              <w:rPr>
                <w:b/>
                <w:i/>
                <w:sz w:val="28"/>
                <w:szCs w:val="28"/>
              </w:rPr>
            </w:pPr>
            <w:r w:rsidRPr="0010399D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0399D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10399D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10399D">
              <w:rPr>
                <w:b/>
                <w:i/>
                <w:sz w:val="28"/>
                <w:szCs w:val="28"/>
              </w:rPr>
              <w:t>"%E\n", 1234567.89);</w:t>
            </w:r>
          </w:p>
          <w:p w14:paraId="5AD76058" w14:textId="77777777" w:rsidR="0010399D" w:rsidRPr="0010399D" w:rsidRDefault="0010399D" w:rsidP="0010399D">
            <w:pPr>
              <w:rPr>
                <w:b/>
                <w:i/>
                <w:sz w:val="28"/>
                <w:szCs w:val="28"/>
              </w:rPr>
            </w:pPr>
            <w:r w:rsidRPr="0010399D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0399D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10399D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10399D">
              <w:rPr>
                <w:b/>
                <w:i/>
                <w:sz w:val="28"/>
                <w:szCs w:val="28"/>
              </w:rPr>
              <w:t>"%f\n", 1234567.89);</w:t>
            </w:r>
          </w:p>
          <w:p w14:paraId="1397FF51" w14:textId="77777777" w:rsidR="0010399D" w:rsidRPr="0010399D" w:rsidRDefault="0010399D" w:rsidP="0010399D">
            <w:pPr>
              <w:rPr>
                <w:b/>
                <w:i/>
                <w:sz w:val="28"/>
                <w:szCs w:val="28"/>
              </w:rPr>
            </w:pPr>
            <w:r w:rsidRPr="0010399D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0399D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10399D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10399D">
              <w:rPr>
                <w:b/>
                <w:i/>
                <w:sz w:val="28"/>
                <w:szCs w:val="28"/>
              </w:rPr>
              <w:t>"%g\n", 1234567.89);</w:t>
            </w:r>
          </w:p>
          <w:p w14:paraId="492A76C1" w14:textId="77777777" w:rsidR="0010399D" w:rsidRPr="0010399D" w:rsidRDefault="0010399D" w:rsidP="0010399D">
            <w:pPr>
              <w:rPr>
                <w:b/>
                <w:i/>
                <w:sz w:val="28"/>
                <w:szCs w:val="28"/>
              </w:rPr>
            </w:pPr>
            <w:r w:rsidRPr="0010399D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0399D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10399D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10399D">
              <w:rPr>
                <w:b/>
                <w:i/>
                <w:sz w:val="28"/>
                <w:szCs w:val="28"/>
              </w:rPr>
              <w:t>"%G\n", 1234567.89);</w:t>
            </w:r>
          </w:p>
          <w:p w14:paraId="7D1AAA05" w14:textId="77777777" w:rsidR="0010399D" w:rsidRPr="0010399D" w:rsidRDefault="0010399D" w:rsidP="0010399D">
            <w:pPr>
              <w:rPr>
                <w:b/>
                <w:i/>
                <w:sz w:val="28"/>
                <w:szCs w:val="28"/>
              </w:rPr>
            </w:pPr>
            <w:r w:rsidRPr="0010399D">
              <w:rPr>
                <w:b/>
                <w:i/>
                <w:sz w:val="28"/>
                <w:szCs w:val="28"/>
              </w:rPr>
              <w:t>}</w:t>
            </w:r>
          </w:p>
          <w:p w14:paraId="5B6D8300" w14:textId="77777777" w:rsidR="0010399D" w:rsidRDefault="0010399D" w:rsidP="00342CAB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38B7C325" w14:textId="77777777" w:rsidR="0010399D" w:rsidRDefault="0010399D" w:rsidP="0010399D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0399D" w14:paraId="5D1A3B48" w14:textId="77777777" w:rsidTr="00342CAB">
        <w:tc>
          <w:tcPr>
            <w:tcW w:w="9576" w:type="dxa"/>
            <w:shd w:val="clear" w:color="auto" w:fill="8DB3E2" w:themeFill="text2" w:themeFillTint="66"/>
          </w:tcPr>
          <w:p w14:paraId="7CC6438C" w14:textId="77777777" w:rsidR="0010399D" w:rsidRDefault="0010399D" w:rsidP="00342CAB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10399D" w:rsidRPr="00957B91" w14:paraId="7469EC8B" w14:textId="77777777" w:rsidTr="00342CAB">
        <w:tc>
          <w:tcPr>
            <w:tcW w:w="9576" w:type="dxa"/>
          </w:tcPr>
          <w:p w14:paraId="526128E0" w14:textId="60981459" w:rsidR="0010399D" w:rsidRPr="00957B91" w:rsidRDefault="0010399D" w:rsidP="00342CAB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361DECAC" wp14:editId="5D09EB63">
                  <wp:extent cx="1894205" cy="1920240"/>
                  <wp:effectExtent l="0" t="0" r="10795" b="10160"/>
                  <wp:docPr id="2" name="Picture 2" descr="../Screen%20Shot%202018-04-19%20at%209.28.49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Screen%20Shot%202018-04-19%20at%209.28.49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4205" cy="192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A4822A" w14:textId="77777777" w:rsidR="0010399D" w:rsidRDefault="0010399D" w:rsidP="0010399D">
      <w:pPr>
        <w:jc w:val="center"/>
        <w:rPr>
          <w:b/>
          <w:i/>
          <w:sz w:val="28"/>
          <w:szCs w:val="28"/>
        </w:rPr>
      </w:pPr>
    </w:p>
    <w:p w14:paraId="6232DE86" w14:textId="77777777" w:rsidR="0010399D" w:rsidRDefault="0010399D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28224DDD" w14:textId="13B965CC" w:rsidR="0010399D" w:rsidRDefault="0010399D" w:rsidP="0010399D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9-5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0399D" w14:paraId="166A89A7" w14:textId="77777777" w:rsidTr="00342CAB">
        <w:tc>
          <w:tcPr>
            <w:tcW w:w="9576" w:type="dxa"/>
            <w:shd w:val="clear" w:color="auto" w:fill="8DB3E2" w:themeFill="text2" w:themeFillTint="66"/>
          </w:tcPr>
          <w:p w14:paraId="4711F180" w14:textId="77777777" w:rsidR="0010399D" w:rsidRDefault="0010399D" w:rsidP="00342CAB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10399D" w14:paraId="0BC5823E" w14:textId="77777777" w:rsidTr="00342CAB">
        <w:tc>
          <w:tcPr>
            <w:tcW w:w="9576" w:type="dxa"/>
          </w:tcPr>
          <w:p w14:paraId="55136816" w14:textId="77777777" w:rsidR="0010399D" w:rsidRPr="0010399D" w:rsidRDefault="0010399D" w:rsidP="0010399D">
            <w:pPr>
              <w:rPr>
                <w:b/>
                <w:i/>
                <w:sz w:val="28"/>
                <w:szCs w:val="28"/>
              </w:rPr>
            </w:pPr>
            <w:r w:rsidRPr="0010399D">
              <w:rPr>
                <w:b/>
                <w:i/>
                <w:sz w:val="28"/>
                <w:szCs w:val="28"/>
              </w:rPr>
              <w:t>// Fig</w:t>
            </w:r>
          </w:p>
          <w:p w14:paraId="648CF9AB" w14:textId="77777777" w:rsidR="0010399D" w:rsidRPr="0010399D" w:rsidRDefault="0010399D" w:rsidP="0010399D">
            <w:pPr>
              <w:rPr>
                <w:b/>
                <w:i/>
                <w:sz w:val="28"/>
                <w:szCs w:val="28"/>
              </w:rPr>
            </w:pPr>
            <w:r w:rsidRPr="0010399D">
              <w:rPr>
                <w:b/>
                <w:i/>
                <w:sz w:val="28"/>
                <w:szCs w:val="28"/>
              </w:rPr>
              <w:t>// Using function</w:t>
            </w:r>
          </w:p>
          <w:p w14:paraId="0F53019F" w14:textId="77777777" w:rsidR="0010399D" w:rsidRPr="0010399D" w:rsidRDefault="0010399D" w:rsidP="0010399D">
            <w:pPr>
              <w:rPr>
                <w:b/>
                <w:i/>
                <w:sz w:val="28"/>
                <w:szCs w:val="28"/>
              </w:rPr>
            </w:pPr>
            <w:r w:rsidRPr="0010399D">
              <w:rPr>
                <w:b/>
                <w:i/>
                <w:sz w:val="28"/>
                <w:szCs w:val="28"/>
              </w:rPr>
              <w:t>#include &lt;</w:t>
            </w:r>
            <w:proofErr w:type="spellStart"/>
            <w:r w:rsidRPr="0010399D">
              <w:rPr>
                <w:b/>
                <w:i/>
                <w:sz w:val="28"/>
                <w:szCs w:val="28"/>
              </w:rPr>
              <w:t>stdio.h</w:t>
            </w:r>
            <w:proofErr w:type="spellEnd"/>
            <w:r w:rsidRPr="0010399D">
              <w:rPr>
                <w:b/>
                <w:i/>
                <w:sz w:val="28"/>
                <w:szCs w:val="28"/>
              </w:rPr>
              <w:t>&gt;</w:t>
            </w:r>
          </w:p>
          <w:p w14:paraId="7E71E4D5" w14:textId="77777777" w:rsidR="0010399D" w:rsidRPr="0010399D" w:rsidRDefault="0010399D" w:rsidP="0010399D">
            <w:pPr>
              <w:rPr>
                <w:b/>
                <w:i/>
                <w:sz w:val="28"/>
                <w:szCs w:val="28"/>
              </w:rPr>
            </w:pPr>
          </w:p>
          <w:p w14:paraId="7264C8CB" w14:textId="77777777" w:rsidR="0010399D" w:rsidRPr="0010399D" w:rsidRDefault="0010399D" w:rsidP="0010399D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10399D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10399D">
              <w:rPr>
                <w:b/>
                <w:i/>
                <w:sz w:val="28"/>
                <w:szCs w:val="28"/>
              </w:rPr>
              <w:t xml:space="preserve"> main(void)</w:t>
            </w:r>
          </w:p>
          <w:p w14:paraId="1F78190C" w14:textId="77777777" w:rsidR="0010399D" w:rsidRPr="0010399D" w:rsidRDefault="0010399D" w:rsidP="0010399D">
            <w:pPr>
              <w:rPr>
                <w:b/>
                <w:i/>
                <w:sz w:val="28"/>
                <w:szCs w:val="28"/>
              </w:rPr>
            </w:pPr>
            <w:r w:rsidRPr="0010399D">
              <w:rPr>
                <w:b/>
                <w:i/>
                <w:sz w:val="28"/>
                <w:szCs w:val="28"/>
              </w:rPr>
              <w:t>{</w:t>
            </w:r>
          </w:p>
          <w:p w14:paraId="5D659A3A" w14:textId="77777777" w:rsidR="0010399D" w:rsidRPr="0010399D" w:rsidRDefault="0010399D" w:rsidP="0010399D">
            <w:pPr>
              <w:rPr>
                <w:b/>
                <w:i/>
                <w:sz w:val="28"/>
                <w:szCs w:val="28"/>
              </w:rPr>
            </w:pPr>
            <w:r w:rsidRPr="0010399D">
              <w:rPr>
                <w:b/>
                <w:i/>
                <w:sz w:val="28"/>
                <w:szCs w:val="28"/>
              </w:rPr>
              <w:t xml:space="preserve">    char character = 'A';</w:t>
            </w:r>
          </w:p>
          <w:p w14:paraId="1DDA9E1B" w14:textId="77777777" w:rsidR="0010399D" w:rsidRPr="0010399D" w:rsidRDefault="0010399D" w:rsidP="0010399D">
            <w:pPr>
              <w:rPr>
                <w:b/>
                <w:i/>
                <w:sz w:val="28"/>
                <w:szCs w:val="28"/>
              </w:rPr>
            </w:pPr>
            <w:r w:rsidRPr="0010399D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0399D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10399D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10399D">
              <w:rPr>
                <w:b/>
                <w:i/>
                <w:sz w:val="28"/>
                <w:szCs w:val="28"/>
              </w:rPr>
              <w:t>"%c\n", character);</w:t>
            </w:r>
          </w:p>
          <w:p w14:paraId="66F02F06" w14:textId="77777777" w:rsidR="0010399D" w:rsidRPr="0010399D" w:rsidRDefault="0010399D" w:rsidP="0010399D">
            <w:pPr>
              <w:rPr>
                <w:b/>
                <w:i/>
                <w:sz w:val="28"/>
                <w:szCs w:val="28"/>
              </w:rPr>
            </w:pPr>
          </w:p>
          <w:p w14:paraId="2748E261" w14:textId="77777777" w:rsidR="0010399D" w:rsidRPr="0010399D" w:rsidRDefault="0010399D" w:rsidP="0010399D">
            <w:pPr>
              <w:rPr>
                <w:b/>
                <w:i/>
                <w:sz w:val="28"/>
                <w:szCs w:val="28"/>
              </w:rPr>
            </w:pPr>
            <w:r w:rsidRPr="0010399D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0399D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10399D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10399D">
              <w:rPr>
                <w:b/>
                <w:i/>
                <w:sz w:val="28"/>
                <w:szCs w:val="28"/>
              </w:rPr>
              <w:t>"%s\n", "This is a string");</w:t>
            </w:r>
          </w:p>
          <w:p w14:paraId="32217DFA" w14:textId="77777777" w:rsidR="0010399D" w:rsidRPr="0010399D" w:rsidRDefault="0010399D" w:rsidP="0010399D">
            <w:pPr>
              <w:rPr>
                <w:b/>
                <w:i/>
                <w:sz w:val="28"/>
                <w:szCs w:val="28"/>
              </w:rPr>
            </w:pPr>
          </w:p>
          <w:p w14:paraId="49EAB863" w14:textId="77777777" w:rsidR="0010399D" w:rsidRPr="0010399D" w:rsidRDefault="0010399D" w:rsidP="0010399D">
            <w:pPr>
              <w:rPr>
                <w:b/>
                <w:i/>
                <w:sz w:val="28"/>
                <w:szCs w:val="28"/>
              </w:rPr>
            </w:pPr>
            <w:r w:rsidRPr="0010399D">
              <w:rPr>
                <w:b/>
                <w:i/>
                <w:sz w:val="28"/>
                <w:szCs w:val="28"/>
              </w:rPr>
              <w:t xml:space="preserve">    char </w:t>
            </w:r>
            <w:proofErr w:type="gramStart"/>
            <w:r w:rsidRPr="0010399D">
              <w:rPr>
                <w:b/>
                <w:i/>
                <w:sz w:val="28"/>
                <w:szCs w:val="28"/>
              </w:rPr>
              <w:t>string[</w:t>
            </w:r>
            <w:proofErr w:type="gramEnd"/>
            <w:r w:rsidRPr="0010399D">
              <w:rPr>
                <w:b/>
                <w:i/>
                <w:sz w:val="28"/>
                <w:szCs w:val="28"/>
              </w:rPr>
              <w:t>] = "This is a string";</w:t>
            </w:r>
          </w:p>
          <w:p w14:paraId="4CB07C44" w14:textId="77777777" w:rsidR="0010399D" w:rsidRPr="0010399D" w:rsidRDefault="0010399D" w:rsidP="0010399D">
            <w:pPr>
              <w:rPr>
                <w:b/>
                <w:i/>
                <w:sz w:val="28"/>
                <w:szCs w:val="28"/>
              </w:rPr>
            </w:pPr>
            <w:r w:rsidRPr="0010399D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0399D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10399D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10399D">
              <w:rPr>
                <w:b/>
                <w:i/>
                <w:sz w:val="28"/>
                <w:szCs w:val="28"/>
              </w:rPr>
              <w:t>"%s\n", string);</w:t>
            </w:r>
          </w:p>
          <w:p w14:paraId="299C0F6D" w14:textId="77777777" w:rsidR="0010399D" w:rsidRPr="0010399D" w:rsidRDefault="0010399D" w:rsidP="0010399D">
            <w:pPr>
              <w:rPr>
                <w:b/>
                <w:i/>
                <w:sz w:val="28"/>
                <w:szCs w:val="28"/>
              </w:rPr>
            </w:pPr>
          </w:p>
          <w:p w14:paraId="63089074" w14:textId="77777777" w:rsidR="0010399D" w:rsidRPr="0010399D" w:rsidRDefault="0010399D" w:rsidP="0010399D">
            <w:pPr>
              <w:rPr>
                <w:b/>
                <w:i/>
                <w:sz w:val="28"/>
                <w:szCs w:val="28"/>
              </w:rPr>
            </w:pPr>
            <w:r w:rsidRPr="0010399D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r w:rsidRPr="0010399D">
              <w:rPr>
                <w:b/>
                <w:i/>
                <w:sz w:val="28"/>
                <w:szCs w:val="28"/>
              </w:rPr>
              <w:t>const</w:t>
            </w:r>
            <w:proofErr w:type="spellEnd"/>
            <w:r w:rsidRPr="0010399D">
              <w:rPr>
                <w:b/>
                <w:i/>
                <w:sz w:val="28"/>
                <w:szCs w:val="28"/>
              </w:rPr>
              <w:t xml:space="preserve"> char *</w:t>
            </w:r>
            <w:proofErr w:type="spellStart"/>
            <w:r w:rsidRPr="0010399D">
              <w:rPr>
                <w:b/>
                <w:i/>
                <w:sz w:val="28"/>
                <w:szCs w:val="28"/>
              </w:rPr>
              <w:t>stringPtr</w:t>
            </w:r>
            <w:proofErr w:type="spellEnd"/>
            <w:r w:rsidRPr="0010399D">
              <w:rPr>
                <w:b/>
                <w:i/>
                <w:sz w:val="28"/>
                <w:szCs w:val="28"/>
              </w:rPr>
              <w:t xml:space="preserve"> = "This is also a string";</w:t>
            </w:r>
          </w:p>
          <w:p w14:paraId="5A9A9365" w14:textId="77777777" w:rsidR="0010399D" w:rsidRPr="0010399D" w:rsidRDefault="0010399D" w:rsidP="0010399D">
            <w:pPr>
              <w:rPr>
                <w:b/>
                <w:i/>
                <w:sz w:val="28"/>
                <w:szCs w:val="28"/>
              </w:rPr>
            </w:pPr>
            <w:r w:rsidRPr="0010399D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0399D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10399D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10399D">
              <w:rPr>
                <w:b/>
                <w:i/>
                <w:sz w:val="28"/>
                <w:szCs w:val="28"/>
              </w:rPr>
              <w:t xml:space="preserve">"%s\n", </w:t>
            </w:r>
            <w:proofErr w:type="spellStart"/>
            <w:r w:rsidRPr="0010399D">
              <w:rPr>
                <w:b/>
                <w:i/>
                <w:sz w:val="28"/>
                <w:szCs w:val="28"/>
              </w:rPr>
              <w:t>stringPtr</w:t>
            </w:r>
            <w:proofErr w:type="spellEnd"/>
            <w:r w:rsidRPr="0010399D">
              <w:rPr>
                <w:b/>
                <w:i/>
                <w:sz w:val="28"/>
                <w:szCs w:val="28"/>
              </w:rPr>
              <w:t>);</w:t>
            </w:r>
          </w:p>
          <w:p w14:paraId="7715810D" w14:textId="77777777" w:rsidR="0010399D" w:rsidRPr="0010399D" w:rsidRDefault="0010399D" w:rsidP="0010399D">
            <w:pPr>
              <w:rPr>
                <w:b/>
                <w:i/>
                <w:sz w:val="28"/>
                <w:szCs w:val="28"/>
              </w:rPr>
            </w:pPr>
            <w:r w:rsidRPr="0010399D">
              <w:rPr>
                <w:b/>
                <w:i/>
                <w:sz w:val="28"/>
                <w:szCs w:val="28"/>
              </w:rPr>
              <w:t>}</w:t>
            </w:r>
          </w:p>
          <w:p w14:paraId="102F9075" w14:textId="77777777" w:rsidR="0010399D" w:rsidRDefault="0010399D" w:rsidP="00342CAB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33223EAB" w14:textId="77777777" w:rsidR="0010399D" w:rsidRDefault="0010399D" w:rsidP="0010399D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0399D" w14:paraId="5D855524" w14:textId="77777777" w:rsidTr="00342CAB">
        <w:tc>
          <w:tcPr>
            <w:tcW w:w="9576" w:type="dxa"/>
            <w:shd w:val="clear" w:color="auto" w:fill="8DB3E2" w:themeFill="text2" w:themeFillTint="66"/>
          </w:tcPr>
          <w:p w14:paraId="43CAFE29" w14:textId="77777777" w:rsidR="0010399D" w:rsidRDefault="0010399D" w:rsidP="00342CAB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10399D" w:rsidRPr="00957B91" w14:paraId="71B6E689" w14:textId="77777777" w:rsidTr="00342CAB">
        <w:tc>
          <w:tcPr>
            <w:tcW w:w="9576" w:type="dxa"/>
          </w:tcPr>
          <w:p w14:paraId="5F2035A5" w14:textId="4A887357" w:rsidR="0010399D" w:rsidRPr="00957B91" w:rsidRDefault="0010399D" w:rsidP="00342CAB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42F21394" wp14:editId="315FFD62">
                  <wp:extent cx="2233930" cy="1397635"/>
                  <wp:effectExtent l="0" t="0" r="1270" b="0"/>
                  <wp:docPr id="3" name="Picture 3" descr="../Screen%20Shot%202018-04-19%20at%209.33.15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Screen%20Shot%202018-04-19%20at%209.33.15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3930" cy="139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B70FAE" w14:textId="77777777" w:rsidR="0010399D" w:rsidRDefault="0010399D" w:rsidP="0010399D">
      <w:pPr>
        <w:jc w:val="center"/>
        <w:rPr>
          <w:b/>
          <w:i/>
          <w:sz w:val="28"/>
          <w:szCs w:val="28"/>
        </w:rPr>
      </w:pPr>
    </w:p>
    <w:p w14:paraId="5A0FCB48" w14:textId="77777777" w:rsidR="0010399D" w:rsidRDefault="0010399D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59E14E11" w14:textId="694BC839" w:rsidR="0010399D" w:rsidRDefault="00E105AF" w:rsidP="0010399D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9-7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0399D" w14:paraId="54624A52" w14:textId="77777777" w:rsidTr="00306566">
        <w:trPr>
          <w:trHeight w:val="386"/>
        </w:trPr>
        <w:tc>
          <w:tcPr>
            <w:tcW w:w="9576" w:type="dxa"/>
            <w:shd w:val="clear" w:color="auto" w:fill="8DB3E2" w:themeFill="text2" w:themeFillTint="66"/>
          </w:tcPr>
          <w:p w14:paraId="337CC36F" w14:textId="77777777" w:rsidR="0010399D" w:rsidRDefault="0010399D" w:rsidP="00342CAB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10399D" w14:paraId="384F0BC1" w14:textId="77777777" w:rsidTr="00342CAB">
        <w:tc>
          <w:tcPr>
            <w:tcW w:w="9576" w:type="dxa"/>
          </w:tcPr>
          <w:p w14:paraId="057B7E52" w14:textId="77777777" w:rsidR="00306566" w:rsidRPr="00306566" w:rsidRDefault="00306566" w:rsidP="00306566">
            <w:pPr>
              <w:rPr>
                <w:b/>
                <w:i/>
                <w:sz w:val="28"/>
                <w:szCs w:val="28"/>
              </w:rPr>
            </w:pPr>
            <w:r w:rsidRPr="00306566">
              <w:rPr>
                <w:b/>
                <w:i/>
                <w:sz w:val="28"/>
                <w:szCs w:val="28"/>
              </w:rPr>
              <w:t>// Fig</w:t>
            </w:r>
          </w:p>
          <w:p w14:paraId="6DA9C6C9" w14:textId="77777777" w:rsidR="00306566" w:rsidRPr="00306566" w:rsidRDefault="00306566" w:rsidP="00306566">
            <w:pPr>
              <w:rPr>
                <w:b/>
                <w:i/>
                <w:sz w:val="28"/>
                <w:szCs w:val="28"/>
              </w:rPr>
            </w:pPr>
            <w:r w:rsidRPr="00306566">
              <w:rPr>
                <w:b/>
                <w:i/>
                <w:sz w:val="28"/>
                <w:szCs w:val="28"/>
              </w:rPr>
              <w:t>// Using function</w:t>
            </w:r>
          </w:p>
          <w:p w14:paraId="253BF34C" w14:textId="77777777" w:rsidR="00306566" w:rsidRPr="00306566" w:rsidRDefault="00306566" w:rsidP="00306566">
            <w:pPr>
              <w:rPr>
                <w:b/>
                <w:i/>
                <w:sz w:val="28"/>
                <w:szCs w:val="28"/>
              </w:rPr>
            </w:pPr>
            <w:r w:rsidRPr="00306566">
              <w:rPr>
                <w:b/>
                <w:i/>
                <w:sz w:val="28"/>
                <w:szCs w:val="28"/>
              </w:rPr>
              <w:t>#include &lt;</w:t>
            </w:r>
            <w:proofErr w:type="spellStart"/>
            <w:r w:rsidRPr="00306566">
              <w:rPr>
                <w:b/>
                <w:i/>
                <w:sz w:val="28"/>
                <w:szCs w:val="28"/>
              </w:rPr>
              <w:t>stdio.h</w:t>
            </w:r>
            <w:proofErr w:type="spellEnd"/>
            <w:r w:rsidRPr="00306566">
              <w:rPr>
                <w:b/>
                <w:i/>
                <w:sz w:val="28"/>
                <w:szCs w:val="28"/>
              </w:rPr>
              <w:t>&gt;</w:t>
            </w:r>
          </w:p>
          <w:p w14:paraId="07F18234" w14:textId="77777777" w:rsidR="00306566" w:rsidRPr="00306566" w:rsidRDefault="00306566" w:rsidP="00306566">
            <w:pPr>
              <w:rPr>
                <w:b/>
                <w:i/>
                <w:sz w:val="28"/>
                <w:szCs w:val="28"/>
              </w:rPr>
            </w:pPr>
          </w:p>
          <w:p w14:paraId="571CC554" w14:textId="77777777" w:rsidR="00306566" w:rsidRPr="00306566" w:rsidRDefault="00306566" w:rsidP="00306566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306566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306566">
              <w:rPr>
                <w:b/>
                <w:i/>
                <w:sz w:val="28"/>
                <w:szCs w:val="28"/>
              </w:rPr>
              <w:t xml:space="preserve"> main(void)</w:t>
            </w:r>
          </w:p>
          <w:p w14:paraId="05CB0973" w14:textId="77777777" w:rsidR="00306566" w:rsidRPr="00306566" w:rsidRDefault="00306566" w:rsidP="00306566">
            <w:pPr>
              <w:rPr>
                <w:b/>
                <w:i/>
                <w:sz w:val="28"/>
                <w:szCs w:val="28"/>
              </w:rPr>
            </w:pPr>
            <w:r w:rsidRPr="00306566">
              <w:rPr>
                <w:b/>
                <w:i/>
                <w:sz w:val="28"/>
                <w:szCs w:val="28"/>
              </w:rPr>
              <w:t>{</w:t>
            </w:r>
          </w:p>
          <w:p w14:paraId="593643C3" w14:textId="77777777" w:rsidR="00306566" w:rsidRPr="00306566" w:rsidRDefault="00306566" w:rsidP="00306566">
            <w:pPr>
              <w:rPr>
                <w:b/>
                <w:i/>
                <w:sz w:val="28"/>
                <w:szCs w:val="28"/>
              </w:rPr>
            </w:pPr>
            <w:r w:rsidRPr="00306566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r w:rsidRPr="00306566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306566">
              <w:rPr>
                <w:b/>
                <w:i/>
                <w:sz w:val="28"/>
                <w:szCs w:val="28"/>
              </w:rPr>
              <w:t xml:space="preserve"> x = 12345;</w:t>
            </w:r>
          </w:p>
          <w:p w14:paraId="11D27885" w14:textId="77777777" w:rsidR="00306566" w:rsidRPr="00306566" w:rsidRDefault="00306566" w:rsidP="00306566">
            <w:pPr>
              <w:rPr>
                <w:b/>
                <w:i/>
                <w:sz w:val="28"/>
                <w:szCs w:val="28"/>
              </w:rPr>
            </w:pPr>
            <w:r w:rsidRPr="00306566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r w:rsidRPr="00306566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306566">
              <w:rPr>
                <w:b/>
                <w:i/>
                <w:sz w:val="28"/>
                <w:szCs w:val="28"/>
              </w:rPr>
              <w:t xml:space="preserve"> *</w:t>
            </w:r>
            <w:proofErr w:type="spellStart"/>
            <w:r w:rsidRPr="00306566">
              <w:rPr>
                <w:b/>
                <w:i/>
                <w:sz w:val="28"/>
                <w:szCs w:val="28"/>
              </w:rPr>
              <w:t>ptr</w:t>
            </w:r>
            <w:proofErr w:type="spellEnd"/>
            <w:r w:rsidRPr="00306566">
              <w:rPr>
                <w:b/>
                <w:i/>
                <w:sz w:val="28"/>
                <w:szCs w:val="28"/>
              </w:rPr>
              <w:t xml:space="preserve"> = &amp;x;</w:t>
            </w:r>
          </w:p>
          <w:p w14:paraId="52663047" w14:textId="77777777" w:rsidR="00306566" w:rsidRPr="00306566" w:rsidRDefault="00306566" w:rsidP="00306566">
            <w:pPr>
              <w:rPr>
                <w:b/>
                <w:i/>
                <w:sz w:val="28"/>
                <w:szCs w:val="28"/>
              </w:rPr>
            </w:pPr>
          </w:p>
          <w:p w14:paraId="3556E2D8" w14:textId="77777777" w:rsidR="00306566" w:rsidRPr="00306566" w:rsidRDefault="00306566" w:rsidP="00306566">
            <w:pPr>
              <w:rPr>
                <w:b/>
                <w:i/>
                <w:sz w:val="28"/>
                <w:szCs w:val="28"/>
              </w:rPr>
            </w:pPr>
            <w:r w:rsidRPr="00306566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306566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306566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306566">
              <w:rPr>
                <w:b/>
                <w:i/>
                <w:sz w:val="28"/>
                <w:szCs w:val="28"/>
              </w:rPr>
              <w:t xml:space="preserve">"The value of </w:t>
            </w:r>
            <w:proofErr w:type="spellStart"/>
            <w:r w:rsidRPr="00306566">
              <w:rPr>
                <w:b/>
                <w:i/>
                <w:sz w:val="28"/>
                <w:szCs w:val="28"/>
              </w:rPr>
              <w:t>ptr</w:t>
            </w:r>
            <w:proofErr w:type="spellEnd"/>
            <w:r w:rsidRPr="00306566">
              <w:rPr>
                <w:b/>
                <w:i/>
                <w:sz w:val="28"/>
                <w:szCs w:val="28"/>
              </w:rPr>
              <w:t xml:space="preserve"> is %p\n", </w:t>
            </w:r>
            <w:proofErr w:type="spellStart"/>
            <w:r w:rsidRPr="00306566">
              <w:rPr>
                <w:b/>
                <w:i/>
                <w:sz w:val="28"/>
                <w:szCs w:val="28"/>
              </w:rPr>
              <w:t>ptr</w:t>
            </w:r>
            <w:proofErr w:type="spellEnd"/>
            <w:r w:rsidRPr="00306566">
              <w:rPr>
                <w:b/>
                <w:i/>
                <w:sz w:val="28"/>
                <w:szCs w:val="28"/>
              </w:rPr>
              <w:t>);</w:t>
            </w:r>
          </w:p>
          <w:p w14:paraId="61494425" w14:textId="77777777" w:rsidR="00306566" w:rsidRPr="00306566" w:rsidRDefault="00306566" w:rsidP="00306566">
            <w:pPr>
              <w:rPr>
                <w:b/>
                <w:i/>
                <w:sz w:val="28"/>
                <w:szCs w:val="28"/>
              </w:rPr>
            </w:pPr>
            <w:r w:rsidRPr="00306566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306566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306566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306566">
              <w:rPr>
                <w:b/>
                <w:i/>
                <w:sz w:val="28"/>
                <w:szCs w:val="28"/>
              </w:rPr>
              <w:t>"The address of x is %p\n\n", &amp;x);</w:t>
            </w:r>
          </w:p>
          <w:p w14:paraId="52C82AD0" w14:textId="77777777" w:rsidR="00306566" w:rsidRPr="00306566" w:rsidRDefault="00306566" w:rsidP="00306566">
            <w:pPr>
              <w:rPr>
                <w:b/>
                <w:i/>
                <w:sz w:val="28"/>
                <w:szCs w:val="28"/>
              </w:rPr>
            </w:pPr>
          </w:p>
          <w:p w14:paraId="641F5290" w14:textId="77777777" w:rsidR="00306566" w:rsidRPr="00306566" w:rsidRDefault="00306566" w:rsidP="00306566">
            <w:pPr>
              <w:rPr>
                <w:b/>
                <w:i/>
                <w:sz w:val="28"/>
                <w:szCs w:val="28"/>
              </w:rPr>
            </w:pPr>
            <w:r w:rsidRPr="00306566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306566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306566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306566">
              <w:rPr>
                <w:b/>
                <w:i/>
                <w:sz w:val="28"/>
                <w:szCs w:val="28"/>
              </w:rPr>
              <w:t>"Printing a %% is a format control string\n");</w:t>
            </w:r>
          </w:p>
          <w:p w14:paraId="20AF58D3" w14:textId="77777777" w:rsidR="00306566" w:rsidRPr="00306566" w:rsidRDefault="00306566" w:rsidP="00306566">
            <w:pPr>
              <w:rPr>
                <w:b/>
                <w:i/>
                <w:sz w:val="28"/>
                <w:szCs w:val="28"/>
              </w:rPr>
            </w:pPr>
            <w:r w:rsidRPr="00306566">
              <w:rPr>
                <w:b/>
                <w:i/>
                <w:sz w:val="28"/>
                <w:szCs w:val="28"/>
              </w:rPr>
              <w:t>}</w:t>
            </w:r>
          </w:p>
          <w:p w14:paraId="59CA1330" w14:textId="77777777" w:rsidR="0010399D" w:rsidRDefault="0010399D" w:rsidP="00342CAB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4B82B37E" w14:textId="77777777" w:rsidR="0010399D" w:rsidRDefault="0010399D" w:rsidP="0010399D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0399D" w14:paraId="02DEF3EE" w14:textId="77777777" w:rsidTr="00342CAB">
        <w:tc>
          <w:tcPr>
            <w:tcW w:w="9576" w:type="dxa"/>
            <w:shd w:val="clear" w:color="auto" w:fill="8DB3E2" w:themeFill="text2" w:themeFillTint="66"/>
          </w:tcPr>
          <w:p w14:paraId="702CD471" w14:textId="77777777" w:rsidR="0010399D" w:rsidRDefault="0010399D" w:rsidP="00342CAB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10399D" w:rsidRPr="00957B91" w14:paraId="537140ED" w14:textId="77777777" w:rsidTr="00306566">
        <w:trPr>
          <w:trHeight w:val="314"/>
        </w:trPr>
        <w:tc>
          <w:tcPr>
            <w:tcW w:w="9576" w:type="dxa"/>
          </w:tcPr>
          <w:p w14:paraId="3E40B51F" w14:textId="385A8254" w:rsidR="0010399D" w:rsidRPr="00957B91" w:rsidRDefault="00306566" w:rsidP="00342CAB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53E1C6D3" wp14:editId="589A73D4">
                  <wp:extent cx="3814445" cy="1423670"/>
                  <wp:effectExtent l="0" t="0" r="0" b="0"/>
                  <wp:docPr id="5" name="Picture 5" descr="../Screen%20Shot%202018-04-19%20at%209.37.51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Screen%20Shot%202018-04-19%20at%209.37.51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4445" cy="142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D4ACB3" w14:textId="77777777" w:rsidR="0010399D" w:rsidRDefault="0010399D" w:rsidP="0010399D">
      <w:pPr>
        <w:rPr>
          <w:b/>
          <w:i/>
          <w:sz w:val="28"/>
          <w:szCs w:val="28"/>
        </w:rPr>
      </w:pPr>
    </w:p>
    <w:p w14:paraId="47EB6346" w14:textId="77777777" w:rsidR="00306566" w:rsidRDefault="0030656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0BF21863" w14:textId="7F6E21C2" w:rsidR="0010399D" w:rsidRDefault="00306566" w:rsidP="0010399D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9-8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0399D" w14:paraId="0E41893C" w14:textId="77777777" w:rsidTr="00342CAB">
        <w:tc>
          <w:tcPr>
            <w:tcW w:w="9576" w:type="dxa"/>
            <w:shd w:val="clear" w:color="auto" w:fill="8DB3E2" w:themeFill="text2" w:themeFillTint="66"/>
          </w:tcPr>
          <w:p w14:paraId="619E3AC5" w14:textId="77777777" w:rsidR="0010399D" w:rsidRDefault="0010399D" w:rsidP="00342CAB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10399D" w14:paraId="77FFE8C2" w14:textId="77777777" w:rsidTr="00342CAB">
        <w:tc>
          <w:tcPr>
            <w:tcW w:w="9576" w:type="dxa"/>
          </w:tcPr>
          <w:p w14:paraId="3A19E269" w14:textId="77777777" w:rsidR="00353E3A" w:rsidRPr="00353E3A" w:rsidRDefault="00353E3A" w:rsidP="00353E3A">
            <w:pPr>
              <w:rPr>
                <w:b/>
                <w:i/>
                <w:sz w:val="28"/>
                <w:szCs w:val="28"/>
              </w:rPr>
            </w:pPr>
            <w:r w:rsidRPr="00353E3A">
              <w:rPr>
                <w:b/>
                <w:i/>
                <w:sz w:val="28"/>
                <w:szCs w:val="28"/>
              </w:rPr>
              <w:t>// Fig</w:t>
            </w:r>
          </w:p>
          <w:p w14:paraId="0E0FABF1" w14:textId="77777777" w:rsidR="00353E3A" w:rsidRPr="00353E3A" w:rsidRDefault="00353E3A" w:rsidP="00353E3A">
            <w:pPr>
              <w:rPr>
                <w:b/>
                <w:i/>
                <w:sz w:val="28"/>
                <w:szCs w:val="28"/>
              </w:rPr>
            </w:pPr>
            <w:r w:rsidRPr="00353E3A">
              <w:rPr>
                <w:b/>
                <w:i/>
                <w:sz w:val="28"/>
                <w:szCs w:val="28"/>
              </w:rPr>
              <w:t>// Using function</w:t>
            </w:r>
          </w:p>
          <w:p w14:paraId="0A43EF35" w14:textId="77777777" w:rsidR="00353E3A" w:rsidRPr="00353E3A" w:rsidRDefault="00353E3A" w:rsidP="00353E3A">
            <w:pPr>
              <w:rPr>
                <w:b/>
                <w:i/>
                <w:sz w:val="28"/>
                <w:szCs w:val="28"/>
              </w:rPr>
            </w:pPr>
            <w:r w:rsidRPr="00353E3A">
              <w:rPr>
                <w:b/>
                <w:i/>
                <w:sz w:val="28"/>
                <w:szCs w:val="28"/>
              </w:rPr>
              <w:t>#include &lt;</w:t>
            </w:r>
            <w:proofErr w:type="spellStart"/>
            <w:r w:rsidRPr="00353E3A">
              <w:rPr>
                <w:b/>
                <w:i/>
                <w:sz w:val="28"/>
                <w:szCs w:val="28"/>
              </w:rPr>
              <w:t>stdio.h</w:t>
            </w:r>
            <w:proofErr w:type="spellEnd"/>
            <w:r w:rsidRPr="00353E3A">
              <w:rPr>
                <w:b/>
                <w:i/>
                <w:sz w:val="28"/>
                <w:szCs w:val="28"/>
              </w:rPr>
              <w:t>&gt;</w:t>
            </w:r>
          </w:p>
          <w:p w14:paraId="6B3C6FA3" w14:textId="77777777" w:rsidR="00353E3A" w:rsidRPr="00353E3A" w:rsidRDefault="00353E3A" w:rsidP="00353E3A">
            <w:pPr>
              <w:rPr>
                <w:b/>
                <w:i/>
                <w:sz w:val="28"/>
                <w:szCs w:val="28"/>
              </w:rPr>
            </w:pPr>
          </w:p>
          <w:p w14:paraId="0893A094" w14:textId="77777777" w:rsidR="00353E3A" w:rsidRPr="00353E3A" w:rsidRDefault="00353E3A" w:rsidP="00353E3A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353E3A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353E3A">
              <w:rPr>
                <w:b/>
                <w:i/>
                <w:sz w:val="28"/>
                <w:szCs w:val="28"/>
              </w:rPr>
              <w:t xml:space="preserve"> main(void)</w:t>
            </w:r>
          </w:p>
          <w:p w14:paraId="2283F1A9" w14:textId="77777777" w:rsidR="00353E3A" w:rsidRPr="00353E3A" w:rsidRDefault="00353E3A" w:rsidP="00353E3A">
            <w:pPr>
              <w:rPr>
                <w:b/>
                <w:i/>
                <w:sz w:val="28"/>
                <w:szCs w:val="28"/>
              </w:rPr>
            </w:pPr>
            <w:r w:rsidRPr="00353E3A">
              <w:rPr>
                <w:b/>
                <w:i/>
                <w:sz w:val="28"/>
                <w:szCs w:val="28"/>
              </w:rPr>
              <w:t>{</w:t>
            </w:r>
          </w:p>
          <w:p w14:paraId="3ADA9418" w14:textId="77777777" w:rsidR="00353E3A" w:rsidRPr="00353E3A" w:rsidRDefault="00353E3A" w:rsidP="00353E3A">
            <w:pPr>
              <w:rPr>
                <w:b/>
                <w:i/>
                <w:sz w:val="28"/>
                <w:szCs w:val="28"/>
              </w:rPr>
            </w:pPr>
            <w:r w:rsidRPr="00353E3A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353E3A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353E3A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353E3A">
              <w:rPr>
                <w:b/>
                <w:i/>
                <w:sz w:val="28"/>
                <w:szCs w:val="28"/>
              </w:rPr>
              <w:t>"%4d\n", 1);</w:t>
            </w:r>
          </w:p>
          <w:p w14:paraId="6E70434B" w14:textId="77777777" w:rsidR="00353E3A" w:rsidRPr="00353E3A" w:rsidRDefault="00353E3A" w:rsidP="00353E3A">
            <w:pPr>
              <w:rPr>
                <w:b/>
                <w:i/>
                <w:sz w:val="28"/>
                <w:szCs w:val="28"/>
              </w:rPr>
            </w:pPr>
            <w:r w:rsidRPr="00353E3A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353E3A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353E3A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353E3A">
              <w:rPr>
                <w:b/>
                <w:i/>
                <w:sz w:val="28"/>
                <w:szCs w:val="28"/>
              </w:rPr>
              <w:t>"%4d\n", 12);</w:t>
            </w:r>
          </w:p>
          <w:p w14:paraId="63D287A2" w14:textId="77777777" w:rsidR="00353E3A" w:rsidRPr="00353E3A" w:rsidRDefault="00353E3A" w:rsidP="00353E3A">
            <w:pPr>
              <w:rPr>
                <w:b/>
                <w:i/>
                <w:sz w:val="28"/>
                <w:szCs w:val="28"/>
              </w:rPr>
            </w:pPr>
            <w:r w:rsidRPr="00353E3A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353E3A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353E3A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353E3A">
              <w:rPr>
                <w:b/>
                <w:i/>
                <w:sz w:val="28"/>
                <w:szCs w:val="28"/>
              </w:rPr>
              <w:t>"%4d\n", 123);</w:t>
            </w:r>
          </w:p>
          <w:p w14:paraId="1EAA4791" w14:textId="77777777" w:rsidR="00353E3A" w:rsidRPr="00353E3A" w:rsidRDefault="00353E3A" w:rsidP="00353E3A">
            <w:pPr>
              <w:rPr>
                <w:b/>
                <w:i/>
                <w:sz w:val="28"/>
                <w:szCs w:val="28"/>
              </w:rPr>
            </w:pPr>
            <w:r w:rsidRPr="00353E3A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353E3A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353E3A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353E3A">
              <w:rPr>
                <w:b/>
                <w:i/>
                <w:sz w:val="28"/>
                <w:szCs w:val="28"/>
              </w:rPr>
              <w:t>"%4d\n", 1234);</w:t>
            </w:r>
          </w:p>
          <w:p w14:paraId="058846DE" w14:textId="77777777" w:rsidR="00353E3A" w:rsidRPr="00353E3A" w:rsidRDefault="00353E3A" w:rsidP="00353E3A">
            <w:pPr>
              <w:rPr>
                <w:b/>
                <w:i/>
                <w:sz w:val="28"/>
                <w:szCs w:val="28"/>
              </w:rPr>
            </w:pPr>
            <w:r w:rsidRPr="00353E3A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353E3A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353E3A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353E3A">
              <w:rPr>
                <w:b/>
                <w:i/>
                <w:sz w:val="28"/>
                <w:szCs w:val="28"/>
              </w:rPr>
              <w:t>"%4d\n\n", 12345);</w:t>
            </w:r>
          </w:p>
          <w:p w14:paraId="5813672C" w14:textId="77777777" w:rsidR="00353E3A" w:rsidRPr="00353E3A" w:rsidRDefault="00353E3A" w:rsidP="00353E3A">
            <w:pPr>
              <w:rPr>
                <w:b/>
                <w:i/>
                <w:sz w:val="28"/>
                <w:szCs w:val="28"/>
              </w:rPr>
            </w:pPr>
          </w:p>
          <w:p w14:paraId="7B69E97C" w14:textId="77777777" w:rsidR="00353E3A" w:rsidRPr="00353E3A" w:rsidRDefault="00353E3A" w:rsidP="00353E3A">
            <w:pPr>
              <w:rPr>
                <w:b/>
                <w:i/>
                <w:sz w:val="28"/>
                <w:szCs w:val="28"/>
              </w:rPr>
            </w:pPr>
            <w:r w:rsidRPr="00353E3A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353E3A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353E3A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353E3A">
              <w:rPr>
                <w:b/>
                <w:i/>
                <w:sz w:val="28"/>
                <w:szCs w:val="28"/>
              </w:rPr>
              <w:t>"%4d\n", -1);</w:t>
            </w:r>
          </w:p>
          <w:p w14:paraId="292F2678" w14:textId="77777777" w:rsidR="00353E3A" w:rsidRPr="00353E3A" w:rsidRDefault="00353E3A" w:rsidP="00353E3A">
            <w:pPr>
              <w:rPr>
                <w:b/>
                <w:i/>
                <w:sz w:val="28"/>
                <w:szCs w:val="28"/>
              </w:rPr>
            </w:pPr>
            <w:r w:rsidRPr="00353E3A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353E3A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353E3A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353E3A">
              <w:rPr>
                <w:b/>
                <w:i/>
                <w:sz w:val="28"/>
                <w:szCs w:val="28"/>
              </w:rPr>
              <w:t>"%4d\n", -12);</w:t>
            </w:r>
          </w:p>
          <w:p w14:paraId="10E39D24" w14:textId="77777777" w:rsidR="00353E3A" w:rsidRPr="00353E3A" w:rsidRDefault="00353E3A" w:rsidP="00353E3A">
            <w:pPr>
              <w:rPr>
                <w:b/>
                <w:i/>
                <w:sz w:val="28"/>
                <w:szCs w:val="28"/>
              </w:rPr>
            </w:pPr>
            <w:r w:rsidRPr="00353E3A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353E3A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353E3A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353E3A">
              <w:rPr>
                <w:b/>
                <w:i/>
                <w:sz w:val="28"/>
                <w:szCs w:val="28"/>
              </w:rPr>
              <w:t>"%4d\n", -123);</w:t>
            </w:r>
          </w:p>
          <w:p w14:paraId="071035DD" w14:textId="77777777" w:rsidR="00353E3A" w:rsidRPr="00353E3A" w:rsidRDefault="00353E3A" w:rsidP="00353E3A">
            <w:pPr>
              <w:rPr>
                <w:b/>
                <w:i/>
                <w:sz w:val="28"/>
                <w:szCs w:val="28"/>
              </w:rPr>
            </w:pPr>
            <w:r w:rsidRPr="00353E3A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353E3A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353E3A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353E3A">
              <w:rPr>
                <w:b/>
                <w:i/>
                <w:sz w:val="28"/>
                <w:szCs w:val="28"/>
              </w:rPr>
              <w:t>"%4d\n", -1234);</w:t>
            </w:r>
          </w:p>
          <w:p w14:paraId="13EF1337" w14:textId="77777777" w:rsidR="00353E3A" w:rsidRPr="00353E3A" w:rsidRDefault="00353E3A" w:rsidP="00353E3A">
            <w:pPr>
              <w:rPr>
                <w:b/>
                <w:i/>
                <w:sz w:val="28"/>
                <w:szCs w:val="28"/>
              </w:rPr>
            </w:pPr>
            <w:r w:rsidRPr="00353E3A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353E3A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353E3A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353E3A">
              <w:rPr>
                <w:b/>
                <w:i/>
                <w:sz w:val="28"/>
                <w:szCs w:val="28"/>
              </w:rPr>
              <w:t>"%4d\n", -12345);</w:t>
            </w:r>
          </w:p>
          <w:p w14:paraId="55C0D3BC" w14:textId="77777777" w:rsidR="00353E3A" w:rsidRPr="00353E3A" w:rsidRDefault="00353E3A" w:rsidP="00353E3A">
            <w:pPr>
              <w:rPr>
                <w:b/>
                <w:i/>
                <w:sz w:val="28"/>
                <w:szCs w:val="28"/>
              </w:rPr>
            </w:pPr>
            <w:r w:rsidRPr="00353E3A">
              <w:rPr>
                <w:b/>
                <w:i/>
                <w:sz w:val="28"/>
                <w:szCs w:val="28"/>
              </w:rPr>
              <w:t>}</w:t>
            </w:r>
          </w:p>
          <w:p w14:paraId="033A8B55" w14:textId="77777777" w:rsidR="0010399D" w:rsidRDefault="0010399D" w:rsidP="00342CAB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2F91531D" w14:textId="77777777" w:rsidR="0010399D" w:rsidRDefault="0010399D" w:rsidP="0010399D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0399D" w14:paraId="0E66C6B4" w14:textId="77777777" w:rsidTr="00342CAB">
        <w:tc>
          <w:tcPr>
            <w:tcW w:w="9576" w:type="dxa"/>
            <w:shd w:val="clear" w:color="auto" w:fill="8DB3E2" w:themeFill="text2" w:themeFillTint="66"/>
          </w:tcPr>
          <w:p w14:paraId="752E5B05" w14:textId="77777777" w:rsidR="0010399D" w:rsidRDefault="0010399D" w:rsidP="00342CAB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10399D" w:rsidRPr="00957B91" w14:paraId="4896DEF0" w14:textId="77777777" w:rsidTr="00342CAB">
        <w:tc>
          <w:tcPr>
            <w:tcW w:w="9576" w:type="dxa"/>
          </w:tcPr>
          <w:p w14:paraId="17E1B2D9" w14:textId="64327BD9" w:rsidR="0010399D" w:rsidRPr="00957B91" w:rsidRDefault="00353E3A" w:rsidP="00342CAB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2F03D2A0" wp14:editId="2234F1F1">
                  <wp:extent cx="1998345" cy="2599690"/>
                  <wp:effectExtent l="0" t="0" r="8255" b="0"/>
                  <wp:docPr id="7" name="Picture 7" descr="../Screen%20Shot%202018-04-19%20at%209.43.42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Screen%20Shot%202018-04-19%20at%209.43.42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8345" cy="2599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AAEDCF" w14:textId="77777777" w:rsidR="00306566" w:rsidRDefault="00306566" w:rsidP="00875A66">
      <w:pPr>
        <w:rPr>
          <w:b/>
          <w:i/>
          <w:sz w:val="28"/>
          <w:szCs w:val="28"/>
        </w:rPr>
      </w:pPr>
    </w:p>
    <w:p w14:paraId="7B71D5B8" w14:textId="30953F64" w:rsidR="00306566" w:rsidRDefault="0054446A" w:rsidP="0030656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9-9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06566" w14:paraId="5DEC3CCD" w14:textId="77777777" w:rsidTr="00342CAB">
        <w:tc>
          <w:tcPr>
            <w:tcW w:w="9576" w:type="dxa"/>
            <w:shd w:val="clear" w:color="auto" w:fill="8DB3E2" w:themeFill="text2" w:themeFillTint="66"/>
          </w:tcPr>
          <w:p w14:paraId="5920E489" w14:textId="77777777" w:rsidR="00306566" w:rsidRDefault="00306566" w:rsidP="00342CAB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306566" w14:paraId="5DAA85DC" w14:textId="77777777" w:rsidTr="00342CAB">
        <w:tc>
          <w:tcPr>
            <w:tcW w:w="9576" w:type="dxa"/>
          </w:tcPr>
          <w:p w14:paraId="20C14C5E" w14:textId="77777777" w:rsidR="00DE361D" w:rsidRPr="00DE361D" w:rsidRDefault="00DE361D" w:rsidP="00DE361D">
            <w:pPr>
              <w:rPr>
                <w:b/>
                <w:i/>
                <w:sz w:val="28"/>
                <w:szCs w:val="28"/>
              </w:rPr>
            </w:pPr>
            <w:r w:rsidRPr="00DE361D">
              <w:rPr>
                <w:b/>
                <w:i/>
                <w:sz w:val="28"/>
                <w:szCs w:val="28"/>
              </w:rPr>
              <w:t>// Fig</w:t>
            </w:r>
          </w:p>
          <w:p w14:paraId="329B6CE5" w14:textId="77777777" w:rsidR="00DE361D" w:rsidRPr="00DE361D" w:rsidRDefault="00DE361D" w:rsidP="00DE361D">
            <w:pPr>
              <w:rPr>
                <w:b/>
                <w:i/>
                <w:sz w:val="28"/>
                <w:szCs w:val="28"/>
              </w:rPr>
            </w:pPr>
            <w:r w:rsidRPr="00DE361D">
              <w:rPr>
                <w:b/>
                <w:i/>
                <w:sz w:val="28"/>
                <w:szCs w:val="28"/>
              </w:rPr>
              <w:t>// Using function</w:t>
            </w:r>
          </w:p>
          <w:p w14:paraId="0FAD5041" w14:textId="77777777" w:rsidR="00DE361D" w:rsidRPr="00DE361D" w:rsidRDefault="00DE361D" w:rsidP="00DE361D">
            <w:pPr>
              <w:rPr>
                <w:b/>
                <w:i/>
                <w:sz w:val="28"/>
                <w:szCs w:val="28"/>
              </w:rPr>
            </w:pPr>
            <w:r w:rsidRPr="00DE361D">
              <w:rPr>
                <w:b/>
                <w:i/>
                <w:sz w:val="28"/>
                <w:szCs w:val="28"/>
              </w:rPr>
              <w:t>#include &lt;</w:t>
            </w:r>
            <w:proofErr w:type="spellStart"/>
            <w:r w:rsidRPr="00DE361D">
              <w:rPr>
                <w:b/>
                <w:i/>
                <w:sz w:val="28"/>
                <w:szCs w:val="28"/>
              </w:rPr>
              <w:t>stdio.h</w:t>
            </w:r>
            <w:proofErr w:type="spellEnd"/>
            <w:r w:rsidRPr="00DE361D">
              <w:rPr>
                <w:b/>
                <w:i/>
                <w:sz w:val="28"/>
                <w:szCs w:val="28"/>
              </w:rPr>
              <w:t>&gt;</w:t>
            </w:r>
          </w:p>
          <w:p w14:paraId="06EC96E6" w14:textId="77777777" w:rsidR="00DE361D" w:rsidRPr="00DE361D" w:rsidRDefault="00DE361D" w:rsidP="00DE361D">
            <w:pPr>
              <w:rPr>
                <w:b/>
                <w:i/>
                <w:sz w:val="28"/>
                <w:szCs w:val="28"/>
              </w:rPr>
            </w:pPr>
          </w:p>
          <w:p w14:paraId="3D659B65" w14:textId="77777777" w:rsidR="00DE361D" w:rsidRPr="00DE361D" w:rsidRDefault="00DE361D" w:rsidP="00DE361D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DE361D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DE361D">
              <w:rPr>
                <w:b/>
                <w:i/>
                <w:sz w:val="28"/>
                <w:szCs w:val="28"/>
              </w:rPr>
              <w:t xml:space="preserve"> main(void)</w:t>
            </w:r>
          </w:p>
          <w:p w14:paraId="7E07411D" w14:textId="77777777" w:rsidR="00DE361D" w:rsidRPr="00DE361D" w:rsidRDefault="00DE361D" w:rsidP="00DE361D">
            <w:pPr>
              <w:rPr>
                <w:b/>
                <w:i/>
                <w:sz w:val="28"/>
                <w:szCs w:val="28"/>
              </w:rPr>
            </w:pPr>
            <w:r w:rsidRPr="00DE361D">
              <w:rPr>
                <w:b/>
                <w:i/>
                <w:sz w:val="28"/>
                <w:szCs w:val="28"/>
              </w:rPr>
              <w:t>{</w:t>
            </w:r>
          </w:p>
          <w:p w14:paraId="7759E40D" w14:textId="77777777" w:rsidR="00DE361D" w:rsidRPr="00DE361D" w:rsidRDefault="00DE361D" w:rsidP="00DE361D">
            <w:pPr>
              <w:rPr>
                <w:b/>
                <w:i/>
                <w:sz w:val="28"/>
                <w:szCs w:val="28"/>
              </w:rPr>
            </w:pPr>
            <w:r w:rsidRPr="00DE361D">
              <w:rPr>
                <w:b/>
                <w:i/>
                <w:sz w:val="28"/>
                <w:szCs w:val="28"/>
              </w:rPr>
              <w:t xml:space="preserve">    </w:t>
            </w:r>
            <w:proofErr w:type="gramStart"/>
            <w:r w:rsidRPr="00DE361D">
              <w:rPr>
                <w:b/>
                <w:i/>
                <w:sz w:val="28"/>
                <w:szCs w:val="28"/>
              </w:rPr>
              <w:t>puts(</w:t>
            </w:r>
            <w:proofErr w:type="gramEnd"/>
            <w:r w:rsidRPr="00DE361D">
              <w:rPr>
                <w:b/>
                <w:i/>
                <w:sz w:val="28"/>
                <w:szCs w:val="28"/>
              </w:rPr>
              <w:t>"Using precision for integers");</w:t>
            </w:r>
          </w:p>
          <w:p w14:paraId="4E8EC3ED" w14:textId="77777777" w:rsidR="00DE361D" w:rsidRPr="00DE361D" w:rsidRDefault="00DE361D" w:rsidP="00DE361D">
            <w:pPr>
              <w:rPr>
                <w:b/>
                <w:i/>
                <w:sz w:val="28"/>
                <w:szCs w:val="28"/>
              </w:rPr>
            </w:pPr>
            <w:r w:rsidRPr="00DE361D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r w:rsidRPr="00DE361D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DE361D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DE361D">
              <w:rPr>
                <w:b/>
                <w:i/>
                <w:sz w:val="28"/>
                <w:szCs w:val="28"/>
              </w:rPr>
              <w:t>i</w:t>
            </w:r>
            <w:proofErr w:type="spellEnd"/>
            <w:r w:rsidRPr="00DE361D">
              <w:rPr>
                <w:b/>
                <w:i/>
                <w:sz w:val="28"/>
                <w:szCs w:val="28"/>
              </w:rPr>
              <w:t xml:space="preserve"> = 873;</w:t>
            </w:r>
          </w:p>
          <w:p w14:paraId="55FF4904" w14:textId="77777777" w:rsidR="00DE361D" w:rsidRPr="00DE361D" w:rsidRDefault="00DE361D" w:rsidP="00DE361D">
            <w:pPr>
              <w:rPr>
                <w:b/>
                <w:i/>
                <w:sz w:val="28"/>
                <w:szCs w:val="28"/>
              </w:rPr>
            </w:pPr>
            <w:r w:rsidRPr="00DE361D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DE361D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DE361D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DE361D">
              <w:rPr>
                <w:b/>
                <w:i/>
                <w:sz w:val="28"/>
                <w:szCs w:val="28"/>
              </w:rPr>
              <w:t xml:space="preserve">"\t%.4d\n\t%.9d\n\n", </w:t>
            </w:r>
            <w:proofErr w:type="spellStart"/>
            <w:r w:rsidRPr="00DE361D">
              <w:rPr>
                <w:b/>
                <w:i/>
                <w:sz w:val="28"/>
                <w:szCs w:val="28"/>
              </w:rPr>
              <w:t>i</w:t>
            </w:r>
            <w:proofErr w:type="spellEnd"/>
            <w:r w:rsidRPr="00DE361D">
              <w:rPr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Pr="00DE361D">
              <w:rPr>
                <w:b/>
                <w:i/>
                <w:sz w:val="28"/>
                <w:szCs w:val="28"/>
              </w:rPr>
              <w:t>i</w:t>
            </w:r>
            <w:proofErr w:type="spellEnd"/>
            <w:r w:rsidRPr="00DE361D">
              <w:rPr>
                <w:b/>
                <w:i/>
                <w:sz w:val="28"/>
                <w:szCs w:val="28"/>
              </w:rPr>
              <w:t>);</w:t>
            </w:r>
          </w:p>
          <w:p w14:paraId="3DA10A33" w14:textId="77777777" w:rsidR="00DE361D" w:rsidRPr="00DE361D" w:rsidRDefault="00DE361D" w:rsidP="00DE361D">
            <w:pPr>
              <w:rPr>
                <w:b/>
                <w:i/>
                <w:sz w:val="28"/>
                <w:szCs w:val="28"/>
              </w:rPr>
            </w:pPr>
          </w:p>
          <w:p w14:paraId="66112802" w14:textId="77777777" w:rsidR="00DE361D" w:rsidRPr="00DE361D" w:rsidRDefault="00DE361D" w:rsidP="00DE361D">
            <w:pPr>
              <w:rPr>
                <w:b/>
                <w:i/>
                <w:sz w:val="28"/>
                <w:szCs w:val="28"/>
              </w:rPr>
            </w:pPr>
            <w:r w:rsidRPr="00DE361D">
              <w:rPr>
                <w:b/>
                <w:i/>
                <w:sz w:val="28"/>
                <w:szCs w:val="28"/>
              </w:rPr>
              <w:t xml:space="preserve">    </w:t>
            </w:r>
            <w:proofErr w:type="gramStart"/>
            <w:r w:rsidRPr="00DE361D">
              <w:rPr>
                <w:b/>
                <w:i/>
                <w:sz w:val="28"/>
                <w:szCs w:val="28"/>
              </w:rPr>
              <w:t>puts(</w:t>
            </w:r>
            <w:proofErr w:type="gramEnd"/>
            <w:r w:rsidRPr="00DE361D">
              <w:rPr>
                <w:b/>
                <w:i/>
                <w:sz w:val="28"/>
                <w:szCs w:val="28"/>
              </w:rPr>
              <w:t>"Using precision for floating-point numbers");</w:t>
            </w:r>
          </w:p>
          <w:p w14:paraId="3B38BAA1" w14:textId="77777777" w:rsidR="00DE361D" w:rsidRPr="00DE361D" w:rsidRDefault="00DE361D" w:rsidP="00DE361D">
            <w:pPr>
              <w:rPr>
                <w:b/>
                <w:i/>
                <w:sz w:val="28"/>
                <w:szCs w:val="28"/>
              </w:rPr>
            </w:pPr>
            <w:r w:rsidRPr="00DE361D">
              <w:rPr>
                <w:b/>
                <w:i/>
                <w:sz w:val="28"/>
                <w:szCs w:val="28"/>
              </w:rPr>
              <w:t xml:space="preserve">    double f = 123.94536;</w:t>
            </w:r>
          </w:p>
          <w:p w14:paraId="0A5C8D88" w14:textId="77777777" w:rsidR="00DE361D" w:rsidRPr="00DE361D" w:rsidRDefault="00DE361D" w:rsidP="00DE361D">
            <w:pPr>
              <w:rPr>
                <w:b/>
                <w:i/>
                <w:sz w:val="28"/>
                <w:szCs w:val="28"/>
              </w:rPr>
            </w:pPr>
            <w:r w:rsidRPr="00DE361D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DE361D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DE361D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DE361D">
              <w:rPr>
                <w:b/>
                <w:i/>
                <w:sz w:val="28"/>
                <w:szCs w:val="28"/>
              </w:rPr>
              <w:t>"\t%.3f\n\t%.3e\n\t%.3g\n\n", f, f, f);</w:t>
            </w:r>
          </w:p>
          <w:p w14:paraId="1BAE421F" w14:textId="77777777" w:rsidR="00DE361D" w:rsidRPr="00DE361D" w:rsidRDefault="00DE361D" w:rsidP="00DE361D">
            <w:pPr>
              <w:rPr>
                <w:b/>
                <w:i/>
                <w:sz w:val="28"/>
                <w:szCs w:val="28"/>
              </w:rPr>
            </w:pPr>
          </w:p>
          <w:p w14:paraId="072B5D15" w14:textId="77777777" w:rsidR="00DE361D" w:rsidRPr="00DE361D" w:rsidRDefault="00DE361D" w:rsidP="00DE361D">
            <w:pPr>
              <w:rPr>
                <w:b/>
                <w:i/>
                <w:sz w:val="28"/>
                <w:szCs w:val="28"/>
              </w:rPr>
            </w:pPr>
            <w:r w:rsidRPr="00DE361D">
              <w:rPr>
                <w:b/>
                <w:i/>
                <w:sz w:val="28"/>
                <w:szCs w:val="28"/>
              </w:rPr>
              <w:t xml:space="preserve">    </w:t>
            </w:r>
            <w:proofErr w:type="gramStart"/>
            <w:r w:rsidRPr="00DE361D">
              <w:rPr>
                <w:b/>
                <w:i/>
                <w:sz w:val="28"/>
                <w:szCs w:val="28"/>
              </w:rPr>
              <w:t>puts(</w:t>
            </w:r>
            <w:proofErr w:type="gramEnd"/>
            <w:r w:rsidRPr="00DE361D">
              <w:rPr>
                <w:b/>
                <w:i/>
                <w:sz w:val="28"/>
                <w:szCs w:val="28"/>
              </w:rPr>
              <w:t>"Using precision for strings");</w:t>
            </w:r>
          </w:p>
          <w:p w14:paraId="259E9C7D" w14:textId="77777777" w:rsidR="00DE361D" w:rsidRPr="00DE361D" w:rsidRDefault="00DE361D" w:rsidP="00DE361D">
            <w:pPr>
              <w:rPr>
                <w:b/>
                <w:i/>
                <w:sz w:val="28"/>
                <w:szCs w:val="28"/>
              </w:rPr>
            </w:pPr>
            <w:r w:rsidRPr="00DE361D">
              <w:rPr>
                <w:b/>
                <w:i/>
                <w:sz w:val="28"/>
                <w:szCs w:val="28"/>
              </w:rPr>
              <w:t xml:space="preserve">    char </w:t>
            </w:r>
            <w:proofErr w:type="gramStart"/>
            <w:r w:rsidRPr="00DE361D">
              <w:rPr>
                <w:b/>
                <w:i/>
                <w:sz w:val="28"/>
                <w:szCs w:val="28"/>
              </w:rPr>
              <w:t>s[</w:t>
            </w:r>
            <w:proofErr w:type="gramEnd"/>
            <w:r w:rsidRPr="00DE361D">
              <w:rPr>
                <w:b/>
                <w:i/>
                <w:sz w:val="28"/>
                <w:szCs w:val="28"/>
              </w:rPr>
              <w:t>] = "Happy Birthday";</w:t>
            </w:r>
          </w:p>
          <w:p w14:paraId="50E6212E" w14:textId="77777777" w:rsidR="00DE361D" w:rsidRPr="00DE361D" w:rsidRDefault="00DE361D" w:rsidP="00DE361D">
            <w:pPr>
              <w:rPr>
                <w:b/>
                <w:i/>
                <w:sz w:val="28"/>
                <w:szCs w:val="28"/>
              </w:rPr>
            </w:pPr>
            <w:r w:rsidRPr="00DE361D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DE361D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DE361D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DE361D">
              <w:rPr>
                <w:b/>
                <w:i/>
                <w:sz w:val="28"/>
                <w:szCs w:val="28"/>
              </w:rPr>
              <w:t>"\t%.11s\n", s);</w:t>
            </w:r>
          </w:p>
          <w:p w14:paraId="2793BD46" w14:textId="77777777" w:rsidR="00DE361D" w:rsidRPr="00DE361D" w:rsidRDefault="00DE361D" w:rsidP="00DE361D">
            <w:pPr>
              <w:rPr>
                <w:b/>
                <w:i/>
                <w:sz w:val="28"/>
                <w:szCs w:val="28"/>
              </w:rPr>
            </w:pPr>
            <w:r w:rsidRPr="00DE361D">
              <w:rPr>
                <w:b/>
                <w:i/>
                <w:sz w:val="28"/>
                <w:szCs w:val="28"/>
              </w:rPr>
              <w:t>}</w:t>
            </w:r>
          </w:p>
          <w:p w14:paraId="4AE566EE" w14:textId="77777777" w:rsidR="00306566" w:rsidRDefault="00306566" w:rsidP="00342CAB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71DE3B1C" w14:textId="77777777" w:rsidR="00306566" w:rsidRDefault="00306566" w:rsidP="00306566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06566" w14:paraId="7AC93D84" w14:textId="77777777" w:rsidTr="00342CAB">
        <w:tc>
          <w:tcPr>
            <w:tcW w:w="9576" w:type="dxa"/>
            <w:shd w:val="clear" w:color="auto" w:fill="8DB3E2" w:themeFill="text2" w:themeFillTint="66"/>
          </w:tcPr>
          <w:p w14:paraId="758E9A7A" w14:textId="77777777" w:rsidR="00306566" w:rsidRDefault="00306566" w:rsidP="00342CAB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306566" w:rsidRPr="00957B91" w14:paraId="5105D9A8" w14:textId="77777777" w:rsidTr="00342CAB">
        <w:tc>
          <w:tcPr>
            <w:tcW w:w="9576" w:type="dxa"/>
          </w:tcPr>
          <w:p w14:paraId="1549F342" w14:textId="49D79C34" w:rsidR="00306566" w:rsidRPr="00957B91" w:rsidRDefault="00DE361D" w:rsidP="00342CAB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11D06B12" wp14:editId="6CC12C91">
                  <wp:extent cx="3997325" cy="2638425"/>
                  <wp:effectExtent l="0" t="0" r="0" b="3175"/>
                  <wp:docPr id="8" name="Picture 8" descr="../Screen%20Shot%202018-04-19%20at%209.56.44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Screen%20Shot%202018-04-19%20at%209.56.44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7325" cy="263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7BE216" w14:textId="77777777" w:rsidR="00306566" w:rsidRDefault="00306566" w:rsidP="00306566">
      <w:pPr>
        <w:jc w:val="center"/>
        <w:rPr>
          <w:b/>
          <w:i/>
          <w:sz w:val="28"/>
          <w:szCs w:val="28"/>
        </w:rPr>
      </w:pPr>
    </w:p>
    <w:p w14:paraId="739D60F2" w14:textId="2E5B7698" w:rsidR="00306566" w:rsidRDefault="00C164FD" w:rsidP="0030656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9-11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06566" w14:paraId="62E9BFC9" w14:textId="77777777" w:rsidTr="00342CAB">
        <w:tc>
          <w:tcPr>
            <w:tcW w:w="9576" w:type="dxa"/>
            <w:shd w:val="clear" w:color="auto" w:fill="8DB3E2" w:themeFill="text2" w:themeFillTint="66"/>
          </w:tcPr>
          <w:p w14:paraId="779D26E3" w14:textId="77777777" w:rsidR="00306566" w:rsidRDefault="00306566" w:rsidP="00342CAB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306566" w14:paraId="173AD790" w14:textId="77777777" w:rsidTr="00342CAB">
        <w:tc>
          <w:tcPr>
            <w:tcW w:w="9576" w:type="dxa"/>
          </w:tcPr>
          <w:p w14:paraId="0620EAEB" w14:textId="77777777" w:rsidR="001328A2" w:rsidRPr="001328A2" w:rsidRDefault="001328A2" w:rsidP="001328A2">
            <w:pPr>
              <w:rPr>
                <w:b/>
                <w:i/>
                <w:sz w:val="28"/>
                <w:szCs w:val="28"/>
              </w:rPr>
            </w:pPr>
            <w:r w:rsidRPr="001328A2">
              <w:rPr>
                <w:b/>
                <w:i/>
                <w:sz w:val="28"/>
                <w:szCs w:val="28"/>
              </w:rPr>
              <w:t>// Fig</w:t>
            </w:r>
          </w:p>
          <w:p w14:paraId="37E0F683" w14:textId="77777777" w:rsidR="001328A2" w:rsidRPr="001328A2" w:rsidRDefault="001328A2" w:rsidP="001328A2">
            <w:pPr>
              <w:rPr>
                <w:b/>
                <w:i/>
                <w:sz w:val="28"/>
                <w:szCs w:val="28"/>
              </w:rPr>
            </w:pPr>
            <w:r w:rsidRPr="001328A2">
              <w:rPr>
                <w:b/>
                <w:i/>
                <w:sz w:val="28"/>
                <w:szCs w:val="28"/>
              </w:rPr>
              <w:t>// Using function</w:t>
            </w:r>
          </w:p>
          <w:p w14:paraId="4C5DE1D2" w14:textId="77777777" w:rsidR="001328A2" w:rsidRPr="001328A2" w:rsidRDefault="001328A2" w:rsidP="001328A2">
            <w:pPr>
              <w:rPr>
                <w:b/>
                <w:i/>
                <w:sz w:val="28"/>
                <w:szCs w:val="28"/>
              </w:rPr>
            </w:pPr>
            <w:r w:rsidRPr="001328A2">
              <w:rPr>
                <w:b/>
                <w:i/>
                <w:sz w:val="28"/>
                <w:szCs w:val="28"/>
              </w:rPr>
              <w:t>#include &lt;</w:t>
            </w:r>
            <w:proofErr w:type="spellStart"/>
            <w:r w:rsidRPr="001328A2">
              <w:rPr>
                <w:b/>
                <w:i/>
                <w:sz w:val="28"/>
                <w:szCs w:val="28"/>
              </w:rPr>
              <w:t>stdio.h</w:t>
            </w:r>
            <w:proofErr w:type="spellEnd"/>
            <w:r w:rsidRPr="001328A2">
              <w:rPr>
                <w:b/>
                <w:i/>
                <w:sz w:val="28"/>
                <w:szCs w:val="28"/>
              </w:rPr>
              <w:t>&gt;</w:t>
            </w:r>
          </w:p>
          <w:p w14:paraId="48AD1426" w14:textId="77777777" w:rsidR="001328A2" w:rsidRPr="001328A2" w:rsidRDefault="001328A2" w:rsidP="001328A2">
            <w:pPr>
              <w:rPr>
                <w:b/>
                <w:i/>
                <w:sz w:val="28"/>
                <w:szCs w:val="28"/>
              </w:rPr>
            </w:pPr>
          </w:p>
          <w:p w14:paraId="32EACDFF" w14:textId="77777777" w:rsidR="001328A2" w:rsidRPr="001328A2" w:rsidRDefault="001328A2" w:rsidP="001328A2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1328A2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1328A2">
              <w:rPr>
                <w:b/>
                <w:i/>
                <w:sz w:val="28"/>
                <w:szCs w:val="28"/>
              </w:rPr>
              <w:t xml:space="preserve"> main(void)</w:t>
            </w:r>
          </w:p>
          <w:p w14:paraId="74ED8175" w14:textId="77777777" w:rsidR="001328A2" w:rsidRPr="001328A2" w:rsidRDefault="001328A2" w:rsidP="001328A2">
            <w:pPr>
              <w:rPr>
                <w:b/>
                <w:i/>
                <w:sz w:val="28"/>
                <w:szCs w:val="28"/>
              </w:rPr>
            </w:pPr>
            <w:r w:rsidRPr="001328A2">
              <w:rPr>
                <w:b/>
                <w:i/>
                <w:sz w:val="28"/>
                <w:szCs w:val="28"/>
              </w:rPr>
              <w:t>{</w:t>
            </w:r>
          </w:p>
          <w:p w14:paraId="568C4CD4" w14:textId="77777777" w:rsidR="001328A2" w:rsidRPr="001328A2" w:rsidRDefault="001328A2" w:rsidP="001328A2">
            <w:pPr>
              <w:rPr>
                <w:b/>
                <w:i/>
                <w:sz w:val="28"/>
                <w:szCs w:val="28"/>
              </w:rPr>
            </w:pPr>
            <w:r w:rsidRPr="001328A2">
              <w:rPr>
                <w:b/>
                <w:i/>
                <w:sz w:val="28"/>
                <w:szCs w:val="28"/>
              </w:rPr>
              <w:t xml:space="preserve">    puts("1234567890123456789012345678901234567890\n");</w:t>
            </w:r>
          </w:p>
          <w:p w14:paraId="5F6C4D6F" w14:textId="77777777" w:rsidR="001328A2" w:rsidRPr="001328A2" w:rsidRDefault="001328A2" w:rsidP="001328A2">
            <w:pPr>
              <w:rPr>
                <w:b/>
                <w:i/>
                <w:sz w:val="28"/>
                <w:szCs w:val="28"/>
              </w:rPr>
            </w:pPr>
            <w:r w:rsidRPr="001328A2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328A2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1328A2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1328A2">
              <w:rPr>
                <w:b/>
                <w:i/>
                <w:sz w:val="28"/>
                <w:szCs w:val="28"/>
              </w:rPr>
              <w:t>"%10s%10d%10c%10f\n\n", "hello", 7, 'a', 1.23);</w:t>
            </w:r>
          </w:p>
          <w:p w14:paraId="58E39528" w14:textId="77777777" w:rsidR="001328A2" w:rsidRPr="001328A2" w:rsidRDefault="001328A2" w:rsidP="001328A2">
            <w:pPr>
              <w:rPr>
                <w:b/>
                <w:i/>
                <w:sz w:val="28"/>
                <w:szCs w:val="28"/>
              </w:rPr>
            </w:pPr>
            <w:r w:rsidRPr="001328A2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328A2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1328A2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1328A2">
              <w:rPr>
                <w:b/>
                <w:i/>
                <w:sz w:val="28"/>
                <w:szCs w:val="28"/>
              </w:rPr>
              <w:t>"%-10s%-10d%-10c%-10f\n", "hello", 7, 'a', 1.23);</w:t>
            </w:r>
          </w:p>
          <w:p w14:paraId="2DDE06B5" w14:textId="77777777" w:rsidR="001328A2" w:rsidRPr="001328A2" w:rsidRDefault="001328A2" w:rsidP="001328A2">
            <w:pPr>
              <w:rPr>
                <w:b/>
                <w:i/>
                <w:sz w:val="28"/>
                <w:szCs w:val="28"/>
              </w:rPr>
            </w:pPr>
            <w:r w:rsidRPr="001328A2">
              <w:rPr>
                <w:b/>
                <w:i/>
                <w:sz w:val="28"/>
                <w:szCs w:val="28"/>
              </w:rPr>
              <w:t>}</w:t>
            </w:r>
          </w:p>
          <w:p w14:paraId="3C6F5C75" w14:textId="77777777" w:rsidR="00306566" w:rsidRDefault="00306566" w:rsidP="00342CAB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476C67BC" w14:textId="77777777" w:rsidR="00306566" w:rsidRDefault="00306566" w:rsidP="00306566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06566" w14:paraId="03BA8C43" w14:textId="77777777" w:rsidTr="00342CAB">
        <w:tc>
          <w:tcPr>
            <w:tcW w:w="9576" w:type="dxa"/>
            <w:shd w:val="clear" w:color="auto" w:fill="8DB3E2" w:themeFill="text2" w:themeFillTint="66"/>
          </w:tcPr>
          <w:p w14:paraId="24D46885" w14:textId="77777777" w:rsidR="00306566" w:rsidRDefault="00306566" w:rsidP="00342CAB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306566" w:rsidRPr="00957B91" w14:paraId="6F47C1F7" w14:textId="77777777" w:rsidTr="00342CAB">
        <w:tc>
          <w:tcPr>
            <w:tcW w:w="9576" w:type="dxa"/>
          </w:tcPr>
          <w:p w14:paraId="26A3A6EE" w14:textId="22C69967" w:rsidR="00306566" w:rsidRPr="00957B91" w:rsidRDefault="001328A2" w:rsidP="00342CAB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500F1C00" wp14:editId="57E90DE3">
                  <wp:extent cx="3918585" cy="1606550"/>
                  <wp:effectExtent l="0" t="0" r="0" b="0"/>
                  <wp:docPr id="9" name="Picture 9" descr="../Screen%20Shot%202018-04-19%20at%2010.08.53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Screen%20Shot%202018-04-19%20at%2010.08.53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8585" cy="160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E901D7" w14:textId="77777777" w:rsidR="00306566" w:rsidRDefault="00306566" w:rsidP="00306566">
      <w:pPr>
        <w:rPr>
          <w:b/>
          <w:i/>
          <w:sz w:val="28"/>
          <w:szCs w:val="28"/>
        </w:rPr>
      </w:pPr>
    </w:p>
    <w:p w14:paraId="25F23331" w14:textId="77777777" w:rsidR="001328A2" w:rsidRDefault="001328A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3BF8582B" w14:textId="7686A198" w:rsidR="00306566" w:rsidRDefault="001328A2" w:rsidP="0030656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9-12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06566" w14:paraId="62BC941E" w14:textId="77777777" w:rsidTr="00342CAB">
        <w:tc>
          <w:tcPr>
            <w:tcW w:w="9576" w:type="dxa"/>
            <w:shd w:val="clear" w:color="auto" w:fill="8DB3E2" w:themeFill="text2" w:themeFillTint="66"/>
          </w:tcPr>
          <w:p w14:paraId="415B32E7" w14:textId="77777777" w:rsidR="00306566" w:rsidRDefault="00306566" w:rsidP="00342CAB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306566" w14:paraId="330A8018" w14:textId="77777777" w:rsidTr="00342CAB">
        <w:tc>
          <w:tcPr>
            <w:tcW w:w="9576" w:type="dxa"/>
          </w:tcPr>
          <w:p w14:paraId="2C869E68" w14:textId="77777777" w:rsidR="001328A2" w:rsidRPr="001328A2" w:rsidRDefault="001328A2" w:rsidP="001328A2">
            <w:pPr>
              <w:rPr>
                <w:b/>
                <w:i/>
                <w:sz w:val="28"/>
                <w:szCs w:val="28"/>
              </w:rPr>
            </w:pPr>
            <w:r w:rsidRPr="001328A2">
              <w:rPr>
                <w:b/>
                <w:i/>
                <w:sz w:val="28"/>
                <w:szCs w:val="28"/>
              </w:rPr>
              <w:t>// Fig</w:t>
            </w:r>
          </w:p>
          <w:p w14:paraId="4377D9BE" w14:textId="77777777" w:rsidR="001328A2" w:rsidRPr="001328A2" w:rsidRDefault="001328A2" w:rsidP="001328A2">
            <w:pPr>
              <w:rPr>
                <w:b/>
                <w:i/>
                <w:sz w:val="28"/>
                <w:szCs w:val="28"/>
              </w:rPr>
            </w:pPr>
            <w:r w:rsidRPr="001328A2">
              <w:rPr>
                <w:b/>
                <w:i/>
                <w:sz w:val="28"/>
                <w:szCs w:val="28"/>
              </w:rPr>
              <w:t>// Using function</w:t>
            </w:r>
          </w:p>
          <w:p w14:paraId="67E91F52" w14:textId="77777777" w:rsidR="001328A2" w:rsidRPr="001328A2" w:rsidRDefault="001328A2" w:rsidP="001328A2">
            <w:pPr>
              <w:rPr>
                <w:b/>
                <w:i/>
                <w:sz w:val="28"/>
                <w:szCs w:val="28"/>
              </w:rPr>
            </w:pPr>
            <w:r w:rsidRPr="001328A2">
              <w:rPr>
                <w:b/>
                <w:i/>
                <w:sz w:val="28"/>
                <w:szCs w:val="28"/>
              </w:rPr>
              <w:t>#include &lt;</w:t>
            </w:r>
            <w:proofErr w:type="spellStart"/>
            <w:r w:rsidRPr="001328A2">
              <w:rPr>
                <w:b/>
                <w:i/>
                <w:sz w:val="28"/>
                <w:szCs w:val="28"/>
              </w:rPr>
              <w:t>stdio.h</w:t>
            </w:r>
            <w:proofErr w:type="spellEnd"/>
            <w:r w:rsidRPr="001328A2">
              <w:rPr>
                <w:b/>
                <w:i/>
                <w:sz w:val="28"/>
                <w:szCs w:val="28"/>
              </w:rPr>
              <w:t>&gt;</w:t>
            </w:r>
          </w:p>
          <w:p w14:paraId="756369B2" w14:textId="77777777" w:rsidR="001328A2" w:rsidRPr="001328A2" w:rsidRDefault="001328A2" w:rsidP="001328A2">
            <w:pPr>
              <w:rPr>
                <w:b/>
                <w:i/>
                <w:sz w:val="28"/>
                <w:szCs w:val="28"/>
              </w:rPr>
            </w:pPr>
          </w:p>
          <w:p w14:paraId="01DADADD" w14:textId="77777777" w:rsidR="001328A2" w:rsidRPr="001328A2" w:rsidRDefault="001328A2" w:rsidP="001328A2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1328A2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1328A2">
              <w:rPr>
                <w:b/>
                <w:i/>
                <w:sz w:val="28"/>
                <w:szCs w:val="28"/>
              </w:rPr>
              <w:t xml:space="preserve"> main(void)</w:t>
            </w:r>
          </w:p>
          <w:p w14:paraId="440AF3E0" w14:textId="77777777" w:rsidR="001328A2" w:rsidRPr="001328A2" w:rsidRDefault="001328A2" w:rsidP="001328A2">
            <w:pPr>
              <w:rPr>
                <w:b/>
                <w:i/>
                <w:sz w:val="28"/>
                <w:szCs w:val="28"/>
              </w:rPr>
            </w:pPr>
            <w:r w:rsidRPr="001328A2">
              <w:rPr>
                <w:b/>
                <w:i/>
                <w:sz w:val="28"/>
                <w:szCs w:val="28"/>
              </w:rPr>
              <w:t>{</w:t>
            </w:r>
          </w:p>
          <w:p w14:paraId="733ABCEE" w14:textId="77777777" w:rsidR="001328A2" w:rsidRPr="001328A2" w:rsidRDefault="001328A2" w:rsidP="001328A2">
            <w:pPr>
              <w:rPr>
                <w:b/>
                <w:i/>
                <w:sz w:val="28"/>
                <w:szCs w:val="28"/>
              </w:rPr>
            </w:pPr>
            <w:r w:rsidRPr="001328A2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328A2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1328A2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1328A2">
              <w:rPr>
                <w:b/>
                <w:i/>
                <w:sz w:val="28"/>
                <w:szCs w:val="28"/>
              </w:rPr>
              <w:t>"%d\</w:t>
            </w:r>
            <w:proofErr w:type="spellStart"/>
            <w:r w:rsidRPr="001328A2">
              <w:rPr>
                <w:b/>
                <w:i/>
                <w:sz w:val="28"/>
                <w:szCs w:val="28"/>
              </w:rPr>
              <w:t>n%d</w:t>
            </w:r>
            <w:proofErr w:type="spellEnd"/>
            <w:r w:rsidRPr="001328A2">
              <w:rPr>
                <w:b/>
                <w:i/>
                <w:sz w:val="28"/>
                <w:szCs w:val="28"/>
              </w:rPr>
              <w:t>\n", 786, -786);</w:t>
            </w:r>
          </w:p>
          <w:p w14:paraId="2F6EDE2A" w14:textId="77777777" w:rsidR="001328A2" w:rsidRPr="001328A2" w:rsidRDefault="001328A2" w:rsidP="001328A2">
            <w:pPr>
              <w:rPr>
                <w:b/>
                <w:i/>
                <w:sz w:val="28"/>
                <w:szCs w:val="28"/>
              </w:rPr>
            </w:pPr>
            <w:r w:rsidRPr="001328A2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328A2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1328A2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1328A2">
              <w:rPr>
                <w:b/>
                <w:i/>
                <w:sz w:val="28"/>
                <w:szCs w:val="28"/>
              </w:rPr>
              <w:t>"%+d\n%+d\n", 786, -786);</w:t>
            </w:r>
          </w:p>
          <w:p w14:paraId="4B4DB3B8" w14:textId="77777777" w:rsidR="001328A2" w:rsidRPr="001328A2" w:rsidRDefault="001328A2" w:rsidP="001328A2">
            <w:pPr>
              <w:rPr>
                <w:b/>
                <w:i/>
                <w:sz w:val="28"/>
                <w:szCs w:val="28"/>
              </w:rPr>
            </w:pPr>
            <w:r w:rsidRPr="001328A2">
              <w:rPr>
                <w:b/>
                <w:i/>
                <w:sz w:val="28"/>
                <w:szCs w:val="28"/>
              </w:rPr>
              <w:t>}</w:t>
            </w:r>
          </w:p>
          <w:p w14:paraId="778B38AF" w14:textId="77777777" w:rsidR="00306566" w:rsidRDefault="00306566" w:rsidP="00342CAB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34E0EF90" w14:textId="77777777" w:rsidR="00306566" w:rsidRDefault="00306566" w:rsidP="00306566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06566" w14:paraId="76370686" w14:textId="77777777" w:rsidTr="00342CAB">
        <w:tc>
          <w:tcPr>
            <w:tcW w:w="9576" w:type="dxa"/>
            <w:shd w:val="clear" w:color="auto" w:fill="8DB3E2" w:themeFill="text2" w:themeFillTint="66"/>
          </w:tcPr>
          <w:p w14:paraId="34532ECC" w14:textId="77777777" w:rsidR="00306566" w:rsidRDefault="00306566" w:rsidP="00342CAB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306566" w:rsidRPr="00957B91" w14:paraId="45D037AF" w14:textId="77777777" w:rsidTr="00342CAB">
        <w:tc>
          <w:tcPr>
            <w:tcW w:w="9576" w:type="dxa"/>
          </w:tcPr>
          <w:p w14:paraId="38022849" w14:textId="2204A4D2" w:rsidR="00306566" w:rsidRPr="00957B91" w:rsidRDefault="001328A2" w:rsidP="00342CAB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03B06A9F" wp14:editId="2D6F4DB3">
                  <wp:extent cx="1842135" cy="1423670"/>
                  <wp:effectExtent l="0" t="0" r="12065" b="0"/>
                  <wp:docPr id="10" name="Picture 10" descr="../Screen%20Shot%202018-04-19%20at%2010.11.26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../Screen%20Shot%202018-04-19%20at%2010.11.26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135" cy="142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F51322" w14:textId="77777777" w:rsidR="00306566" w:rsidRDefault="00306566" w:rsidP="00306566">
      <w:pPr>
        <w:rPr>
          <w:i/>
          <w:sz w:val="24"/>
          <w:szCs w:val="24"/>
        </w:rPr>
      </w:pPr>
    </w:p>
    <w:p w14:paraId="08B7E3B7" w14:textId="77777777" w:rsidR="001328A2" w:rsidRDefault="001328A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57EBE208" w14:textId="2733C922" w:rsidR="00306566" w:rsidRDefault="00306566" w:rsidP="0030656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9-</w:t>
      </w:r>
      <w:r w:rsidR="001328A2">
        <w:rPr>
          <w:b/>
          <w:i/>
          <w:sz w:val="28"/>
          <w:szCs w:val="28"/>
        </w:rPr>
        <w:t>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06566" w14:paraId="525F1072" w14:textId="77777777" w:rsidTr="00342CAB">
        <w:trPr>
          <w:trHeight w:val="395"/>
        </w:trPr>
        <w:tc>
          <w:tcPr>
            <w:tcW w:w="9576" w:type="dxa"/>
            <w:shd w:val="clear" w:color="auto" w:fill="8DB3E2" w:themeFill="text2" w:themeFillTint="66"/>
          </w:tcPr>
          <w:p w14:paraId="0F4B2F37" w14:textId="77777777" w:rsidR="00306566" w:rsidRDefault="00306566" w:rsidP="00342CAB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306566" w14:paraId="31069C3F" w14:textId="77777777" w:rsidTr="00342CAB">
        <w:tc>
          <w:tcPr>
            <w:tcW w:w="9576" w:type="dxa"/>
          </w:tcPr>
          <w:p w14:paraId="6ADAB501" w14:textId="77777777" w:rsidR="006064EB" w:rsidRPr="006064EB" w:rsidRDefault="006064EB" w:rsidP="006064EB">
            <w:pPr>
              <w:rPr>
                <w:b/>
                <w:i/>
                <w:sz w:val="28"/>
                <w:szCs w:val="28"/>
              </w:rPr>
            </w:pPr>
            <w:r w:rsidRPr="006064EB">
              <w:rPr>
                <w:b/>
                <w:i/>
                <w:sz w:val="28"/>
                <w:szCs w:val="28"/>
              </w:rPr>
              <w:t>// Fig</w:t>
            </w:r>
          </w:p>
          <w:p w14:paraId="635EE8FD" w14:textId="77777777" w:rsidR="006064EB" w:rsidRPr="006064EB" w:rsidRDefault="006064EB" w:rsidP="006064EB">
            <w:pPr>
              <w:rPr>
                <w:b/>
                <w:i/>
                <w:sz w:val="28"/>
                <w:szCs w:val="28"/>
              </w:rPr>
            </w:pPr>
            <w:r w:rsidRPr="006064EB">
              <w:rPr>
                <w:b/>
                <w:i/>
                <w:sz w:val="28"/>
                <w:szCs w:val="28"/>
              </w:rPr>
              <w:t>// Using function</w:t>
            </w:r>
          </w:p>
          <w:p w14:paraId="4B1D150A" w14:textId="77777777" w:rsidR="006064EB" w:rsidRPr="006064EB" w:rsidRDefault="006064EB" w:rsidP="006064EB">
            <w:pPr>
              <w:rPr>
                <w:b/>
                <w:i/>
                <w:sz w:val="28"/>
                <w:szCs w:val="28"/>
              </w:rPr>
            </w:pPr>
            <w:r w:rsidRPr="006064EB">
              <w:rPr>
                <w:b/>
                <w:i/>
                <w:sz w:val="28"/>
                <w:szCs w:val="28"/>
              </w:rPr>
              <w:t>//</w:t>
            </w:r>
          </w:p>
          <w:p w14:paraId="35BD0663" w14:textId="77777777" w:rsidR="006064EB" w:rsidRPr="006064EB" w:rsidRDefault="006064EB" w:rsidP="006064EB">
            <w:pPr>
              <w:rPr>
                <w:b/>
                <w:i/>
                <w:sz w:val="28"/>
                <w:szCs w:val="28"/>
              </w:rPr>
            </w:pPr>
            <w:r w:rsidRPr="006064EB">
              <w:rPr>
                <w:b/>
                <w:i/>
                <w:sz w:val="28"/>
                <w:szCs w:val="28"/>
              </w:rPr>
              <w:t>#include &lt;</w:t>
            </w:r>
            <w:proofErr w:type="spellStart"/>
            <w:r w:rsidRPr="006064EB">
              <w:rPr>
                <w:b/>
                <w:i/>
                <w:sz w:val="28"/>
                <w:szCs w:val="28"/>
              </w:rPr>
              <w:t>stdio.h</w:t>
            </w:r>
            <w:proofErr w:type="spellEnd"/>
            <w:r w:rsidRPr="006064EB">
              <w:rPr>
                <w:b/>
                <w:i/>
                <w:sz w:val="28"/>
                <w:szCs w:val="28"/>
              </w:rPr>
              <w:t>&gt;</w:t>
            </w:r>
          </w:p>
          <w:p w14:paraId="2FAAD111" w14:textId="77777777" w:rsidR="006064EB" w:rsidRPr="006064EB" w:rsidRDefault="006064EB" w:rsidP="006064EB">
            <w:pPr>
              <w:rPr>
                <w:b/>
                <w:i/>
                <w:sz w:val="28"/>
                <w:szCs w:val="28"/>
              </w:rPr>
            </w:pPr>
          </w:p>
          <w:p w14:paraId="47234F7E" w14:textId="77777777" w:rsidR="006064EB" w:rsidRPr="006064EB" w:rsidRDefault="006064EB" w:rsidP="006064EB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6064EB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6064EB">
              <w:rPr>
                <w:b/>
                <w:i/>
                <w:sz w:val="28"/>
                <w:szCs w:val="28"/>
              </w:rPr>
              <w:t xml:space="preserve"> main(void)</w:t>
            </w:r>
          </w:p>
          <w:p w14:paraId="30AD7834" w14:textId="77777777" w:rsidR="006064EB" w:rsidRPr="006064EB" w:rsidRDefault="006064EB" w:rsidP="006064EB">
            <w:pPr>
              <w:rPr>
                <w:b/>
                <w:i/>
                <w:sz w:val="28"/>
                <w:szCs w:val="28"/>
              </w:rPr>
            </w:pPr>
            <w:r w:rsidRPr="006064EB">
              <w:rPr>
                <w:b/>
                <w:i/>
                <w:sz w:val="28"/>
                <w:szCs w:val="28"/>
              </w:rPr>
              <w:t>{</w:t>
            </w:r>
          </w:p>
          <w:p w14:paraId="09E93E28" w14:textId="77777777" w:rsidR="006064EB" w:rsidRPr="006064EB" w:rsidRDefault="006064EB" w:rsidP="006064EB">
            <w:pPr>
              <w:rPr>
                <w:b/>
                <w:i/>
                <w:sz w:val="28"/>
                <w:szCs w:val="28"/>
              </w:rPr>
            </w:pPr>
            <w:r w:rsidRPr="006064EB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6064EB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6064EB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6064EB">
              <w:rPr>
                <w:b/>
                <w:i/>
                <w:sz w:val="28"/>
                <w:szCs w:val="28"/>
              </w:rPr>
              <w:t>"% d\n% d\n", 547, -547);</w:t>
            </w:r>
          </w:p>
          <w:p w14:paraId="54024126" w14:textId="77777777" w:rsidR="006064EB" w:rsidRPr="006064EB" w:rsidRDefault="006064EB" w:rsidP="006064EB">
            <w:pPr>
              <w:rPr>
                <w:b/>
                <w:i/>
                <w:sz w:val="28"/>
                <w:szCs w:val="28"/>
              </w:rPr>
            </w:pPr>
            <w:r w:rsidRPr="006064EB">
              <w:rPr>
                <w:b/>
                <w:i/>
                <w:sz w:val="28"/>
                <w:szCs w:val="28"/>
              </w:rPr>
              <w:t>}</w:t>
            </w:r>
          </w:p>
          <w:p w14:paraId="2406B97C" w14:textId="77777777" w:rsidR="00306566" w:rsidRDefault="00306566" w:rsidP="00342CAB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65A4DA53" w14:textId="77777777" w:rsidR="00306566" w:rsidRDefault="00306566" w:rsidP="00306566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06566" w14:paraId="6308D25A" w14:textId="77777777" w:rsidTr="00342CAB">
        <w:tc>
          <w:tcPr>
            <w:tcW w:w="9576" w:type="dxa"/>
            <w:shd w:val="clear" w:color="auto" w:fill="8DB3E2" w:themeFill="text2" w:themeFillTint="66"/>
          </w:tcPr>
          <w:p w14:paraId="0058A043" w14:textId="77777777" w:rsidR="00306566" w:rsidRDefault="00306566" w:rsidP="00342CAB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306566" w:rsidRPr="00957B91" w14:paraId="4F67C816" w14:textId="77777777" w:rsidTr="00342CAB">
        <w:tc>
          <w:tcPr>
            <w:tcW w:w="9576" w:type="dxa"/>
          </w:tcPr>
          <w:p w14:paraId="647AA062" w14:textId="0C83836E" w:rsidR="00306566" w:rsidRPr="00957B91" w:rsidRDefault="006064EB" w:rsidP="00342CAB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4FF8771B" wp14:editId="09C60391">
                  <wp:extent cx="1789430" cy="1110615"/>
                  <wp:effectExtent l="0" t="0" r="0" b="6985"/>
                  <wp:docPr id="11" name="Picture 11" descr="../Screen%20Shot%202018-04-19%20at%2010.13.15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../Screen%20Shot%202018-04-19%20at%2010.13.15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430" cy="1110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73D0D4" w14:textId="77777777" w:rsidR="00306566" w:rsidRDefault="00306566" w:rsidP="00306566">
      <w:pPr>
        <w:jc w:val="center"/>
        <w:rPr>
          <w:b/>
          <w:i/>
          <w:sz w:val="28"/>
          <w:szCs w:val="28"/>
        </w:rPr>
      </w:pPr>
    </w:p>
    <w:p w14:paraId="752B6002" w14:textId="77777777" w:rsidR="006064EB" w:rsidRDefault="006064E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051F30E2" w14:textId="2C55DDD1" w:rsidR="00306566" w:rsidRDefault="001328A2" w:rsidP="0030656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9</w:t>
      </w:r>
      <w:r w:rsidR="00306566">
        <w:rPr>
          <w:b/>
          <w:i/>
          <w:sz w:val="28"/>
          <w:szCs w:val="28"/>
        </w:rPr>
        <w:t>-</w:t>
      </w:r>
      <w:r>
        <w:rPr>
          <w:b/>
          <w:i/>
          <w:sz w:val="28"/>
          <w:szCs w:val="28"/>
        </w:rPr>
        <w:t>1</w:t>
      </w:r>
      <w:r w:rsidR="00306566">
        <w:rPr>
          <w:b/>
          <w:i/>
          <w:sz w:val="28"/>
          <w:szCs w:val="28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06566" w14:paraId="3EBA30DF" w14:textId="77777777" w:rsidTr="00342CAB">
        <w:tc>
          <w:tcPr>
            <w:tcW w:w="9576" w:type="dxa"/>
            <w:shd w:val="clear" w:color="auto" w:fill="8DB3E2" w:themeFill="text2" w:themeFillTint="66"/>
          </w:tcPr>
          <w:p w14:paraId="18A2F5BE" w14:textId="77777777" w:rsidR="00306566" w:rsidRDefault="00306566" w:rsidP="00342CAB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306566" w14:paraId="5E7A6374" w14:textId="77777777" w:rsidTr="00342CAB">
        <w:tc>
          <w:tcPr>
            <w:tcW w:w="9576" w:type="dxa"/>
          </w:tcPr>
          <w:p w14:paraId="5FCFC425" w14:textId="77777777" w:rsidR="00F82919" w:rsidRPr="00F82919" w:rsidRDefault="00F82919" w:rsidP="00F82919">
            <w:pPr>
              <w:rPr>
                <w:b/>
                <w:i/>
                <w:sz w:val="28"/>
                <w:szCs w:val="28"/>
              </w:rPr>
            </w:pPr>
            <w:r w:rsidRPr="00F82919">
              <w:rPr>
                <w:b/>
                <w:i/>
                <w:sz w:val="28"/>
                <w:szCs w:val="28"/>
              </w:rPr>
              <w:t>// Fig</w:t>
            </w:r>
          </w:p>
          <w:p w14:paraId="40A4B6F4" w14:textId="77777777" w:rsidR="00F82919" w:rsidRPr="00F82919" w:rsidRDefault="00F82919" w:rsidP="00F82919">
            <w:pPr>
              <w:rPr>
                <w:b/>
                <w:i/>
                <w:sz w:val="28"/>
                <w:szCs w:val="28"/>
              </w:rPr>
            </w:pPr>
            <w:r w:rsidRPr="00F82919">
              <w:rPr>
                <w:b/>
                <w:i/>
                <w:sz w:val="28"/>
                <w:szCs w:val="28"/>
              </w:rPr>
              <w:t>// Using function</w:t>
            </w:r>
          </w:p>
          <w:p w14:paraId="0A0B7D9E" w14:textId="77777777" w:rsidR="00F82919" w:rsidRPr="00F82919" w:rsidRDefault="00F82919" w:rsidP="00F82919">
            <w:pPr>
              <w:rPr>
                <w:b/>
                <w:i/>
                <w:sz w:val="28"/>
                <w:szCs w:val="28"/>
              </w:rPr>
            </w:pPr>
            <w:r w:rsidRPr="00F82919">
              <w:rPr>
                <w:b/>
                <w:i/>
                <w:sz w:val="28"/>
                <w:szCs w:val="28"/>
              </w:rPr>
              <w:t>//</w:t>
            </w:r>
          </w:p>
          <w:p w14:paraId="75DEDB1B" w14:textId="77777777" w:rsidR="00F82919" w:rsidRPr="00F82919" w:rsidRDefault="00F82919" w:rsidP="00F82919">
            <w:pPr>
              <w:rPr>
                <w:b/>
                <w:i/>
                <w:sz w:val="28"/>
                <w:szCs w:val="28"/>
              </w:rPr>
            </w:pPr>
            <w:r w:rsidRPr="00F82919">
              <w:rPr>
                <w:b/>
                <w:i/>
                <w:sz w:val="28"/>
                <w:szCs w:val="28"/>
              </w:rPr>
              <w:t>#include &lt;</w:t>
            </w:r>
            <w:proofErr w:type="spellStart"/>
            <w:r w:rsidRPr="00F82919">
              <w:rPr>
                <w:b/>
                <w:i/>
                <w:sz w:val="28"/>
                <w:szCs w:val="28"/>
              </w:rPr>
              <w:t>stdio.h</w:t>
            </w:r>
            <w:proofErr w:type="spellEnd"/>
            <w:r w:rsidRPr="00F82919">
              <w:rPr>
                <w:b/>
                <w:i/>
                <w:sz w:val="28"/>
                <w:szCs w:val="28"/>
              </w:rPr>
              <w:t>&gt;</w:t>
            </w:r>
          </w:p>
          <w:p w14:paraId="01888A4E" w14:textId="77777777" w:rsidR="00F82919" w:rsidRPr="00F82919" w:rsidRDefault="00F82919" w:rsidP="00F82919">
            <w:pPr>
              <w:rPr>
                <w:b/>
                <w:i/>
                <w:sz w:val="28"/>
                <w:szCs w:val="28"/>
              </w:rPr>
            </w:pPr>
          </w:p>
          <w:p w14:paraId="6E2E9099" w14:textId="77777777" w:rsidR="00F82919" w:rsidRPr="00F82919" w:rsidRDefault="00F82919" w:rsidP="00F82919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F82919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F82919">
              <w:rPr>
                <w:b/>
                <w:i/>
                <w:sz w:val="28"/>
                <w:szCs w:val="28"/>
              </w:rPr>
              <w:t xml:space="preserve"> main(void)</w:t>
            </w:r>
          </w:p>
          <w:p w14:paraId="0B6E3B9E" w14:textId="77777777" w:rsidR="00F82919" w:rsidRPr="00F82919" w:rsidRDefault="00F82919" w:rsidP="00F82919">
            <w:pPr>
              <w:rPr>
                <w:b/>
                <w:i/>
                <w:sz w:val="28"/>
                <w:szCs w:val="28"/>
              </w:rPr>
            </w:pPr>
            <w:r w:rsidRPr="00F82919">
              <w:rPr>
                <w:b/>
                <w:i/>
                <w:sz w:val="28"/>
                <w:szCs w:val="28"/>
              </w:rPr>
              <w:t>{</w:t>
            </w:r>
          </w:p>
          <w:p w14:paraId="1EF1C8FC" w14:textId="77777777" w:rsidR="00F82919" w:rsidRPr="00F82919" w:rsidRDefault="00F82919" w:rsidP="00F82919">
            <w:pPr>
              <w:rPr>
                <w:b/>
                <w:i/>
                <w:sz w:val="28"/>
                <w:szCs w:val="28"/>
              </w:rPr>
            </w:pPr>
            <w:r w:rsidRPr="00F82919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r w:rsidRPr="00F82919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F82919">
              <w:rPr>
                <w:b/>
                <w:i/>
                <w:sz w:val="28"/>
                <w:szCs w:val="28"/>
              </w:rPr>
              <w:t xml:space="preserve"> c = 1427;</w:t>
            </w:r>
          </w:p>
          <w:p w14:paraId="3CB821F2" w14:textId="77777777" w:rsidR="00F82919" w:rsidRPr="00F82919" w:rsidRDefault="00F82919" w:rsidP="00F82919">
            <w:pPr>
              <w:rPr>
                <w:b/>
                <w:i/>
                <w:sz w:val="28"/>
                <w:szCs w:val="28"/>
              </w:rPr>
            </w:pPr>
            <w:r w:rsidRPr="00F82919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F82919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F82919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F82919">
              <w:rPr>
                <w:b/>
                <w:i/>
                <w:sz w:val="28"/>
                <w:szCs w:val="28"/>
              </w:rPr>
              <w:t>"%#o\n", c);</w:t>
            </w:r>
          </w:p>
          <w:p w14:paraId="7EFB15CE" w14:textId="77777777" w:rsidR="00F82919" w:rsidRPr="00F82919" w:rsidRDefault="00F82919" w:rsidP="00F82919">
            <w:pPr>
              <w:rPr>
                <w:b/>
                <w:i/>
                <w:sz w:val="28"/>
                <w:szCs w:val="28"/>
              </w:rPr>
            </w:pPr>
            <w:r w:rsidRPr="00F82919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F82919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F82919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F82919">
              <w:rPr>
                <w:b/>
                <w:i/>
                <w:sz w:val="28"/>
                <w:szCs w:val="28"/>
              </w:rPr>
              <w:t>"%#x\n", c);</w:t>
            </w:r>
          </w:p>
          <w:p w14:paraId="01807853" w14:textId="77777777" w:rsidR="00F82919" w:rsidRPr="00F82919" w:rsidRDefault="00F82919" w:rsidP="00F82919">
            <w:pPr>
              <w:rPr>
                <w:b/>
                <w:i/>
                <w:sz w:val="28"/>
                <w:szCs w:val="28"/>
              </w:rPr>
            </w:pPr>
            <w:r w:rsidRPr="00F82919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F82919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F82919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F82919">
              <w:rPr>
                <w:b/>
                <w:i/>
                <w:sz w:val="28"/>
                <w:szCs w:val="28"/>
              </w:rPr>
              <w:t>"%#X\n", c);</w:t>
            </w:r>
          </w:p>
          <w:p w14:paraId="3894BEA0" w14:textId="77777777" w:rsidR="00F82919" w:rsidRPr="00F82919" w:rsidRDefault="00F82919" w:rsidP="00F82919">
            <w:pPr>
              <w:rPr>
                <w:b/>
                <w:i/>
                <w:sz w:val="28"/>
                <w:szCs w:val="28"/>
              </w:rPr>
            </w:pPr>
          </w:p>
          <w:p w14:paraId="3D61DBFD" w14:textId="77777777" w:rsidR="00F82919" w:rsidRPr="00F82919" w:rsidRDefault="00F82919" w:rsidP="00F82919">
            <w:pPr>
              <w:rPr>
                <w:b/>
                <w:i/>
                <w:sz w:val="28"/>
                <w:szCs w:val="28"/>
              </w:rPr>
            </w:pPr>
            <w:r w:rsidRPr="00F82919">
              <w:rPr>
                <w:b/>
                <w:i/>
                <w:sz w:val="28"/>
                <w:szCs w:val="28"/>
              </w:rPr>
              <w:t xml:space="preserve">    double p = 1427.0;</w:t>
            </w:r>
          </w:p>
          <w:p w14:paraId="6E41525F" w14:textId="77777777" w:rsidR="00F82919" w:rsidRPr="00F82919" w:rsidRDefault="00F82919" w:rsidP="00F82919">
            <w:pPr>
              <w:rPr>
                <w:b/>
                <w:i/>
                <w:sz w:val="28"/>
                <w:szCs w:val="28"/>
              </w:rPr>
            </w:pPr>
            <w:r w:rsidRPr="00F82919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F82919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F82919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F82919">
              <w:rPr>
                <w:b/>
                <w:i/>
                <w:sz w:val="28"/>
                <w:szCs w:val="28"/>
              </w:rPr>
              <w:t>"\</w:t>
            </w:r>
            <w:proofErr w:type="spellStart"/>
            <w:r w:rsidRPr="00F82919">
              <w:rPr>
                <w:b/>
                <w:i/>
                <w:sz w:val="28"/>
                <w:szCs w:val="28"/>
              </w:rPr>
              <w:t>n%g</w:t>
            </w:r>
            <w:proofErr w:type="spellEnd"/>
            <w:r w:rsidRPr="00F82919">
              <w:rPr>
                <w:b/>
                <w:i/>
                <w:sz w:val="28"/>
                <w:szCs w:val="28"/>
              </w:rPr>
              <w:t>\n", p);</w:t>
            </w:r>
          </w:p>
          <w:p w14:paraId="5B020211" w14:textId="77777777" w:rsidR="00F82919" w:rsidRPr="00F82919" w:rsidRDefault="00F82919" w:rsidP="00F82919">
            <w:pPr>
              <w:rPr>
                <w:b/>
                <w:i/>
                <w:sz w:val="28"/>
                <w:szCs w:val="28"/>
              </w:rPr>
            </w:pPr>
            <w:r w:rsidRPr="00F82919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F82919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F82919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F82919">
              <w:rPr>
                <w:b/>
                <w:i/>
                <w:sz w:val="28"/>
                <w:szCs w:val="28"/>
              </w:rPr>
              <w:t>"%#g\n", p);</w:t>
            </w:r>
          </w:p>
          <w:p w14:paraId="7716343E" w14:textId="77777777" w:rsidR="00F82919" w:rsidRPr="00F82919" w:rsidRDefault="00F82919" w:rsidP="00F82919">
            <w:pPr>
              <w:rPr>
                <w:b/>
                <w:i/>
                <w:sz w:val="28"/>
                <w:szCs w:val="28"/>
              </w:rPr>
            </w:pPr>
            <w:r w:rsidRPr="00F82919">
              <w:rPr>
                <w:b/>
                <w:i/>
                <w:sz w:val="28"/>
                <w:szCs w:val="28"/>
              </w:rPr>
              <w:t>}</w:t>
            </w:r>
          </w:p>
          <w:p w14:paraId="07F1B35B" w14:textId="77777777" w:rsidR="00306566" w:rsidRDefault="00306566" w:rsidP="00342CAB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1846383A" w14:textId="77777777" w:rsidR="00306566" w:rsidRDefault="00306566" w:rsidP="00306566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06566" w14:paraId="501BD74B" w14:textId="77777777" w:rsidTr="00342CAB">
        <w:tc>
          <w:tcPr>
            <w:tcW w:w="9576" w:type="dxa"/>
            <w:shd w:val="clear" w:color="auto" w:fill="8DB3E2" w:themeFill="text2" w:themeFillTint="66"/>
          </w:tcPr>
          <w:p w14:paraId="58E7CFCD" w14:textId="77777777" w:rsidR="00306566" w:rsidRDefault="00306566" w:rsidP="00342CAB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306566" w:rsidRPr="00957B91" w14:paraId="6501CE72" w14:textId="77777777" w:rsidTr="00342CAB">
        <w:tc>
          <w:tcPr>
            <w:tcW w:w="9576" w:type="dxa"/>
          </w:tcPr>
          <w:p w14:paraId="571F40B2" w14:textId="4BEAF29F" w:rsidR="00306566" w:rsidRPr="00957B91" w:rsidRDefault="00F82919" w:rsidP="00342CAB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7116527E" wp14:editId="4582F482">
                  <wp:extent cx="1854835" cy="1776730"/>
                  <wp:effectExtent l="0" t="0" r="0" b="1270"/>
                  <wp:docPr id="12" name="Picture 12" descr="../Screen%20Shot%202018-04-19%20at%2010.21.06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../Screen%20Shot%202018-04-19%20at%2010.21.06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835" cy="177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59C6D4" w14:textId="77777777" w:rsidR="00306566" w:rsidRDefault="00306566" w:rsidP="00306566">
      <w:pPr>
        <w:jc w:val="center"/>
        <w:rPr>
          <w:b/>
          <w:i/>
          <w:sz w:val="28"/>
          <w:szCs w:val="28"/>
        </w:rPr>
      </w:pPr>
    </w:p>
    <w:p w14:paraId="083B15A1" w14:textId="77777777" w:rsidR="00F82919" w:rsidRDefault="00F8291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3C2D7D92" w14:textId="7D008BC9" w:rsidR="00306566" w:rsidRDefault="00F82919" w:rsidP="0030656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9</w:t>
      </w:r>
      <w:r w:rsidR="00306566">
        <w:rPr>
          <w:b/>
          <w:i/>
          <w:sz w:val="28"/>
          <w:szCs w:val="28"/>
        </w:rPr>
        <w:t>-</w:t>
      </w:r>
      <w:r>
        <w:rPr>
          <w:b/>
          <w:i/>
          <w:sz w:val="28"/>
          <w:szCs w:val="28"/>
        </w:rPr>
        <w:t>1</w:t>
      </w:r>
      <w:r w:rsidR="00306566">
        <w:rPr>
          <w:b/>
          <w:i/>
          <w:sz w:val="28"/>
          <w:szCs w:val="28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06566" w14:paraId="34DE7221" w14:textId="77777777" w:rsidTr="00342CAB">
        <w:tc>
          <w:tcPr>
            <w:tcW w:w="9576" w:type="dxa"/>
            <w:shd w:val="clear" w:color="auto" w:fill="8DB3E2" w:themeFill="text2" w:themeFillTint="66"/>
          </w:tcPr>
          <w:p w14:paraId="3837199D" w14:textId="77777777" w:rsidR="00306566" w:rsidRDefault="00306566" w:rsidP="00342CAB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306566" w14:paraId="5DE4CB37" w14:textId="77777777" w:rsidTr="00342CAB">
        <w:tc>
          <w:tcPr>
            <w:tcW w:w="9576" w:type="dxa"/>
          </w:tcPr>
          <w:p w14:paraId="17D5A663" w14:textId="77777777" w:rsidR="009E11BA" w:rsidRPr="009E11BA" w:rsidRDefault="009E11BA" w:rsidP="009E11BA">
            <w:pPr>
              <w:rPr>
                <w:b/>
                <w:i/>
                <w:sz w:val="28"/>
                <w:szCs w:val="28"/>
              </w:rPr>
            </w:pPr>
            <w:r w:rsidRPr="009E11BA">
              <w:rPr>
                <w:b/>
                <w:i/>
                <w:sz w:val="28"/>
                <w:szCs w:val="28"/>
              </w:rPr>
              <w:t>// Fig</w:t>
            </w:r>
          </w:p>
          <w:p w14:paraId="7A5CF496" w14:textId="77777777" w:rsidR="009E11BA" w:rsidRPr="009E11BA" w:rsidRDefault="009E11BA" w:rsidP="009E11BA">
            <w:pPr>
              <w:rPr>
                <w:b/>
                <w:i/>
                <w:sz w:val="28"/>
                <w:szCs w:val="28"/>
              </w:rPr>
            </w:pPr>
            <w:r w:rsidRPr="009E11BA">
              <w:rPr>
                <w:b/>
                <w:i/>
                <w:sz w:val="28"/>
                <w:szCs w:val="28"/>
              </w:rPr>
              <w:t>// Using function</w:t>
            </w:r>
          </w:p>
          <w:p w14:paraId="5B20096A" w14:textId="77777777" w:rsidR="009E11BA" w:rsidRPr="009E11BA" w:rsidRDefault="009E11BA" w:rsidP="009E11BA">
            <w:pPr>
              <w:rPr>
                <w:b/>
                <w:i/>
                <w:sz w:val="28"/>
                <w:szCs w:val="28"/>
              </w:rPr>
            </w:pPr>
            <w:r w:rsidRPr="009E11BA">
              <w:rPr>
                <w:b/>
                <w:i/>
                <w:sz w:val="28"/>
                <w:szCs w:val="28"/>
              </w:rPr>
              <w:t>#include &lt;</w:t>
            </w:r>
            <w:proofErr w:type="spellStart"/>
            <w:r w:rsidRPr="009E11BA">
              <w:rPr>
                <w:b/>
                <w:i/>
                <w:sz w:val="28"/>
                <w:szCs w:val="28"/>
              </w:rPr>
              <w:t>stdio.h</w:t>
            </w:r>
            <w:proofErr w:type="spellEnd"/>
            <w:r w:rsidRPr="009E11BA">
              <w:rPr>
                <w:b/>
                <w:i/>
                <w:sz w:val="28"/>
                <w:szCs w:val="28"/>
              </w:rPr>
              <w:t>&gt;</w:t>
            </w:r>
          </w:p>
          <w:p w14:paraId="77160923" w14:textId="77777777" w:rsidR="009E11BA" w:rsidRPr="009E11BA" w:rsidRDefault="009E11BA" w:rsidP="009E11BA">
            <w:pPr>
              <w:rPr>
                <w:b/>
                <w:i/>
                <w:sz w:val="28"/>
                <w:szCs w:val="28"/>
              </w:rPr>
            </w:pPr>
          </w:p>
          <w:p w14:paraId="2369778E" w14:textId="77777777" w:rsidR="009E11BA" w:rsidRPr="009E11BA" w:rsidRDefault="009E11BA" w:rsidP="009E11BA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9E11BA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9E11BA">
              <w:rPr>
                <w:b/>
                <w:i/>
                <w:sz w:val="28"/>
                <w:szCs w:val="28"/>
              </w:rPr>
              <w:t xml:space="preserve"> main(void)</w:t>
            </w:r>
          </w:p>
          <w:p w14:paraId="201C5589" w14:textId="77777777" w:rsidR="009E11BA" w:rsidRPr="009E11BA" w:rsidRDefault="009E11BA" w:rsidP="009E11BA">
            <w:pPr>
              <w:rPr>
                <w:b/>
                <w:i/>
                <w:sz w:val="28"/>
                <w:szCs w:val="28"/>
              </w:rPr>
            </w:pPr>
            <w:r w:rsidRPr="009E11BA">
              <w:rPr>
                <w:b/>
                <w:i/>
                <w:sz w:val="28"/>
                <w:szCs w:val="28"/>
              </w:rPr>
              <w:t>{</w:t>
            </w:r>
          </w:p>
          <w:p w14:paraId="7A0A1F2A" w14:textId="77777777" w:rsidR="009E11BA" w:rsidRPr="009E11BA" w:rsidRDefault="009E11BA" w:rsidP="009E11BA">
            <w:pPr>
              <w:rPr>
                <w:b/>
                <w:i/>
                <w:sz w:val="28"/>
                <w:szCs w:val="28"/>
              </w:rPr>
            </w:pPr>
            <w:r w:rsidRPr="009E11BA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9E11BA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9E11BA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9E11BA">
              <w:rPr>
                <w:b/>
                <w:i/>
                <w:sz w:val="28"/>
                <w:szCs w:val="28"/>
              </w:rPr>
              <w:t>"%+09d\n", 452);</w:t>
            </w:r>
          </w:p>
          <w:p w14:paraId="715A8983" w14:textId="77777777" w:rsidR="009E11BA" w:rsidRPr="009E11BA" w:rsidRDefault="009E11BA" w:rsidP="009E11BA">
            <w:pPr>
              <w:rPr>
                <w:b/>
                <w:i/>
                <w:sz w:val="28"/>
                <w:szCs w:val="28"/>
              </w:rPr>
            </w:pPr>
            <w:r w:rsidRPr="009E11BA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9E11BA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9E11BA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9E11BA">
              <w:rPr>
                <w:b/>
                <w:i/>
                <w:sz w:val="28"/>
                <w:szCs w:val="28"/>
              </w:rPr>
              <w:t>"%09d\n", 452);</w:t>
            </w:r>
          </w:p>
          <w:p w14:paraId="395A5F26" w14:textId="77777777" w:rsidR="009E11BA" w:rsidRPr="009E11BA" w:rsidRDefault="009E11BA" w:rsidP="009E11BA">
            <w:pPr>
              <w:rPr>
                <w:b/>
                <w:i/>
                <w:sz w:val="28"/>
                <w:szCs w:val="28"/>
              </w:rPr>
            </w:pPr>
            <w:r w:rsidRPr="009E11BA">
              <w:rPr>
                <w:b/>
                <w:i/>
                <w:sz w:val="28"/>
                <w:szCs w:val="28"/>
              </w:rPr>
              <w:t>}</w:t>
            </w:r>
          </w:p>
          <w:p w14:paraId="54CD2A83" w14:textId="77777777" w:rsidR="00306566" w:rsidRDefault="00306566" w:rsidP="00342CAB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2D54DED7" w14:textId="77777777" w:rsidR="00306566" w:rsidRDefault="00306566" w:rsidP="00306566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06566" w14:paraId="08268410" w14:textId="77777777" w:rsidTr="00342CAB">
        <w:tc>
          <w:tcPr>
            <w:tcW w:w="9576" w:type="dxa"/>
            <w:shd w:val="clear" w:color="auto" w:fill="8DB3E2" w:themeFill="text2" w:themeFillTint="66"/>
          </w:tcPr>
          <w:p w14:paraId="2BF59A20" w14:textId="77777777" w:rsidR="00306566" w:rsidRDefault="00306566" w:rsidP="00342CAB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306566" w:rsidRPr="00957B91" w14:paraId="7D80329F" w14:textId="77777777" w:rsidTr="00342CAB">
        <w:tc>
          <w:tcPr>
            <w:tcW w:w="9576" w:type="dxa"/>
          </w:tcPr>
          <w:p w14:paraId="48A50366" w14:textId="4BF8CEC8" w:rsidR="00306566" w:rsidRPr="00957B91" w:rsidRDefault="009E11BA" w:rsidP="00342CAB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541CD048" wp14:editId="22CA750A">
                  <wp:extent cx="1854835" cy="1083945"/>
                  <wp:effectExtent l="0" t="0" r="0" b="8255"/>
                  <wp:docPr id="13" name="Picture 13" descr="../Screen%20Shot%202018-04-19%20at%2010.24.15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../Screen%20Shot%202018-04-19%20at%2010.24.15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835" cy="1083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230469" w14:textId="77777777" w:rsidR="00306566" w:rsidRDefault="00306566" w:rsidP="00306566">
      <w:pPr>
        <w:rPr>
          <w:b/>
          <w:i/>
          <w:sz w:val="28"/>
          <w:szCs w:val="28"/>
        </w:rPr>
      </w:pPr>
    </w:p>
    <w:p w14:paraId="491836FE" w14:textId="77777777" w:rsidR="00960CE9" w:rsidRDefault="00960CE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6C6CF35A" w14:textId="1B0A246D" w:rsidR="00306566" w:rsidRDefault="00960CE9" w:rsidP="0030656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9-18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06566" w14:paraId="3FC384C1" w14:textId="77777777" w:rsidTr="00342CAB">
        <w:tc>
          <w:tcPr>
            <w:tcW w:w="9576" w:type="dxa"/>
            <w:shd w:val="clear" w:color="auto" w:fill="8DB3E2" w:themeFill="text2" w:themeFillTint="66"/>
          </w:tcPr>
          <w:p w14:paraId="2AC0C147" w14:textId="77777777" w:rsidR="00306566" w:rsidRDefault="00306566" w:rsidP="00342CAB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306566" w14:paraId="101FC800" w14:textId="77777777" w:rsidTr="00342CAB">
        <w:tc>
          <w:tcPr>
            <w:tcW w:w="9576" w:type="dxa"/>
          </w:tcPr>
          <w:p w14:paraId="5E137F5B" w14:textId="77777777" w:rsidR="00ED3D59" w:rsidRPr="00ED3D59" w:rsidRDefault="00ED3D59" w:rsidP="00ED3D59">
            <w:pPr>
              <w:rPr>
                <w:b/>
                <w:i/>
                <w:sz w:val="28"/>
                <w:szCs w:val="28"/>
              </w:rPr>
            </w:pPr>
            <w:r w:rsidRPr="00ED3D59">
              <w:rPr>
                <w:b/>
                <w:i/>
                <w:sz w:val="28"/>
                <w:szCs w:val="28"/>
              </w:rPr>
              <w:t>// Fig</w:t>
            </w:r>
          </w:p>
          <w:p w14:paraId="2D09C0B8" w14:textId="77777777" w:rsidR="00ED3D59" w:rsidRPr="00ED3D59" w:rsidRDefault="00ED3D59" w:rsidP="00ED3D59">
            <w:pPr>
              <w:rPr>
                <w:b/>
                <w:i/>
                <w:sz w:val="28"/>
                <w:szCs w:val="28"/>
              </w:rPr>
            </w:pPr>
            <w:r w:rsidRPr="00ED3D59">
              <w:rPr>
                <w:b/>
                <w:i/>
                <w:sz w:val="28"/>
                <w:szCs w:val="28"/>
              </w:rPr>
              <w:t>// Using function</w:t>
            </w:r>
          </w:p>
          <w:p w14:paraId="6A331394" w14:textId="77777777" w:rsidR="00ED3D59" w:rsidRPr="00ED3D59" w:rsidRDefault="00ED3D59" w:rsidP="00ED3D59">
            <w:pPr>
              <w:rPr>
                <w:b/>
                <w:i/>
                <w:sz w:val="28"/>
                <w:szCs w:val="28"/>
              </w:rPr>
            </w:pPr>
            <w:r w:rsidRPr="00ED3D59">
              <w:rPr>
                <w:b/>
                <w:i/>
                <w:sz w:val="28"/>
                <w:szCs w:val="28"/>
              </w:rPr>
              <w:t>#include &lt;</w:t>
            </w:r>
            <w:proofErr w:type="spellStart"/>
            <w:r w:rsidRPr="00ED3D59">
              <w:rPr>
                <w:b/>
                <w:i/>
                <w:sz w:val="28"/>
                <w:szCs w:val="28"/>
              </w:rPr>
              <w:t>stdio.h</w:t>
            </w:r>
            <w:proofErr w:type="spellEnd"/>
            <w:r w:rsidRPr="00ED3D59">
              <w:rPr>
                <w:b/>
                <w:i/>
                <w:sz w:val="28"/>
                <w:szCs w:val="28"/>
              </w:rPr>
              <w:t>&gt;</w:t>
            </w:r>
          </w:p>
          <w:p w14:paraId="44831292" w14:textId="77777777" w:rsidR="00ED3D59" w:rsidRPr="00ED3D59" w:rsidRDefault="00ED3D59" w:rsidP="00ED3D59">
            <w:pPr>
              <w:rPr>
                <w:b/>
                <w:i/>
                <w:sz w:val="28"/>
                <w:szCs w:val="28"/>
              </w:rPr>
            </w:pPr>
          </w:p>
          <w:p w14:paraId="736C43E7" w14:textId="77777777" w:rsidR="00ED3D59" w:rsidRPr="00ED3D59" w:rsidRDefault="00ED3D59" w:rsidP="00ED3D59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ED3D59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ED3D59">
              <w:rPr>
                <w:b/>
                <w:i/>
                <w:sz w:val="28"/>
                <w:szCs w:val="28"/>
              </w:rPr>
              <w:t xml:space="preserve"> main(void)</w:t>
            </w:r>
          </w:p>
          <w:p w14:paraId="1B75DF18" w14:textId="77777777" w:rsidR="00ED3D59" w:rsidRPr="00ED3D59" w:rsidRDefault="00ED3D59" w:rsidP="00ED3D59">
            <w:pPr>
              <w:rPr>
                <w:b/>
                <w:i/>
                <w:sz w:val="28"/>
                <w:szCs w:val="28"/>
              </w:rPr>
            </w:pPr>
            <w:r w:rsidRPr="00ED3D59">
              <w:rPr>
                <w:b/>
                <w:i/>
                <w:sz w:val="28"/>
                <w:szCs w:val="28"/>
              </w:rPr>
              <w:t>{</w:t>
            </w:r>
          </w:p>
          <w:p w14:paraId="13FC5E09" w14:textId="77777777" w:rsidR="00ED3D59" w:rsidRPr="00ED3D59" w:rsidRDefault="00ED3D59" w:rsidP="00ED3D59">
            <w:pPr>
              <w:rPr>
                <w:b/>
                <w:i/>
                <w:sz w:val="28"/>
                <w:szCs w:val="28"/>
              </w:rPr>
            </w:pPr>
            <w:r w:rsidRPr="00ED3D59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r w:rsidRPr="00ED3D59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ED3D59">
              <w:rPr>
                <w:b/>
                <w:i/>
                <w:sz w:val="28"/>
                <w:szCs w:val="28"/>
              </w:rPr>
              <w:t xml:space="preserve"> a;</w:t>
            </w:r>
          </w:p>
          <w:p w14:paraId="53B0293A" w14:textId="77777777" w:rsidR="00ED3D59" w:rsidRPr="00ED3D59" w:rsidRDefault="00ED3D59" w:rsidP="00ED3D59">
            <w:pPr>
              <w:rPr>
                <w:b/>
                <w:i/>
                <w:sz w:val="28"/>
                <w:szCs w:val="28"/>
              </w:rPr>
            </w:pPr>
            <w:r w:rsidRPr="00ED3D59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r w:rsidRPr="00ED3D59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ED3D59">
              <w:rPr>
                <w:b/>
                <w:i/>
                <w:sz w:val="28"/>
                <w:szCs w:val="28"/>
              </w:rPr>
              <w:t xml:space="preserve"> b;</w:t>
            </w:r>
          </w:p>
          <w:p w14:paraId="282A8B7C" w14:textId="77777777" w:rsidR="00ED3D59" w:rsidRPr="00ED3D59" w:rsidRDefault="00ED3D59" w:rsidP="00ED3D59">
            <w:pPr>
              <w:rPr>
                <w:b/>
                <w:i/>
                <w:sz w:val="28"/>
                <w:szCs w:val="28"/>
              </w:rPr>
            </w:pPr>
            <w:r w:rsidRPr="00ED3D59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r w:rsidRPr="00ED3D59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ED3D59">
              <w:rPr>
                <w:b/>
                <w:i/>
                <w:sz w:val="28"/>
                <w:szCs w:val="28"/>
              </w:rPr>
              <w:t xml:space="preserve"> c;</w:t>
            </w:r>
          </w:p>
          <w:p w14:paraId="0335DFBA" w14:textId="77777777" w:rsidR="00ED3D59" w:rsidRPr="00ED3D59" w:rsidRDefault="00ED3D59" w:rsidP="00ED3D59">
            <w:pPr>
              <w:rPr>
                <w:b/>
                <w:i/>
                <w:sz w:val="28"/>
                <w:szCs w:val="28"/>
              </w:rPr>
            </w:pPr>
            <w:r w:rsidRPr="00ED3D59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r w:rsidRPr="00ED3D59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ED3D59">
              <w:rPr>
                <w:b/>
                <w:i/>
                <w:sz w:val="28"/>
                <w:szCs w:val="28"/>
              </w:rPr>
              <w:t xml:space="preserve"> d;</w:t>
            </w:r>
          </w:p>
          <w:p w14:paraId="44D4A794" w14:textId="77777777" w:rsidR="00ED3D59" w:rsidRPr="00ED3D59" w:rsidRDefault="00ED3D59" w:rsidP="00ED3D59">
            <w:pPr>
              <w:rPr>
                <w:b/>
                <w:i/>
                <w:sz w:val="28"/>
                <w:szCs w:val="28"/>
              </w:rPr>
            </w:pPr>
            <w:r w:rsidRPr="00ED3D59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r w:rsidRPr="00ED3D59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ED3D59">
              <w:rPr>
                <w:b/>
                <w:i/>
                <w:sz w:val="28"/>
                <w:szCs w:val="28"/>
              </w:rPr>
              <w:t xml:space="preserve"> e;</w:t>
            </w:r>
          </w:p>
          <w:p w14:paraId="2D2DBDC6" w14:textId="77777777" w:rsidR="00ED3D59" w:rsidRPr="00ED3D59" w:rsidRDefault="00ED3D59" w:rsidP="00ED3D59">
            <w:pPr>
              <w:rPr>
                <w:b/>
                <w:i/>
                <w:sz w:val="28"/>
                <w:szCs w:val="28"/>
              </w:rPr>
            </w:pPr>
            <w:r w:rsidRPr="00ED3D59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r w:rsidRPr="00ED3D59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ED3D59">
              <w:rPr>
                <w:b/>
                <w:i/>
                <w:sz w:val="28"/>
                <w:szCs w:val="28"/>
              </w:rPr>
              <w:t xml:space="preserve"> f;</w:t>
            </w:r>
          </w:p>
          <w:p w14:paraId="4ED619B7" w14:textId="77777777" w:rsidR="00ED3D59" w:rsidRPr="00ED3D59" w:rsidRDefault="00ED3D59" w:rsidP="00ED3D59">
            <w:pPr>
              <w:rPr>
                <w:b/>
                <w:i/>
                <w:sz w:val="28"/>
                <w:szCs w:val="28"/>
              </w:rPr>
            </w:pPr>
            <w:r w:rsidRPr="00ED3D59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r w:rsidRPr="00ED3D59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ED3D59">
              <w:rPr>
                <w:b/>
                <w:i/>
                <w:sz w:val="28"/>
                <w:szCs w:val="28"/>
              </w:rPr>
              <w:t xml:space="preserve"> g;</w:t>
            </w:r>
          </w:p>
          <w:p w14:paraId="06A55195" w14:textId="77777777" w:rsidR="00ED3D59" w:rsidRPr="00ED3D59" w:rsidRDefault="00ED3D59" w:rsidP="00ED3D59">
            <w:pPr>
              <w:rPr>
                <w:b/>
                <w:i/>
                <w:sz w:val="28"/>
                <w:szCs w:val="28"/>
              </w:rPr>
            </w:pPr>
          </w:p>
          <w:p w14:paraId="0F377B47" w14:textId="77777777" w:rsidR="00ED3D59" w:rsidRPr="00ED3D59" w:rsidRDefault="00ED3D59" w:rsidP="00ED3D59">
            <w:pPr>
              <w:rPr>
                <w:b/>
                <w:i/>
                <w:sz w:val="28"/>
                <w:szCs w:val="28"/>
              </w:rPr>
            </w:pPr>
            <w:r w:rsidRPr="00ED3D59">
              <w:rPr>
                <w:b/>
                <w:i/>
                <w:sz w:val="28"/>
                <w:szCs w:val="28"/>
              </w:rPr>
              <w:t xml:space="preserve">    </w:t>
            </w:r>
            <w:proofErr w:type="gramStart"/>
            <w:r w:rsidRPr="00ED3D59">
              <w:rPr>
                <w:b/>
                <w:i/>
                <w:sz w:val="28"/>
                <w:szCs w:val="28"/>
              </w:rPr>
              <w:t>puts(</w:t>
            </w:r>
            <w:proofErr w:type="gramEnd"/>
            <w:r w:rsidRPr="00ED3D59">
              <w:rPr>
                <w:b/>
                <w:i/>
                <w:sz w:val="28"/>
                <w:szCs w:val="28"/>
              </w:rPr>
              <w:t>"Enter seven integers: ");</w:t>
            </w:r>
          </w:p>
          <w:p w14:paraId="5E810478" w14:textId="77777777" w:rsidR="00ED3D59" w:rsidRPr="00ED3D59" w:rsidRDefault="00ED3D59" w:rsidP="00ED3D59">
            <w:pPr>
              <w:rPr>
                <w:b/>
                <w:i/>
                <w:sz w:val="28"/>
                <w:szCs w:val="28"/>
              </w:rPr>
            </w:pPr>
            <w:r w:rsidRPr="00ED3D59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D3D59">
              <w:rPr>
                <w:b/>
                <w:i/>
                <w:sz w:val="28"/>
                <w:szCs w:val="28"/>
              </w:rPr>
              <w:t>scanf</w:t>
            </w:r>
            <w:proofErr w:type="spellEnd"/>
            <w:r w:rsidRPr="00ED3D59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ED3D59">
              <w:rPr>
                <w:b/>
                <w:i/>
                <w:sz w:val="28"/>
                <w:szCs w:val="28"/>
              </w:rPr>
              <w:t>"%</w:t>
            </w:r>
            <w:proofErr w:type="spellStart"/>
            <w:r w:rsidRPr="00ED3D59">
              <w:rPr>
                <w:b/>
                <w:i/>
                <w:sz w:val="28"/>
                <w:szCs w:val="28"/>
              </w:rPr>
              <w:t>d%i%i%i%o%u%x</w:t>
            </w:r>
            <w:proofErr w:type="spellEnd"/>
            <w:r w:rsidRPr="00ED3D59">
              <w:rPr>
                <w:b/>
                <w:i/>
                <w:sz w:val="28"/>
                <w:szCs w:val="28"/>
              </w:rPr>
              <w:t>", &amp;a, &amp;b, &amp;c, &amp;d, &amp;e, &amp;f, &amp;g);</w:t>
            </w:r>
          </w:p>
          <w:p w14:paraId="169559D8" w14:textId="77777777" w:rsidR="00ED3D59" w:rsidRPr="00ED3D59" w:rsidRDefault="00ED3D59" w:rsidP="00ED3D59">
            <w:pPr>
              <w:rPr>
                <w:b/>
                <w:i/>
                <w:sz w:val="28"/>
                <w:szCs w:val="28"/>
              </w:rPr>
            </w:pPr>
          </w:p>
          <w:p w14:paraId="7AA47CAC" w14:textId="77777777" w:rsidR="00ED3D59" w:rsidRPr="00ED3D59" w:rsidRDefault="00ED3D59" w:rsidP="00ED3D59">
            <w:pPr>
              <w:rPr>
                <w:b/>
                <w:i/>
                <w:sz w:val="28"/>
                <w:szCs w:val="28"/>
              </w:rPr>
            </w:pPr>
            <w:r w:rsidRPr="00ED3D59">
              <w:rPr>
                <w:b/>
                <w:i/>
                <w:sz w:val="28"/>
                <w:szCs w:val="28"/>
              </w:rPr>
              <w:t xml:space="preserve">    </w:t>
            </w:r>
            <w:proofErr w:type="gramStart"/>
            <w:r w:rsidRPr="00ED3D59">
              <w:rPr>
                <w:b/>
                <w:i/>
                <w:sz w:val="28"/>
                <w:szCs w:val="28"/>
              </w:rPr>
              <w:t>puts(</w:t>
            </w:r>
            <w:proofErr w:type="gramEnd"/>
            <w:r w:rsidRPr="00ED3D59">
              <w:rPr>
                <w:b/>
                <w:i/>
                <w:sz w:val="28"/>
                <w:szCs w:val="28"/>
              </w:rPr>
              <w:t>"\</w:t>
            </w:r>
            <w:proofErr w:type="spellStart"/>
            <w:r w:rsidRPr="00ED3D59">
              <w:rPr>
                <w:b/>
                <w:i/>
                <w:sz w:val="28"/>
                <w:szCs w:val="28"/>
              </w:rPr>
              <w:t>nThe</w:t>
            </w:r>
            <w:proofErr w:type="spellEnd"/>
            <w:r w:rsidRPr="00ED3D59">
              <w:rPr>
                <w:b/>
                <w:i/>
                <w:sz w:val="28"/>
                <w:szCs w:val="28"/>
              </w:rPr>
              <w:t xml:space="preserve"> input displayed as decimal integers is:");</w:t>
            </w:r>
          </w:p>
          <w:p w14:paraId="134FBE16" w14:textId="77777777" w:rsidR="00ED3D59" w:rsidRPr="00ED3D59" w:rsidRDefault="00ED3D59" w:rsidP="00ED3D59">
            <w:pPr>
              <w:rPr>
                <w:b/>
                <w:i/>
                <w:sz w:val="28"/>
                <w:szCs w:val="28"/>
              </w:rPr>
            </w:pPr>
            <w:r w:rsidRPr="00ED3D59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D3D59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ED3D59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ED3D59">
              <w:rPr>
                <w:b/>
                <w:i/>
                <w:sz w:val="28"/>
                <w:szCs w:val="28"/>
              </w:rPr>
              <w:t>"%d %d %d %d %d %d %d\n", a, b, c, d, e, f, g);</w:t>
            </w:r>
          </w:p>
          <w:p w14:paraId="753BFF2C" w14:textId="77777777" w:rsidR="00ED3D59" w:rsidRPr="00ED3D59" w:rsidRDefault="00ED3D59" w:rsidP="00ED3D59">
            <w:pPr>
              <w:rPr>
                <w:b/>
                <w:i/>
                <w:sz w:val="28"/>
                <w:szCs w:val="28"/>
              </w:rPr>
            </w:pPr>
            <w:r w:rsidRPr="00ED3D59">
              <w:rPr>
                <w:b/>
                <w:i/>
                <w:sz w:val="28"/>
                <w:szCs w:val="28"/>
              </w:rPr>
              <w:t>}</w:t>
            </w:r>
          </w:p>
          <w:p w14:paraId="4AC8B049" w14:textId="77777777" w:rsidR="00306566" w:rsidRDefault="00306566" w:rsidP="00342CAB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2E48558F" w14:textId="77777777" w:rsidR="00306566" w:rsidRDefault="00306566" w:rsidP="00306566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06566" w14:paraId="3278C44D" w14:textId="77777777" w:rsidTr="00342CAB">
        <w:tc>
          <w:tcPr>
            <w:tcW w:w="9576" w:type="dxa"/>
            <w:shd w:val="clear" w:color="auto" w:fill="8DB3E2" w:themeFill="text2" w:themeFillTint="66"/>
          </w:tcPr>
          <w:p w14:paraId="28071336" w14:textId="77777777" w:rsidR="00306566" w:rsidRDefault="00306566" w:rsidP="00342CAB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306566" w:rsidRPr="00957B91" w14:paraId="16D29D27" w14:textId="77777777" w:rsidTr="00342CAB">
        <w:tc>
          <w:tcPr>
            <w:tcW w:w="9576" w:type="dxa"/>
          </w:tcPr>
          <w:p w14:paraId="5E0F94F7" w14:textId="5F3219B9" w:rsidR="00306566" w:rsidRPr="00957B91" w:rsidRDefault="002F1139" w:rsidP="00342CAB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7435BB21" wp14:editId="43EC66D7">
                  <wp:extent cx="4036695" cy="1606550"/>
                  <wp:effectExtent l="0" t="0" r="1905" b="0"/>
                  <wp:docPr id="14" name="Picture 14" descr="../Screen%20Shot%202018-04-19%20at%2011.26.52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../Screen%20Shot%202018-04-19%20at%2011.26.52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6695" cy="160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E39758" w14:textId="77777777" w:rsidR="00306566" w:rsidRDefault="00306566" w:rsidP="00306566">
      <w:pPr>
        <w:rPr>
          <w:i/>
          <w:sz w:val="24"/>
          <w:szCs w:val="24"/>
        </w:rPr>
      </w:pPr>
    </w:p>
    <w:p w14:paraId="647EF6F4" w14:textId="77777777" w:rsidR="002F1139" w:rsidRDefault="002F113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3E31CAF5" w14:textId="0434EDA5" w:rsidR="00306566" w:rsidRDefault="00306566" w:rsidP="0030656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9-</w:t>
      </w:r>
      <w:r w:rsidR="002F1139">
        <w:rPr>
          <w:b/>
          <w:i/>
          <w:sz w:val="28"/>
          <w:szCs w:val="28"/>
        </w:rPr>
        <w:t>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06566" w14:paraId="257A5220" w14:textId="77777777" w:rsidTr="00342CAB">
        <w:trPr>
          <w:trHeight w:val="395"/>
        </w:trPr>
        <w:tc>
          <w:tcPr>
            <w:tcW w:w="9576" w:type="dxa"/>
            <w:shd w:val="clear" w:color="auto" w:fill="8DB3E2" w:themeFill="text2" w:themeFillTint="66"/>
          </w:tcPr>
          <w:p w14:paraId="1743F77E" w14:textId="77777777" w:rsidR="00306566" w:rsidRDefault="00306566" w:rsidP="00342CAB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306566" w14:paraId="74BD2663" w14:textId="77777777" w:rsidTr="00342CAB">
        <w:tc>
          <w:tcPr>
            <w:tcW w:w="9576" w:type="dxa"/>
          </w:tcPr>
          <w:p w14:paraId="2C240E9A" w14:textId="77777777" w:rsidR="004E73FF" w:rsidRPr="004E73FF" w:rsidRDefault="004E73FF" w:rsidP="004E73FF">
            <w:pPr>
              <w:rPr>
                <w:b/>
                <w:i/>
                <w:sz w:val="28"/>
                <w:szCs w:val="28"/>
              </w:rPr>
            </w:pPr>
            <w:r w:rsidRPr="004E73FF">
              <w:rPr>
                <w:b/>
                <w:i/>
                <w:sz w:val="28"/>
                <w:szCs w:val="28"/>
              </w:rPr>
              <w:t>// Fig</w:t>
            </w:r>
          </w:p>
          <w:p w14:paraId="7E50F159" w14:textId="77777777" w:rsidR="004E73FF" w:rsidRPr="004E73FF" w:rsidRDefault="004E73FF" w:rsidP="004E73FF">
            <w:pPr>
              <w:rPr>
                <w:b/>
                <w:i/>
                <w:sz w:val="28"/>
                <w:szCs w:val="28"/>
              </w:rPr>
            </w:pPr>
            <w:r w:rsidRPr="004E73FF">
              <w:rPr>
                <w:b/>
                <w:i/>
                <w:sz w:val="28"/>
                <w:szCs w:val="28"/>
              </w:rPr>
              <w:t>// Using function</w:t>
            </w:r>
          </w:p>
          <w:p w14:paraId="0247E782" w14:textId="77777777" w:rsidR="004E73FF" w:rsidRPr="004E73FF" w:rsidRDefault="004E73FF" w:rsidP="004E73FF">
            <w:pPr>
              <w:rPr>
                <w:b/>
                <w:i/>
                <w:sz w:val="28"/>
                <w:szCs w:val="28"/>
              </w:rPr>
            </w:pPr>
            <w:r w:rsidRPr="004E73FF">
              <w:rPr>
                <w:b/>
                <w:i/>
                <w:sz w:val="28"/>
                <w:szCs w:val="28"/>
              </w:rPr>
              <w:t>#include &lt;</w:t>
            </w:r>
            <w:proofErr w:type="spellStart"/>
            <w:r w:rsidRPr="004E73FF">
              <w:rPr>
                <w:b/>
                <w:i/>
                <w:sz w:val="28"/>
                <w:szCs w:val="28"/>
              </w:rPr>
              <w:t>stdio.h</w:t>
            </w:r>
            <w:proofErr w:type="spellEnd"/>
            <w:r w:rsidRPr="004E73FF">
              <w:rPr>
                <w:b/>
                <w:i/>
                <w:sz w:val="28"/>
                <w:szCs w:val="28"/>
              </w:rPr>
              <w:t>&gt;</w:t>
            </w:r>
          </w:p>
          <w:p w14:paraId="1B892997" w14:textId="77777777" w:rsidR="004E73FF" w:rsidRPr="004E73FF" w:rsidRDefault="004E73FF" w:rsidP="004E73FF">
            <w:pPr>
              <w:rPr>
                <w:b/>
                <w:i/>
                <w:sz w:val="28"/>
                <w:szCs w:val="28"/>
              </w:rPr>
            </w:pPr>
          </w:p>
          <w:p w14:paraId="780D44A5" w14:textId="77777777" w:rsidR="004E73FF" w:rsidRPr="004E73FF" w:rsidRDefault="004E73FF" w:rsidP="004E73FF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4E73FF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4E73FF">
              <w:rPr>
                <w:b/>
                <w:i/>
                <w:sz w:val="28"/>
                <w:szCs w:val="28"/>
              </w:rPr>
              <w:t xml:space="preserve"> main(void)</w:t>
            </w:r>
          </w:p>
          <w:p w14:paraId="300F6707" w14:textId="77777777" w:rsidR="004E73FF" w:rsidRPr="004E73FF" w:rsidRDefault="004E73FF" w:rsidP="004E73FF">
            <w:pPr>
              <w:rPr>
                <w:b/>
                <w:i/>
                <w:sz w:val="28"/>
                <w:szCs w:val="28"/>
              </w:rPr>
            </w:pPr>
            <w:r w:rsidRPr="004E73FF">
              <w:rPr>
                <w:b/>
                <w:i/>
                <w:sz w:val="28"/>
                <w:szCs w:val="28"/>
              </w:rPr>
              <w:t>{</w:t>
            </w:r>
          </w:p>
          <w:p w14:paraId="59F03F66" w14:textId="77777777" w:rsidR="004E73FF" w:rsidRPr="004E73FF" w:rsidRDefault="004E73FF" w:rsidP="004E73FF">
            <w:pPr>
              <w:rPr>
                <w:b/>
                <w:i/>
                <w:sz w:val="28"/>
                <w:szCs w:val="28"/>
              </w:rPr>
            </w:pPr>
            <w:r w:rsidRPr="004E73FF">
              <w:rPr>
                <w:b/>
                <w:i/>
                <w:sz w:val="28"/>
                <w:szCs w:val="28"/>
              </w:rPr>
              <w:t xml:space="preserve">    double a;</w:t>
            </w:r>
          </w:p>
          <w:p w14:paraId="70BD0D4F" w14:textId="77777777" w:rsidR="004E73FF" w:rsidRPr="004E73FF" w:rsidRDefault="004E73FF" w:rsidP="004E73FF">
            <w:pPr>
              <w:rPr>
                <w:b/>
                <w:i/>
                <w:sz w:val="28"/>
                <w:szCs w:val="28"/>
              </w:rPr>
            </w:pPr>
            <w:r w:rsidRPr="004E73FF">
              <w:rPr>
                <w:b/>
                <w:i/>
                <w:sz w:val="28"/>
                <w:szCs w:val="28"/>
              </w:rPr>
              <w:t xml:space="preserve">    double b;</w:t>
            </w:r>
          </w:p>
          <w:p w14:paraId="1FB48710" w14:textId="77777777" w:rsidR="004E73FF" w:rsidRPr="004E73FF" w:rsidRDefault="004E73FF" w:rsidP="004E73FF">
            <w:pPr>
              <w:rPr>
                <w:b/>
                <w:i/>
                <w:sz w:val="28"/>
                <w:szCs w:val="28"/>
              </w:rPr>
            </w:pPr>
            <w:r w:rsidRPr="004E73FF">
              <w:rPr>
                <w:b/>
                <w:i/>
                <w:sz w:val="28"/>
                <w:szCs w:val="28"/>
              </w:rPr>
              <w:t xml:space="preserve">    double c;</w:t>
            </w:r>
          </w:p>
          <w:p w14:paraId="6BAE31EC" w14:textId="77777777" w:rsidR="004E73FF" w:rsidRPr="004E73FF" w:rsidRDefault="004E73FF" w:rsidP="004E73FF">
            <w:pPr>
              <w:rPr>
                <w:b/>
                <w:i/>
                <w:sz w:val="28"/>
                <w:szCs w:val="28"/>
              </w:rPr>
            </w:pPr>
          </w:p>
          <w:p w14:paraId="14BE2505" w14:textId="77777777" w:rsidR="004E73FF" w:rsidRPr="004E73FF" w:rsidRDefault="004E73FF" w:rsidP="004E73FF">
            <w:pPr>
              <w:rPr>
                <w:b/>
                <w:i/>
                <w:sz w:val="28"/>
                <w:szCs w:val="28"/>
              </w:rPr>
            </w:pPr>
            <w:r w:rsidRPr="004E73FF">
              <w:rPr>
                <w:b/>
                <w:i/>
                <w:sz w:val="28"/>
                <w:szCs w:val="28"/>
              </w:rPr>
              <w:t xml:space="preserve">    </w:t>
            </w:r>
            <w:proofErr w:type="gramStart"/>
            <w:r w:rsidRPr="004E73FF">
              <w:rPr>
                <w:b/>
                <w:i/>
                <w:sz w:val="28"/>
                <w:szCs w:val="28"/>
              </w:rPr>
              <w:t>puts(</w:t>
            </w:r>
            <w:proofErr w:type="gramEnd"/>
            <w:r w:rsidRPr="004E73FF">
              <w:rPr>
                <w:b/>
                <w:i/>
                <w:sz w:val="28"/>
                <w:szCs w:val="28"/>
              </w:rPr>
              <w:t>"Enter three floating-point numbers:");</w:t>
            </w:r>
          </w:p>
          <w:p w14:paraId="5D9EF513" w14:textId="77777777" w:rsidR="004E73FF" w:rsidRPr="004E73FF" w:rsidRDefault="004E73FF" w:rsidP="004E73FF">
            <w:pPr>
              <w:rPr>
                <w:b/>
                <w:i/>
                <w:sz w:val="28"/>
                <w:szCs w:val="28"/>
              </w:rPr>
            </w:pPr>
            <w:r w:rsidRPr="004E73FF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4E73FF">
              <w:rPr>
                <w:b/>
                <w:i/>
                <w:sz w:val="28"/>
                <w:szCs w:val="28"/>
              </w:rPr>
              <w:t>scanf</w:t>
            </w:r>
            <w:proofErr w:type="spellEnd"/>
            <w:r w:rsidRPr="004E73FF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4E73FF">
              <w:rPr>
                <w:b/>
                <w:i/>
                <w:sz w:val="28"/>
                <w:szCs w:val="28"/>
              </w:rPr>
              <w:t>"%</w:t>
            </w:r>
            <w:proofErr w:type="spellStart"/>
            <w:r w:rsidRPr="004E73FF">
              <w:rPr>
                <w:b/>
                <w:i/>
                <w:sz w:val="28"/>
                <w:szCs w:val="28"/>
              </w:rPr>
              <w:t>le%lf%lg</w:t>
            </w:r>
            <w:proofErr w:type="spellEnd"/>
            <w:r w:rsidRPr="004E73FF">
              <w:rPr>
                <w:b/>
                <w:i/>
                <w:sz w:val="28"/>
                <w:szCs w:val="28"/>
              </w:rPr>
              <w:t>", &amp;a, &amp;b, &amp;c);</w:t>
            </w:r>
          </w:p>
          <w:p w14:paraId="362CC5F3" w14:textId="77777777" w:rsidR="004E73FF" w:rsidRPr="004E73FF" w:rsidRDefault="004E73FF" w:rsidP="004E73FF">
            <w:pPr>
              <w:rPr>
                <w:b/>
                <w:i/>
                <w:sz w:val="28"/>
                <w:szCs w:val="28"/>
              </w:rPr>
            </w:pPr>
          </w:p>
          <w:p w14:paraId="6EB2D244" w14:textId="77777777" w:rsidR="004E73FF" w:rsidRPr="004E73FF" w:rsidRDefault="004E73FF" w:rsidP="004E73FF">
            <w:pPr>
              <w:rPr>
                <w:b/>
                <w:i/>
                <w:sz w:val="28"/>
                <w:szCs w:val="28"/>
              </w:rPr>
            </w:pPr>
            <w:r w:rsidRPr="004E73FF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4E73FF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4E73FF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4E73FF">
              <w:rPr>
                <w:b/>
                <w:i/>
                <w:sz w:val="28"/>
                <w:szCs w:val="28"/>
              </w:rPr>
              <w:t>"\</w:t>
            </w:r>
            <w:proofErr w:type="spellStart"/>
            <w:r w:rsidRPr="004E73FF">
              <w:rPr>
                <w:b/>
                <w:i/>
                <w:sz w:val="28"/>
                <w:szCs w:val="28"/>
              </w:rPr>
              <w:t>nHere</w:t>
            </w:r>
            <w:proofErr w:type="spellEnd"/>
            <w:r w:rsidRPr="004E73FF">
              <w:rPr>
                <w:b/>
                <w:i/>
                <w:sz w:val="28"/>
                <w:szCs w:val="28"/>
              </w:rPr>
              <w:t xml:space="preserve"> are the numbers entered in plain:");</w:t>
            </w:r>
          </w:p>
          <w:p w14:paraId="5D39767C" w14:textId="77777777" w:rsidR="004E73FF" w:rsidRPr="004E73FF" w:rsidRDefault="004E73FF" w:rsidP="004E73FF">
            <w:pPr>
              <w:rPr>
                <w:b/>
                <w:i/>
                <w:sz w:val="28"/>
                <w:szCs w:val="28"/>
              </w:rPr>
            </w:pPr>
            <w:r w:rsidRPr="004E73FF">
              <w:rPr>
                <w:b/>
                <w:i/>
                <w:sz w:val="28"/>
                <w:szCs w:val="28"/>
              </w:rPr>
              <w:t xml:space="preserve">    </w:t>
            </w:r>
            <w:proofErr w:type="gramStart"/>
            <w:r w:rsidRPr="004E73FF">
              <w:rPr>
                <w:b/>
                <w:i/>
                <w:sz w:val="28"/>
                <w:szCs w:val="28"/>
              </w:rPr>
              <w:t>puts(</w:t>
            </w:r>
            <w:proofErr w:type="gramEnd"/>
            <w:r w:rsidRPr="004E73FF">
              <w:rPr>
                <w:b/>
                <w:i/>
                <w:sz w:val="28"/>
                <w:szCs w:val="28"/>
              </w:rPr>
              <w:t>"floating-point notation:\n");</w:t>
            </w:r>
          </w:p>
          <w:p w14:paraId="00834F96" w14:textId="77777777" w:rsidR="004E73FF" w:rsidRPr="004E73FF" w:rsidRDefault="004E73FF" w:rsidP="004E73FF">
            <w:pPr>
              <w:rPr>
                <w:b/>
                <w:i/>
                <w:sz w:val="28"/>
                <w:szCs w:val="28"/>
              </w:rPr>
            </w:pPr>
            <w:r w:rsidRPr="004E73FF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4E73FF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4E73FF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4E73FF">
              <w:rPr>
                <w:b/>
                <w:i/>
                <w:sz w:val="28"/>
                <w:szCs w:val="28"/>
              </w:rPr>
              <w:t>"%f\</w:t>
            </w:r>
            <w:proofErr w:type="spellStart"/>
            <w:r w:rsidRPr="004E73FF">
              <w:rPr>
                <w:b/>
                <w:i/>
                <w:sz w:val="28"/>
                <w:szCs w:val="28"/>
              </w:rPr>
              <w:t>n%f</w:t>
            </w:r>
            <w:proofErr w:type="spellEnd"/>
            <w:r w:rsidRPr="004E73FF">
              <w:rPr>
                <w:b/>
                <w:i/>
                <w:sz w:val="28"/>
                <w:szCs w:val="28"/>
              </w:rPr>
              <w:t>\</w:t>
            </w:r>
            <w:proofErr w:type="spellStart"/>
            <w:r w:rsidRPr="004E73FF">
              <w:rPr>
                <w:b/>
                <w:i/>
                <w:sz w:val="28"/>
                <w:szCs w:val="28"/>
              </w:rPr>
              <w:t>n%f</w:t>
            </w:r>
            <w:proofErr w:type="spellEnd"/>
            <w:r w:rsidRPr="004E73FF">
              <w:rPr>
                <w:b/>
                <w:i/>
                <w:sz w:val="28"/>
                <w:szCs w:val="28"/>
              </w:rPr>
              <w:t>\n", a, b, c);</w:t>
            </w:r>
          </w:p>
          <w:p w14:paraId="60AD55B0" w14:textId="7AF3662B" w:rsidR="00306566" w:rsidRDefault="004E73FF" w:rsidP="00342CAB">
            <w:pPr>
              <w:rPr>
                <w:b/>
                <w:i/>
                <w:sz w:val="28"/>
                <w:szCs w:val="28"/>
              </w:rPr>
            </w:pPr>
            <w:r w:rsidRPr="004E73FF">
              <w:rPr>
                <w:b/>
                <w:i/>
                <w:sz w:val="28"/>
                <w:szCs w:val="28"/>
              </w:rPr>
              <w:t>}</w:t>
            </w:r>
          </w:p>
        </w:tc>
      </w:tr>
    </w:tbl>
    <w:p w14:paraId="1776A1EC" w14:textId="77777777" w:rsidR="00306566" w:rsidRDefault="00306566" w:rsidP="00306566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06566" w14:paraId="4006A8C9" w14:textId="77777777" w:rsidTr="00342CAB">
        <w:tc>
          <w:tcPr>
            <w:tcW w:w="9576" w:type="dxa"/>
            <w:shd w:val="clear" w:color="auto" w:fill="8DB3E2" w:themeFill="text2" w:themeFillTint="66"/>
          </w:tcPr>
          <w:p w14:paraId="3D2E9B40" w14:textId="77777777" w:rsidR="00306566" w:rsidRDefault="00306566" w:rsidP="00342CAB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306566" w:rsidRPr="00957B91" w14:paraId="6390B5EF" w14:textId="77777777" w:rsidTr="00342CAB">
        <w:tc>
          <w:tcPr>
            <w:tcW w:w="9576" w:type="dxa"/>
          </w:tcPr>
          <w:p w14:paraId="5A860C3F" w14:textId="499E42E9" w:rsidR="00306566" w:rsidRPr="00957B91" w:rsidRDefault="004E73FF" w:rsidP="00342CAB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25AB7E99" wp14:editId="7A37CC1C">
                  <wp:extent cx="5791200" cy="2120900"/>
                  <wp:effectExtent l="0" t="0" r="0" b="12700"/>
                  <wp:docPr id="4" name="Picture 4" descr="../Screen%20Shot%202018-04-21%20at%208.03.04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Screen%20Shot%202018-04-21%20at%208.03.04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0" cy="212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A084FD" w14:textId="77777777" w:rsidR="00306566" w:rsidRDefault="00306566" w:rsidP="00306566">
      <w:pPr>
        <w:jc w:val="center"/>
        <w:rPr>
          <w:b/>
          <w:i/>
          <w:sz w:val="28"/>
          <w:szCs w:val="28"/>
        </w:rPr>
      </w:pPr>
    </w:p>
    <w:p w14:paraId="748D6CB7" w14:textId="77777777" w:rsidR="004E73FF" w:rsidRDefault="004E73F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461ABEB8" w14:textId="62771055" w:rsidR="00306566" w:rsidRDefault="00925F6F" w:rsidP="0030656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9-20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06566" w14:paraId="024C0A76" w14:textId="77777777" w:rsidTr="00342CAB">
        <w:tc>
          <w:tcPr>
            <w:tcW w:w="9576" w:type="dxa"/>
            <w:shd w:val="clear" w:color="auto" w:fill="8DB3E2" w:themeFill="text2" w:themeFillTint="66"/>
          </w:tcPr>
          <w:p w14:paraId="0B136666" w14:textId="77777777" w:rsidR="00306566" w:rsidRDefault="00306566" w:rsidP="00342CAB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306566" w14:paraId="5C80CFC4" w14:textId="77777777" w:rsidTr="00342CAB">
        <w:tc>
          <w:tcPr>
            <w:tcW w:w="9576" w:type="dxa"/>
          </w:tcPr>
          <w:p w14:paraId="11002AB7" w14:textId="77777777" w:rsidR="00925F6F" w:rsidRPr="00925F6F" w:rsidRDefault="00925F6F" w:rsidP="00925F6F">
            <w:pPr>
              <w:rPr>
                <w:b/>
                <w:i/>
                <w:sz w:val="28"/>
                <w:szCs w:val="28"/>
              </w:rPr>
            </w:pPr>
            <w:r w:rsidRPr="00925F6F">
              <w:rPr>
                <w:b/>
                <w:i/>
                <w:sz w:val="28"/>
                <w:szCs w:val="28"/>
              </w:rPr>
              <w:t>// Fig</w:t>
            </w:r>
          </w:p>
          <w:p w14:paraId="4E736F5E" w14:textId="77777777" w:rsidR="00925F6F" w:rsidRPr="00925F6F" w:rsidRDefault="00925F6F" w:rsidP="00925F6F">
            <w:pPr>
              <w:rPr>
                <w:b/>
                <w:i/>
                <w:sz w:val="28"/>
                <w:szCs w:val="28"/>
              </w:rPr>
            </w:pPr>
            <w:r w:rsidRPr="00925F6F">
              <w:rPr>
                <w:b/>
                <w:i/>
                <w:sz w:val="28"/>
                <w:szCs w:val="28"/>
              </w:rPr>
              <w:t>// Using function</w:t>
            </w:r>
          </w:p>
          <w:p w14:paraId="3D844E87" w14:textId="77777777" w:rsidR="00925F6F" w:rsidRPr="00925F6F" w:rsidRDefault="00925F6F" w:rsidP="00925F6F">
            <w:pPr>
              <w:rPr>
                <w:b/>
                <w:i/>
                <w:sz w:val="28"/>
                <w:szCs w:val="28"/>
              </w:rPr>
            </w:pPr>
            <w:r w:rsidRPr="00925F6F">
              <w:rPr>
                <w:b/>
                <w:i/>
                <w:sz w:val="28"/>
                <w:szCs w:val="28"/>
              </w:rPr>
              <w:t>#include &lt;</w:t>
            </w:r>
            <w:proofErr w:type="spellStart"/>
            <w:r w:rsidRPr="00925F6F">
              <w:rPr>
                <w:b/>
                <w:i/>
                <w:sz w:val="28"/>
                <w:szCs w:val="28"/>
              </w:rPr>
              <w:t>stdio.h</w:t>
            </w:r>
            <w:proofErr w:type="spellEnd"/>
            <w:r w:rsidRPr="00925F6F">
              <w:rPr>
                <w:b/>
                <w:i/>
                <w:sz w:val="28"/>
                <w:szCs w:val="28"/>
              </w:rPr>
              <w:t>&gt;</w:t>
            </w:r>
          </w:p>
          <w:p w14:paraId="17C561AB" w14:textId="77777777" w:rsidR="00925F6F" w:rsidRPr="00925F6F" w:rsidRDefault="00925F6F" w:rsidP="00925F6F">
            <w:pPr>
              <w:rPr>
                <w:b/>
                <w:i/>
                <w:sz w:val="28"/>
                <w:szCs w:val="28"/>
              </w:rPr>
            </w:pPr>
          </w:p>
          <w:p w14:paraId="0A40A1AF" w14:textId="77777777" w:rsidR="00925F6F" w:rsidRPr="00925F6F" w:rsidRDefault="00925F6F" w:rsidP="00925F6F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925F6F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925F6F">
              <w:rPr>
                <w:b/>
                <w:i/>
                <w:sz w:val="28"/>
                <w:szCs w:val="28"/>
              </w:rPr>
              <w:t xml:space="preserve"> main(void)</w:t>
            </w:r>
          </w:p>
          <w:p w14:paraId="6C8771C4" w14:textId="77777777" w:rsidR="00925F6F" w:rsidRPr="00925F6F" w:rsidRDefault="00925F6F" w:rsidP="00925F6F">
            <w:pPr>
              <w:rPr>
                <w:b/>
                <w:i/>
                <w:sz w:val="28"/>
                <w:szCs w:val="28"/>
              </w:rPr>
            </w:pPr>
            <w:r w:rsidRPr="00925F6F">
              <w:rPr>
                <w:b/>
                <w:i/>
                <w:sz w:val="28"/>
                <w:szCs w:val="28"/>
              </w:rPr>
              <w:t>{</w:t>
            </w:r>
          </w:p>
          <w:p w14:paraId="23245913" w14:textId="77777777" w:rsidR="00925F6F" w:rsidRPr="00925F6F" w:rsidRDefault="00925F6F" w:rsidP="00925F6F">
            <w:pPr>
              <w:rPr>
                <w:b/>
                <w:i/>
                <w:sz w:val="28"/>
                <w:szCs w:val="28"/>
              </w:rPr>
            </w:pPr>
            <w:r w:rsidRPr="00925F6F">
              <w:rPr>
                <w:b/>
                <w:i/>
                <w:sz w:val="28"/>
                <w:szCs w:val="28"/>
              </w:rPr>
              <w:t xml:space="preserve">    char x;</w:t>
            </w:r>
          </w:p>
          <w:p w14:paraId="447A04E5" w14:textId="77777777" w:rsidR="00925F6F" w:rsidRPr="00925F6F" w:rsidRDefault="00925F6F" w:rsidP="00925F6F">
            <w:pPr>
              <w:rPr>
                <w:b/>
                <w:i/>
                <w:sz w:val="28"/>
                <w:szCs w:val="28"/>
              </w:rPr>
            </w:pPr>
            <w:r w:rsidRPr="00925F6F">
              <w:rPr>
                <w:b/>
                <w:i/>
                <w:sz w:val="28"/>
                <w:szCs w:val="28"/>
              </w:rPr>
              <w:t xml:space="preserve">    char </w:t>
            </w:r>
            <w:proofErr w:type="gramStart"/>
            <w:r w:rsidRPr="00925F6F">
              <w:rPr>
                <w:b/>
                <w:i/>
                <w:sz w:val="28"/>
                <w:szCs w:val="28"/>
              </w:rPr>
              <w:t>y[</w:t>
            </w:r>
            <w:proofErr w:type="gramEnd"/>
            <w:r w:rsidRPr="00925F6F">
              <w:rPr>
                <w:b/>
                <w:i/>
                <w:sz w:val="28"/>
                <w:szCs w:val="28"/>
              </w:rPr>
              <w:t>9];</w:t>
            </w:r>
          </w:p>
          <w:p w14:paraId="181A9A9D" w14:textId="77777777" w:rsidR="00925F6F" w:rsidRPr="00925F6F" w:rsidRDefault="00925F6F" w:rsidP="00925F6F">
            <w:pPr>
              <w:rPr>
                <w:b/>
                <w:i/>
                <w:sz w:val="28"/>
                <w:szCs w:val="28"/>
              </w:rPr>
            </w:pPr>
          </w:p>
          <w:p w14:paraId="4FAA2F35" w14:textId="77777777" w:rsidR="00925F6F" w:rsidRPr="00925F6F" w:rsidRDefault="00925F6F" w:rsidP="00925F6F">
            <w:pPr>
              <w:rPr>
                <w:b/>
                <w:i/>
                <w:sz w:val="28"/>
                <w:szCs w:val="28"/>
              </w:rPr>
            </w:pPr>
            <w:r w:rsidRPr="00925F6F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925F6F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925F6F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925F6F">
              <w:rPr>
                <w:b/>
                <w:i/>
                <w:sz w:val="28"/>
                <w:szCs w:val="28"/>
              </w:rPr>
              <w:t>"%s", "Enter a string: ");</w:t>
            </w:r>
          </w:p>
          <w:p w14:paraId="4EE1EA9B" w14:textId="77777777" w:rsidR="00925F6F" w:rsidRPr="00925F6F" w:rsidRDefault="00925F6F" w:rsidP="00925F6F">
            <w:pPr>
              <w:rPr>
                <w:b/>
                <w:i/>
                <w:sz w:val="28"/>
                <w:szCs w:val="28"/>
              </w:rPr>
            </w:pPr>
            <w:r w:rsidRPr="00925F6F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925F6F">
              <w:rPr>
                <w:b/>
                <w:i/>
                <w:sz w:val="28"/>
                <w:szCs w:val="28"/>
              </w:rPr>
              <w:t>scanf</w:t>
            </w:r>
            <w:proofErr w:type="spellEnd"/>
            <w:r w:rsidRPr="00925F6F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925F6F">
              <w:rPr>
                <w:b/>
                <w:i/>
                <w:sz w:val="28"/>
                <w:szCs w:val="28"/>
              </w:rPr>
              <w:t>"%c%8s", &amp;x, y);</w:t>
            </w:r>
          </w:p>
          <w:p w14:paraId="4BF21ACB" w14:textId="77777777" w:rsidR="00925F6F" w:rsidRPr="00925F6F" w:rsidRDefault="00925F6F" w:rsidP="00925F6F">
            <w:pPr>
              <w:rPr>
                <w:b/>
                <w:i/>
                <w:sz w:val="28"/>
                <w:szCs w:val="28"/>
              </w:rPr>
            </w:pPr>
          </w:p>
          <w:p w14:paraId="21FAB976" w14:textId="77777777" w:rsidR="00925F6F" w:rsidRPr="00925F6F" w:rsidRDefault="00925F6F" w:rsidP="00925F6F">
            <w:pPr>
              <w:rPr>
                <w:b/>
                <w:i/>
                <w:sz w:val="28"/>
                <w:szCs w:val="28"/>
              </w:rPr>
            </w:pPr>
            <w:r w:rsidRPr="00925F6F">
              <w:rPr>
                <w:b/>
                <w:i/>
                <w:sz w:val="28"/>
                <w:szCs w:val="28"/>
              </w:rPr>
              <w:t xml:space="preserve">    </w:t>
            </w:r>
            <w:proofErr w:type="gramStart"/>
            <w:r w:rsidRPr="00925F6F">
              <w:rPr>
                <w:b/>
                <w:i/>
                <w:sz w:val="28"/>
                <w:szCs w:val="28"/>
              </w:rPr>
              <w:t>puts(</w:t>
            </w:r>
            <w:proofErr w:type="gramEnd"/>
            <w:r w:rsidRPr="00925F6F">
              <w:rPr>
                <w:b/>
                <w:i/>
                <w:sz w:val="28"/>
                <w:szCs w:val="28"/>
              </w:rPr>
              <w:t>"The input was:\n");</w:t>
            </w:r>
          </w:p>
          <w:p w14:paraId="2AA9A3EF" w14:textId="77777777" w:rsidR="00925F6F" w:rsidRPr="00925F6F" w:rsidRDefault="00925F6F" w:rsidP="00925F6F">
            <w:pPr>
              <w:rPr>
                <w:b/>
                <w:i/>
                <w:sz w:val="28"/>
                <w:szCs w:val="28"/>
              </w:rPr>
            </w:pPr>
            <w:r w:rsidRPr="00925F6F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925F6F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925F6F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925F6F">
              <w:rPr>
                <w:b/>
                <w:i/>
                <w:sz w:val="28"/>
                <w:szCs w:val="28"/>
              </w:rPr>
              <w:t>"the character \"%c\" and the string \"%s\"\n", x, y);</w:t>
            </w:r>
          </w:p>
          <w:p w14:paraId="4902C6EA" w14:textId="77777777" w:rsidR="00925F6F" w:rsidRPr="00925F6F" w:rsidRDefault="00925F6F" w:rsidP="00925F6F">
            <w:pPr>
              <w:rPr>
                <w:b/>
                <w:i/>
                <w:sz w:val="28"/>
                <w:szCs w:val="28"/>
              </w:rPr>
            </w:pPr>
            <w:r w:rsidRPr="00925F6F">
              <w:rPr>
                <w:b/>
                <w:i/>
                <w:sz w:val="28"/>
                <w:szCs w:val="28"/>
              </w:rPr>
              <w:t>}</w:t>
            </w:r>
          </w:p>
          <w:p w14:paraId="3A39F535" w14:textId="77777777" w:rsidR="00306566" w:rsidRDefault="00306566" w:rsidP="00342CAB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54AF770E" w14:textId="77777777" w:rsidR="00306566" w:rsidRDefault="00306566" w:rsidP="00306566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06566" w14:paraId="7BF84E6F" w14:textId="77777777" w:rsidTr="00342CAB">
        <w:tc>
          <w:tcPr>
            <w:tcW w:w="9576" w:type="dxa"/>
            <w:shd w:val="clear" w:color="auto" w:fill="8DB3E2" w:themeFill="text2" w:themeFillTint="66"/>
          </w:tcPr>
          <w:p w14:paraId="6A7740A8" w14:textId="77777777" w:rsidR="00306566" w:rsidRDefault="00306566" w:rsidP="00342CAB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306566" w:rsidRPr="00957B91" w14:paraId="353F9BFF" w14:textId="77777777" w:rsidTr="00342CAB">
        <w:tc>
          <w:tcPr>
            <w:tcW w:w="9576" w:type="dxa"/>
          </w:tcPr>
          <w:p w14:paraId="7FE5FD9E" w14:textId="1CF400CE" w:rsidR="00306566" w:rsidRPr="00957B91" w:rsidRDefault="00925F6F" w:rsidP="00342CAB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31569263" wp14:editId="35D73AB5">
                  <wp:extent cx="3733800" cy="1384300"/>
                  <wp:effectExtent l="0" t="0" r="0" b="12700"/>
                  <wp:docPr id="15" name="Picture 15" descr="../Screen%20Shot%202018-04-21%20at%208.07.24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Screen%20Shot%202018-04-21%20at%208.07.24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38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505A61" w14:textId="77777777" w:rsidR="00306566" w:rsidRDefault="00306566" w:rsidP="00306566">
      <w:pPr>
        <w:jc w:val="center"/>
        <w:rPr>
          <w:b/>
          <w:i/>
          <w:sz w:val="28"/>
          <w:szCs w:val="28"/>
        </w:rPr>
      </w:pPr>
    </w:p>
    <w:p w14:paraId="54CD4EF6" w14:textId="77777777" w:rsidR="00925F6F" w:rsidRDefault="00925F6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79A825C8" w14:textId="335F93D9" w:rsidR="00306566" w:rsidRDefault="00925F6F" w:rsidP="0030656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9-21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06566" w14:paraId="1F9F1B46" w14:textId="77777777" w:rsidTr="00342CAB">
        <w:tc>
          <w:tcPr>
            <w:tcW w:w="9576" w:type="dxa"/>
            <w:shd w:val="clear" w:color="auto" w:fill="8DB3E2" w:themeFill="text2" w:themeFillTint="66"/>
          </w:tcPr>
          <w:p w14:paraId="42BE7519" w14:textId="77777777" w:rsidR="00306566" w:rsidRDefault="00306566" w:rsidP="00342CAB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306566" w14:paraId="53EA9534" w14:textId="77777777" w:rsidTr="00342CAB">
        <w:tc>
          <w:tcPr>
            <w:tcW w:w="9576" w:type="dxa"/>
          </w:tcPr>
          <w:p w14:paraId="22CD07DE" w14:textId="77777777" w:rsidR="00925F6F" w:rsidRPr="00925F6F" w:rsidRDefault="00925F6F" w:rsidP="00925F6F">
            <w:pPr>
              <w:rPr>
                <w:b/>
                <w:i/>
                <w:sz w:val="28"/>
                <w:szCs w:val="28"/>
              </w:rPr>
            </w:pPr>
            <w:r w:rsidRPr="00925F6F">
              <w:rPr>
                <w:b/>
                <w:i/>
                <w:sz w:val="28"/>
                <w:szCs w:val="28"/>
              </w:rPr>
              <w:t>// Fig</w:t>
            </w:r>
          </w:p>
          <w:p w14:paraId="2EB3A418" w14:textId="77777777" w:rsidR="00925F6F" w:rsidRPr="00925F6F" w:rsidRDefault="00925F6F" w:rsidP="00925F6F">
            <w:pPr>
              <w:rPr>
                <w:b/>
                <w:i/>
                <w:sz w:val="28"/>
                <w:szCs w:val="28"/>
              </w:rPr>
            </w:pPr>
            <w:r w:rsidRPr="00925F6F">
              <w:rPr>
                <w:b/>
                <w:i/>
                <w:sz w:val="28"/>
                <w:szCs w:val="28"/>
              </w:rPr>
              <w:t>// Using function</w:t>
            </w:r>
          </w:p>
          <w:p w14:paraId="3CAAFB65" w14:textId="77777777" w:rsidR="00925F6F" w:rsidRPr="00925F6F" w:rsidRDefault="00925F6F" w:rsidP="00925F6F">
            <w:pPr>
              <w:rPr>
                <w:b/>
                <w:i/>
                <w:sz w:val="28"/>
                <w:szCs w:val="28"/>
              </w:rPr>
            </w:pPr>
            <w:r w:rsidRPr="00925F6F">
              <w:rPr>
                <w:b/>
                <w:i/>
                <w:sz w:val="28"/>
                <w:szCs w:val="28"/>
              </w:rPr>
              <w:t>#include &lt;</w:t>
            </w:r>
            <w:proofErr w:type="spellStart"/>
            <w:r w:rsidRPr="00925F6F">
              <w:rPr>
                <w:b/>
                <w:i/>
                <w:sz w:val="28"/>
                <w:szCs w:val="28"/>
              </w:rPr>
              <w:t>stdio.h</w:t>
            </w:r>
            <w:proofErr w:type="spellEnd"/>
            <w:r w:rsidRPr="00925F6F">
              <w:rPr>
                <w:b/>
                <w:i/>
                <w:sz w:val="28"/>
                <w:szCs w:val="28"/>
              </w:rPr>
              <w:t>&gt;</w:t>
            </w:r>
          </w:p>
          <w:p w14:paraId="067B20E5" w14:textId="77777777" w:rsidR="00925F6F" w:rsidRPr="00925F6F" w:rsidRDefault="00925F6F" w:rsidP="00925F6F">
            <w:pPr>
              <w:rPr>
                <w:b/>
                <w:i/>
                <w:sz w:val="28"/>
                <w:szCs w:val="28"/>
              </w:rPr>
            </w:pPr>
          </w:p>
          <w:p w14:paraId="3CA9A471" w14:textId="77777777" w:rsidR="00925F6F" w:rsidRPr="00925F6F" w:rsidRDefault="00925F6F" w:rsidP="00925F6F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925F6F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925F6F">
              <w:rPr>
                <w:b/>
                <w:i/>
                <w:sz w:val="28"/>
                <w:szCs w:val="28"/>
              </w:rPr>
              <w:t xml:space="preserve"> main(void)</w:t>
            </w:r>
          </w:p>
          <w:p w14:paraId="5316662E" w14:textId="77777777" w:rsidR="00925F6F" w:rsidRPr="00925F6F" w:rsidRDefault="00925F6F" w:rsidP="00925F6F">
            <w:pPr>
              <w:rPr>
                <w:b/>
                <w:i/>
                <w:sz w:val="28"/>
                <w:szCs w:val="28"/>
              </w:rPr>
            </w:pPr>
            <w:r w:rsidRPr="00925F6F">
              <w:rPr>
                <w:b/>
                <w:i/>
                <w:sz w:val="28"/>
                <w:szCs w:val="28"/>
              </w:rPr>
              <w:t>{</w:t>
            </w:r>
          </w:p>
          <w:p w14:paraId="1D5AD877" w14:textId="77777777" w:rsidR="00925F6F" w:rsidRPr="00925F6F" w:rsidRDefault="00925F6F" w:rsidP="00925F6F">
            <w:pPr>
              <w:rPr>
                <w:b/>
                <w:i/>
                <w:sz w:val="28"/>
                <w:szCs w:val="28"/>
              </w:rPr>
            </w:pPr>
            <w:r w:rsidRPr="00925F6F">
              <w:rPr>
                <w:b/>
                <w:i/>
                <w:sz w:val="28"/>
                <w:szCs w:val="28"/>
              </w:rPr>
              <w:t xml:space="preserve">    char </w:t>
            </w:r>
            <w:proofErr w:type="gramStart"/>
            <w:r w:rsidRPr="00925F6F">
              <w:rPr>
                <w:b/>
                <w:i/>
                <w:sz w:val="28"/>
                <w:szCs w:val="28"/>
              </w:rPr>
              <w:t>z[</w:t>
            </w:r>
            <w:proofErr w:type="gramEnd"/>
            <w:r w:rsidRPr="00925F6F">
              <w:rPr>
                <w:b/>
                <w:i/>
                <w:sz w:val="28"/>
                <w:szCs w:val="28"/>
              </w:rPr>
              <w:t>9];</w:t>
            </w:r>
          </w:p>
          <w:p w14:paraId="412F1A55" w14:textId="77777777" w:rsidR="00925F6F" w:rsidRPr="00925F6F" w:rsidRDefault="00925F6F" w:rsidP="00925F6F">
            <w:pPr>
              <w:rPr>
                <w:b/>
                <w:i/>
                <w:sz w:val="28"/>
                <w:szCs w:val="28"/>
              </w:rPr>
            </w:pPr>
          </w:p>
          <w:p w14:paraId="47120532" w14:textId="77777777" w:rsidR="00925F6F" w:rsidRPr="00925F6F" w:rsidRDefault="00925F6F" w:rsidP="00925F6F">
            <w:pPr>
              <w:rPr>
                <w:b/>
                <w:i/>
                <w:sz w:val="28"/>
                <w:szCs w:val="28"/>
              </w:rPr>
            </w:pPr>
            <w:r w:rsidRPr="00925F6F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925F6F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925F6F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925F6F">
              <w:rPr>
                <w:b/>
                <w:i/>
                <w:sz w:val="28"/>
                <w:szCs w:val="28"/>
              </w:rPr>
              <w:t>"%s", "Enter string: ");</w:t>
            </w:r>
          </w:p>
          <w:p w14:paraId="195E3299" w14:textId="77777777" w:rsidR="00925F6F" w:rsidRPr="00925F6F" w:rsidRDefault="00925F6F" w:rsidP="00925F6F">
            <w:pPr>
              <w:rPr>
                <w:b/>
                <w:i/>
                <w:sz w:val="28"/>
                <w:szCs w:val="28"/>
              </w:rPr>
            </w:pPr>
            <w:r w:rsidRPr="00925F6F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r w:rsidRPr="00925F6F">
              <w:rPr>
                <w:b/>
                <w:i/>
                <w:sz w:val="28"/>
                <w:szCs w:val="28"/>
              </w:rPr>
              <w:t>scanf</w:t>
            </w:r>
            <w:proofErr w:type="spellEnd"/>
            <w:r w:rsidRPr="00925F6F">
              <w:rPr>
                <w:b/>
                <w:i/>
                <w:sz w:val="28"/>
                <w:szCs w:val="28"/>
              </w:rPr>
              <w:t>("%8[</w:t>
            </w:r>
            <w:proofErr w:type="spellStart"/>
            <w:r w:rsidRPr="00925F6F">
              <w:rPr>
                <w:b/>
                <w:i/>
                <w:sz w:val="28"/>
                <w:szCs w:val="28"/>
              </w:rPr>
              <w:t>aeiou</w:t>
            </w:r>
            <w:proofErr w:type="spellEnd"/>
            <w:r w:rsidRPr="00925F6F">
              <w:rPr>
                <w:b/>
                <w:i/>
                <w:sz w:val="28"/>
                <w:szCs w:val="28"/>
              </w:rPr>
              <w:t>]", z);</w:t>
            </w:r>
          </w:p>
          <w:p w14:paraId="4DC7CC7B" w14:textId="77777777" w:rsidR="00925F6F" w:rsidRPr="00925F6F" w:rsidRDefault="00925F6F" w:rsidP="00925F6F">
            <w:pPr>
              <w:rPr>
                <w:b/>
                <w:i/>
                <w:sz w:val="28"/>
                <w:szCs w:val="28"/>
              </w:rPr>
            </w:pPr>
          </w:p>
          <w:p w14:paraId="04FC6DAB" w14:textId="77777777" w:rsidR="00925F6F" w:rsidRPr="00925F6F" w:rsidRDefault="00925F6F" w:rsidP="00925F6F">
            <w:pPr>
              <w:rPr>
                <w:b/>
                <w:i/>
                <w:sz w:val="28"/>
                <w:szCs w:val="28"/>
              </w:rPr>
            </w:pPr>
            <w:r w:rsidRPr="00925F6F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925F6F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925F6F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925F6F">
              <w:rPr>
                <w:b/>
                <w:i/>
                <w:sz w:val="28"/>
                <w:szCs w:val="28"/>
              </w:rPr>
              <w:t>"The input was \"%s\"\n", z);</w:t>
            </w:r>
          </w:p>
          <w:p w14:paraId="6307EA92" w14:textId="77777777" w:rsidR="00925F6F" w:rsidRPr="00925F6F" w:rsidRDefault="00925F6F" w:rsidP="00925F6F">
            <w:pPr>
              <w:rPr>
                <w:b/>
                <w:i/>
                <w:sz w:val="28"/>
                <w:szCs w:val="28"/>
              </w:rPr>
            </w:pPr>
            <w:r w:rsidRPr="00925F6F">
              <w:rPr>
                <w:b/>
                <w:i/>
                <w:sz w:val="28"/>
                <w:szCs w:val="28"/>
              </w:rPr>
              <w:t>}</w:t>
            </w:r>
          </w:p>
          <w:p w14:paraId="35E60214" w14:textId="77777777" w:rsidR="00306566" w:rsidRDefault="00306566" w:rsidP="00342CAB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696AC0DB" w14:textId="77777777" w:rsidR="00306566" w:rsidRDefault="00306566" w:rsidP="00306566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06566" w14:paraId="1C48F8CF" w14:textId="77777777" w:rsidTr="00342CAB">
        <w:tc>
          <w:tcPr>
            <w:tcW w:w="9576" w:type="dxa"/>
            <w:shd w:val="clear" w:color="auto" w:fill="8DB3E2" w:themeFill="text2" w:themeFillTint="66"/>
          </w:tcPr>
          <w:p w14:paraId="3F759103" w14:textId="77777777" w:rsidR="00306566" w:rsidRDefault="00306566" w:rsidP="00342CAB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306566" w:rsidRPr="00957B91" w14:paraId="14174A62" w14:textId="77777777" w:rsidTr="00342CAB">
        <w:tc>
          <w:tcPr>
            <w:tcW w:w="9576" w:type="dxa"/>
          </w:tcPr>
          <w:p w14:paraId="367DD313" w14:textId="4E729008" w:rsidR="00306566" w:rsidRPr="00957B91" w:rsidRDefault="00925F6F" w:rsidP="00342CAB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52741AF4" wp14:editId="24222F05">
                  <wp:extent cx="2387600" cy="1041400"/>
                  <wp:effectExtent l="0" t="0" r="0" b="0"/>
                  <wp:docPr id="16" name="Picture 16" descr="../Screen%20Shot%202018-04-21%20at%208.11.01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Screen%20Shot%202018-04-21%20at%208.11.01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0" cy="104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8D5A35" w14:textId="77777777" w:rsidR="00306566" w:rsidRDefault="00306566" w:rsidP="00306566">
      <w:pPr>
        <w:rPr>
          <w:b/>
          <w:i/>
          <w:sz w:val="28"/>
          <w:szCs w:val="28"/>
        </w:rPr>
      </w:pPr>
    </w:p>
    <w:p w14:paraId="239C228C" w14:textId="77777777" w:rsidR="00925F6F" w:rsidRDefault="00925F6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35CA7D78" w14:textId="6B9FA9A6" w:rsidR="00306566" w:rsidRDefault="00925F6F" w:rsidP="0030656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9-22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06566" w14:paraId="04738E2D" w14:textId="77777777" w:rsidTr="00342CAB">
        <w:tc>
          <w:tcPr>
            <w:tcW w:w="9576" w:type="dxa"/>
            <w:shd w:val="clear" w:color="auto" w:fill="8DB3E2" w:themeFill="text2" w:themeFillTint="66"/>
          </w:tcPr>
          <w:p w14:paraId="343C32BF" w14:textId="77777777" w:rsidR="00306566" w:rsidRDefault="00306566" w:rsidP="00342CAB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306566" w14:paraId="131D4C24" w14:textId="77777777" w:rsidTr="00342CAB">
        <w:tc>
          <w:tcPr>
            <w:tcW w:w="9576" w:type="dxa"/>
          </w:tcPr>
          <w:p w14:paraId="073C2B6B" w14:textId="77777777" w:rsidR="00925F6F" w:rsidRPr="00925F6F" w:rsidRDefault="00925F6F" w:rsidP="00925F6F">
            <w:pPr>
              <w:rPr>
                <w:b/>
                <w:i/>
                <w:sz w:val="28"/>
                <w:szCs w:val="28"/>
              </w:rPr>
            </w:pPr>
            <w:r w:rsidRPr="00925F6F">
              <w:rPr>
                <w:b/>
                <w:i/>
                <w:sz w:val="28"/>
                <w:szCs w:val="28"/>
              </w:rPr>
              <w:t>// Fig</w:t>
            </w:r>
          </w:p>
          <w:p w14:paraId="2A5A5475" w14:textId="77777777" w:rsidR="00925F6F" w:rsidRPr="00925F6F" w:rsidRDefault="00925F6F" w:rsidP="00925F6F">
            <w:pPr>
              <w:rPr>
                <w:b/>
                <w:i/>
                <w:sz w:val="28"/>
                <w:szCs w:val="28"/>
              </w:rPr>
            </w:pPr>
            <w:r w:rsidRPr="00925F6F">
              <w:rPr>
                <w:b/>
                <w:i/>
                <w:sz w:val="28"/>
                <w:szCs w:val="28"/>
              </w:rPr>
              <w:t>// Using function</w:t>
            </w:r>
          </w:p>
          <w:p w14:paraId="6666C2E6" w14:textId="77777777" w:rsidR="00925F6F" w:rsidRPr="00925F6F" w:rsidRDefault="00925F6F" w:rsidP="00925F6F">
            <w:pPr>
              <w:rPr>
                <w:b/>
                <w:i/>
                <w:sz w:val="28"/>
                <w:szCs w:val="28"/>
              </w:rPr>
            </w:pPr>
            <w:r w:rsidRPr="00925F6F">
              <w:rPr>
                <w:b/>
                <w:i/>
                <w:sz w:val="28"/>
                <w:szCs w:val="28"/>
              </w:rPr>
              <w:t>#include &lt;</w:t>
            </w:r>
            <w:proofErr w:type="spellStart"/>
            <w:r w:rsidRPr="00925F6F">
              <w:rPr>
                <w:b/>
                <w:i/>
                <w:sz w:val="28"/>
                <w:szCs w:val="28"/>
              </w:rPr>
              <w:t>stdio.h</w:t>
            </w:r>
            <w:proofErr w:type="spellEnd"/>
            <w:r w:rsidRPr="00925F6F">
              <w:rPr>
                <w:b/>
                <w:i/>
                <w:sz w:val="28"/>
                <w:szCs w:val="28"/>
              </w:rPr>
              <w:t>&gt;</w:t>
            </w:r>
          </w:p>
          <w:p w14:paraId="0F4FECD1" w14:textId="77777777" w:rsidR="00925F6F" w:rsidRPr="00925F6F" w:rsidRDefault="00925F6F" w:rsidP="00925F6F">
            <w:pPr>
              <w:rPr>
                <w:b/>
                <w:i/>
                <w:sz w:val="28"/>
                <w:szCs w:val="28"/>
              </w:rPr>
            </w:pPr>
          </w:p>
          <w:p w14:paraId="083CB9B0" w14:textId="77777777" w:rsidR="00925F6F" w:rsidRPr="00925F6F" w:rsidRDefault="00925F6F" w:rsidP="00925F6F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925F6F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925F6F">
              <w:rPr>
                <w:b/>
                <w:i/>
                <w:sz w:val="28"/>
                <w:szCs w:val="28"/>
              </w:rPr>
              <w:t xml:space="preserve"> main(void)</w:t>
            </w:r>
          </w:p>
          <w:p w14:paraId="1CAC4B6A" w14:textId="77777777" w:rsidR="00925F6F" w:rsidRPr="00925F6F" w:rsidRDefault="00925F6F" w:rsidP="00925F6F">
            <w:pPr>
              <w:rPr>
                <w:b/>
                <w:i/>
                <w:sz w:val="28"/>
                <w:szCs w:val="28"/>
              </w:rPr>
            </w:pPr>
            <w:r w:rsidRPr="00925F6F">
              <w:rPr>
                <w:b/>
                <w:i/>
                <w:sz w:val="28"/>
                <w:szCs w:val="28"/>
              </w:rPr>
              <w:t>{</w:t>
            </w:r>
          </w:p>
          <w:p w14:paraId="18D5D702" w14:textId="77777777" w:rsidR="00925F6F" w:rsidRPr="00925F6F" w:rsidRDefault="00925F6F" w:rsidP="00925F6F">
            <w:pPr>
              <w:rPr>
                <w:b/>
                <w:i/>
                <w:sz w:val="28"/>
                <w:szCs w:val="28"/>
              </w:rPr>
            </w:pPr>
            <w:r w:rsidRPr="00925F6F">
              <w:rPr>
                <w:b/>
                <w:i/>
                <w:sz w:val="28"/>
                <w:szCs w:val="28"/>
              </w:rPr>
              <w:t xml:space="preserve">    char </w:t>
            </w:r>
            <w:proofErr w:type="gramStart"/>
            <w:r w:rsidRPr="00925F6F">
              <w:rPr>
                <w:b/>
                <w:i/>
                <w:sz w:val="28"/>
                <w:szCs w:val="28"/>
              </w:rPr>
              <w:t>z[</w:t>
            </w:r>
            <w:proofErr w:type="gramEnd"/>
            <w:r w:rsidRPr="00925F6F">
              <w:rPr>
                <w:b/>
                <w:i/>
                <w:sz w:val="28"/>
                <w:szCs w:val="28"/>
              </w:rPr>
              <w:t>9];</w:t>
            </w:r>
          </w:p>
          <w:p w14:paraId="5EA635BA" w14:textId="77777777" w:rsidR="00925F6F" w:rsidRPr="00925F6F" w:rsidRDefault="00925F6F" w:rsidP="00925F6F">
            <w:pPr>
              <w:rPr>
                <w:b/>
                <w:i/>
                <w:sz w:val="28"/>
                <w:szCs w:val="28"/>
              </w:rPr>
            </w:pPr>
          </w:p>
          <w:p w14:paraId="2967FDC8" w14:textId="77777777" w:rsidR="00925F6F" w:rsidRPr="00925F6F" w:rsidRDefault="00925F6F" w:rsidP="00925F6F">
            <w:pPr>
              <w:rPr>
                <w:b/>
                <w:i/>
                <w:sz w:val="28"/>
                <w:szCs w:val="28"/>
              </w:rPr>
            </w:pPr>
            <w:r w:rsidRPr="00925F6F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925F6F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925F6F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925F6F">
              <w:rPr>
                <w:b/>
                <w:i/>
                <w:sz w:val="28"/>
                <w:szCs w:val="28"/>
              </w:rPr>
              <w:t>"%s", "Enter string: ");</w:t>
            </w:r>
          </w:p>
          <w:p w14:paraId="157FBA00" w14:textId="77777777" w:rsidR="00925F6F" w:rsidRPr="00925F6F" w:rsidRDefault="00925F6F" w:rsidP="00925F6F">
            <w:pPr>
              <w:rPr>
                <w:b/>
                <w:i/>
                <w:sz w:val="28"/>
                <w:szCs w:val="28"/>
              </w:rPr>
            </w:pPr>
            <w:r w:rsidRPr="00925F6F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r w:rsidRPr="00925F6F">
              <w:rPr>
                <w:b/>
                <w:i/>
                <w:sz w:val="28"/>
                <w:szCs w:val="28"/>
              </w:rPr>
              <w:t>scanf</w:t>
            </w:r>
            <w:proofErr w:type="spellEnd"/>
            <w:r w:rsidRPr="00925F6F">
              <w:rPr>
                <w:b/>
                <w:i/>
                <w:sz w:val="28"/>
                <w:szCs w:val="28"/>
              </w:rPr>
              <w:t>("%8[^</w:t>
            </w:r>
            <w:proofErr w:type="spellStart"/>
            <w:r w:rsidRPr="00925F6F">
              <w:rPr>
                <w:b/>
                <w:i/>
                <w:sz w:val="28"/>
                <w:szCs w:val="28"/>
              </w:rPr>
              <w:t>aeiou</w:t>
            </w:r>
            <w:proofErr w:type="spellEnd"/>
            <w:r w:rsidRPr="00925F6F">
              <w:rPr>
                <w:b/>
                <w:i/>
                <w:sz w:val="28"/>
                <w:szCs w:val="28"/>
              </w:rPr>
              <w:t>]", z);</w:t>
            </w:r>
          </w:p>
          <w:p w14:paraId="600F4B65" w14:textId="77777777" w:rsidR="00925F6F" w:rsidRPr="00925F6F" w:rsidRDefault="00925F6F" w:rsidP="00925F6F">
            <w:pPr>
              <w:rPr>
                <w:b/>
                <w:i/>
                <w:sz w:val="28"/>
                <w:szCs w:val="28"/>
              </w:rPr>
            </w:pPr>
          </w:p>
          <w:p w14:paraId="45CC40C6" w14:textId="77777777" w:rsidR="00925F6F" w:rsidRPr="00925F6F" w:rsidRDefault="00925F6F" w:rsidP="00925F6F">
            <w:pPr>
              <w:rPr>
                <w:b/>
                <w:i/>
                <w:sz w:val="28"/>
                <w:szCs w:val="28"/>
              </w:rPr>
            </w:pPr>
            <w:r w:rsidRPr="00925F6F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925F6F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925F6F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925F6F">
              <w:rPr>
                <w:b/>
                <w:i/>
                <w:sz w:val="28"/>
                <w:szCs w:val="28"/>
              </w:rPr>
              <w:t>"The input was \"%s\"\n", z);</w:t>
            </w:r>
          </w:p>
          <w:p w14:paraId="47DDD906" w14:textId="77777777" w:rsidR="00925F6F" w:rsidRPr="00925F6F" w:rsidRDefault="00925F6F" w:rsidP="00925F6F">
            <w:pPr>
              <w:rPr>
                <w:b/>
                <w:i/>
                <w:sz w:val="28"/>
                <w:szCs w:val="28"/>
              </w:rPr>
            </w:pPr>
            <w:r w:rsidRPr="00925F6F">
              <w:rPr>
                <w:b/>
                <w:i/>
                <w:sz w:val="28"/>
                <w:szCs w:val="28"/>
              </w:rPr>
              <w:t>}</w:t>
            </w:r>
          </w:p>
          <w:p w14:paraId="6021FE15" w14:textId="77777777" w:rsidR="00306566" w:rsidRDefault="00306566" w:rsidP="00342CAB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65FEB2C1" w14:textId="77777777" w:rsidR="00306566" w:rsidRDefault="00306566" w:rsidP="00306566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06566" w14:paraId="1B7538FE" w14:textId="77777777" w:rsidTr="00342CAB">
        <w:tc>
          <w:tcPr>
            <w:tcW w:w="9576" w:type="dxa"/>
            <w:shd w:val="clear" w:color="auto" w:fill="8DB3E2" w:themeFill="text2" w:themeFillTint="66"/>
          </w:tcPr>
          <w:p w14:paraId="771C805C" w14:textId="77777777" w:rsidR="00306566" w:rsidRDefault="00306566" w:rsidP="00342CAB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306566" w:rsidRPr="00957B91" w14:paraId="699987A4" w14:textId="77777777" w:rsidTr="00342CAB">
        <w:tc>
          <w:tcPr>
            <w:tcW w:w="9576" w:type="dxa"/>
          </w:tcPr>
          <w:p w14:paraId="7B182D94" w14:textId="7965CACD" w:rsidR="00306566" w:rsidRPr="00957B91" w:rsidRDefault="00925F6F" w:rsidP="00342CAB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19A29374" wp14:editId="2C59502E">
                  <wp:extent cx="2044700" cy="1041400"/>
                  <wp:effectExtent l="0" t="0" r="12700" b="0"/>
                  <wp:docPr id="17" name="Picture 17" descr="../Screen%20Shot%202018-04-21%20at%208.12.03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Screen%20Shot%202018-04-21%20at%208.12.03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700" cy="104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68373A" w14:textId="77777777" w:rsidR="00306566" w:rsidRDefault="00306566">
      <w:pPr>
        <w:rPr>
          <w:i/>
          <w:sz w:val="24"/>
          <w:szCs w:val="24"/>
        </w:rPr>
      </w:pPr>
    </w:p>
    <w:p w14:paraId="42F5A0B6" w14:textId="77777777" w:rsidR="00A87B88" w:rsidRDefault="00A87B8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544E9A3D" w14:textId="36C1C6D5" w:rsidR="008B7EE2" w:rsidRDefault="00925F6F" w:rsidP="008B7EE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9-23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B7EE2" w14:paraId="585A3CD0" w14:textId="77777777" w:rsidTr="00342CAB">
        <w:trPr>
          <w:trHeight w:val="395"/>
        </w:trPr>
        <w:tc>
          <w:tcPr>
            <w:tcW w:w="9576" w:type="dxa"/>
            <w:shd w:val="clear" w:color="auto" w:fill="8DB3E2" w:themeFill="text2" w:themeFillTint="66"/>
          </w:tcPr>
          <w:p w14:paraId="6680055A" w14:textId="77777777" w:rsidR="008B7EE2" w:rsidRDefault="008B7EE2" w:rsidP="00342CAB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8B7EE2" w14:paraId="46223563" w14:textId="77777777" w:rsidTr="00342CAB">
        <w:tc>
          <w:tcPr>
            <w:tcW w:w="9576" w:type="dxa"/>
          </w:tcPr>
          <w:p w14:paraId="56AF6B17" w14:textId="77777777" w:rsidR="00A87B88" w:rsidRPr="00A87B88" w:rsidRDefault="00A87B88" w:rsidP="00A87B88">
            <w:pPr>
              <w:rPr>
                <w:b/>
                <w:i/>
                <w:sz w:val="28"/>
                <w:szCs w:val="28"/>
              </w:rPr>
            </w:pPr>
            <w:r w:rsidRPr="00A87B88">
              <w:rPr>
                <w:b/>
                <w:i/>
                <w:sz w:val="28"/>
                <w:szCs w:val="28"/>
              </w:rPr>
              <w:t>// Fig</w:t>
            </w:r>
          </w:p>
          <w:p w14:paraId="22AC46EC" w14:textId="77777777" w:rsidR="00A87B88" w:rsidRPr="00A87B88" w:rsidRDefault="00A87B88" w:rsidP="00A87B88">
            <w:pPr>
              <w:rPr>
                <w:b/>
                <w:i/>
                <w:sz w:val="28"/>
                <w:szCs w:val="28"/>
              </w:rPr>
            </w:pPr>
            <w:r w:rsidRPr="00A87B88">
              <w:rPr>
                <w:b/>
                <w:i/>
                <w:sz w:val="28"/>
                <w:szCs w:val="28"/>
              </w:rPr>
              <w:t>// Using function</w:t>
            </w:r>
          </w:p>
          <w:p w14:paraId="46297EFC" w14:textId="77777777" w:rsidR="00A87B88" w:rsidRPr="00A87B88" w:rsidRDefault="00A87B88" w:rsidP="00A87B88">
            <w:pPr>
              <w:rPr>
                <w:b/>
                <w:i/>
                <w:sz w:val="28"/>
                <w:szCs w:val="28"/>
              </w:rPr>
            </w:pPr>
            <w:r w:rsidRPr="00A87B88">
              <w:rPr>
                <w:b/>
                <w:i/>
                <w:sz w:val="28"/>
                <w:szCs w:val="28"/>
              </w:rPr>
              <w:t>#include &lt;</w:t>
            </w:r>
            <w:proofErr w:type="spellStart"/>
            <w:r w:rsidRPr="00A87B88">
              <w:rPr>
                <w:b/>
                <w:i/>
                <w:sz w:val="28"/>
                <w:szCs w:val="28"/>
              </w:rPr>
              <w:t>stdio.h</w:t>
            </w:r>
            <w:proofErr w:type="spellEnd"/>
            <w:r w:rsidRPr="00A87B88">
              <w:rPr>
                <w:b/>
                <w:i/>
                <w:sz w:val="28"/>
                <w:szCs w:val="28"/>
              </w:rPr>
              <w:t>&gt;</w:t>
            </w:r>
          </w:p>
          <w:p w14:paraId="40F96CAD" w14:textId="77777777" w:rsidR="00A87B88" w:rsidRPr="00A87B88" w:rsidRDefault="00A87B88" w:rsidP="00A87B88">
            <w:pPr>
              <w:rPr>
                <w:b/>
                <w:i/>
                <w:sz w:val="28"/>
                <w:szCs w:val="28"/>
              </w:rPr>
            </w:pPr>
          </w:p>
          <w:p w14:paraId="3BCB0E9A" w14:textId="77777777" w:rsidR="00A87B88" w:rsidRPr="00A87B88" w:rsidRDefault="00A87B88" w:rsidP="00A87B88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A87B88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A87B88">
              <w:rPr>
                <w:b/>
                <w:i/>
                <w:sz w:val="28"/>
                <w:szCs w:val="28"/>
              </w:rPr>
              <w:t xml:space="preserve"> main(void)</w:t>
            </w:r>
          </w:p>
          <w:p w14:paraId="77FBF70B" w14:textId="77777777" w:rsidR="00A87B88" w:rsidRPr="00A87B88" w:rsidRDefault="00A87B88" w:rsidP="00A87B88">
            <w:pPr>
              <w:rPr>
                <w:b/>
                <w:i/>
                <w:sz w:val="28"/>
                <w:szCs w:val="28"/>
              </w:rPr>
            </w:pPr>
            <w:r w:rsidRPr="00A87B88">
              <w:rPr>
                <w:b/>
                <w:i/>
                <w:sz w:val="28"/>
                <w:szCs w:val="28"/>
              </w:rPr>
              <w:t>{</w:t>
            </w:r>
          </w:p>
          <w:p w14:paraId="18415DAE" w14:textId="77777777" w:rsidR="00A87B88" w:rsidRPr="00A87B88" w:rsidRDefault="00A87B88" w:rsidP="00A87B88">
            <w:pPr>
              <w:rPr>
                <w:b/>
                <w:i/>
                <w:sz w:val="28"/>
                <w:szCs w:val="28"/>
              </w:rPr>
            </w:pPr>
            <w:r w:rsidRPr="00A87B88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r w:rsidRPr="00A87B88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A87B88">
              <w:rPr>
                <w:b/>
                <w:i/>
                <w:sz w:val="28"/>
                <w:szCs w:val="28"/>
              </w:rPr>
              <w:t xml:space="preserve"> x;</w:t>
            </w:r>
          </w:p>
          <w:p w14:paraId="1EB39948" w14:textId="77777777" w:rsidR="00A87B88" w:rsidRPr="00A87B88" w:rsidRDefault="00A87B88" w:rsidP="00A87B88">
            <w:pPr>
              <w:rPr>
                <w:b/>
                <w:i/>
                <w:sz w:val="28"/>
                <w:szCs w:val="28"/>
              </w:rPr>
            </w:pPr>
            <w:r w:rsidRPr="00A87B88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r w:rsidRPr="00A87B88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A87B88">
              <w:rPr>
                <w:b/>
                <w:i/>
                <w:sz w:val="28"/>
                <w:szCs w:val="28"/>
              </w:rPr>
              <w:t xml:space="preserve"> y;</w:t>
            </w:r>
          </w:p>
          <w:p w14:paraId="6B0C140E" w14:textId="77777777" w:rsidR="00A87B88" w:rsidRPr="00A87B88" w:rsidRDefault="00A87B88" w:rsidP="00A87B88">
            <w:pPr>
              <w:rPr>
                <w:b/>
                <w:i/>
                <w:sz w:val="28"/>
                <w:szCs w:val="28"/>
              </w:rPr>
            </w:pPr>
          </w:p>
          <w:p w14:paraId="496A4011" w14:textId="77777777" w:rsidR="00A87B88" w:rsidRPr="00A87B88" w:rsidRDefault="00A87B88" w:rsidP="00A87B88">
            <w:pPr>
              <w:rPr>
                <w:b/>
                <w:i/>
                <w:sz w:val="28"/>
                <w:szCs w:val="28"/>
              </w:rPr>
            </w:pPr>
            <w:r w:rsidRPr="00A87B88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A87B88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A87B88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A87B88">
              <w:rPr>
                <w:b/>
                <w:i/>
                <w:sz w:val="28"/>
                <w:szCs w:val="28"/>
              </w:rPr>
              <w:t>"%s", "Enter a six digit integer: ");</w:t>
            </w:r>
          </w:p>
          <w:p w14:paraId="0C28A412" w14:textId="77777777" w:rsidR="00A87B88" w:rsidRPr="00A87B88" w:rsidRDefault="00A87B88" w:rsidP="00A87B88">
            <w:pPr>
              <w:rPr>
                <w:b/>
                <w:i/>
                <w:sz w:val="28"/>
                <w:szCs w:val="28"/>
              </w:rPr>
            </w:pPr>
            <w:r w:rsidRPr="00A87B88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A87B88">
              <w:rPr>
                <w:b/>
                <w:i/>
                <w:sz w:val="28"/>
                <w:szCs w:val="28"/>
              </w:rPr>
              <w:t>scanf</w:t>
            </w:r>
            <w:proofErr w:type="spellEnd"/>
            <w:r w:rsidRPr="00A87B88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A87B88">
              <w:rPr>
                <w:b/>
                <w:i/>
                <w:sz w:val="28"/>
                <w:szCs w:val="28"/>
              </w:rPr>
              <w:t>"%2d%d", &amp;x, &amp;y);</w:t>
            </w:r>
          </w:p>
          <w:p w14:paraId="0E2AFC7E" w14:textId="77777777" w:rsidR="00A87B88" w:rsidRPr="00A87B88" w:rsidRDefault="00A87B88" w:rsidP="00A87B88">
            <w:pPr>
              <w:rPr>
                <w:b/>
                <w:i/>
                <w:sz w:val="28"/>
                <w:szCs w:val="28"/>
              </w:rPr>
            </w:pPr>
          </w:p>
          <w:p w14:paraId="222518DC" w14:textId="77777777" w:rsidR="00A87B88" w:rsidRPr="00A87B88" w:rsidRDefault="00A87B88" w:rsidP="00A87B88">
            <w:pPr>
              <w:rPr>
                <w:b/>
                <w:i/>
                <w:sz w:val="28"/>
                <w:szCs w:val="28"/>
              </w:rPr>
            </w:pPr>
            <w:r w:rsidRPr="00A87B88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A87B88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A87B88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A87B88">
              <w:rPr>
                <w:b/>
                <w:i/>
                <w:sz w:val="28"/>
                <w:szCs w:val="28"/>
              </w:rPr>
              <w:t>"The integers input were %d and %d\n", x, y);</w:t>
            </w:r>
          </w:p>
          <w:p w14:paraId="04377469" w14:textId="77777777" w:rsidR="00A87B88" w:rsidRPr="00A87B88" w:rsidRDefault="00A87B88" w:rsidP="00A87B88">
            <w:pPr>
              <w:rPr>
                <w:b/>
                <w:i/>
                <w:sz w:val="28"/>
                <w:szCs w:val="28"/>
              </w:rPr>
            </w:pPr>
            <w:r w:rsidRPr="00A87B88">
              <w:rPr>
                <w:b/>
                <w:i/>
                <w:sz w:val="28"/>
                <w:szCs w:val="28"/>
              </w:rPr>
              <w:t>}</w:t>
            </w:r>
          </w:p>
          <w:p w14:paraId="18DBDFB7" w14:textId="77777777" w:rsidR="008B7EE2" w:rsidRDefault="008B7EE2" w:rsidP="00342CAB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296702DD" w14:textId="77777777" w:rsidR="008B7EE2" w:rsidRDefault="008B7EE2" w:rsidP="008B7EE2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B7EE2" w14:paraId="576B6444" w14:textId="77777777" w:rsidTr="00342CAB">
        <w:tc>
          <w:tcPr>
            <w:tcW w:w="9576" w:type="dxa"/>
            <w:shd w:val="clear" w:color="auto" w:fill="8DB3E2" w:themeFill="text2" w:themeFillTint="66"/>
          </w:tcPr>
          <w:p w14:paraId="6FE5A156" w14:textId="77777777" w:rsidR="008B7EE2" w:rsidRDefault="008B7EE2" w:rsidP="00342CAB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8B7EE2" w:rsidRPr="00957B91" w14:paraId="6672488B" w14:textId="77777777" w:rsidTr="00342CAB">
        <w:tc>
          <w:tcPr>
            <w:tcW w:w="9576" w:type="dxa"/>
          </w:tcPr>
          <w:p w14:paraId="4DF260A4" w14:textId="65603442" w:rsidR="008B7EE2" w:rsidRPr="00957B91" w:rsidRDefault="00A87B88" w:rsidP="00342CAB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793DCB23" wp14:editId="13A96A50">
                  <wp:extent cx="3289300" cy="1028700"/>
                  <wp:effectExtent l="0" t="0" r="12700" b="12700"/>
                  <wp:docPr id="18" name="Picture 18" descr="../Screen%20Shot%202018-04-21%20at%208.17.45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Screen%20Shot%202018-04-21%20at%208.17.45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55FBF3" w14:textId="77777777" w:rsidR="008B7EE2" w:rsidRDefault="008B7EE2" w:rsidP="008B7EE2">
      <w:pPr>
        <w:jc w:val="center"/>
        <w:rPr>
          <w:b/>
          <w:i/>
          <w:sz w:val="28"/>
          <w:szCs w:val="28"/>
        </w:rPr>
      </w:pPr>
    </w:p>
    <w:p w14:paraId="36E670DA" w14:textId="77777777" w:rsidR="00A87B88" w:rsidRDefault="00A87B8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02AF71FF" w14:textId="77D571F4" w:rsidR="008B7EE2" w:rsidRDefault="00A87B88" w:rsidP="008B7EE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9</w:t>
      </w:r>
      <w:r w:rsidR="008B7EE2">
        <w:rPr>
          <w:b/>
          <w:i/>
          <w:sz w:val="28"/>
          <w:szCs w:val="28"/>
        </w:rPr>
        <w:t>-</w:t>
      </w:r>
      <w:r>
        <w:rPr>
          <w:b/>
          <w:i/>
          <w:sz w:val="28"/>
          <w:szCs w:val="28"/>
        </w:rPr>
        <w:t>2</w:t>
      </w:r>
      <w:r w:rsidR="008B7EE2">
        <w:rPr>
          <w:b/>
          <w:i/>
          <w:sz w:val="28"/>
          <w:szCs w:val="28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B7EE2" w14:paraId="7CD4E111" w14:textId="77777777" w:rsidTr="00342CAB">
        <w:tc>
          <w:tcPr>
            <w:tcW w:w="9576" w:type="dxa"/>
            <w:shd w:val="clear" w:color="auto" w:fill="8DB3E2" w:themeFill="text2" w:themeFillTint="66"/>
          </w:tcPr>
          <w:p w14:paraId="1FB4F983" w14:textId="77777777" w:rsidR="008B7EE2" w:rsidRDefault="008B7EE2" w:rsidP="00342CAB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8B7EE2" w14:paraId="4BA835F4" w14:textId="77777777" w:rsidTr="00342CAB">
        <w:tc>
          <w:tcPr>
            <w:tcW w:w="9576" w:type="dxa"/>
          </w:tcPr>
          <w:p w14:paraId="18CB2FA2" w14:textId="77777777" w:rsidR="0016345A" w:rsidRPr="0016345A" w:rsidRDefault="0016345A" w:rsidP="0016345A">
            <w:pPr>
              <w:rPr>
                <w:b/>
                <w:i/>
                <w:sz w:val="28"/>
                <w:szCs w:val="28"/>
              </w:rPr>
            </w:pPr>
            <w:r w:rsidRPr="0016345A">
              <w:rPr>
                <w:b/>
                <w:i/>
                <w:sz w:val="28"/>
                <w:szCs w:val="28"/>
              </w:rPr>
              <w:t>// Fig</w:t>
            </w:r>
          </w:p>
          <w:p w14:paraId="45EF0DB4" w14:textId="77777777" w:rsidR="0016345A" w:rsidRPr="0016345A" w:rsidRDefault="0016345A" w:rsidP="0016345A">
            <w:pPr>
              <w:rPr>
                <w:b/>
                <w:i/>
                <w:sz w:val="28"/>
                <w:szCs w:val="28"/>
              </w:rPr>
            </w:pPr>
            <w:r w:rsidRPr="0016345A">
              <w:rPr>
                <w:b/>
                <w:i/>
                <w:sz w:val="28"/>
                <w:szCs w:val="28"/>
              </w:rPr>
              <w:t>// Using function</w:t>
            </w:r>
          </w:p>
          <w:p w14:paraId="7EED808A" w14:textId="77777777" w:rsidR="0016345A" w:rsidRPr="0016345A" w:rsidRDefault="0016345A" w:rsidP="0016345A">
            <w:pPr>
              <w:rPr>
                <w:b/>
                <w:i/>
                <w:sz w:val="28"/>
                <w:szCs w:val="28"/>
              </w:rPr>
            </w:pPr>
            <w:r w:rsidRPr="0016345A">
              <w:rPr>
                <w:b/>
                <w:i/>
                <w:sz w:val="28"/>
                <w:szCs w:val="28"/>
              </w:rPr>
              <w:t>#include &lt;</w:t>
            </w:r>
            <w:proofErr w:type="spellStart"/>
            <w:r w:rsidRPr="0016345A">
              <w:rPr>
                <w:b/>
                <w:i/>
                <w:sz w:val="28"/>
                <w:szCs w:val="28"/>
              </w:rPr>
              <w:t>stdio.h</w:t>
            </w:r>
            <w:proofErr w:type="spellEnd"/>
            <w:r w:rsidRPr="0016345A">
              <w:rPr>
                <w:b/>
                <w:i/>
                <w:sz w:val="28"/>
                <w:szCs w:val="28"/>
              </w:rPr>
              <w:t>&gt;</w:t>
            </w:r>
          </w:p>
          <w:p w14:paraId="78691947" w14:textId="77777777" w:rsidR="0016345A" w:rsidRPr="0016345A" w:rsidRDefault="0016345A" w:rsidP="0016345A">
            <w:pPr>
              <w:rPr>
                <w:b/>
                <w:i/>
                <w:sz w:val="28"/>
                <w:szCs w:val="28"/>
              </w:rPr>
            </w:pPr>
          </w:p>
          <w:p w14:paraId="72FBAF67" w14:textId="77777777" w:rsidR="0016345A" w:rsidRPr="0016345A" w:rsidRDefault="0016345A" w:rsidP="0016345A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16345A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16345A">
              <w:rPr>
                <w:b/>
                <w:i/>
                <w:sz w:val="28"/>
                <w:szCs w:val="28"/>
              </w:rPr>
              <w:t xml:space="preserve"> main(void)</w:t>
            </w:r>
          </w:p>
          <w:p w14:paraId="3C84F0F0" w14:textId="77777777" w:rsidR="0016345A" w:rsidRPr="0016345A" w:rsidRDefault="0016345A" w:rsidP="0016345A">
            <w:pPr>
              <w:rPr>
                <w:b/>
                <w:i/>
                <w:sz w:val="28"/>
                <w:szCs w:val="28"/>
              </w:rPr>
            </w:pPr>
            <w:r w:rsidRPr="0016345A">
              <w:rPr>
                <w:b/>
                <w:i/>
                <w:sz w:val="28"/>
                <w:szCs w:val="28"/>
              </w:rPr>
              <w:t>{</w:t>
            </w:r>
          </w:p>
          <w:p w14:paraId="531BFE07" w14:textId="77777777" w:rsidR="0016345A" w:rsidRPr="0016345A" w:rsidRDefault="0016345A" w:rsidP="0016345A">
            <w:pPr>
              <w:rPr>
                <w:b/>
                <w:i/>
                <w:sz w:val="28"/>
                <w:szCs w:val="28"/>
              </w:rPr>
            </w:pPr>
            <w:r w:rsidRPr="0016345A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r w:rsidRPr="0016345A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16345A">
              <w:rPr>
                <w:b/>
                <w:i/>
                <w:sz w:val="28"/>
                <w:szCs w:val="28"/>
              </w:rPr>
              <w:t xml:space="preserve"> month = 0;</w:t>
            </w:r>
          </w:p>
          <w:p w14:paraId="73ED4063" w14:textId="77777777" w:rsidR="0016345A" w:rsidRPr="0016345A" w:rsidRDefault="0016345A" w:rsidP="0016345A">
            <w:pPr>
              <w:rPr>
                <w:b/>
                <w:i/>
                <w:sz w:val="28"/>
                <w:szCs w:val="28"/>
              </w:rPr>
            </w:pPr>
            <w:r w:rsidRPr="0016345A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r w:rsidRPr="0016345A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16345A">
              <w:rPr>
                <w:b/>
                <w:i/>
                <w:sz w:val="28"/>
                <w:szCs w:val="28"/>
              </w:rPr>
              <w:t xml:space="preserve"> day = 0;</w:t>
            </w:r>
          </w:p>
          <w:p w14:paraId="6FCBFABE" w14:textId="77777777" w:rsidR="0016345A" w:rsidRPr="0016345A" w:rsidRDefault="0016345A" w:rsidP="0016345A">
            <w:pPr>
              <w:rPr>
                <w:b/>
                <w:i/>
                <w:sz w:val="28"/>
                <w:szCs w:val="28"/>
              </w:rPr>
            </w:pPr>
            <w:r w:rsidRPr="0016345A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r w:rsidRPr="0016345A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16345A">
              <w:rPr>
                <w:b/>
                <w:i/>
                <w:sz w:val="28"/>
                <w:szCs w:val="28"/>
              </w:rPr>
              <w:t xml:space="preserve"> year = 0;</w:t>
            </w:r>
          </w:p>
          <w:p w14:paraId="7F5F30B3" w14:textId="77777777" w:rsidR="0016345A" w:rsidRPr="0016345A" w:rsidRDefault="0016345A" w:rsidP="0016345A">
            <w:pPr>
              <w:rPr>
                <w:b/>
                <w:i/>
                <w:sz w:val="28"/>
                <w:szCs w:val="28"/>
              </w:rPr>
            </w:pPr>
            <w:r w:rsidRPr="0016345A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6345A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16345A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16345A">
              <w:rPr>
                <w:b/>
                <w:i/>
                <w:sz w:val="28"/>
                <w:szCs w:val="28"/>
              </w:rPr>
              <w:t>"%s", "Enter a date in the form mm-</w:t>
            </w:r>
            <w:proofErr w:type="spellStart"/>
            <w:r w:rsidRPr="0016345A">
              <w:rPr>
                <w:b/>
                <w:i/>
                <w:sz w:val="28"/>
                <w:szCs w:val="28"/>
              </w:rPr>
              <w:t>dd</w:t>
            </w:r>
            <w:proofErr w:type="spellEnd"/>
            <w:r w:rsidRPr="0016345A">
              <w:rPr>
                <w:b/>
                <w:i/>
                <w:sz w:val="28"/>
                <w:szCs w:val="28"/>
              </w:rPr>
              <w:t>-</w:t>
            </w:r>
            <w:proofErr w:type="spellStart"/>
            <w:r w:rsidRPr="0016345A">
              <w:rPr>
                <w:b/>
                <w:i/>
                <w:sz w:val="28"/>
                <w:szCs w:val="28"/>
              </w:rPr>
              <w:t>yyyy</w:t>
            </w:r>
            <w:proofErr w:type="spellEnd"/>
            <w:r w:rsidRPr="0016345A">
              <w:rPr>
                <w:b/>
                <w:i/>
                <w:sz w:val="28"/>
                <w:szCs w:val="28"/>
              </w:rPr>
              <w:t>: ");</w:t>
            </w:r>
          </w:p>
          <w:p w14:paraId="01DC2F9A" w14:textId="77777777" w:rsidR="0016345A" w:rsidRPr="0016345A" w:rsidRDefault="0016345A" w:rsidP="0016345A">
            <w:pPr>
              <w:rPr>
                <w:b/>
                <w:i/>
                <w:sz w:val="28"/>
                <w:szCs w:val="28"/>
              </w:rPr>
            </w:pPr>
            <w:r w:rsidRPr="0016345A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6345A">
              <w:rPr>
                <w:b/>
                <w:i/>
                <w:sz w:val="28"/>
                <w:szCs w:val="28"/>
              </w:rPr>
              <w:t>scanf</w:t>
            </w:r>
            <w:proofErr w:type="spellEnd"/>
            <w:r w:rsidRPr="0016345A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16345A">
              <w:rPr>
                <w:b/>
                <w:i/>
                <w:sz w:val="28"/>
                <w:szCs w:val="28"/>
              </w:rPr>
              <w:t>"%d%*</w:t>
            </w:r>
            <w:proofErr w:type="spellStart"/>
            <w:r w:rsidRPr="0016345A">
              <w:rPr>
                <w:b/>
                <w:i/>
                <w:sz w:val="28"/>
                <w:szCs w:val="28"/>
              </w:rPr>
              <w:t>c%d</w:t>
            </w:r>
            <w:proofErr w:type="spellEnd"/>
            <w:r w:rsidRPr="0016345A">
              <w:rPr>
                <w:b/>
                <w:i/>
                <w:sz w:val="28"/>
                <w:szCs w:val="28"/>
              </w:rPr>
              <w:t>%*</w:t>
            </w:r>
            <w:proofErr w:type="spellStart"/>
            <w:r w:rsidRPr="0016345A">
              <w:rPr>
                <w:b/>
                <w:i/>
                <w:sz w:val="28"/>
                <w:szCs w:val="28"/>
              </w:rPr>
              <w:t>c%d</w:t>
            </w:r>
            <w:proofErr w:type="spellEnd"/>
            <w:r w:rsidRPr="0016345A">
              <w:rPr>
                <w:b/>
                <w:i/>
                <w:sz w:val="28"/>
                <w:szCs w:val="28"/>
              </w:rPr>
              <w:t>", &amp;month, &amp;day, &amp;year);</w:t>
            </w:r>
          </w:p>
          <w:p w14:paraId="771AE210" w14:textId="77777777" w:rsidR="0016345A" w:rsidRPr="0016345A" w:rsidRDefault="0016345A" w:rsidP="0016345A">
            <w:pPr>
              <w:rPr>
                <w:b/>
                <w:i/>
                <w:sz w:val="28"/>
                <w:szCs w:val="28"/>
              </w:rPr>
            </w:pPr>
            <w:r w:rsidRPr="0016345A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6345A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16345A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16345A">
              <w:rPr>
                <w:b/>
                <w:i/>
                <w:sz w:val="28"/>
                <w:szCs w:val="28"/>
              </w:rPr>
              <w:t>"month = %d day = %d year = %d\n\n", month, day, year);</w:t>
            </w:r>
          </w:p>
          <w:p w14:paraId="5D5F65B7" w14:textId="77777777" w:rsidR="0016345A" w:rsidRPr="0016345A" w:rsidRDefault="0016345A" w:rsidP="0016345A">
            <w:pPr>
              <w:rPr>
                <w:b/>
                <w:i/>
                <w:sz w:val="28"/>
                <w:szCs w:val="28"/>
              </w:rPr>
            </w:pPr>
          </w:p>
          <w:p w14:paraId="2FCE0F99" w14:textId="77777777" w:rsidR="0016345A" w:rsidRPr="0016345A" w:rsidRDefault="0016345A" w:rsidP="0016345A">
            <w:pPr>
              <w:rPr>
                <w:b/>
                <w:i/>
                <w:sz w:val="28"/>
                <w:szCs w:val="28"/>
              </w:rPr>
            </w:pPr>
            <w:r w:rsidRPr="0016345A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6345A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16345A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16345A">
              <w:rPr>
                <w:b/>
                <w:i/>
                <w:sz w:val="28"/>
                <w:szCs w:val="28"/>
              </w:rPr>
              <w:t>"%s", "Enter a date in the form mm/</w:t>
            </w:r>
            <w:proofErr w:type="spellStart"/>
            <w:r w:rsidRPr="0016345A">
              <w:rPr>
                <w:b/>
                <w:i/>
                <w:sz w:val="28"/>
                <w:szCs w:val="28"/>
              </w:rPr>
              <w:t>dd</w:t>
            </w:r>
            <w:proofErr w:type="spellEnd"/>
            <w:r w:rsidRPr="0016345A">
              <w:rPr>
                <w:b/>
                <w:i/>
                <w:sz w:val="28"/>
                <w:szCs w:val="28"/>
              </w:rPr>
              <w:t>/</w:t>
            </w:r>
            <w:proofErr w:type="spellStart"/>
            <w:r w:rsidRPr="0016345A">
              <w:rPr>
                <w:b/>
                <w:i/>
                <w:sz w:val="28"/>
                <w:szCs w:val="28"/>
              </w:rPr>
              <w:t>yyyy</w:t>
            </w:r>
            <w:proofErr w:type="spellEnd"/>
            <w:r w:rsidRPr="0016345A">
              <w:rPr>
                <w:b/>
                <w:i/>
                <w:sz w:val="28"/>
                <w:szCs w:val="28"/>
              </w:rPr>
              <w:t>: ");</w:t>
            </w:r>
          </w:p>
          <w:p w14:paraId="0F392C90" w14:textId="77777777" w:rsidR="0016345A" w:rsidRPr="0016345A" w:rsidRDefault="0016345A" w:rsidP="0016345A">
            <w:pPr>
              <w:rPr>
                <w:b/>
                <w:i/>
                <w:sz w:val="28"/>
                <w:szCs w:val="28"/>
              </w:rPr>
            </w:pPr>
            <w:r w:rsidRPr="0016345A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6345A">
              <w:rPr>
                <w:b/>
                <w:i/>
                <w:sz w:val="28"/>
                <w:szCs w:val="28"/>
              </w:rPr>
              <w:t>scanf</w:t>
            </w:r>
            <w:proofErr w:type="spellEnd"/>
            <w:r w:rsidRPr="0016345A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16345A">
              <w:rPr>
                <w:b/>
                <w:i/>
                <w:sz w:val="28"/>
                <w:szCs w:val="28"/>
              </w:rPr>
              <w:t>"%d%*</w:t>
            </w:r>
            <w:proofErr w:type="spellStart"/>
            <w:r w:rsidRPr="0016345A">
              <w:rPr>
                <w:b/>
                <w:i/>
                <w:sz w:val="28"/>
                <w:szCs w:val="28"/>
              </w:rPr>
              <w:t>c%d</w:t>
            </w:r>
            <w:proofErr w:type="spellEnd"/>
            <w:r w:rsidRPr="0016345A">
              <w:rPr>
                <w:b/>
                <w:i/>
                <w:sz w:val="28"/>
                <w:szCs w:val="28"/>
              </w:rPr>
              <w:t>%*</w:t>
            </w:r>
            <w:proofErr w:type="spellStart"/>
            <w:r w:rsidRPr="0016345A">
              <w:rPr>
                <w:b/>
                <w:i/>
                <w:sz w:val="28"/>
                <w:szCs w:val="28"/>
              </w:rPr>
              <w:t>c%d</w:t>
            </w:r>
            <w:proofErr w:type="spellEnd"/>
            <w:r w:rsidRPr="0016345A">
              <w:rPr>
                <w:b/>
                <w:i/>
                <w:sz w:val="28"/>
                <w:szCs w:val="28"/>
              </w:rPr>
              <w:t>", &amp;month, &amp;day, &amp;year);</w:t>
            </w:r>
          </w:p>
          <w:p w14:paraId="1F6F4AD5" w14:textId="77777777" w:rsidR="0016345A" w:rsidRPr="0016345A" w:rsidRDefault="0016345A" w:rsidP="0016345A">
            <w:pPr>
              <w:rPr>
                <w:b/>
                <w:i/>
                <w:sz w:val="28"/>
                <w:szCs w:val="28"/>
              </w:rPr>
            </w:pPr>
            <w:r w:rsidRPr="0016345A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6345A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16345A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16345A">
              <w:rPr>
                <w:b/>
                <w:i/>
                <w:sz w:val="28"/>
                <w:szCs w:val="28"/>
              </w:rPr>
              <w:t>"month = %d day = %d year = %d\n", month, day, year);</w:t>
            </w:r>
          </w:p>
          <w:p w14:paraId="0B96A1E7" w14:textId="77777777" w:rsidR="0016345A" w:rsidRPr="0016345A" w:rsidRDefault="0016345A" w:rsidP="0016345A">
            <w:pPr>
              <w:rPr>
                <w:b/>
                <w:i/>
                <w:sz w:val="28"/>
                <w:szCs w:val="28"/>
              </w:rPr>
            </w:pPr>
            <w:r w:rsidRPr="0016345A">
              <w:rPr>
                <w:b/>
                <w:i/>
                <w:sz w:val="28"/>
                <w:szCs w:val="28"/>
              </w:rPr>
              <w:t>}</w:t>
            </w:r>
          </w:p>
          <w:p w14:paraId="0DCB4F27" w14:textId="77777777" w:rsidR="008B7EE2" w:rsidRDefault="008B7EE2" w:rsidP="00342CAB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0F2AA09E" w14:textId="77777777" w:rsidR="008B7EE2" w:rsidRDefault="008B7EE2" w:rsidP="008B7EE2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B7EE2" w14:paraId="20D2054E" w14:textId="77777777" w:rsidTr="0016345A">
        <w:trPr>
          <w:trHeight w:val="386"/>
        </w:trPr>
        <w:tc>
          <w:tcPr>
            <w:tcW w:w="9576" w:type="dxa"/>
            <w:shd w:val="clear" w:color="auto" w:fill="8DB3E2" w:themeFill="text2" w:themeFillTint="66"/>
          </w:tcPr>
          <w:p w14:paraId="7160921B" w14:textId="77777777" w:rsidR="008B7EE2" w:rsidRDefault="008B7EE2" w:rsidP="00342CAB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8B7EE2" w:rsidRPr="00957B91" w14:paraId="20EECE9D" w14:textId="77777777" w:rsidTr="00342CAB">
        <w:tc>
          <w:tcPr>
            <w:tcW w:w="9576" w:type="dxa"/>
          </w:tcPr>
          <w:p w14:paraId="34223F9A" w14:textId="10D987AA" w:rsidR="008B7EE2" w:rsidRPr="00957B91" w:rsidRDefault="0016345A" w:rsidP="00342CAB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6DD2D19A" wp14:editId="0103FBA5">
                  <wp:extent cx="4419600" cy="1549400"/>
                  <wp:effectExtent l="0" t="0" r="0" b="0"/>
                  <wp:docPr id="19" name="Picture 19" descr="../Screen%20Shot%202018-04-21%20at%208.27.09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Screen%20Shot%202018-04-21%20at%208.27.09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0" cy="154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792472" w14:textId="77777777" w:rsidR="008B7EE2" w:rsidRDefault="008B7EE2" w:rsidP="008B7EE2">
      <w:pPr>
        <w:jc w:val="center"/>
        <w:rPr>
          <w:b/>
          <w:i/>
          <w:sz w:val="28"/>
          <w:szCs w:val="28"/>
        </w:rPr>
      </w:pPr>
    </w:p>
    <w:p w14:paraId="52465124" w14:textId="77777777" w:rsidR="00A87B88" w:rsidRDefault="00A87B8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3677E0DD" w14:textId="05826779" w:rsidR="008B7EE2" w:rsidRDefault="00E44622" w:rsidP="008B7EE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9-</w:t>
      </w:r>
      <w:r w:rsidR="002C0EA9">
        <w:rPr>
          <w:b/>
          <w:i/>
          <w:sz w:val="28"/>
          <w:szCs w:val="28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B7EE2" w14:paraId="2EB53C19" w14:textId="77777777" w:rsidTr="00342CAB">
        <w:tc>
          <w:tcPr>
            <w:tcW w:w="9576" w:type="dxa"/>
            <w:shd w:val="clear" w:color="auto" w:fill="8DB3E2" w:themeFill="text2" w:themeFillTint="66"/>
          </w:tcPr>
          <w:p w14:paraId="2FFA41A6" w14:textId="77777777" w:rsidR="008B7EE2" w:rsidRDefault="008B7EE2" w:rsidP="00342CAB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8B7EE2" w14:paraId="1FDBF766" w14:textId="77777777" w:rsidTr="00342CAB">
        <w:tc>
          <w:tcPr>
            <w:tcW w:w="9576" w:type="dxa"/>
          </w:tcPr>
          <w:p w14:paraId="391102AB" w14:textId="77777777" w:rsidR="002C0EA9" w:rsidRPr="002C0EA9" w:rsidRDefault="002C0EA9" w:rsidP="002C0EA9">
            <w:pPr>
              <w:rPr>
                <w:b/>
                <w:i/>
                <w:sz w:val="28"/>
                <w:szCs w:val="28"/>
              </w:rPr>
            </w:pPr>
            <w:r w:rsidRPr="002C0EA9">
              <w:rPr>
                <w:b/>
                <w:i/>
                <w:sz w:val="28"/>
                <w:szCs w:val="28"/>
              </w:rPr>
              <w:t>#include &lt;</w:t>
            </w:r>
            <w:proofErr w:type="spellStart"/>
            <w:r w:rsidRPr="002C0EA9">
              <w:rPr>
                <w:b/>
                <w:i/>
                <w:sz w:val="28"/>
                <w:szCs w:val="28"/>
              </w:rPr>
              <w:t>stdio.h</w:t>
            </w:r>
            <w:proofErr w:type="spellEnd"/>
            <w:r w:rsidRPr="002C0EA9">
              <w:rPr>
                <w:b/>
                <w:i/>
                <w:sz w:val="28"/>
                <w:szCs w:val="28"/>
              </w:rPr>
              <w:t>&gt;</w:t>
            </w:r>
          </w:p>
          <w:p w14:paraId="5CA0195C" w14:textId="77777777" w:rsidR="002C0EA9" w:rsidRPr="002C0EA9" w:rsidRDefault="002C0EA9" w:rsidP="002C0EA9">
            <w:pPr>
              <w:rPr>
                <w:b/>
                <w:i/>
                <w:sz w:val="28"/>
                <w:szCs w:val="28"/>
              </w:rPr>
            </w:pPr>
          </w:p>
          <w:p w14:paraId="04F9C3F4" w14:textId="77777777" w:rsidR="002C0EA9" w:rsidRPr="002C0EA9" w:rsidRDefault="002C0EA9" w:rsidP="002C0EA9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2C0EA9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2C0EA9">
              <w:rPr>
                <w:b/>
                <w:i/>
                <w:sz w:val="28"/>
                <w:szCs w:val="28"/>
              </w:rPr>
              <w:t xml:space="preserve"> main(void)</w:t>
            </w:r>
          </w:p>
          <w:p w14:paraId="7CDF1FD5" w14:textId="77777777" w:rsidR="002C0EA9" w:rsidRPr="002C0EA9" w:rsidRDefault="002C0EA9" w:rsidP="002C0EA9">
            <w:pPr>
              <w:rPr>
                <w:b/>
                <w:i/>
                <w:sz w:val="28"/>
                <w:szCs w:val="28"/>
              </w:rPr>
            </w:pPr>
            <w:r w:rsidRPr="002C0EA9">
              <w:rPr>
                <w:b/>
                <w:i/>
                <w:sz w:val="28"/>
                <w:szCs w:val="28"/>
              </w:rPr>
              <w:t>{</w:t>
            </w:r>
          </w:p>
          <w:p w14:paraId="16D5376D" w14:textId="77777777" w:rsidR="002C0EA9" w:rsidRPr="002C0EA9" w:rsidRDefault="002C0EA9" w:rsidP="002C0EA9">
            <w:pPr>
              <w:rPr>
                <w:b/>
                <w:i/>
                <w:sz w:val="28"/>
                <w:szCs w:val="28"/>
              </w:rPr>
            </w:pPr>
            <w:r w:rsidRPr="002C0EA9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r w:rsidRPr="002C0EA9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2C0EA9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2C0EA9">
              <w:rPr>
                <w:b/>
                <w:i/>
                <w:sz w:val="28"/>
                <w:szCs w:val="28"/>
              </w:rPr>
              <w:t>i</w:t>
            </w:r>
            <w:proofErr w:type="spellEnd"/>
            <w:r w:rsidRPr="002C0EA9">
              <w:rPr>
                <w:b/>
                <w:i/>
                <w:sz w:val="28"/>
                <w:szCs w:val="28"/>
              </w:rPr>
              <w:t>;</w:t>
            </w:r>
          </w:p>
          <w:p w14:paraId="0CBC0C9E" w14:textId="77777777" w:rsidR="002C0EA9" w:rsidRPr="002C0EA9" w:rsidRDefault="002C0EA9" w:rsidP="002C0EA9">
            <w:pPr>
              <w:rPr>
                <w:b/>
                <w:i/>
                <w:sz w:val="28"/>
                <w:szCs w:val="28"/>
              </w:rPr>
            </w:pPr>
            <w:r w:rsidRPr="002C0EA9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r w:rsidRPr="002C0EA9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2C0EA9">
              <w:rPr>
                <w:b/>
                <w:i/>
                <w:sz w:val="28"/>
                <w:szCs w:val="28"/>
              </w:rPr>
              <w:t xml:space="preserve"> x;</w:t>
            </w:r>
          </w:p>
          <w:p w14:paraId="253CCFD5" w14:textId="77777777" w:rsidR="002C0EA9" w:rsidRPr="002C0EA9" w:rsidRDefault="002C0EA9" w:rsidP="002C0EA9">
            <w:pPr>
              <w:rPr>
                <w:b/>
                <w:i/>
                <w:sz w:val="28"/>
                <w:szCs w:val="28"/>
              </w:rPr>
            </w:pPr>
            <w:r w:rsidRPr="002C0EA9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r w:rsidRPr="002C0EA9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2C0EA9">
              <w:rPr>
                <w:b/>
                <w:i/>
                <w:sz w:val="28"/>
                <w:szCs w:val="28"/>
              </w:rPr>
              <w:t xml:space="preserve"> y;</w:t>
            </w:r>
          </w:p>
          <w:p w14:paraId="28FDEE54" w14:textId="77777777" w:rsidR="002C0EA9" w:rsidRPr="002C0EA9" w:rsidRDefault="002C0EA9" w:rsidP="002C0EA9">
            <w:pPr>
              <w:rPr>
                <w:b/>
                <w:i/>
                <w:sz w:val="28"/>
                <w:szCs w:val="28"/>
              </w:rPr>
            </w:pPr>
          </w:p>
          <w:p w14:paraId="30ACDF16" w14:textId="77777777" w:rsidR="002C0EA9" w:rsidRPr="002C0EA9" w:rsidRDefault="002C0EA9" w:rsidP="002C0EA9">
            <w:pPr>
              <w:rPr>
                <w:b/>
                <w:i/>
                <w:sz w:val="28"/>
                <w:szCs w:val="28"/>
              </w:rPr>
            </w:pPr>
          </w:p>
          <w:p w14:paraId="72F72F46" w14:textId="77777777" w:rsidR="002C0EA9" w:rsidRPr="002C0EA9" w:rsidRDefault="002C0EA9" w:rsidP="002C0EA9">
            <w:pPr>
              <w:rPr>
                <w:b/>
                <w:i/>
                <w:sz w:val="28"/>
                <w:szCs w:val="28"/>
              </w:rPr>
            </w:pPr>
            <w:r w:rsidRPr="002C0EA9">
              <w:rPr>
                <w:b/>
                <w:i/>
                <w:sz w:val="28"/>
                <w:szCs w:val="28"/>
              </w:rPr>
              <w:t xml:space="preserve">    for (</w:t>
            </w:r>
            <w:proofErr w:type="spellStart"/>
            <w:r w:rsidRPr="002C0EA9">
              <w:rPr>
                <w:b/>
                <w:i/>
                <w:sz w:val="28"/>
                <w:szCs w:val="28"/>
              </w:rPr>
              <w:t>i</w:t>
            </w:r>
            <w:proofErr w:type="spellEnd"/>
            <w:r w:rsidRPr="002C0EA9">
              <w:rPr>
                <w:b/>
                <w:i/>
                <w:sz w:val="28"/>
                <w:szCs w:val="28"/>
              </w:rPr>
              <w:t xml:space="preserve"> = 1; </w:t>
            </w:r>
            <w:proofErr w:type="spellStart"/>
            <w:r w:rsidRPr="002C0EA9">
              <w:rPr>
                <w:b/>
                <w:i/>
                <w:sz w:val="28"/>
                <w:szCs w:val="28"/>
              </w:rPr>
              <w:t>i</w:t>
            </w:r>
            <w:proofErr w:type="spellEnd"/>
            <w:r w:rsidRPr="002C0EA9">
              <w:rPr>
                <w:b/>
                <w:i/>
                <w:sz w:val="28"/>
                <w:szCs w:val="28"/>
              </w:rPr>
              <w:t xml:space="preserve"> &lt;= 4; </w:t>
            </w:r>
            <w:proofErr w:type="spellStart"/>
            <w:r w:rsidRPr="002C0EA9">
              <w:rPr>
                <w:b/>
                <w:i/>
                <w:sz w:val="28"/>
                <w:szCs w:val="28"/>
              </w:rPr>
              <w:t>i</w:t>
            </w:r>
            <w:proofErr w:type="spellEnd"/>
            <w:r w:rsidRPr="002C0EA9">
              <w:rPr>
                <w:b/>
                <w:i/>
                <w:sz w:val="28"/>
                <w:szCs w:val="28"/>
              </w:rPr>
              <w:t>++) {</w:t>
            </w:r>
          </w:p>
          <w:p w14:paraId="0FDD79EF" w14:textId="77777777" w:rsidR="002C0EA9" w:rsidRPr="002C0EA9" w:rsidRDefault="002C0EA9" w:rsidP="002C0EA9">
            <w:pPr>
              <w:rPr>
                <w:b/>
                <w:i/>
                <w:sz w:val="28"/>
                <w:szCs w:val="28"/>
              </w:rPr>
            </w:pPr>
            <w:r w:rsidRPr="002C0EA9">
              <w:rPr>
                <w:b/>
                <w:i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2C0EA9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2C0EA9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2C0EA9">
              <w:rPr>
                <w:b/>
                <w:i/>
                <w:sz w:val="28"/>
                <w:szCs w:val="28"/>
              </w:rPr>
              <w:t>"\</w:t>
            </w:r>
            <w:proofErr w:type="spellStart"/>
            <w:r w:rsidRPr="002C0EA9">
              <w:rPr>
                <w:b/>
                <w:i/>
                <w:sz w:val="28"/>
                <w:szCs w:val="28"/>
              </w:rPr>
              <w:t>nEnter</w:t>
            </w:r>
            <w:proofErr w:type="spellEnd"/>
            <w:r w:rsidRPr="002C0EA9">
              <w:rPr>
                <w:b/>
                <w:i/>
                <w:sz w:val="28"/>
                <w:szCs w:val="28"/>
              </w:rPr>
              <w:t xml:space="preserve"> two integers: ");</w:t>
            </w:r>
          </w:p>
          <w:p w14:paraId="3E9B6FB6" w14:textId="77777777" w:rsidR="002C0EA9" w:rsidRPr="002C0EA9" w:rsidRDefault="002C0EA9" w:rsidP="002C0EA9">
            <w:pPr>
              <w:rPr>
                <w:b/>
                <w:i/>
                <w:sz w:val="28"/>
                <w:szCs w:val="28"/>
              </w:rPr>
            </w:pPr>
            <w:r w:rsidRPr="002C0EA9">
              <w:rPr>
                <w:b/>
                <w:i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2C0EA9">
              <w:rPr>
                <w:b/>
                <w:i/>
                <w:sz w:val="28"/>
                <w:szCs w:val="28"/>
              </w:rPr>
              <w:t>scanf</w:t>
            </w:r>
            <w:proofErr w:type="spellEnd"/>
            <w:r w:rsidRPr="002C0EA9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2C0EA9">
              <w:rPr>
                <w:b/>
                <w:i/>
                <w:sz w:val="28"/>
                <w:szCs w:val="28"/>
              </w:rPr>
              <w:t>"%</w:t>
            </w:r>
            <w:proofErr w:type="spellStart"/>
            <w:r w:rsidRPr="002C0EA9">
              <w:rPr>
                <w:b/>
                <w:i/>
                <w:sz w:val="28"/>
                <w:szCs w:val="28"/>
              </w:rPr>
              <w:t>i%d</w:t>
            </w:r>
            <w:proofErr w:type="spellEnd"/>
            <w:r w:rsidRPr="002C0EA9">
              <w:rPr>
                <w:b/>
                <w:i/>
                <w:sz w:val="28"/>
                <w:szCs w:val="28"/>
              </w:rPr>
              <w:t>", &amp;x, &amp;y);</w:t>
            </w:r>
          </w:p>
          <w:p w14:paraId="6C196132" w14:textId="77777777" w:rsidR="002C0EA9" w:rsidRPr="002C0EA9" w:rsidRDefault="002C0EA9" w:rsidP="002C0EA9">
            <w:pPr>
              <w:rPr>
                <w:b/>
                <w:i/>
                <w:sz w:val="28"/>
                <w:szCs w:val="28"/>
              </w:rPr>
            </w:pPr>
            <w:r w:rsidRPr="002C0EA9">
              <w:rPr>
                <w:b/>
                <w:i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2C0EA9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2C0EA9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2C0EA9">
              <w:rPr>
                <w:b/>
                <w:i/>
                <w:sz w:val="28"/>
                <w:szCs w:val="28"/>
              </w:rPr>
              <w:t>"%d %d\n", x, y);</w:t>
            </w:r>
          </w:p>
          <w:p w14:paraId="24B2B154" w14:textId="77777777" w:rsidR="002C0EA9" w:rsidRPr="002C0EA9" w:rsidRDefault="002C0EA9" w:rsidP="002C0EA9">
            <w:pPr>
              <w:rPr>
                <w:b/>
                <w:i/>
                <w:sz w:val="28"/>
                <w:szCs w:val="28"/>
              </w:rPr>
            </w:pPr>
            <w:r w:rsidRPr="002C0EA9">
              <w:rPr>
                <w:b/>
                <w:i/>
                <w:sz w:val="28"/>
                <w:szCs w:val="28"/>
              </w:rPr>
              <w:t xml:space="preserve">    }</w:t>
            </w:r>
          </w:p>
          <w:p w14:paraId="7649A839" w14:textId="77777777" w:rsidR="002C0EA9" w:rsidRPr="002C0EA9" w:rsidRDefault="002C0EA9" w:rsidP="002C0EA9">
            <w:pPr>
              <w:rPr>
                <w:b/>
                <w:i/>
                <w:sz w:val="28"/>
                <w:szCs w:val="28"/>
              </w:rPr>
            </w:pPr>
            <w:r w:rsidRPr="002C0EA9">
              <w:rPr>
                <w:b/>
                <w:i/>
                <w:sz w:val="28"/>
                <w:szCs w:val="28"/>
              </w:rPr>
              <w:t>return 0;</w:t>
            </w:r>
          </w:p>
          <w:p w14:paraId="02C78234" w14:textId="77777777" w:rsidR="002C0EA9" w:rsidRPr="002C0EA9" w:rsidRDefault="002C0EA9" w:rsidP="002C0EA9">
            <w:pPr>
              <w:rPr>
                <w:b/>
                <w:i/>
                <w:sz w:val="28"/>
                <w:szCs w:val="28"/>
              </w:rPr>
            </w:pPr>
            <w:r w:rsidRPr="002C0EA9">
              <w:rPr>
                <w:b/>
                <w:i/>
                <w:sz w:val="28"/>
                <w:szCs w:val="28"/>
              </w:rPr>
              <w:t>}</w:t>
            </w:r>
          </w:p>
          <w:p w14:paraId="79CF46CC" w14:textId="77777777" w:rsidR="008B7EE2" w:rsidRDefault="008B7EE2" w:rsidP="00342CAB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54AEBE20" w14:textId="77777777" w:rsidR="008B7EE2" w:rsidRDefault="008B7EE2" w:rsidP="008B7EE2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B7EE2" w14:paraId="4F2E7508" w14:textId="77777777" w:rsidTr="00342CAB">
        <w:tc>
          <w:tcPr>
            <w:tcW w:w="9576" w:type="dxa"/>
            <w:shd w:val="clear" w:color="auto" w:fill="8DB3E2" w:themeFill="text2" w:themeFillTint="66"/>
          </w:tcPr>
          <w:p w14:paraId="4EC0A2B2" w14:textId="77777777" w:rsidR="008B7EE2" w:rsidRDefault="008B7EE2" w:rsidP="00342CAB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8B7EE2" w:rsidRPr="00957B91" w14:paraId="4B19E533" w14:textId="77777777" w:rsidTr="00342CAB">
        <w:tc>
          <w:tcPr>
            <w:tcW w:w="9576" w:type="dxa"/>
          </w:tcPr>
          <w:p w14:paraId="444CA31A" w14:textId="6EA62FD6" w:rsidR="008B7EE2" w:rsidRPr="00957B91" w:rsidRDefault="002C0EA9" w:rsidP="00342CAB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757DAD32" wp14:editId="552E5CAD">
                  <wp:extent cx="2857500" cy="2794000"/>
                  <wp:effectExtent l="0" t="0" r="12700" b="0"/>
                  <wp:docPr id="20" name="Picture 20" descr="../../../../../../Desktop/Screen%20Shot%202018-04-22%20at%207.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../Desktop/Screen%20Shot%202018-04-22%20at%207.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79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7ABDAE" w14:textId="77777777" w:rsidR="008B7EE2" w:rsidRDefault="008B7EE2" w:rsidP="008B7EE2">
      <w:pPr>
        <w:rPr>
          <w:b/>
          <w:i/>
          <w:sz w:val="28"/>
          <w:szCs w:val="28"/>
        </w:rPr>
      </w:pPr>
    </w:p>
    <w:p w14:paraId="6ECB821E" w14:textId="04C4EA49" w:rsidR="008B7EE2" w:rsidRDefault="00E44622" w:rsidP="008B7EE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9-</w:t>
      </w:r>
      <w:r w:rsidR="002C0EA9">
        <w:rPr>
          <w:b/>
          <w:i/>
          <w:sz w:val="28"/>
          <w:szCs w:val="28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B7EE2" w14:paraId="40FDEF2A" w14:textId="77777777" w:rsidTr="00342CAB">
        <w:tc>
          <w:tcPr>
            <w:tcW w:w="9576" w:type="dxa"/>
            <w:shd w:val="clear" w:color="auto" w:fill="8DB3E2" w:themeFill="text2" w:themeFillTint="66"/>
          </w:tcPr>
          <w:p w14:paraId="104BA4CC" w14:textId="77777777" w:rsidR="008B7EE2" w:rsidRDefault="008B7EE2" w:rsidP="00342CAB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8B7EE2" w14:paraId="1AE94229" w14:textId="77777777" w:rsidTr="00342CAB">
        <w:tc>
          <w:tcPr>
            <w:tcW w:w="9576" w:type="dxa"/>
          </w:tcPr>
          <w:p w14:paraId="15E1C765" w14:textId="77777777" w:rsidR="002C0EA9" w:rsidRPr="002C0EA9" w:rsidRDefault="002C0EA9" w:rsidP="002C0EA9">
            <w:pPr>
              <w:rPr>
                <w:b/>
                <w:i/>
                <w:sz w:val="28"/>
                <w:szCs w:val="28"/>
              </w:rPr>
            </w:pPr>
            <w:r w:rsidRPr="002C0EA9">
              <w:rPr>
                <w:b/>
                <w:i/>
                <w:sz w:val="28"/>
                <w:szCs w:val="28"/>
              </w:rPr>
              <w:t>#include &lt;</w:t>
            </w:r>
            <w:proofErr w:type="spellStart"/>
            <w:r w:rsidRPr="002C0EA9">
              <w:rPr>
                <w:b/>
                <w:i/>
                <w:sz w:val="28"/>
                <w:szCs w:val="28"/>
              </w:rPr>
              <w:t>stdio.h</w:t>
            </w:r>
            <w:proofErr w:type="spellEnd"/>
            <w:r w:rsidRPr="002C0EA9">
              <w:rPr>
                <w:b/>
                <w:i/>
                <w:sz w:val="28"/>
                <w:szCs w:val="28"/>
              </w:rPr>
              <w:t>&gt;</w:t>
            </w:r>
          </w:p>
          <w:p w14:paraId="11AB2704" w14:textId="77777777" w:rsidR="002C0EA9" w:rsidRPr="002C0EA9" w:rsidRDefault="002C0EA9" w:rsidP="002C0EA9">
            <w:pPr>
              <w:rPr>
                <w:b/>
                <w:i/>
                <w:sz w:val="28"/>
                <w:szCs w:val="28"/>
              </w:rPr>
            </w:pPr>
          </w:p>
          <w:p w14:paraId="6E047634" w14:textId="77777777" w:rsidR="002C0EA9" w:rsidRPr="002C0EA9" w:rsidRDefault="002C0EA9" w:rsidP="002C0EA9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2C0EA9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2C0EA9">
              <w:rPr>
                <w:b/>
                <w:i/>
                <w:sz w:val="28"/>
                <w:szCs w:val="28"/>
              </w:rPr>
              <w:t xml:space="preserve"> main(void)</w:t>
            </w:r>
          </w:p>
          <w:p w14:paraId="3C379A1C" w14:textId="77777777" w:rsidR="002C0EA9" w:rsidRPr="002C0EA9" w:rsidRDefault="002C0EA9" w:rsidP="002C0EA9">
            <w:pPr>
              <w:rPr>
                <w:b/>
                <w:i/>
                <w:sz w:val="28"/>
                <w:szCs w:val="28"/>
              </w:rPr>
            </w:pPr>
            <w:r w:rsidRPr="002C0EA9">
              <w:rPr>
                <w:b/>
                <w:i/>
                <w:sz w:val="28"/>
                <w:szCs w:val="28"/>
              </w:rPr>
              <w:t>{</w:t>
            </w:r>
          </w:p>
          <w:p w14:paraId="3C1FE955" w14:textId="77777777" w:rsidR="002C0EA9" w:rsidRPr="002C0EA9" w:rsidRDefault="002C0EA9" w:rsidP="002C0EA9">
            <w:pPr>
              <w:rPr>
                <w:b/>
                <w:i/>
                <w:sz w:val="28"/>
                <w:szCs w:val="28"/>
              </w:rPr>
            </w:pPr>
            <w:r w:rsidRPr="002C0EA9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r w:rsidRPr="002C0EA9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2C0EA9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2C0EA9">
              <w:rPr>
                <w:b/>
                <w:i/>
                <w:sz w:val="28"/>
                <w:szCs w:val="28"/>
              </w:rPr>
              <w:t>fah</w:t>
            </w:r>
            <w:proofErr w:type="spellEnd"/>
            <w:r w:rsidRPr="002C0EA9">
              <w:rPr>
                <w:b/>
                <w:i/>
                <w:sz w:val="28"/>
                <w:szCs w:val="28"/>
              </w:rPr>
              <w:t>;</w:t>
            </w:r>
          </w:p>
          <w:p w14:paraId="2F472E75" w14:textId="77777777" w:rsidR="002C0EA9" w:rsidRPr="002C0EA9" w:rsidRDefault="002C0EA9" w:rsidP="002C0EA9">
            <w:pPr>
              <w:rPr>
                <w:b/>
                <w:i/>
                <w:sz w:val="28"/>
                <w:szCs w:val="28"/>
              </w:rPr>
            </w:pPr>
            <w:r w:rsidRPr="002C0EA9">
              <w:rPr>
                <w:b/>
                <w:i/>
                <w:sz w:val="28"/>
                <w:szCs w:val="28"/>
              </w:rPr>
              <w:t xml:space="preserve">    double </w:t>
            </w:r>
            <w:proofErr w:type="spellStart"/>
            <w:r w:rsidRPr="002C0EA9">
              <w:rPr>
                <w:b/>
                <w:i/>
                <w:sz w:val="28"/>
                <w:szCs w:val="28"/>
              </w:rPr>
              <w:t>cel</w:t>
            </w:r>
            <w:proofErr w:type="spellEnd"/>
            <w:r w:rsidRPr="002C0EA9">
              <w:rPr>
                <w:b/>
                <w:i/>
                <w:sz w:val="28"/>
                <w:szCs w:val="28"/>
              </w:rPr>
              <w:t>;</w:t>
            </w:r>
          </w:p>
          <w:p w14:paraId="58CE0A68" w14:textId="77777777" w:rsidR="002C0EA9" w:rsidRPr="002C0EA9" w:rsidRDefault="002C0EA9" w:rsidP="002C0EA9">
            <w:pPr>
              <w:rPr>
                <w:b/>
                <w:i/>
                <w:sz w:val="28"/>
                <w:szCs w:val="28"/>
              </w:rPr>
            </w:pPr>
          </w:p>
          <w:p w14:paraId="737211B1" w14:textId="77777777" w:rsidR="002C0EA9" w:rsidRPr="002C0EA9" w:rsidRDefault="002C0EA9" w:rsidP="002C0EA9">
            <w:pPr>
              <w:rPr>
                <w:b/>
                <w:i/>
                <w:sz w:val="28"/>
                <w:szCs w:val="28"/>
              </w:rPr>
            </w:pPr>
            <w:r w:rsidRPr="002C0EA9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2C0EA9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2C0EA9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2C0EA9">
              <w:rPr>
                <w:b/>
                <w:i/>
                <w:sz w:val="28"/>
                <w:szCs w:val="28"/>
              </w:rPr>
              <w:t>"%10s%12s\n", "Fahrenheit", "</w:t>
            </w:r>
            <w:proofErr w:type="spellStart"/>
            <w:r w:rsidRPr="002C0EA9">
              <w:rPr>
                <w:b/>
                <w:i/>
                <w:sz w:val="28"/>
                <w:szCs w:val="28"/>
              </w:rPr>
              <w:t>Celcius</w:t>
            </w:r>
            <w:proofErr w:type="spellEnd"/>
            <w:r w:rsidRPr="002C0EA9">
              <w:rPr>
                <w:b/>
                <w:i/>
                <w:sz w:val="28"/>
                <w:szCs w:val="28"/>
              </w:rPr>
              <w:t>");</w:t>
            </w:r>
          </w:p>
          <w:p w14:paraId="7A1DB24D" w14:textId="77777777" w:rsidR="002C0EA9" w:rsidRPr="002C0EA9" w:rsidRDefault="002C0EA9" w:rsidP="002C0EA9">
            <w:pPr>
              <w:rPr>
                <w:b/>
                <w:i/>
                <w:sz w:val="28"/>
                <w:szCs w:val="28"/>
              </w:rPr>
            </w:pPr>
          </w:p>
          <w:p w14:paraId="604E2FAD" w14:textId="77777777" w:rsidR="002C0EA9" w:rsidRPr="002C0EA9" w:rsidRDefault="002C0EA9" w:rsidP="002C0EA9">
            <w:pPr>
              <w:rPr>
                <w:b/>
                <w:i/>
                <w:sz w:val="28"/>
                <w:szCs w:val="28"/>
              </w:rPr>
            </w:pPr>
            <w:r w:rsidRPr="002C0EA9">
              <w:rPr>
                <w:b/>
                <w:i/>
                <w:sz w:val="28"/>
                <w:szCs w:val="28"/>
              </w:rPr>
              <w:t xml:space="preserve">    for (</w:t>
            </w:r>
            <w:proofErr w:type="spellStart"/>
            <w:r w:rsidRPr="002C0EA9">
              <w:rPr>
                <w:b/>
                <w:i/>
                <w:sz w:val="28"/>
                <w:szCs w:val="28"/>
              </w:rPr>
              <w:t>fah</w:t>
            </w:r>
            <w:proofErr w:type="spellEnd"/>
            <w:r w:rsidRPr="002C0EA9">
              <w:rPr>
                <w:b/>
                <w:i/>
                <w:sz w:val="28"/>
                <w:szCs w:val="28"/>
              </w:rPr>
              <w:t xml:space="preserve"> = 0; </w:t>
            </w:r>
            <w:proofErr w:type="spellStart"/>
            <w:r w:rsidRPr="002C0EA9">
              <w:rPr>
                <w:b/>
                <w:i/>
                <w:sz w:val="28"/>
                <w:szCs w:val="28"/>
              </w:rPr>
              <w:t>fah</w:t>
            </w:r>
            <w:proofErr w:type="spellEnd"/>
            <w:r w:rsidRPr="002C0EA9">
              <w:rPr>
                <w:b/>
                <w:i/>
                <w:sz w:val="28"/>
                <w:szCs w:val="28"/>
              </w:rPr>
              <w:t xml:space="preserve"> &lt;= 212; </w:t>
            </w:r>
            <w:proofErr w:type="spellStart"/>
            <w:r w:rsidRPr="002C0EA9">
              <w:rPr>
                <w:b/>
                <w:i/>
                <w:sz w:val="28"/>
                <w:szCs w:val="28"/>
              </w:rPr>
              <w:t>fah</w:t>
            </w:r>
            <w:proofErr w:type="spellEnd"/>
            <w:r w:rsidRPr="002C0EA9">
              <w:rPr>
                <w:b/>
                <w:i/>
                <w:sz w:val="28"/>
                <w:szCs w:val="28"/>
              </w:rPr>
              <w:t>++) {</w:t>
            </w:r>
          </w:p>
          <w:p w14:paraId="3287FBDB" w14:textId="77777777" w:rsidR="002C0EA9" w:rsidRPr="002C0EA9" w:rsidRDefault="002C0EA9" w:rsidP="002C0EA9">
            <w:pPr>
              <w:rPr>
                <w:b/>
                <w:i/>
                <w:sz w:val="28"/>
                <w:szCs w:val="28"/>
              </w:rPr>
            </w:pPr>
            <w:r w:rsidRPr="002C0EA9">
              <w:rPr>
                <w:b/>
                <w:i/>
                <w:sz w:val="28"/>
                <w:szCs w:val="28"/>
              </w:rPr>
              <w:t xml:space="preserve">        </w:t>
            </w:r>
            <w:proofErr w:type="spellStart"/>
            <w:r w:rsidRPr="002C0EA9">
              <w:rPr>
                <w:b/>
                <w:i/>
                <w:sz w:val="28"/>
                <w:szCs w:val="28"/>
              </w:rPr>
              <w:t>cel</w:t>
            </w:r>
            <w:proofErr w:type="spellEnd"/>
            <w:r w:rsidRPr="002C0EA9">
              <w:rPr>
                <w:b/>
                <w:i/>
                <w:sz w:val="28"/>
                <w:szCs w:val="28"/>
              </w:rPr>
              <w:t xml:space="preserve"> = 5.0 / 9.0 * (</w:t>
            </w:r>
            <w:proofErr w:type="spellStart"/>
            <w:r w:rsidRPr="002C0EA9">
              <w:rPr>
                <w:b/>
                <w:i/>
                <w:sz w:val="28"/>
                <w:szCs w:val="28"/>
              </w:rPr>
              <w:t>fah</w:t>
            </w:r>
            <w:proofErr w:type="spellEnd"/>
            <w:r w:rsidRPr="002C0EA9">
              <w:rPr>
                <w:b/>
                <w:i/>
                <w:sz w:val="28"/>
                <w:szCs w:val="28"/>
              </w:rPr>
              <w:t xml:space="preserve"> - 32);</w:t>
            </w:r>
          </w:p>
          <w:p w14:paraId="25D5CBA3" w14:textId="77777777" w:rsidR="002C0EA9" w:rsidRPr="002C0EA9" w:rsidRDefault="002C0EA9" w:rsidP="002C0EA9">
            <w:pPr>
              <w:rPr>
                <w:b/>
                <w:i/>
                <w:sz w:val="28"/>
                <w:szCs w:val="28"/>
              </w:rPr>
            </w:pPr>
            <w:r w:rsidRPr="002C0EA9">
              <w:rPr>
                <w:b/>
                <w:i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2C0EA9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2C0EA9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2C0EA9">
              <w:rPr>
                <w:b/>
                <w:i/>
                <w:sz w:val="28"/>
                <w:szCs w:val="28"/>
              </w:rPr>
              <w:t xml:space="preserve">"%10d%+12.3f\n", </w:t>
            </w:r>
            <w:proofErr w:type="spellStart"/>
            <w:r w:rsidRPr="002C0EA9">
              <w:rPr>
                <w:b/>
                <w:i/>
                <w:sz w:val="28"/>
                <w:szCs w:val="28"/>
              </w:rPr>
              <w:t>fah</w:t>
            </w:r>
            <w:proofErr w:type="spellEnd"/>
            <w:r w:rsidRPr="002C0EA9">
              <w:rPr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Pr="002C0EA9">
              <w:rPr>
                <w:b/>
                <w:i/>
                <w:sz w:val="28"/>
                <w:szCs w:val="28"/>
              </w:rPr>
              <w:t>cel</w:t>
            </w:r>
            <w:proofErr w:type="spellEnd"/>
            <w:r w:rsidRPr="002C0EA9">
              <w:rPr>
                <w:b/>
                <w:i/>
                <w:sz w:val="28"/>
                <w:szCs w:val="28"/>
              </w:rPr>
              <w:t>);</w:t>
            </w:r>
          </w:p>
          <w:p w14:paraId="15F20635" w14:textId="77777777" w:rsidR="002C0EA9" w:rsidRPr="002C0EA9" w:rsidRDefault="002C0EA9" w:rsidP="002C0EA9">
            <w:pPr>
              <w:rPr>
                <w:b/>
                <w:i/>
                <w:sz w:val="28"/>
                <w:szCs w:val="28"/>
              </w:rPr>
            </w:pPr>
            <w:r w:rsidRPr="002C0EA9">
              <w:rPr>
                <w:b/>
                <w:i/>
                <w:sz w:val="28"/>
                <w:szCs w:val="28"/>
              </w:rPr>
              <w:t xml:space="preserve">    }</w:t>
            </w:r>
          </w:p>
          <w:p w14:paraId="00E4D881" w14:textId="77777777" w:rsidR="002C0EA9" w:rsidRPr="002C0EA9" w:rsidRDefault="002C0EA9" w:rsidP="002C0EA9">
            <w:pPr>
              <w:rPr>
                <w:b/>
                <w:i/>
                <w:sz w:val="28"/>
                <w:szCs w:val="28"/>
              </w:rPr>
            </w:pPr>
            <w:r w:rsidRPr="002C0EA9">
              <w:rPr>
                <w:b/>
                <w:i/>
                <w:sz w:val="28"/>
                <w:szCs w:val="28"/>
              </w:rPr>
              <w:t>return 0;</w:t>
            </w:r>
          </w:p>
          <w:p w14:paraId="665277A5" w14:textId="77777777" w:rsidR="002C0EA9" w:rsidRPr="002C0EA9" w:rsidRDefault="002C0EA9" w:rsidP="002C0EA9">
            <w:pPr>
              <w:rPr>
                <w:b/>
                <w:i/>
                <w:sz w:val="28"/>
                <w:szCs w:val="28"/>
              </w:rPr>
            </w:pPr>
            <w:r w:rsidRPr="002C0EA9">
              <w:rPr>
                <w:b/>
                <w:i/>
                <w:sz w:val="28"/>
                <w:szCs w:val="28"/>
              </w:rPr>
              <w:t>}</w:t>
            </w:r>
          </w:p>
          <w:p w14:paraId="68CCFBEA" w14:textId="77777777" w:rsidR="008B7EE2" w:rsidRDefault="008B7EE2" w:rsidP="00342CAB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019BE5EE" w14:textId="77777777" w:rsidR="008B7EE2" w:rsidRDefault="008B7EE2" w:rsidP="008B7EE2">
      <w:pPr>
        <w:rPr>
          <w:b/>
          <w:i/>
          <w:sz w:val="28"/>
          <w:szCs w:val="28"/>
        </w:rPr>
      </w:pPr>
    </w:p>
    <w:p w14:paraId="1CE39F10" w14:textId="77777777" w:rsidR="002C0EA9" w:rsidRDefault="002C0EA9" w:rsidP="008B7EE2">
      <w:pPr>
        <w:rPr>
          <w:b/>
          <w:i/>
          <w:sz w:val="28"/>
          <w:szCs w:val="28"/>
        </w:rPr>
      </w:pPr>
    </w:p>
    <w:p w14:paraId="6359D9AA" w14:textId="77777777" w:rsidR="002C0EA9" w:rsidRDefault="002C0EA9" w:rsidP="008B7EE2">
      <w:pPr>
        <w:rPr>
          <w:b/>
          <w:i/>
          <w:sz w:val="28"/>
          <w:szCs w:val="28"/>
        </w:rPr>
      </w:pPr>
    </w:p>
    <w:p w14:paraId="09003916" w14:textId="77777777" w:rsidR="002C0EA9" w:rsidRDefault="002C0EA9" w:rsidP="008B7EE2">
      <w:pPr>
        <w:rPr>
          <w:b/>
          <w:i/>
          <w:sz w:val="28"/>
          <w:szCs w:val="28"/>
        </w:rPr>
      </w:pPr>
    </w:p>
    <w:p w14:paraId="689AAACD" w14:textId="77777777" w:rsidR="002C0EA9" w:rsidRDefault="002C0EA9" w:rsidP="008B7EE2">
      <w:pPr>
        <w:rPr>
          <w:b/>
          <w:i/>
          <w:sz w:val="28"/>
          <w:szCs w:val="28"/>
        </w:rPr>
      </w:pPr>
    </w:p>
    <w:p w14:paraId="109761F4" w14:textId="77777777" w:rsidR="002C0EA9" w:rsidRDefault="002C0EA9" w:rsidP="008B7EE2">
      <w:pPr>
        <w:rPr>
          <w:b/>
          <w:i/>
          <w:sz w:val="28"/>
          <w:szCs w:val="28"/>
        </w:rPr>
      </w:pPr>
    </w:p>
    <w:p w14:paraId="1A957B33" w14:textId="77777777" w:rsidR="002C0EA9" w:rsidRDefault="002C0EA9" w:rsidP="008B7EE2">
      <w:pPr>
        <w:rPr>
          <w:b/>
          <w:i/>
          <w:sz w:val="28"/>
          <w:szCs w:val="28"/>
        </w:rPr>
      </w:pPr>
    </w:p>
    <w:p w14:paraId="73A417C9" w14:textId="77777777" w:rsidR="002C0EA9" w:rsidRDefault="002C0EA9" w:rsidP="008B7EE2">
      <w:pPr>
        <w:rPr>
          <w:b/>
          <w:i/>
          <w:sz w:val="28"/>
          <w:szCs w:val="28"/>
        </w:rPr>
      </w:pPr>
    </w:p>
    <w:p w14:paraId="79316610" w14:textId="77777777" w:rsidR="002C0EA9" w:rsidRDefault="002C0EA9" w:rsidP="008B7EE2">
      <w:pPr>
        <w:rPr>
          <w:b/>
          <w:i/>
          <w:sz w:val="28"/>
          <w:szCs w:val="28"/>
        </w:rPr>
      </w:pPr>
    </w:p>
    <w:p w14:paraId="77257150" w14:textId="77777777" w:rsidR="002C0EA9" w:rsidRDefault="002C0EA9" w:rsidP="008B7EE2">
      <w:pPr>
        <w:rPr>
          <w:b/>
          <w:i/>
          <w:sz w:val="28"/>
          <w:szCs w:val="28"/>
        </w:rPr>
      </w:pPr>
    </w:p>
    <w:p w14:paraId="727913DA" w14:textId="77777777" w:rsidR="002C0EA9" w:rsidRDefault="002C0EA9" w:rsidP="008B7EE2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B7EE2" w14:paraId="6127D1ED" w14:textId="77777777" w:rsidTr="00342CAB">
        <w:tc>
          <w:tcPr>
            <w:tcW w:w="9576" w:type="dxa"/>
            <w:shd w:val="clear" w:color="auto" w:fill="8DB3E2" w:themeFill="text2" w:themeFillTint="66"/>
          </w:tcPr>
          <w:p w14:paraId="54D0966E" w14:textId="77777777" w:rsidR="008B7EE2" w:rsidRDefault="008B7EE2" w:rsidP="00342CAB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lastRenderedPageBreak/>
              <w:t>Output</w:t>
            </w:r>
          </w:p>
        </w:tc>
      </w:tr>
      <w:tr w:rsidR="008B7EE2" w:rsidRPr="00957B91" w14:paraId="4942A6C7" w14:textId="77777777" w:rsidTr="00342CAB">
        <w:tc>
          <w:tcPr>
            <w:tcW w:w="9576" w:type="dxa"/>
          </w:tcPr>
          <w:p w14:paraId="4FAD5FD7" w14:textId="5323BBAC" w:rsidR="008B7EE2" w:rsidRPr="00957B91" w:rsidRDefault="002C0EA9" w:rsidP="00342CAB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51789447" wp14:editId="5CD45167">
                  <wp:extent cx="1836420" cy="7256094"/>
                  <wp:effectExtent l="0" t="0" r="0" b="8890"/>
                  <wp:docPr id="22" name="Picture 22" descr="../../../../../../Desktop/Screen%20Shot%202018-04-22%20at%207.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../../Desktop/Screen%20Shot%202018-04-22%20at%207.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6432" cy="7295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116696FC" wp14:editId="0C7BF708">
                  <wp:extent cx="1920597" cy="7193915"/>
                  <wp:effectExtent l="0" t="0" r="10160" b="0"/>
                  <wp:docPr id="23" name="Picture 23" descr="../../../../../../Desktop/Screen%20Shot%202018-04-22%20at%207.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../../../../Desktop/Screen%20Shot%202018-04-22%20at%207.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203" cy="727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1D04FACF" w14:textId="015DC0DD" w:rsidR="008B7EE2" w:rsidRDefault="008B7EE2">
      <w:pPr>
        <w:rPr>
          <w:i/>
          <w:sz w:val="24"/>
          <w:szCs w:val="24"/>
        </w:rPr>
      </w:pPr>
    </w:p>
    <w:sectPr w:rsidR="008B7EE2" w:rsidSect="0003533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3EA338" w14:textId="77777777" w:rsidR="001E3AA0" w:rsidRDefault="001E3AA0" w:rsidP="00957B91">
      <w:pPr>
        <w:spacing w:after="0" w:line="240" w:lineRule="auto"/>
      </w:pPr>
      <w:r>
        <w:separator/>
      </w:r>
    </w:p>
  </w:endnote>
  <w:endnote w:type="continuationSeparator" w:id="0">
    <w:p w14:paraId="7937F1CF" w14:textId="77777777" w:rsidR="001E3AA0" w:rsidRDefault="001E3AA0" w:rsidP="00957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F4A44B" w14:textId="77777777" w:rsidR="001E3AA0" w:rsidRDefault="001E3AA0" w:rsidP="00957B91">
      <w:pPr>
        <w:spacing w:after="0" w:line="240" w:lineRule="auto"/>
      </w:pPr>
      <w:r>
        <w:separator/>
      </w:r>
    </w:p>
  </w:footnote>
  <w:footnote w:type="continuationSeparator" w:id="0">
    <w:p w14:paraId="482F27F9" w14:textId="77777777" w:rsidR="001E3AA0" w:rsidRDefault="001E3AA0" w:rsidP="00957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E1980"/>
    <w:multiLevelType w:val="hybridMultilevel"/>
    <w:tmpl w:val="F6A839FA"/>
    <w:lvl w:ilvl="0" w:tplc="6BAC13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BFE"/>
    <w:rsid w:val="00031E70"/>
    <w:rsid w:val="00035338"/>
    <w:rsid w:val="000573BD"/>
    <w:rsid w:val="00073107"/>
    <w:rsid w:val="00074535"/>
    <w:rsid w:val="000B4C26"/>
    <w:rsid w:val="000F6223"/>
    <w:rsid w:val="0010399D"/>
    <w:rsid w:val="00116DB8"/>
    <w:rsid w:val="00127043"/>
    <w:rsid w:val="001328A2"/>
    <w:rsid w:val="00140DCD"/>
    <w:rsid w:val="001414EE"/>
    <w:rsid w:val="00144BFE"/>
    <w:rsid w:val="0016345A"/>
    <w:rsid w:val="00194433"/>
    <w:rsid w:val="001A6FE5"/>
    <w:rsid w:val="001B54C0"/>
    <w:rsid w:val="001C4406"/>
    <w:rsid w:val="001E3AA0"/>
    <w:rsid w:val="00255CCE"/>
    <w:rsid w:val="00267882"/>
    <w:rsid w:val="00271DE4"/>
    <w:rsid w:val="00274781"/>
    <w:rsid w:val="002C0EA9"/>
    <w:rsid w:val="002E1E18"/>
    <w:rsid w:val="002F1139"/>
    <w:rsid w:val="00306566"/>
    <w:rsid w:val="00332F5D"/>
    <w:rsid w:val="00353E3A"/>
    <w:rsid w:val="003548EE"/>
    <w:rsid w:val="00383A64"/>
    <w:rsid w:val="003A3FEE"/>
    <w:rsid w:val="003B1038"/>
    <w:rsid w:val="003B5FA4"/>
    <w:rsid w:val="004040E1"/>
    <w:rsid w:val="00435559"/>
    <w:rsid w:val="00441B1A"/>
    <w:rsid w:val="00445CE3"/>
    <w:rsid w:val="00465B35"/>
    <w:rsid w:val="004B715B"/>
    <w:rsid w:val="004E73FF"/>
    <w:rsid w:val="004F1798"/>
    <w:rsid w:val="0054446A"/>
    <w:rsid w:val="00553742"/>
    <w:rsid w:val="0055670D"/>
    <w:rsid w:val="00576BCB"/>
    <w:rsid w:val="005944E4"/>
    <w:rsid w:val="005E2867"/>
    <w:rsid w:val="005E4928"/>
    <w:rsid w:val="006064EB"/>
    <w:rsid w:val="00655F87"/>
    <w:rsid w:val="0067042E"/>
    <w:rsid w:val="006D407C"/>
    <w:rsid w:val="006F405E"/>
    <w:rsid w:val="00740F6E"/>
    <w:rsid w:val="007B24B5"/>
    <w:rsid w:val="00832892"/>
    <w:rsid w:val="00875A66"/>
    <w:rsid w:val="008B0C77"/>
    <w:rsid w:val="008B7EE2"/>
    <w:rsid w:val="008D40B0"/>
    <w:rsid w:val="009076C4"/>
    <w:rsid w:val="00912BE7"/>
    <w:rsid w:val="00920D06"/>
    <w:rsid w:val="00925F6F"/>
    <w:rsid w:val="00926949"/>
    <w:rsid w:val="00937F0E"/>
    <w:rsid w:val="00957B91"/>
    <w:rsid w:val="00960CE9"/>
    <w:rsid w:val="00962A51"/>
    <w:rsid w:val="00977EEE"/>
    <w:rsid w:val="00985FDC"/>
    <w:rsid w:val="009D098B"/>
    <w:rsid w:val="009E11BA"/>
    <w:rsid w:val="00A31D48"/>
    <w:rsid w:val="00A72DFC"/>
    <w:rsid w:val="00A87B88"/>
    <w:rsid w:val="00A91A1F"/>
    <w:rsid w:val="00AA453E"/>
    <w:rsid w:val="00AD10B4"/>
    <w:rsid w:val="00AD6697"/>
    <w:rsid w:val="00AE6675"/>
    <w:rsid w:val="00AE6AEB"/>
    <w:rsid w:val="00BA63DF"/>
    <w:rsid w:val="00BB4F86"/>
    <w:rsid w:val="00BC028C"/>
    <w:rsid w:val="00BC3A79"/>
    <w:rsid w:val="00BD2A3F"/>
    <w:rsid w:val="00BE4327"/>
    <w:rsid w:val="00BF194F"/>
    <w:rsid w:val="00C0370D"/>
    <w:rsid w:val="00C164FD"/>
    <w:rsid w:val="00C275CE"/>
    <w:rsid w:val="00C66A2A"/>
    <w:rsid w:val="00C91705"/>
    <w:rsid w:val="00C92883"/>
    <w:rsid w:val="00CA3664"/>
    <w:rsid w:val="00CE27BA"/>
    <w:rsid w:val="00CF1779"/>
    <w:rsid w:val="00D56703"/>
    <w:rsid w:val="00D5749C"/>
    <w:rsid w:val="00D62AC6"/>
    <w:rsid w:val="00D8521E"/>
    <w:rsid w:val="00D95387"/>
    <w:rsid w:val="00DA201C"/>
    <w:rsid w:val="00DC0CA5"/>
    <w:rsid w:val="00DE361D"/>
    <w:rsid w:val="00E105AF"/>
    <w:rsid w:val="00E21513"/>
    <w:rsid w:val="00E44622"/>
    <w:rsid w:val="00EA1A73"/>
    <w:rsid w:val="00EB3896"/>
    <w:rsid w:val="00ED3D59"/>
    <w:rsid w:val="00F00AB8"/>
    <w:rsid w:val="00F82919"/>
    <w:rsid w:val="00FB6281"/>
    <w:rsid w:val="00FB6B2E"/>
    <w:rsid w:val="00FC6084"/>
    <w:rsid w:val="00FC753B"/>
    <w:rsid w:val="00FD27B8"/>
    <w:rsid w:val="00FE2E3F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766B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C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8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7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B91"/>
  </w:style>
  <w:style w:type="paragraph" w:styleId="Footer">
    <w:name w:val="footer"/>
    <w:basedOn w:val="Normal"/>
    <w:link w:val="FooterChar"/>
    <w:uiPriority w:val="99"/>
    <w:unhideWhenUsed/>
    <w:rsid w:val="00957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B91"/>
  </w:style>
  <w:style w:type="table" w:styleId="LightShading-Accent1">
    <w:name w:val="Light Shading Accent 1"/>
    <w:basedOn w:val="TableNormal"/>
    <w:uiPriority w:val="60"/>
    <w:rsid w:val="00BB4F8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">
    <w:name w:val="Light List"/>
    <w:basedOn w:val="TableNormal"/>
    <w:uiPriority w:val="61"/>
    <w:rsid w:val="00BB4F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BB4F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F1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Icey4444/Library/Group%20Containers/UBF8T346G9.Office/User%20Content.localized/Templates.localized/COP2270-CH02HW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8766B-2F89-1749-8FE6-9152E58A1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COP2270-CH02HW-Template.dotx</Template>
  <TotalTime>94</TotalTime>
  <Pages>22</Pages>
  <Words>922</Words>
  <Characters>5256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17</cp:revision>
  <dcterms:created xsi:type="dcterms:W3CDTF">2018-04-20T01:08:00Z</dcterms:created>
  <dcterms:modified xsi:type="dcterms:W3CDTF">2018-04-22T23:53:00Z</dcterms:modified>
</cp:coreProperties>
</file>