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D6E911" w14:textId="77777777" w:rsidR="00D56703" w:rsidRDefault="00BC028C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COP2270</w:t>
      </w:r>
    </w:p>
    <w:p w14:paraId="6FB7F2CF" w14:textId="77777777" w:rsid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M/W</w:t>
      </w:r>
      <w:r w:rsidR="00BC028C">
        <w:rPr>
          <w:b/>
          <w:i/>
          <w:sz w:val="28"/>
          <w:szCs w:val="28"/>
        </w:rPr>
        <w:t xml:space="preserve"> </w:t>
      </w:r>
    </w:p>
    <w:p w14:paraId="7EEAF3E5" w14:textId="77777777" w:rsidR="008D40B0" w:rsidRPr="00445CE3" w:rsidRDefault="000B4C26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Spring 2017-2018</w:t>
      </w:r>
    </w:p>
    <w:p w14:paraId="169B8C68" w14:textId="77777777" w:rsidR="00445CE3" w:rsidRDefault="008D40B0" w:rsidP="00445CE3">
      <w:pPr>
        <w:jc w:val="center"/>
        <w:rPr>
          <w:b/>
          <w:i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71C7FCA" wp14:editId="7B5F5780">
            <wp:extent cx="5245668" cy="2952750"/>
            <wp:effectExtent l="0" t="0" r="0" b="0"/>
            <wp:docPr id="6" name="Picture 6" descr="http://i.kinja-img.com/gawker-media/image/upload/ofrmwr4zn4vjabzbak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kinja-img.com/gawker-media/image/upload/ofrmwr4zn4vjabzbakg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909" cy="2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64121" w14:textId="77777777" w:rsidR="00957B91" w:rsidRDefault="00957B91" w:rsidP="00445CE3">
      <w:pPr>
        <w:jc w:val="center"/>
        <w:rPr>
          <w:b/>
          <w:i/>
          <w:sz w:val="28"/>
          <w:szCs w:val="28"/>
        </w:rPr>
      </w:pPr>
    </w:p>
    <w:p w14:paraId="35DD768A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  <w:r w:rsidRPr="00445CE3">
        <w:rPr>
          <w:b/>
          <w:i/>
          <w:sz w:val="28"/>
          <w:szCs w:val="28"/>
        </w:rPr>
        <w:t xml:space="preserve">Professor:  Yassin </w:t>
      </w:r>
      <w:proofErr w:type="spellStart"/>
      <w:r w:rsidRPr="00445CE3">
        <w:rPr>
          <w:b/>
          <w:i/>
          <w:sz w:val="28"/>
          <w:szCs w:val="28"/>
        </w:rPr>
        <w:t>Raef</w:t>
      </w:r>
      <w:proofErr w:type="spellEnd"/>
    </w:p>
    <w:p w14:paraId="0C196706" w14:textId="77777777" w:rsidR="00957B91" w:rsidRPr="00FC6084" w:rsidRDefault="000B4C26" w:rsidP="00445CE3">
      <w:pPr>
        <w:jc w:val="center"/>
        <w:rPr>
          <w:b/>
          <w:i/>
          <w:color w:val="FF0000"/>
          <w:sz w:val="28"/>
          <w:szCs w:val="28"/>
        </w:rPr>
      </w:pPr>
      <w:r>
        <w:rPr>
          <w:b/>
          <w:i/>
          <w:color w:val="FF0000"/>
          <w:sz w:val="28"/>
          <w:szCs w:val="28"/>
        </w:rPr>
        <w:t>Anaisy Garcia</w:t>
      </w:r>
    </w:p>
    <w:p w14:paraId="45921151" w14:textId="77777777" w:rsidR="008D40B0" w:rsidRDefault="00BF446F" w:rsidP="00BF446F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Chapter 10</w:t>
      </w:r>
      <w:r w:rsidR="00445CE3">
        <w:rPr>
          <w:b/>
          <w:i/>
          <w:sz w:val="28"/>
          <w:szCs w:val="28"/>
        </w:rPr>
        <w:t xml:space="preserve"> Homework/ Exercises </w:t>
      </w:r>
    </w:p>
    <w:p w14:paraId="0FAF3CDA" w14:textId="77777777" w:rsidR="00D95387" w:rsidRDefault="00D95387" w:rsidP="00445CE3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One problem per page Please</w:t>
      </w:r>
    </w:p>
    <w:p w14:paraId="50BE244D" w14:textId="77777777" w:rsidR="00445CE3" w:rsidRDefault="00445CE3" w:rsidP="00957B91">
      <w:pPr>
        <w:rPr>
          <w:b/>
          <w:i/>
          <w:sz w:val="28"/>
          <w:szCs w:val="28"/>
        </w:rPr>
      </w:pPr>
    </w:p>
    <w:p w14:paraId="29838527" w14:textId="77777777" w:rsidR="00445CE3" w:rsidRDefault="00445CE3" w:rsidP="00957B91">
      <w:pPr>
        <w:rPr>
          <w:b/>
          <w:i/>
          <w:sz w:val="28"/>
          <w:szCs w:val="28"/>
        </w:rPr>
      </w:pPr>
    </w:p>
    <w:p w14:paraId="3597E137" w14:textId="77777777" w:rsidR="00957B91" w:rsidRDefault="00957B91" w:rsidP="00957B91">
      <w:pPr>
        <w:rPr>
          <w:b/>
          <w:i/>
          <w:sz w:val="28"/>
          <w:szCs w:val="28"/>
        </w:rPr>
      </w:pPr>
    </w:p>
    <w:p w14:paraId="1EA7CFBA" w14:textId="77777777" w:rsidR="00445CE3" w:rsidRDefault="00445CE3" w:rsidP="00445CE3">
      <w:pPr>
        <w:jc w:val="center"/>
        <w:rPr>
          <w:b/>
          <w:i/>
          <w:sz w:val="28"/>
          <w:szCs w:val="28"/>
        </w:rPr>
      </w:pPr>
    </w:p>
    <w:p w14:paraId="26D8D6C2" w14:textId="6087C913" w:rsidR="00435559" w:rsidRDefault="00BC028C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  <w:r w:rsidR="003E459A">
        <w:rPr>
          <w:b/>
          <w:i/>
          <w:sz w:val="28"/>
          <w:szCs w:val="28"/>
        </w:rPr>
        <w:lastRenderedPageBreak/>
        <w:t>Figure 10</w:t>
      </w:r>
      <w:r w:rsidR="00435559">
        <w:rPr>
          <w:b/>
          <w:i/>
          <w:sz w:val="28"/>
          <w:szCs w:val="28"/>
        </w:rPr>
        <w:t>-</w:t>
      </w:r>
      <w:r w:rsidR="003E459A">
        <w:rPr>
          <w:b/>
          <w:i/>
          <w:sz w:val="28"/>
          <w:szCs w:val="28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6E8925E9" w14:textId="77777777" w:rsidTr="00256DEC">
        <w:tc>
          <w:tcPr>
            <w:tcW w:w="9576" w:type="dxa"/>
            <w:shd w:val="clear" w:color="auto" w:fill="8DB3E2" w:themeFill="text2" w:themeFillTint="66"/>
          </w:tcPr>
          <w:p w14:paraId="67B38F30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435559" w14:paraId="35557DEC" w14:textId="77777777" w:rsidTr="00256DEC">
        <w:tc>
          <w:tcPr>
            <w:tcW w:w="9576" w:type="dxa"/>
          </w:tcPr>
          <w:p w14:paraId="1F60D530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>// Fig</w:t>
            </w:r>
          </w:p>
          <w:p w14:paraId="60DF4DDB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>//</w:t>
            </w:r>
          </w:p>
          <w:p w14:paraId="71BAA5F8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>//</w:t>
            </w:r>
          </w:p>
          <w:p w14:paraId="207E0C03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>&gt;</w:t>
            </w:r>
          </w:p>
          <w:p w14:paraId="1E9F9EBE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</w:p>
          <w:p w14:paraId="6C9995B8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>//</w:t>
            </w:r>
          </w:p>
          <w:p w14:paraId="5B11A49C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783533">
              <w:rPr>
                <w:b/>
                <w:i/>
                <w:sz w:val="28"/>
                <w:szCs w:val="28"/>
              </w:rPr>
              <w:t>struct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 card {</w:t>
            </w:r>
          </w:p>
          <w:p w14:paraId="4EE4DCBF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char *face;</w:t>
            </w:r>
          </w:p>
          <w:p w14:paraId="3CF570B1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char *suit;</w:t>
            </w:r>
          </w:p>
          <w:p w14:paraId="2EF0FFF5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>};</w:t>
            </w:r>
          </w:p>
          <w:p w14:paraId="6E9822AF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</w:p>
          <w:p w14:paraId="5D7774C1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783533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4AC70095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>{</w:t>
            </w:r>
          </w:p>
          <w:p w14:paraId="4F6E2041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struct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 card 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aCard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>;</w:t>
            </w:r>
          </w:p>
          <w:p w14:paraId="4ED84C6F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</w:p>
          <w:p w14:paraId="5AF90A9A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//</w:t>
            </w:r>
          </w:p>
          <w:p w14:paraId="1F188C57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aCard.face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 = "Ace";</w:t>
            </w:r>
          </w:p>
          <w:p w14:paraId="0BCCA9A5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aCard.suit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 = "Spades";</w:t>
            </w:r>
          </w:p>
          <w:p w14:paraId="4594CFB8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</w:p>
          <w:p w14:paraId="78F1A932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struct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 card *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cardPtr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 = &amp;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aCard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>;</w:t>
            </w:r>
          </w:p>
          <w:p w14:paraId="69F4DDD2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</w:p>
          <w:p w14:paraId="71EEA876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783533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783533">
              <w:rPr>
                <w:b/>
                <w:i/>
                <w:sz w:val="28"/>
                <w:szCs w:val="28"/>
              </w:rPr>
              <w:t>"%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s%s%s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>\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n%s%s%s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>\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n%s%s%s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\n", 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aCard.face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, " of ", 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aCard.suit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>,</w:t>
            </w:r>
          </w:p>
          <w:p w14:paraId="6BC1BBA3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       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cardPtr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 xml:space="preserve">-&gt;face, " of ", 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cardPtr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>-&gt;suit,</w:t>
            </w:r>
          </w:p>
          <w:p w14:paraId="02485753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 xml:space="preserve">           (*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cardPtr</w:t>
            </w:r>
            <w:proofErr w:type="spellEnd"/>
            <w:proofErr w:type="gramStart"/>
            <w:r w:rsidRPr="00783533">
              <w:rPr>
                <w:b/>
                <w:i/>
                <w:sz w:val="28"/>
                <w:szCs w:val="28"/>
              </w:rPr>
              <w:t>).face</w:t>
            </w:r>
            <w:proofErr w:type="gramEnd"/>
            <w:r w:rsidRPr="00783533">
              <w:rPr>
                <w:b/>
                <w:i/>
                <w:sz w:val="28"/>
                <w:szCs w:val="28"/>
              </w:rPr>
              <w:t>, " of ", (*</w:t>
            </w:r>
            <w:proofErr w:type="spellStart"/>
            <w:r w:rsidRPr="00783533">
              <w:rPr>
                <w:b/>
                <w:i/>
                <w:sz w:val="28"/>
                <w:szCs w:val="28"/>
              </w:rPr>
              <w:t>cardPtr</w:t>
            </w:r>
            <w:proofErr w:type="spellEnd"/>
            <w:r w:rsidRPr="00783533">
              <w:rPr>
                <w:b/>
                <w:i/>
                <w:sz w:val="28"/>
                <w:szCs w:val="28"/>
              </w:rPr>
              <w:t>).suit);</w:t>
            </w:r>
          </w:p>
          <w:p w14:paraId="2C4ACF6A" w14:textId="77777777" w:rsidR="00783533" w:rsidRPr="00783533" w:rsidRDefault="00783533" w:rsidP="00783533">
            <w:pPr>
              <w:rPr>
                <w:b/>
                <w:i/>
                <w:sz w:val="28"/>
                <w:szCs w:val="28"/>
              </w:rPr>
            </w:pPr>
            <w:r w:rsidRPr="00783533">
              <w:rPr>
                <w:b/>
                <w:i/>
                <w:sz w:val="28"/>
                <w:szCs w:val="28"/>
              </w:rPr>
              <w:t>}</w:t>
            </w:r>
          </w:p>
          <w:p w14:paraId="10D0CD02" w14:textId="77777777" w:rsidR="00435559" w:rsidRDefault="00435559" w:rsidP="003C6A41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2BCCA96B" w14:textId="77777777" w:rsidR="00435559" w:rsidRDefault="00435559" w:rsidP="00435559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35559" w14:paraId="4D2CF664" w14:textId="77777777" w:rsidTr="00256DEC">
        <w:tc>
          <w:tcPr>
            <w:tcW w:w="9576" w:type="dxa"/>
            <w:shd w:val="clear" w:color="auto" w:fill="8DB3E2" w:themeFill="text2" w:themeFillTint="66"/>
          </w:tcPr>
          <w:p w14:paraId="658C29D0" w14:textId="77777777" w:rsidR="00435559" w:rsidRDefault="00435559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435559" w:rsidRPr="00957B91" w14:paraId="6901D140" w14:textId="77777777" w:rsidTr="00256DEC">
        <w:tc>
          <w:tcPr>
            <w:tcW w:w="9576" w:type="dxa"/>
          </w:tcPr>
          <w:p w14:paraId="50F52E66" w14:textId="26BF0AAB" w:rsidR="00435559" w:rsidRPr="00957B91" w:rsidRDefault="00783533" w:rsidP="00256DE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7FCD4CC" wp14:editId="34B1DED9">
                  <wp:extent cx="1993900" cy="1231900"/>
                  <wp:effectExtent l="0" t="0" r="12700" b="12700"/>
                  <wp:docPr id="1" name="Picture 1" descr="../Screen%20Shot%202018-04-21%20at%209.44.4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Screen%20Shot%202018-04-21%20at%209.44.4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23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5B8D5" w14:textId="102AEDC4" w:rsidR="00655F87" w:rsidRDefault="009F21F8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10</w:t>
      </w:r>
      <w:r w:rsidR="00655F87">
        <w:rPr>
          <w:b/>
          <w:i/>
          <w:sz w:val="28"/>
          <w:szCs w:val="28"/>
        </w:rPr>
        <w:t>-</w:t>
      </w:r>
      <w:r w:rsidR="00BF194F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55F87" w14:paraId="7C24B504" w14:textId="77777777" w:rsidTr="00256DEC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05006B65" w14:textId="77777777" w:rsidR="00655F87" w:rsidRDefault="00655F87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655F87" w14:paraId="0FA8C50A" w14:textId="77777777" w:rsidTr="00256DEC">
        <w:tc>
          <w:tcPr>
            <w:tcW w:w="9576" w:type="dxa"/>
          </w:tcPr>
          <w:p w14:paraId="5A826F4E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// Fig</w:t>
            </w:r>
          </w:p>
          <w:p w14:paraId="58F4EAE3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//</w:t>
            </w:r>
          </w:p>
          <w:p w14:paraId="46E3E15A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#include &lt;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stdio.h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&gt;</w:t>
            </w:r>
          </w:p>
          <w:p w14:paraId="2F492033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#include &lt;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stdlib.h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&gt;</w:t>
            </w:r>
          </w:p>
          <w:p w14:paraId="23650A96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#include &lt;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time.h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&gt;</w:t>
            </w:r>
          </w:p>
          <w:p w14:paraId="7653EFF6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0D29978C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#define CARDS 52</w:t>
            </w:r>
          </w:p>
          <w:p w14:paraId="0FA78DFC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#define FACES 13</w:t>
            </w:r>
          </w:p>
          <w:p w14:paraId="29FEB1E6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2AFB849F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//</w:t>
            </w:r>
          </w:p>
          <w:p w14:paraId="0E1B86DB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C66290">
              <w:rPr>
                <w:b/>
                <w:i/>
                <w:sz w:val="20"/>
                <w:szCs w:val="20"/>
              </w:rPr>
              <w:t>struct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card {</w:t>
            </w:r>
          </w:p>
          <w:p w14:paraId="511130C9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char *face;</w:t>
            </w:r>
          </w:p>
          <w:p w14:paraId="1B8975D3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char *suit;</w:t>
            </w:r>
          </w:p>
          <w:p w14:paraId="0379DB39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};</w:t>
            </w:r>
          </w:p>
          <w:p w14:paraId="74DBDCB1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31AE5AFA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C66290">
              <w:rPr>
                <w:b/>
                <w:i/>
                <w:sz w:val="20"/>
                <w:szCs w:val="20"/>
              </w:rPr>
              <w:t>typedef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struct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card Card;</w:t>
            </w:r>
          </w:p>
          <w:p w14:paraId="08E4F939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5339AF5C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//</w:t>
            </w:r>
          </w:p>
          <w:p w14:paraId="67094A57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66290">
              <w:rPr>
                <w:b/>
                <w:i/>
                <w:sz w:val="20"/>
                <w:szCs w:val="20"/>
              </w:rPr>
              <w:t>fillDeck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 xml:space="preserve">Card *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char *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wFace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[],</w:t>
            </w:r>
          </w:p>
          <w:p w14:paraId="6A75D75A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char * </w:t>
            </w:r>
            <w:proofErr w:type="spellStart"/>
            <w:proofErr w:type="gramStart"/>
            <w:r w:rsidRPr="00C66290">
              <w:rPr>
                <w:b/>
                <w:i/>
                <w:sz w:val="20"/>
                <w:szCs w:val="20"/>
              </w:rPr>
              <w:t>wSuit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>]);</w:t>
            </w:r>
          </w:p>
          <w:p w14:paraId="45D3792D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void 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shuffle(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 xml:space="preserve">Card *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);</w:t>
            </w:r>
          </w:p>
          <w:p w14:paraId="5CDC9940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void 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deal(</w:t>
            </w:r>
            <w:proofErr w:type="spellStart"/>
            <w:proofErr w:type="gramEnd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Card *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);</w:t>
            </w:r>
          </w:p>
          <w:p w14:paraId="15F0074A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34546FF6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C66290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main(void)</w:t>
            </w:r>
          </w:p>
          <w:p w14:paraId="2657EE2F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{</w:t>
            </w:r>
          </w:p>
          <w:p w14:paraId="1659554C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Card deck[CARDS];</w:t>
            </w:r>
          </w:p>
          <w:p w14:paraId="7C29FE60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7210AACC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//</w:t>
            </w:r>
          </w:p>
          <w:p w14:paraId="0475531E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char *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face[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>] = { "Ace", "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Duece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", "Three", "Four", "Five",</w:t>
            </w:r>
          </w:p>
          <w:p w14:paraId="240254E1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"Six", "Seven", "Eight", "Nine", "Ten",</w:t>
            </w:r>
          </w:p>
          <w:p w14:paraId="087F114F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"Jack", "Queen", "King"};</w:t>
            </w:r>
          </w:p>
          <w:p w14:paraId="0DC7C7D0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44492E4F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//</w:t>
            </w:r>
          </w:p>
          <w:p w14:paraId="46826BEF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char *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suit[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>] = { "Hearts", "Diamonds", "Clubs", "Spades"};</w:t>
            </w:r>
          </w:p>
          <w:p w14:paraId="1473847F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2EAEB95B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srand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(time(NULL));</w:t>
            </w:r>
          </w:p>
          <w:p w14:paraId="00099AE6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0B881DEF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66290">
              <w:rPr>
                <w:b/>
                <w:i/>
                <w:sz w:val="20"/>
                <w:szCs w:val="20"/>
              </w:rPr>
              <w:t>fillDeck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>deck, face, suit);</w:t>
            </w:r>
          </w:p>
          <w:p w14:paraId="7FF10C06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shuffle(deck);</w:t>
            </w:r>
          </w:p>
          <w:p w14:paraId="5D67447F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deal(deck);</w:t>
            </w:r>
          </w:p>
          <w:p w14:paraId="5DBBAFC0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}</w:t>
            </w:r>
          </w:p>
          <w:p w14:paraId="04523D02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61FB2A8D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//</w:t>
            </w:r>
          </w:p>
          <w:p w14:paraId="7B9C3F3B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C66290">
              <w:rPr>
                <w:b/>
                <w:i/>
                <w:sz w:val="20"/>
                <w:szCs w:val="20"/>
              </w:rPr>
              <w:t>fillDeck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 xml:space="preserve">Card *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char *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wFace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[],</w:t>
            </w:r>
          </w:p>
          <w:p w14:paraId="3432BCBC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  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char * </w:t>
            </w:r>
            <w:proofErr w:type="spellStart"/>
            <w:proofErr w:type="gramStart"/>
            <w:r w:rsidRPr="00C66290">
              <w:rPr>
                <w:b/>
                <w:i/>
                <w:sz w:val="20"/>
                <w:szCs w:val="20"/>
              </w:rPr>
              <w:t>wSuit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>])</w:t>
            </w:r>
          </w:p>
          <w:p w14:paraId="197F4D58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{</w:t>
            </w:r>
          </w:p>
          <w:p w14:paraId="43C6E2AA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//</w:t>
            </w:r>
          </w:p>
          <w:p w14:paraId="3FF2685A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for(</w:t>
            </w:r>
            <w:proofErr w:type="spellStart"/>
            <w:proofErr w:type="gramEnd"/>
            <w:r w:rsidRPr="00C66290">
              <w:rPr>
                <w:b/>
                <w:i/>
                <w:sz w:val="20"/>
                <w:szCs w:val="20"/>
              </w:rPr>
              <w:t>size_t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= 0;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&lt; CARDS; ++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) {</w:t>
            </w:r>
          </w:p>
          <w:p w14:paraId="519A214E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proofErr w:type="gramStart"/>
            <w:r w:rsidRPr="00C66290">
              <w:rPr>
                <w:b/>
                <w:i/>
                <w:sz w:val="20"/>
                <w:szCs w:val="20"/>
              </w:rPr>
              <w:t>].face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 xml:space="preserve"> =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wFace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% FACES];</w:t>
            </w:r>
          </w:p>
          <w:p w14:paraId="20FC9AA9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proofErr w:type="gramStart"/>
            <w:r w:rsidRPr="00C66290">
              <w:rPr>
                <w:b/>
                <w:i/>
                <w:sz w:val="20"/>
                <w:szCs w:val="20"/>
              </w:rPr>
              <w:t>].suit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 xml:space="preserve"> =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wSuit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/ FACES];</w:t>
            </w:r>
          </w:p>
          <w:p w14:paraId="15C5F966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66FD73C7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}</w:t>
            </w:r>
          </w:p>
          <w:p w14:paraId="244F7C33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185C8161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//</w:t>
            </w:r>
          </w:p>
          <w:p w14:paraId="2FDC1957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void 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shuffle(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 xml:space="preserve">Card *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)</w:t>
            </w:r>
          </w:p>
          <w:p w14:paraId="29C4F3CD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{</w:t>
            </w:r>
          </w:p>
          <w:p w14:paraId="03C9C71C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//</w:t>
            </w:r>
          </w:p>
          <w:p w14:paraId="6EE82328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for (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size_t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= 0;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&lt; CARDS; ++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) {</w:t>
            </w:r>
          </w:p>
          <w:p w14:paraId="5A99B941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size_t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j = 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rand(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>) % CARDS;</w:t>
            </w:r>
          </w:p>
          <w:p w14:paraId="5664D90A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Card temp =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];</w:t>
            </w:r>
          </w:p>
          <w:p w14:paraId="75E73A15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] =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[j];</w:t>
            </w:r>
          </w:p>
          <w:p w14:paraId="42AC3595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[j] = temp;</w:t>
            </w:r>
          </w:p>
          <w:p w14:paraId="63907C01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38F21B43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}</w:t>
            </w:r>
          </w:p>
          <w:p w14:paraId="3B0CBE92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</w:p>
          <w:p w14:paraId="72F7A9B9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//</w:t>
            </w:r>
          </w:p>
          <w:p w14:paraId="22371160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void 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deal(</w:t>
            </w:r>
            <w:proofErr w:type="spellStart"/>
            <w:proofErr w:type="gramEnd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Card *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)</w:t>
            </w:r>
          </w:p>
          <w:p w14:paraId="35A24A65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>{</w:t>
            </w:r>
          </w:p>
          <w:p w14:paraId="2E0CD936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//</w:t>
            </w:r>
          </w:p>
          <w:p w14:paraId="3DF5C243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for (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size_t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= 0;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&lt; CARDS; ++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) {</w:t>
            </w:r>
          </w:p>
          <w:p w14:paraId="182A4F6C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66290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 xml:space="preserve">"%5s of %-8s%s",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].face  , 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>].suit  ,</w:t>
            </w:r>
          </w:p>
          <w:p w14:paraId="2A3595DD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           (</w:t>
            </w:r>
            <w:proofErr w:type="spellStart"/>
            <w:r w:rsidRPr="00C66290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C66290">
              <w:rPr>
                <w:b/>
                <w:i/>
                <w:sz w:val="20"/>
                <w:szCs w:val="20"/>
              </w:rPr>
              <w:t xml:space="preserve"> + 1) % 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4 ?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 xml:space="preserve"> " </w:t>
            </w:r>
            <w:proofErr w:type="gramStart"/>
            <w:r w:rsidRPr="00C66290">
              <w:rPr>
                <w:b/>
                <w:i/>
                <w:sz w:val="20"/>
                <w:szCs w:val="20"/>
              </w:rPr>
              <w:t>" :</w:t>
            </w:r>
            <w:proofErr w:type="gramEnd"/>
            <w:r w:rsidRPr="00C66290">
              <w:rPr>
                <w:b/>
                <w:i/>
                <w:sz w:val="20"/>
                <w:szCs w:val="20"/>
              </w:rPr>
              <w:t xml:space="preserve"> "\n");</w:t>
            </w:r>
          </w:p>
          <w:p w14:paraId="64C2F887" w14:textId="77777777" w:rsidR="007236E7" w:rsidRPr="00C66290" w:rsidRDefault="007236E7" w:rsidP="007236E7">
            <w:pPr>
              <w:rPr>
                <w:b/>
                <w:i/>
                <w:sz w:val="20"/>
                <w:szCs w:val="20"/>
              </w:rPr>
            </w:pPr>
            <w:r w:rsidRPr="00C66290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2741500D" w14:textId="79C9F88F" w:rsidR="00655F87" w:rsidRDefault="007236E7" w:rsidP="00256DEC">
            <w:pPr>
              <w:rPr>
                <w:b/>
                <w:i/>
                <w:sz w:val="28"/>
                <w:szCs w:val="28"/>
              </w:rPr>
            </w:pPr>
            <w:r w:rsidRPr="00C66290">
              <w:rPr>
                <w:b/>
                <w:i/>
                <w:sz w:val="20"/>
                <w:szCs w:val="20"/>
              </w:rPr>
              <w:t>}</w:t>
            </w:r>
          </w:p>
        </w:tc>
      </w:tr>
    </w:tbl>
    <w:p w14:paraId="589BBA97" w14:textId="77777777" w:rsidR="00655F87" w:rsidRDefault="00655F87" w:rsidP="00655F87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55F87" w14:paraId="0FDFAABF" w14:textId="77777777" w:rsidTr="00256DEC">
        <w:tc>
          <w:tcPr>
            <w:tcW w:w="9576" w:type="dxa"/>
            <w:shd w:val="clear" w:color="auto" w:fill="8DB3E2" w:themeFill="text2" w:themeFillTint="66"/>
          </w:tcPr>
          <w:p w14:paraId="69522844" w14:textId="77777777" w:rsidR="00655F87" w:rsidRDefault="00655F87" w:rsidP="00256DEC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655F87" w:rsidRPr="00957B91" w14:paraId="0B1BD5B3" w14:textId="77777777" w:rsidTr="00256DEC">
        <w:tc>
          <w:tcPr>
            <w:tcW w:w="9576" w:type="dxa"/>
          </w:tcPr>
          <w:p w14:paraId="12A62666" w14:textId="7E10FEC6" w:rsidR="00655F87" w:rsidRPr="00957B91" w:rsidRDefault="007236E7" w:rsidP="00256DEC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369BC62" wp14:editId="0B595B52">
                  <wp:extent cx="6400800" cy="2908300"/>
                  <wp:effectExtent l="0" t="0" r="0" b="12700"/>
                  <wp:docPr id="2" name="Picture 2" descr="../Screen%20Shot%202018-04-21%20at%2010.16.5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Screen%20Shot%202018-04-21%20at%2010.16.5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0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E0306" w14:textId="21C19969" w:rsidR="00486BC1" w:rsidRDefault="00486BC1">
      <w:pPr>
        <w:rPr>
          <w:b/>
          <w:i/>
          <w:sz w:val="28"/>
          <w:szCs w:val="28"/>
        </w:rPr>
      </w:pPr>
    </w:p>
    <w:p w14:paraId="452ADF70" w14:textId="77777777" w:rsidR="00C66290" w:rsidRDefault="00C66290" w:rsidP="00BF194F">
      <w:pPr>
        <w:rPr>
          <w:b/>
          <w:i/>
          <w:sz w:val="28"/>
          <w:szCs w:val="28"/>
        </w:rPr>
      </w:pPr>
    </w:p>
    <w:p w14:paraId="05A09B5E" w14:textId="238A26CB" w:rsidR="00BF194F" w:rsidRDefault="00486BC1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10-5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111EB9B6" w14:textId="77777777" w:rsidTr="00CE06BA">
        <w:tc>
          <w:tcPr>
            <w:tcW w:w="9576" w:type="dxa"/>
            <w:shd w:val="clear" w:color="auto" w:fill="8DB3E2" w:themeFill="text2" w:themeFillTint="66"/>
          </w:tcPr>
          <w:p w14:paraId="7D751E77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11D4268B" w14:textId="77777777" w:rsidTr="00CE06BA">
        <w:tc>
          <w:tcPr>
            <w:tcW w:w="9576" w:type="dxa"/>
          </w:tcPr>
          <w:p w14:paraId="3633A652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>// Fig</w:t>
            </w:r>
          </w:p>
          <w:p w14:paraId="7680772B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>//</w:t>
            </w:r>
          </w:p>
          <w:p w14:paraId="3968B597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>#include &lt;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stdio.h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&gt;</w:t>
            </w:r>
          </w:p>
          <w:p w14:paraId="010B3D32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</w:p>
          <w:p w14:paraId="27376AC0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>//</w:t>
            </w:r>
          </w:p>
          <w:p w14:paraId="14071B73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>union number {</w:t>
            </w:r>
          </w:p>
          <w:p w14:paraId="6FB4C5A2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 xml:space="preserve"> x;</w:t>
            </w:r>
          </w:p>
          <w:p w14:paraId="050EB88D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double y;</w:t>
            </w:r>
          </w:p>
          <w:p w14:paraId="20CAA941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>};</w:t>
            </w:r>
          </w:p>
          <w:p w14:paraId="19CBE6A7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</w:p>
          <w:p w14:paraId="3E5C4572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C66290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 xml:space="preserve"> main(void)</w:t>
            </w:r>
          </w:p>
          <w:p w14:paraId="74E109C4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>{</w:t>
            </w:r>
          </w:p>
          <w:p w14:paraId="78409EDC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union number value;</w:t>
            </w:r>
          </w:p>
          <w:p w14:paraId="621B4519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</w:p>
          <w:p w14:paraId="4B36AE91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value.x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 xml:space="preserve"> = 100;</w:t>
            </w:r>
          </w:p>
          <w:p w14:paraId="0BD3CC64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66290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C66290">
              <w:rPr>
                <w:b/>
                <w:i/>
                <w:sz w:val="18"/>
                <w:szCs w:val="18"/>
              </w:rPr>
              <w:t>"%s\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n%s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\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n%s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\n  %d\n\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n%s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\n %f\n\n\n",</w:t>
            </w:r>
          </w:p>
          <w:p w14:paraId="5754D864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       "Put 100 in the integer member",</w:t>
            </w:r>
          </w:p>
          <w:p w14:paraId="6CFE59C7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       "and print both members.",</w:t>
            </w:r>
          </w:p>
          <w:p w14:paraId="74C7253F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       "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 xml:space="preserve">:", 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value.x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,</w:t>
            </w:r>
          </w:p>
          <w:p w14:paraId="16ECC8C4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       "double:", </w:t>
            </w:r>
            <w:proofErr w:type="spellStart"/>
            <w:proofErr w:type="gramStart"/>
            <w:r w:rsidRPr="00C66290">
              <w:rPr>
                <w:b/>
                <w:i/>
                <w:sz w:val="18"/>
                <w:szCs w:val="18"/>
              </w:rPr>
              <w:t>value.y</w:t>
            </w:r>
            <w:proofErr w:type="spellEnd"/>
            <w:proofErr w:type="gramEnd"/>
            <w:r w:rsidRPr="00C66290">
              <w:rPr>
                <w:b/>
                <w:i/>
                <w:sz w:val="18"/>
                <w:szCs w:val="18"/>
              </w:rPr>
              <w:t>);</w:t>
            </w:r>
          </w:p>
          <w:p w14:paraId="14DEC9D1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</w:p>
          <w:p w14:paraId="41F11CC2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66290">
              <w:rPr>
                <w:b/>
                <w:i/>
                <w:sz w:val="18"/>
                <w:szCs w:val="18"/>
              </w:rPr>
              <w:t>value.y</w:t>
            </w:r>
            <w:proofErr w:type="spellEnd"/>
            <w:proofErr w:type="gramEnd"/>
            <w:r w:rsidRPr="00C66290">
              <w:rPr>
                <w:b/>
                <w:i/>
                <w:sz w:val="18"/>
                <w:szCs w:val="18"/>
              </w:rPr>
              <w:t xml:space="preserve"> = 100.0;</w:t>
            </w:r>
          </w:p>
          <w:p w14:paraId="59E92367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C66290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C66290">
              <w:rPr>
                <w:b/>
                <w:i/>
                <w:sz w:val="18"/>
                <w:szCs w:val="18"/>
              </w:rPr>
              <w:t>"%s\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n%s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\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n%s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\n  %d\n\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n%s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\n %f\n",</w:t>
            </w:r>
          </w:p>
          <w:p w14:paraId="600019F5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       "Put 100.0 in the floating member",</w:t>
            </w:r>
          </w:p>
          <w:p w14:paraId="7EF0A949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       "and 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 xml:space="preserve"> both members.",</w:t>
            </w:r>
          </w:p>
          <w:p w14:paraId="719B5B30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       "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 xml:space="preserve">:", </w:t>
            </w:r>
            <w:proofErr w:type="spellStart"/>
            <w:r w:rsidRPr="00C66290">
              <w:rPr>
                <w:b/>
                <w:i/>
                <w:sz w:val="18"/>
                <w:szCs w:val="18"/>
              </w:rPr>
              <w:t>value.x</w:t>
            </w:r>
            <w:proofErr w:type="spellEnd"/>
            <w:r w:rsidRPr="00C66290">
              <w:rPr>
                <w:b/>
                <w:i/>
                <w:sz w:val="18"/>
                <w:szCs w:val="18"/>
              </w:rPr>
              <w:t>,</w:t>
            </w:r>
          </w:p>
          <w:p w14:paraId="7006426F" w14:textId="77777777" w:rsidR="000936BD" w:rsidRPr="00C66290" w:rsidRDefault="000936BD" w:rsidP="000936BD">
            <w:pPr>
              <w:rPr>
                <w:b/>
                <w:i/>
                <w:sz w:val="18"/>
                <w:szCs w:val="18"/>
              </w:rPr>
            </w:pPr>
            <w:r w:rsidRPr="00C66290">
              <w:rPr>
                <w:b/>
                <w:i/>
                <w:sz w:val="18"/>
                <w:szCs w:val="18"/>
              </w:rPr>
              <w:t xml:space="preserve">           "double:", </w:t>
            </w:r>
            <w:proofErr w:type="spellStart"/>
            <w:proofErr w:type="gramStart"/>
            <w:r w:rsidRPr="00C66290">
              <w:rPr>
                <w:b/>
                <w:i/>
                <w:sz w:val="18"/>
                <w:szCs w:val="18"/>
              </w:rPr>
              <w:t>value.y</w:t>
            </w:r>
            <w:proofErr w:type="spellEnd"/>
            <w:proofErr w:type="gramEnd"/>
            <w:r w:rsidRPr="00C66290">
              <w:rPr>
                <w:b/>
                <w:i/>
                <w:sz w:val="18"/>
                <w:szCs w:val="18"/>
              </w:rPr>
              <w:t>);</w:t>
            </w:r>
          </w:p>
          <w:p w14:paraId="62C745F8" w14:textId="762A6A2D" w:rsidR="00BF194F" w:rsidRDefault="000936BD" w:rsidP="00CE06BA">
            <w:pPr>
              <w:rPr>
                <w:b/>
                <w:i/>
                <w:sz w:val="28"/>
                <w:szCs w:val="28"/>
              </w:rPr>
            </w:pPr>
            <w:r w:rsidRPr="00C66290">
              <w:rPr>
                <w:b/>
                <w:i/>
                <w:sz w:val="18"/>
                <w:szCs w:val="18"/>
              </w:rPr>
              <w:t>}</w:t>
            </w:r>
          </w:p>
        </w:tc>
      </w:tr>
    </w:tbl>
    <w:p w14:paraId="58A19B41" w14:textId="77777777" w:rsidR="00E83EF8" w:rsidRDefault="00E83EF8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BB6FBEB" w14:textId="77777777" w:rsidTr="00CE06BA">
        <w:tc>
          <w:tcPr>
            <w:tcW w:w="9576" w:type="dxa"/>
            <w:shd w:val="clear" w:color="auto" w:fill="8DB3E2" w:themeFill="text2" w:themeFillTint="66"/>
          </w:tcPr>
          <w:p w14:paraId="6CC1A3D4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7D672526" w14:textId="77777777" w:rsidTr="00CE06BA">
        <w:tc>
          <w:tcPr>
            <w:tcW w:w="9576" w:type="dxa"/>
          </w:tcPr>
          <w:p w14:paraId="15EB429C" w14:textId="705EAA7E" w:rsidR="00BF194F" w:rsidRPr="00957B91" w:rsidRDefault="00E83EF8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D648F26" wp14:editId="52D904B4">
                  <wp:extent cx="2540635" cy="2978307"/>
                  <wp:effectExtent l="0" t="0" r="0" b="0"/>
                  <wp:docPr id="3" name="Picture 3" descr="../Screen%20Shot%202018-04-21%20at%2010.40.01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Screen%20Shot%202018-04-21%20at%2010.40.01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0433" cy="2989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BB337" w14:textId="4B407879" w:rsidR="00BF194F" w:rsidRDefault="00486BC1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10-7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4113B5D7" w14:textId="77777777" w:rsidTr="00CE06BA">
        <w:tc>
          <w:tcPr>
            <w:tcW w:w="9576" w:type="dxa"/>
            <w:shd w:val="clear" w:color="auto" w:fill="8DB3E2" w:themeFill="text2" w:themeFillTint="66"/>
          </w:tcPr>
          <w:p w14:paraId="3217408A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5A364AD6" w14:textId="77777777" w:rsidTr="00CE06BA">
        <w:tc>
          <w:tcPr>
            <w:tcW w:w="9576" w:type="dxa"/>
          </w:tcPr>
          <w:p w14:paraId="1E2B1610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>// Fig</w:t>
            </w:r>
          </w:p>
          <w:p w14:paraId="75FA2DC4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>//</w:t>
            </w:r>
          </w:p>
          <w:p w14:paraId="19BA9CC2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>#include &lt;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stdio.h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&gt;</w:t>
            </w:r>
          </w:p>
          <w:p w14:paraId="271C8F53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</w:p>
          <w:p w14:paraId="0DB33C9F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9368C">
              <w:rPr>
                <w:b/>
                <w:i/>
                <w:sz w:val="20"/>
                <w:szCs w:val="20"/>
              </w:rPr>
              <w:t>displayBits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19368C">
              <w:rPr>
                <w:b/>
                <w:i/>
                <w:sz w:val="20"/>
                <w:szCs w:val="20"/>
              </w:rPr>
              <w:t xml:space="preserve">unsigned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 xml:space="preserve"> value);</w:t>
            </w:r>
          </w:p>
          <w:p w14:paraId="30294E98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</w:p>
          <w:p w14:paraId="3BB8E4DA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19368C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 xml:space="preserve"> main(void)</w:t>
            </w:r>
          </w:p>
          <w:p w14:paraId="3F304B8C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>{</w:t>
            </w:r>
          </w:p>
          <w:p w14:paraId="3ACF1738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 xml:space="preserve"> x;</w:t>
            </w:r>
          </w:p>
          <w:p w14:paraId="35BAA59F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</w:p>
          <w:p w14:paraId="54709C47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9368C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19368C">
              <w:rPr>
                <w:b/>
                <w:i/>
                <w:sz w:val="20"/>
                <w:szCs w:val="20"/>
              </w:rPr>
              <w:t xml:space="preserve">"%s", "Enter a nonnegative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: ");</w:t>
            </w:r>
          </w:p>
          <w:p w14:paraId="7F282F9F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9368C">
              <w:rPr>
                <w:b/>
                <w:i/>
                <w:sz w:val="20"/>
                <w:szCs w:val="20"/>
              </w:rPr>
              <w:t>scanf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19368C">
              <w:rPr>
                <w:b/>
                <w:i/>
                <w:sz w:val="20"/>
                <w:szCs w:val="20"/>
              </w:rPr>
              <w:t>"%u", &amp;x);</w:t>
            </w:r>
          </w:p>
          <w:p w14:paraId="43B7F32D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</w:p>
          <w:p w14:paraId="02F8EE7A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displayBits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(x);</w:t>
            </w:r>
          </w:p>
          <w:p w14:paraId="22E16BBB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>}</w:t>
            </w:r>
          </w:p>
          <w:p w14:paraId="3CEE9B42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</w:p>
          <w:p w14:paraId="28C717E8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>//</w:t>
            </w:r>
          </w:p>
          <w:p w14:paraId="78ECEC74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9368C">
              <w:rPr>
                <w:b/>
                <w:i/>
                <w:sz w:val="20"/>
                <w:szCs w:val="20"/>
              </w:rPr>
              <w:t>displayBits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19368C">
              <w:rPr>
                <w:b/>
                <w:i/>
                <w:sz w:val="20"/>
                <w:szCs w:val="20"/>
              </w:rPr>
              <w:t xml:space="preserve">unsigned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 xml:space="preserve"> value)</w:t>
            </w:r>
          </w:p>
          <w:p w14:paraId="343821CA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>{</w:t>
            </w:r>
          </w:p>
          <w:p w14:paraId="687521C4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//</w:t>
            </w:r>
          </w:p>
          <w:p w14:paraId="709D3ECE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displayMask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 xml:space="preserve"> = 1 &lt;&lt; 31;</w:t>
            </w:r>
          </w:p>
          <w:p w14:paraId="5B7F6689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</w:p>
          <w:p w14:paraId="418D7FCB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9368C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19368C">
              <w:rPr>
                <w:b/>
                <w:i/>
                <w:sz w:val="20"/>
                <w:szCs w:val="20"/>
              </w:rPr>
              <w:t>"%10u = ", value);</w:t>
            </w:r>
          </w:p>
          <w:p w14:paraId="6C6C6968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</w:p>
          <w:p w14:paraId="1614B2BF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//</w:t>
            </w:r>
          </w:p>
          <w:p w14:paraId="3319F585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for (unsigned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 xml:space="preserve"> c = 1; c &lt;= 32; ++c) {</w:t>
            </w:r>
          </w:p>
          <w:p w14:paraId="05ECC8A3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19368C">
              <w:rPr>
                <w:b/>
                <w:i/>
                <w:sz w:val="20"/>
                <w:szCs w:val="20"/>
              </w:rPr>
              <w:t>putchar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19368C">
              <w:rPr>
                <w:b/>
                <w:i/>
                <w:sz w:val="20"/>
                <w:szCs w:val="20"/>
              </w:rPr>
              <w:t xml:space="preserve">value &amp;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displayMask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 xml:space="preserve"> ? '1</w:t>
            </w:r>
            <w:proofErr w:type="gramStart"/>
            <w:r w:rsidRPr="0019368C">
              <w:rPr>
                <w:b/>
                <w:i/>
                <w:sz w:val="20"/>
                <w:szCs w:val="20"/>
              </w:rPr>
              <w:t>' :</w:t>
            </w:r>
            <w:proofErr w:type="gramEnd"/>
            <w:r w:rsidRPr="0019368C">
              <w:rPr>
                <w:b/>
                <w:i/>
                <w:sz w:val="20"/>
                <w:szCs w:val="20"/>
              </w:rPr>
              <w:t xml:space="preserve"> '0');</w:t>
            </w:r>
          </w:p>
          <w:p w14:paraId="67D9B61B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    value &lt;&lt;= 1;</w:t>
            </w:r>
          </w:p>
          <w:p w14:paraId="262C200C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</w:p>
          <w:p w14:paraId="05D637F7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    if (c % 8 == 0) {</w:t>
            </w:r>
          </w:p>
          <w:p w14:paraId="062DBCC6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19368C">
              <w:rPr>
                <w:b/>
                <w:i/>
                <w:sz w:val="20"/>
                <w:szCs w:val="20"/>
              </w:rPr>
              <w:t>putchar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19368C">
              <w:rPr>
                <w:b/>
                <w:i/>
                <w:sz w:val="20"/>
                <w:szCs w:val="20"/>
              </w:rPr>
              <w:t>' ');</w:t>
            </w:r>
          </w:p>
          <w:p w14:paraId="23AFBAB1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    }</w:t>
            </w:r>
          </w:p>
          <w:p w14:paraId="2799EC13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57024B39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</w:p>
          <w:p w14:paraId="0E0CBE00" w14:textId="77777777" w:rsidR="00145925" w:rsidRPr="0019368C" w:rsidRDefault="00145925" w:rsidP="00145925">
            <w:pPr>
              <w:rPr>
                <w:b/>
                <w:i/>
                <w:sz w:val="20"/>
                <w:szCs w:val="20"/>
              </w:rPr>
            </w:pPr>
            <w:r w:rsidRPr="0019368C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19368C">
              <w:rPr>
                <w:b/>
                <w:i/>
                <w:sz w:val="20"/>
                <w:szCs w:val="20"/>
              </w:rPr>
              <w:t>putchar</w:t>
            </w:r>
            <w:proofErr w:type="spellEnd"/>
            <w:r w:rsidRPr="0019368C">
              <w:rPr>
                <w:b/>
                <w:i/>
                <w:sz w:val="20"/>
                <w:szCs w:val="20"/>
              </w:rPr>
              <w:t>('\n');</w:t>
            </w:r>
          </w:p>
          <w:p w14:paraId="2C33CC6D" w14:textId="030B5534" w:rsidR="00BF194F" w:rsidRDefault="00145925" w:rsidP="00CE06BA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0"/>
                <w:szCs w:val="20"/>
              </w:rPr>
              <w:t>}</w:t>
            </w:r>
          </w:p>
        </w:tc>
      </w:tr>
    </w:tbl>
    <w:p w14:paraId="6FE1DA64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5719B33D" w14:textId="77777777" w:rsidTr="00CE06BA">
        <w:tc>
          <w:tcPr>
            <w:tcW w:w="9576" w:type="dxa"/>
            <w:shd w:val="clear" w:color="auto" w:fill="8DB3E2" w:themeFill="text2" w:themeFillTint="66"/>
          </w:tcPr>
          <w:p w14:paraId="468428B0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223A5E55" w14:textId="77777777" w:rsidTr="00CE06BA">
        <w:tc>
          <w:tcPr>
            <w:tcW w:w="9576" w:type="dxa"/>
          </w:tcPr>
          <w:p w14:paraId="0FFE1A0F" w14:textId="4C608A23" w:rsidR="00BF194F" w:rsidRPr="00957B91" w:rsidRDefault="00145925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29BC2141" wp14:editId="4A44CC5B">
                  <wp:extent cx="4597400" cy="1054100"/>
                  <wp:effectExtent l="0" t="0" r="0" b="12700"/>
                  <wp:docPr id="5" name="Picture 5" descr="../Screen%20Shot%202018-04-21%20at%2010.50.34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Screen%20Shot%202018-04-21%20at%2010.50.34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7400" cy="10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8EB00" w14:textId="25C7C6FD" w:rsidR="00145925" w:rsidRDefault="00145925">
      <w:pPr>
        <w:rPr>
          <w:b/>
          <w:i/>
          <w:sz w:val="28"/>
          <w:szCs w:val="28"/>
        </w:rPr>
      </w:pPr>
    </w:p>
    <w:p w14:paraId="57CF5D94" w14:textId="2EA03AB5" w:rsidR="00BF194F" w:rsidRDefault="00486BC1" w:rsidP="00BF194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10-9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157206B8" w14:textId="77777777" w:rsidTr="00CE06BA">
        <w:tc>
          <w:tcPr>
            <w:tcW w:w="9576" w:type="dxa"/>
            <w:shd w:val="clear" w:color="auto" w:fill="8DB3E2" w:themeFill="text2" w:themeFillTint="66"/>
          </w:tcPr>
          <w:p w14:paraId="4945CA63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BF194F" w14:paraId="718665CC" w14:textId="77777777" w:rsidTr="00CE06BA">
        <w:tc>
          <w:tcPr>
            <w:tcW w:w="9576" w:type="dxa"/>
          </w:tcPr>
          <w:p w14:paraId="3CCC31D5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>// Fig</w:t>
            </w:r>
          </w:p>
          <w:p w14:paraId="00A08748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>//</w:t>
            </w:r>
          </w:p>
          <w:p w14:paraId="297292E6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>//</w:t>
            </w:r>
          </w:p>
          <w:p w14:paraId="2B7A4ECF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>#include &lt;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stdio.h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&gt;</w:t>
            </w:r>
          </w:p>
          <w:p w14:paraId="0E2E2498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1B3E9EB2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 xml:space="preserve">unsigned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value);</w:t>
            </w:r>
          </w:p>
          <w:p w14:paraId="4C5AC8B9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51D3504A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proofErr w:type="spellStart"/>
            <w:r w:rsidRPr="00801643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main(void)</w:t>
            </w:r>
          </w:p>
          <w:p w14:paraId="32BBF868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>{</w:t>
            </w:r>
          </w:p>
          <w:p w14:paraId="7035793B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//</w:t>
            </w:r>
          </w:p>
          <w:p w14:paraId="4E78C943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unsigned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number1 = 65535;</w:t>
            </w:r>
          </w:p>
          <w:p w14:paraId="0ACE00DC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unsigned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mask = 1;</w:t>
            </w:r>
          </w:p>
          <w:p w14:paraId="1C03B285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gramStart"/>
            <w:r w:rsidRPr="00801643">
              <w:rPr>
                <w:b/>
                <w:i/>
                <w:sz w:val="21"/>
                <w:szCs w:val="21"/>
              </w:rPr>
              <w:t>puts(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"The result of combining the following");</w:t>
            </w:r>
          </w:p>
          <w:p w14:paraId="54E44D71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(number1);</w:t>
            </w:r>
          </w:p>
          <w:p w14:paraId="557BB992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(mask);</w:t>
            </w:r>
          </w:p>
          <w:p w14:paraId="068B07DC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gramStart"/>
            <w:r w:rsidRPr="00801643">
              <w:rPr>
                <w:b/>
                <w:i/>
                <w:sz w:val="21"/>
                <w:szCs w:val="21"/>
              </w:rPr>
              <w:t>puts(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"using the bitwise AND operator &amp; is");</w:t>
            </w:r>
          </w:p>
          <w:p w14:paraId="1EB93307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number1 &amp; mask);</w:t>
            </w:r>
          </w:p>
          <w:p w14:paraId="41E75E8C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6422F3E1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//</w:t>
            </w:r>
          </w:p>
          <w:p w14:paraId="2BF2E278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number1 = 15;</w:t>
            </w:r>
          </w:p>
          <w:p w14:paraId="1FE6E65E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unsigned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setBits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= 241;</w:t>
            </w:r>
          </w:p>
          <w:p w14:paraId="782076A4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gramStart"/>
            <w:r w:rsidRPr="00801643">
              <w:rPr>
                <w:b/>
                <w:i/>
                <w:sz w:val="21"/>
                <w:szCs w:val="21"/>
              </w:rPr>
              <w:t>puts(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"\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nThe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result of combining the following");</w:t>
            </w:r>
          </w:p>
          <w:p w14:paraId="10747142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(number1);</w:t>
            </w:r>
          </w:p>
          <w:p w14:paraId="5E29B83B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setBits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);</w:t>
            </w:r>
          </w:p>
          <w:p w14:paraId="018DA5AD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gramStart"/>
            <w:r w:rsidRPr="00801643">
              <w:rPr>
                <w:b/>
                <w:i/>
                <w:sz w:val="21"/>
                <w:szCs w:val="21"/>
              </w:rPr>
              <w:t>puts(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"using the bitwise inclusive OR operator | is");</w:t>
            </w:r>
          </w:p>
          <w:p w14:paraId="32198317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 xml:space="preserve">number1 |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setBits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);</w:t>
            </w:r>
          </w:p>
          <w:p w14:paraId="17C6C766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3FDC6251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//</w:t>
            </w:r>
          </w:p>
          <w:p w14:paraId="04B49FD9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number1 = 139;</w:t>
            </w:r>
          </w:p>
          <w:p w14:paraId="2064FE88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unsigned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number2 = 241;</w:t>
            </w:r>
          </w:p>
          <w:p w14:paraId="5D8571CF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gramStart"/>
            <w:r w:rsidRPr="00801643">
              <w:rPr>
                <w:b/>
                <w:i/>
                <w:sz w:val="21"/>
                <w:szCs w:val="21"/>
              </w:rPr>
              <w:t>puts(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"\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nThe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result of combining the following");</w:t>
            </w:r>
          </w:p>
          <w:p w14:paraId="636BFA33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(number1);</w:t>
            </w:r>
          </w:p>
          <w:p w14:paraId="406A54DD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(number2);</w:t>
            </w:r>
          </w:p>
          <w:p w14:paraId="4A46700F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gramStart"/>
            <w:r w:rsidRPr="00801643">
              <w:rPr>
                <w:b/>
                <w:i/>
                <w:sz w:val="21"/>
                <w:szCs w:val="21"/>
              </w:rPr>
              <w:t>puts(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"using the bitwise inclusive OR operator | is");</w:t>
            </w:r>
          </w:p>
          <w:p w14:paraId="0B45DE1F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number1 ^ number2);</w:t>
            </w:r>
          </w:p>
          <w:p w14:paraId="1267099B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15E83795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//</w:t>
            </w:r>
          </w:p>
          <w:p w14:paraId="08A9126B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number1 = 21845;</w:t>
            </w:r>
          </w:p>
          <w:p w14:paraId="59344AB1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gramStart"/>
            <w:r w:rsidRPr="00801643">
              <w:rPr>
                <w:b/>
                <w:i/>
                <w:sz w:val="21"/>
                <w:szCs w:val="21"/>
              </w:rPr>
              <w:t>puts(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"\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nThe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one's complement of");</w:t>
            </w:r>
          </w:p>
          <w:p w14:paraId="46224E81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(number1);</w:t>
            </w:r>
          </w:p>
          <w:p w14:paraId="2D2A7B6A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puts("is");</w:t>
            </w:r>
          </w:p>
          <w:p w14:paraId="51CD4F19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(~number1);</w:t>
            </w:r>
          </w:p>
          <w:p w14:paraId="4C6057C2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>}</w:t>
            </w:r>
          </w:p>
          <w:p w14:paraId="271399F9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3606BFE5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>//</w:t>
            </w:r>
          </w:p>
          <w:p w14:paraId="3BFC973F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void </w:t>
            </w:r>
            <w:proofErr w:type="spellStart"/>
            <w:proofErr w:type="gramStart"/>
            <w:r w:rsidRPr="00801643">
              <w:rPr>
                <w:b/>
                <w:i/>
                <w:sz w:val="21"/>
                <w:szCs w:val="21"/>
              </w:rPr>
              <w:t>displayBits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 xml:space="preserve">unsigned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value)</w:t>
            </w:r>
          </w:p>
          <w:p w14:paraId="64432AAB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lastRenderedPageBreak/>
              <w:t>{</w:t>
            </w:r>
          </w:p>
          <w:p w14:paraId="7FC8D9B4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//</w:t>
            </w:r>
          </w:p>
          <w:p w14:paraId="5754CAB2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unsigned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displayMask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= 1 &lt;&lt; 31;</w:t>
            </w:r>
          </w:p>
          <w:p w14:paraId="6AF0F5B0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390E57C6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801643">
              <w:rPr>
                <w:b/>
                <w:i/>
                <w:sz w:val="21"/>
                <w:szCs w:val="21"/>
              </w:rPr>
              <w:t>printf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"%10u = ", value);</w:t>
            </w:r>
          </w:p>
          <w:p w14:paraId="764A2410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1556718D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//</w:t>
            </w:r>
          </w:p>
          <w:p w14:paraId="304EEBE4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for (unsigned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int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c = 1; c &lt;= 32; ++c) {</w:t>
            </w:r>
          </w:p>
          <w:p w14:paraId="5EBC501C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    </w:t>
            </w:r>
            <w:proofErr w:type="spellStart"/>
            <w:proofErr w:type="gramStart"/>
            <w:r w:rsidRPr="00801643">
              <w:rPr>
                <w:b/>
                <w:i/>
                <w:sz w:val="21"/>
                <w:szCs w:val="21"/>
              </w:rPr>
              <w:t>putchar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 xml:space="preserve">value &amp;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displayMask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 xml:space="preserve"> ? '1</w:t>
            </w:r>
            <w:proofErr w:type="gramStart"/>
            <w:r w:rsidRPr="00801643">
              <w:rPr>
                <w:b/>
                <w:i/>
                <w:sz w:val="21"/>
                <w:szCs w:val="21"/>
              </w:rPr>
              <w:t>' :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 xml:space="preserve"> '0');</w:t>
            </w:r>
          </w:p>
          <w:p w14:paraId="795A2A8B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    value &lt;&lt;= 1;</w:t>
            </w:r>
          </w:p>
          <w:p w14:paraId="131F17AD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2ADC0105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    if (c % 8 == 0) {</w:t>
            </w:r>
          </w:p>
          <w:p w14:paraId="551FE6FF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801643">
              <w:rPr>
                <w:b/>
                <w:i/>
                <w:sz w:val="21"/>
                <w:szCs w:val="21"/>
              </w:rPr>
              <w:t>putchar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</w:t>
            </w:r>
            <w:proofErr w:type="gramEnd"/>
            <w:r w:rsidRPr="00801643">
              <w:rPr>
                <w:b/>
                <w:i/>
                <w:sz w:val="21"/>
                <w:szCs w:val="21"/>
              </w:rPr>
              <w:t>' ');</w:t>
            </w:r>
          </w:p>
          <w:p w14:paraId="43ED97BB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    }</w:t>
            </w:r>
          </w:p>
          <w:p w14:paraId="0CE2CBA3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}</w:t>
            </w:r>
          </w:p>
          <w:p w14:paraId="73AAD280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</w:p>
          <w:p w14:paraId="7B5A71BB" w14:textId="77777777" w:rsidR="00801643" w:rsidRPr="00801643" w:rsidRDefault="00801643" w:rsidP="00801643">
            <w:pPr>
              <w:rPr>
                <w:b/>
                <w:i/>
                <w:sz w:val="21"/>
                <w:szCs w:val="21"/>
              </w:rPr>
            </w:pPr>
            <w:r w:rsidRPr="00801643">
              <w:rPr>
                <w:b/>
                <w:i/>
                <w:sz w:val="21"/>
                <w:szCs w:val="21"/>
              </w:rPr>
              <w:t xml:space="preserve">    </w:t>
            </w:r>
            <w:proofErr w:type="spellStart"/>
            <w:r w:rsidRPr="00801643">
              <w:rPr>
                <w:b/>
                <w:i/>
                <w:sz w:val="21"/>
                <w:szCs w:val="21"/>
              </w:rPr>
              <w:t>putchar</w:t>
            </w:r>
            <w:proofErr w:type="spellEnd"/>
            <w:r w:rsidRPr="00801643">
              <w:rPr>
                <w:b/>
                <w:i/>
                <w:sz w:val="21"/>
                <w:szCs w:val="21"/>
              </w:rPr>
              <w:t>('\n');</w:t>
            </w:r>
          </w:p>
          <w:p w14:paraId="527870A6" w14:textId="74E152FB" w:rsidR="00BF194F" w:rsidRDefault="00801643" w:rsidP="00CE06BA">
            <w:pPr>
              <w:rPr>
                <w:b/>
                <w:i/>
                <w:sz w:val="28"/>
                <w:szCs w:val="28"/>
              </w:rPr>
            </w:pPr>
            <w:r w:rsidRPr="00801643">
              <w:rPr>
                <w:b/>
                <w:i/>
                <w:sz w:val="21"/>
                <w:szCs w:val="21"/>
              </w:rPr>
              <w:t>}</w:t>
            </w:r>
          </w:p>
        </w:tc>
      </w:tr>
    </w:tbl>
    <w:p w14:paraId="4BFC269D" w14:textId="77777777" w:rsidR="00BF194F" w:rsidRDefault="00BF194F" w:rsidP="00BF194F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194F" w14:paraId="09EF0A91" w14:textId="77777777" w:rsidTr="00CE06BA">
        <w:tc>
          <w:tcPr>
            <w:tcW w:w="9576" w:type="dxa"/>
            <w:shd w:val="clear" w:color="auto" w:fill="8DB3E2" w:themeFill="text2" w:themeFillTint="66"/>
          </w:tcPr>
          <w:p w14:paraId="23623745" w14:textId="77777777" w:rsidR="00BF194F" w:rsidRDefault="00BF194F" w:rsidP="00CE06B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BF194F" w:rsidRPr="00957B91" w14:paraId="4FBA3CAF" w14:textId="77777777" w:rsidTr="00CE06BA">
        <w:tc>
          <w:tcPr>
            <w:tcW w:w="9576" w:type="dxa"/>
          </w:tcPr>
          <w:p w14:paraId="32750E81" w14:textId="5F12F22B" w:rsidR="00BF194F" w:rsidRPr="00957B91" w:rsidRDefault="00801643" w:rsidP="00CE06B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0370C7EA" wp14:editId="121231F3">
                  <wp:extent cx="4660900" cy="4584700"/>
                  <wp:effectExtent l="0" t="0" r="12700" b="12700"/>
                  <wp:docPr id="7" name="Picture 7" descr="../Screen%20Shot%202018-04-21%20at%2011.10.27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Screen%20Shot%202018-04-21%20at%2011.10.27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0900" cy="458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D138DA" w14:textId="0B35D245" w:rsidR="003C6A41" w:rsidRDefault="00486BC1" w:rsidP="003C6A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10</w:t>
      </w:r>
      <w:r w:rsidR="003C6A41">
        <w:rPr>
          <w:b/>
          <w:i/>
          <w:sz w:val="28"/>
          <w:szCs w:val="28"/>
        </w:rPr>
        <w:t>-1</w:t>
      </w:r>
      <w:r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6A41" w14:paraId="059C37D3" w14:textId="77777777" w:rsidTr="00F5115A">
        <w:tc>
          <w:tcPr>
            <w:tcW w:w="9576" w:type="dxa"/>
            <w:shd w:val="clear" w:color="auto" w:fill="8DB3E2" w:themeFill="text2" w:themeFillTint="66"/>
          </w:tcPr>
          <w:p w14:paraId="087EDACA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C6A41" w14:paraId="54D02EB1" w14:textId="77777777" w:rsidTr="00F5115A">
        <w:tc>
          <w:tcPr>
            <w:tcW w:w="9576" w:type="dxa"/>
          </w:tcPr>
          <w:p w14:paraId="40DFDE0F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>// Fig</w:t>
            </w:r>
          </w:p>
          <w:p w14:paraId="6756B40C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>//</w:t>
            </w:r>
          </w:p>
          <w:p w14:paraId="04461EF5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&gt;</w:t>
            </w:r>
          </w:p>
          <w:p w14:paraId="111E5461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</w:p>
          <w:p w14:paraId="5397C9A1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19368C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 xml:space="preserve">unsigned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value);</w:t>
            </w:r>
          </w:p>
          <w:p w14:paraId="011F0EC4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</w:p>
          <w:p w14:paraId="1F86308C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9368C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7A013F4D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>{</w:t>
            </w:r>
          </w:p>
          <w:p w14:paraId="1CE66D84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unsigned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number1 = 960;</w:t>
            </w:r>
          </w:p>
          <w:p w14:paraId="4F041879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</w:p>
          <w:p w14:paraId="6B2BCAA6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//</w:t>
            </w:r>
          </w:p>
          <w:p w14:paraId="0A0A2357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19368C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nThe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result of left shifting");</w:t>
            </w:r>
          </w:p>
          <w:p w14:paraId="41FA7CC6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(number1);</w:t>
            </w:r>
          </w:p>
          <w:p w14:paraId="41918C4D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19368C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>"8 bit positions using the left shift operator &lt;&lt; is");</w:t>
            </w:r>
          </w:p>
          <w:p w14:paraId="07C02DAF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368C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>number1 &lt;&lt; 8);</w:t>
            </w:r>
          </w:p>
          <w:p w14:paraId="72A53F87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</w:p>
          <w:p w14:paraId="48831DA5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//</w:t>
            </w:r>
          </w:p>
          <w:p w14:paraId="691529AA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19368C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>"\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nThe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result of right shifting");</w:t>
            </w:r>
          </w:p>
          <w:p w14:paraId="6BEC6015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(number1);</w:t>
            </w:r>
          </w:p>
          <w:p w14:paraId="662EF319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gramStart"/>
            <w:r w:rsidRPr="0019368C">
              <w:rPr>
                <w:b/>
                <w:i/>
                <w:sz w:val="28"/>
                <w:szCs w:val="28"/>
              </w:rPr>
              <w:t>puts(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>"8 bit positions using the left shift operator &gt;&gt; is");</w:t>
            </w:r>
          </w:p>
          <w:p w14:paraId="3230EE75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368C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>number1 &gt;&gt; 8);</w:t>
            </w:r>
          </w:p>
          <w:p w14:paraId="1A38D952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>}</w:t>
            </w:r>
          </w:p>
          <w:p w14:paraId="11F5D7F6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</w:p>
          <w:p w14:paraId="1F6AC28C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>//</w:t>
            </w:r>
          </w:p>
          <w:p w14:paraId="5DB647F4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19368C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 xml:space="preserve">unsigned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value)</w:t>
            </w:r>
          </w:p>
          <w:p w14:paraId="34F34657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>{</w:t>
            </w:r>
          </w:p>
          <w:p w14:paraId="73DE4441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//</w:t>
            </w:r>
          </w:p>
          <w:p w14:paraId="30ED6AD9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unsigned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displayMask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= 1 &lt;&lt; 31;</w:t>
            </w:r>
          </w:p>
          <w:p w14:paraId="1F28DCC7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</w:p>
          <w:p w14:paraId="7DAA7EE1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19368C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>"%7u = ", value);</w:t>
            </w:r>
          </w:p>
          <w:p w14:paraId="10D26D9C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</w:p>
          <w:p w14:paraId="73C3B47D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//</w:t>
            </w:r>
          </w:p>
          <w:p w14:paraId="35F00FCE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for (unsigned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c = 1; c &lt;= 32; ++c) {</w:t>
            </w:r>
          </w:p>
          <w:p w14:paraId="559B16FE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19368C">
              <w:rPr>
                <w:b/>
                <w:i/>
                <w:sz w:val="28"/>
                <w:szCs w:val="28"/>
              </w:rPr>
              <w:t>putchar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 xml:space="preserve">value &amp;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displayMask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 xml:space="preserve"> ? '1</w:t>
            </w:r>
            <w:proofErr w:type="gramStart"/>
            <w:r w:rsidRPr="0019368C">
              <w:rPr>
                <w:b/>
                <w:i/>
                <w:sz w:val="28"/>
                <w:szCs w:val="28"/>
              </w:rPr>
              <w:t>' :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 xml:space="preserve"> '0');</w:t>
            </w:r>
          </w:p>
          <w:p w14:paraId="39CE0137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    value &lt;&lt;= 1;</w:t>
            </w:r>
          </w:p>
          <w:p w14:paraId="2F1166E2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</w:p>
          <w:p w14:paraId="49A4C604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    if (c % 8 == 0) {</w:t>
            </w:r>
          </w:p>
          <w:p w14:paraId="514D6018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19368C">
              <w:rPr>
                <w:b/>
                <w:i/>
                <w:sz w:val="28"/>
                <w:szCs w:val="28"/>
              </w:rPr>
              <w:t>putchar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19368C">
              <w:rPr>
                <w:b/>
                <w:i/>
                <w:sz w:val="28"/>
                <w:szCs w:val="28"/>
              </w:rPr>
              <w:t>' ');</w:t>
            </w:r>
          </w:p>
          <w:p w14:paraId="206C4DFD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    }</w:t>
            </w:r>
          </w:p>
          <w:p w14:paraId="75F8B182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60BEB6D2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</w:p>
          <w:p w14:paraId="0F787407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19368C">
              <w:rPr>
                <w:b/>
                <w:i/>
                <w:sz w:val="28"/>
                <w:szCs w:val="28"/>
              </w:rPr>
              <w:t>putchar</w:t>
            </w:r>
            <w:proofErr w:type="spellEnd"/>
            <w:r w:rsidRPr="0019368C">
              <w:rPr>
                <w:b/>
                <w:i/>
                <w:sz w:val="28"/>
                <w:szCs w:val="28"/>
              </w:rPr>
              <w:t>('\n');</w:t>
            </w:r>
          </w:p>
          <w:p w14:paraId="1B07ECF0" w14:textId="77777777" w:rsidR="0019368C" w:rsidRPr="0019368C" w:rsidRDefault="0019368C" w:rsidP="0019368C">
            <w:pPr>
              <w:rPr>
                <w:b/>
                <w:i/>
                <w:sz w:val="28"/>
                <w:szCs w:val="28"/>
              </w:rPr>
            </w:pPr>
            <w:r w:rsidRPr="0019368C">
              <w:rPr>
                <w:b/>
                <w:i/>
                <w:sz w:val="28"/>
                <w:szCs w:val="28"/>
              </w:rPr>
              <w:t>}</w:t>
            </w:r>
          </w:p>
          <w:p w14:paraId="55165538" w14:textId="77777777" w:rsidR="003C6A41" w:rsidRDefault="003C6A41" w:rsidP="00F5115A">
            <w:pPr>
              <w:rPr>
                <w:b/>
                <w:i/>
                <w:sz w:val="28"/>
                <w:szCs w:val="28"/>
              </w:rPr>
            </w:pPr>
          </w:p>
        </w:tc>
      </w:tr>
    </w:tbl>
    <w:p w14:paraId="519C24FA" w14:textId="77777777" w:rsidR="003C6A41" w:rsidRDefault="003C6A41" w:rsidP="003C6A4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6A41" w14:paraId="290C697E" w14:textId="77777777" w:rsidTr="00F5115A">
        <w:tc>
          <w:tcPr>
            <w:tcW w:w="9576" w:type="dxa"/>
            <w:shd w:val="clear" w:color="auto" w:fill="8DB3E2" w:themeFill="text2" w:themeFillTint="66"/>
          </w:tcPr>
          <w:p w14:paraId="6E435B24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C6A41" w:rsidRPr="00957B91" w14:paraId="64945105" w14:textId="77777777" w:rsidTr="00F5115A">
        <w:tc>
          <w:tcPr>
            <w:tcW w:w="9576" w:type="dxa"/>
          </w:tcPr>
          <w:p w14:paraId="5C37D286" w14:textId="34BFAE89" w:rsidR="003C6A41" w:rsidRPr="00957B91" w:rsidRDefault="0019368C" w:rsidP="00F5115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5DD47EC9" wp14:editId="621AAF30">
                  <wp:extent cx="4902200" cy="2489200"/>
                  <wp:effectExtent l="0" t="0" r="0" b="0"/>
                  <wp:docPr id="8" name="Picture 8" descr="../Screen%20Shot%202018-04-21%20at%2011.21.00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Screen%20Shot%202018-04-21%20at%2011.21.00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0" cy="248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F50DB3" w14:textId="77777777" w:rsidR="003C6A41" w:rsidRDefault="003C6A41" w:rsidP="003C6A41">
      <w:pPr>
        <w:jc w:val="center"/>
        <w:rPr>
          <w:b/>
          <w:i/>
          <w:sz w:val="28"/>
          <w:szCs w:val="28"/>
        </w:rPr>
      </w:pPr>
    </w:p>
    <w:p w14:paraId="2BCAFFE5" w14:textId="77777777" w:rsidR="0019368C" w:rsidRDefault="001936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p w14:paraId="5C1B608C" w14:textId="38979F67" w:rsidR="003C6A41" w:rsidRDefault="00486BC1" w:rsidP="003C6A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10-16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6A41" w14:paraId="22A70FF2" w14:textId="77777777" w:rsidTr="00F5115A">
        <w:trPr>
          <w:trHeight w:val="395"/>
        </w:trPr>
        <w:tc>
          <w:tcPr>
            <w:tcW w:w="9576" w:type="dxa"/>
            <w:shd w:val="clear" w:color="auto" w:fill="8DB3E2" w:themeFill="text2" w:themeFillTint="66"/>
          </w:tcPr>
          <w:p w14:paraId="2153B081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C6A41" w14:paraId="7CD30FBD" w14:textId="77777777" w:rsidTr="00C66290">
        <w:trPr>
          <w:trHeight w:val="305"/>
        </w:trPr>
        <w:tc>
          <w:tcPr>
            <w:tcW w:w="9576" w:type="dxa"/>
          </w:tcPr>
          <w:p w14:paraId="23B561EE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// Fig</w:t>
            </w:r>
          </w:p>
          <w:p w14:paraId="007A9FD0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//</w:t>
            </w:r>
          </w:p>
          <w:p w14:paraId="7B519273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#include &lt;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stdio.h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&gt;</w:t>
            </w:r>
          </w:p>
          <w:p w14:paraId="036C4636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#define CARDS 52</w:t>
            </w:r>
          </w:p>
          <w:p w14:paraId="6BCE2B01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</w:p>
          <w:p w14:paraId="5F54B7B4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//</w:t>
            </w:r>
          </w:p>
          <w:p w14:paraId="5018556C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2E16A4">
              <w:rPr>
                <w:b/>
                <w:i/>
                <w:sz w:val="20"/>
                <w:szCs w:val="20"/>
              </w:rPr>
              <w:t>struct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bitCard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{</w:t>
            </w:r>
          </w:p>
          <w:p w14:paraId="5091F2B1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face :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 4;</w:t>
            </w:r>
          </w:p>
          <w:p w14:paraId="0A183DB5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suit :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 2;</w:t>
            </w:r>
          </w:p>
          <w:p w14:paraId="5F03EE37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unsigned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color :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 1;</w:t>
            </w:r>
          </w:p>
          <w:p w14:paraId="34D6AD4A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};</w:t>
            </w:r>
          </w:p>
          <w:p w14:paraId="2AC2CCA5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</w:p>
          <w:p w14:paraId="0E31AAD7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2E16A4">
              <w:rPr>
                <w:b/>
                <w:i/>
                <w:sz w:val="20"/>
                <w:szCs w:val="20"/>
              </w:rPr>
              <w:t>typedef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struct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bitCard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Card;</w:t>
            </w:r>
          </w:p>
          <w:p w14:paraId="2273A5DE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</w:p>
          <w:p w14:paraId="49AEEC1F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E16A4">
              <w:rPr>
                <w:b/>
                <w:i/>
                <w:sz w:val="20"/>
                <w:szCs w:val="20"/>
              </w:rPr>
              <w:t>fillDeck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Card *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);</w:t>
            </w:r>
          </w:p>
          <w:p w14:paraId="56A53D1F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void 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deal(</w:t>
            </w:r>
            <w:proofErr w:type="spellStart"/>
            <w:proofErr w:type="gramEnd"/>
            <w:r w:rsidRPr="002E16A4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Card *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);</w:t>
            </w:r>
          </w:p>
          <w:p w14:paraId="1C26C2A1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</w:p>
          <w:p w14:paraId="16055157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proofErr w:type="spellStart"/>
            <w:r w:rsidRPr="002E16A4">
              <w:rPr>
                <w:b/>
                <w:i/>
                <w:sz w:val="20"/>
                <w:szCs w:val="20"/>
              </w:rPr>
              <w:t>int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main(void)</w:t>
            </w:r>
          </w:p>
          <w:p w14:paraId="650E2895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{</w:t>
            </w:r>
          </w:p>
          <w:p w14:paraId="6B37BBE3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Card deck[CARDS];</w:t>
            </w:r>
          </w:p>
          <w:p w14:paraId="542FD28C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</w:p>
          <w:p w14:paraId="49AD3208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fillDeck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(deck);</w:t>
            </w:r>
          </w:p>
          <w:p w14:paraId="14652956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</w:p>
          <w:p w14:paraId="07EF8636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puts(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>"Card values 0-12 corresponding to Ace through King");</w:t>
            </w:r>
          </w:p>
          <w:p w14:paraId="0AFC816A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puts(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>"Suit values 0-3 corresponding Hearts, Diamonds, Clubs and Spades");</w:t>
            </w:r>
          </w:p>
          <w:p w14:paraId="13FD710A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puts(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>"Color values 0-1 corresponding to red and black\n");</w:t>
            </w:r>
          </w:p>
          <w:p w14:paraId="7CE64294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deal(deck);</w:t>
            </w:r>
          </w:p>
          <w:p w14:paraId="28951F94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}</w:t>
            </w:r>
          </w:p>
          <w:p w14:paraId="7BE93552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</w:p>
          <w:p w14:paraId="3CAF92B6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//</w:t>
            </w:r>
          </w:p>
          <w:p w14:paraId="369C16C7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2E16A4">
              <w:rPr>
                <w:b/>
                <w:i/>
                <w:sz w:val="20"/>
                <w:szCs w:val="20"/>
              </w:rPr>
              <w:t>fillDeck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Card *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)</w:t>
            </w:r>
          </w:p>
          <w:p w14:paraId="1D228EC9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{</w:t>
            </w:r>
          </w:p>
          <w:p w14:paraId="51CC7B3A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//</w:t>
            </w:r>
          </w:p>
          <w:p w14:paraId="2CA0417B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for (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size_t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= 0;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&lt; CARDS; ++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) {</w:t>
            </w:r>
          </w:p>
          <w:p w14:paraId="1AFCC442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</w:t>
            </w:r>
            <w:proofErr w:type="spellEnd"/>
            <w:proofErr w:type="gramStart"/>
            <w:r w:rsidRPr="002E16A4">
              <w:rPr>
                <w:b/>
                <w:i/>
                <w:sz w:val="20"/>
                <w:szCs w:val="20"/>
              </w:rPr>
              <w:t>].face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 =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% (CARDS / 4);</w:t>
            </w:r>
          </w:p>
          <w:p w14:paraId="6E01D0C5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</w:t>
            </w:r>
            <w:proofErr w:type="spellEnd"/>
            <w:proofErr w:type="gramStart"/>
            <w:r w:rsidRPr="002E16A4">
              <w:rPr>
                <w:b/>
                <w:i/>
                <w:sz w:val="20"/>
                <w:szCs w:val="20"/>
              </w:rPr>
              <w:t>].suit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 =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/ (CARDS / 4);</w:t>
            </w:r>
          </w:p>
          <w:p w14:paraId="56B309A1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[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</w:t>
            </w:r>
            <w:proofErr w:type="spellEnd"/>
            <w:proofErr w:type="gramStart"/>
            <w:r w:rsidRPr="002E16A4">
              <w:rPr>
                <w:b/>
                <w:i/>
                <w:sz w:val="20"/>
                <w:szCs w:val="20"/>
              </w:rPr>
              <w:t>].color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 =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i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/ (CARDS / 2);</w:t>
            </w:r>
          </w:p>
          <w:p w14:paraId="2D854D44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6DF1F321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}</w:t>
            </w:r>
          </w:p>
          <w:p w14:paraId="7609397D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</w:p>
          <w:p w14:paraId="5AEF5E07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//</w:t>
            </w:r>
          </w:p>
          <w:p w14:paraId="2BF728DB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//</w:t>
            </w:r>
          </w:p>
          <w:p w14:paraId="43E72C21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void 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deal(</w:t>
            </w:r>
            <w:proofErr w:type="spellStart"/>
            <w:proofErr w:type="gramEnd"/>
            <w:r w:rsidRPr="002E16A4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Card *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const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)</w:t>
            </w:r>
          </w:p>
          <w:p w14:paraId="1694CE46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>{</w:t>
            </w:r>
          </w:p>
          <w:p w14:paraId="65BA1690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2E16A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>"%-6s%-6s%-15s%-6s%-6s%s\n", "Card", "Suit", "Color",</w:t>
            </w:r>
          </w:p>
          <w:p w14:paraId="2F0088ED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       "Card", "Suit", "Color");</w:t>
            </w:r>
          </w:p>
          <w:p w14:paraId="4291B42E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</w:p>
          <w:p w14:paraId="6ABA1882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//</w:t>
            </w:r>
          </w:p>
          <w:p w14:paraId="004B1E3A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lastRenderedPageBreak/>
              <w:t xml:space="preserve">    for (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size_t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 k1 = 0, k2 = k1 + 26; k1 &lt; CARDS / 2; ++k1, ++k2) {</w:t>
            </w:r>
          </w:p>
          <w:p w14:paraId="5CD3593B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E16A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>"Card:%3d Suit:%2d Color:%2d  ",</w:t>
            </w:r>
          </w:p>
          <w:p w14:paraId="33131530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          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[k1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].face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[k1].suit,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[k1].color);</w:t>
            </w:r>
          </w:p>
          <w:p w14:paraId="7E2091C0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2E16A4">
              <w:rPr>
                <w:b/>
                <w:i/>
                <w:sz w:val="20"/>
                <w:szCs w:val="20"/>
              </w:rPr>
              <w:t>printf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(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>"Card:%3d Suit:%2d Color:%2d\n",</w:t>
            </w:r>
          </w:p>
          <w:p w14:paraId="42845F3F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          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[k2</w:t>
            </w:r>
            <w:proofErr w:type="gramStart"/>
            <w:r w:rsidRPr="002E16A4">
              <w:rPr>
                <w:b/>
                <w:i/>
                <w:sz w:val="20"/>
                <w:szCs w:val="20"/>
              </w:rPr>
              <w:t>].face</w:t>
            </w:r>
            <w:proofErr w:type="gramEnd"/>
            <w:r w:rsidRPr="002E16A4">
              <w:rPr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 xml:space="preserve">[k2].suit, </w:t>
            </w:r>
            <w:proofErr w:type="spellStart"/>
            <w:r w:rsidRPr="002E16A4">
              <w:rPr>
                <w:b/>
                <w:i/>
                <w:sz w:val="20"/>
                <w:szCs w:val="20"/>
              </w:rPr>
              <w:t>wDeck</w:t>
            </w:r>
            <w:proofErr w:type="spellEnd"/>
            <w:r w:rsidRPr="002E16A4">
              <w:rPr>
                <w:b/>
                <w:i/>
                <w:sz w:val="20"/>
                <w:szCs w:val="20"/>
              </w:rPr>
              <w:t>[k2].color);</w:t>
            </w:r>
          </w:p>
          <w:p w14:paraId="6B46CE53" w14:textId="77777777" w:rsidR="002E16A4" w:rsidRPr="002E16A4" w:rsidRDefault="002E16A4" w:rsidP="002E16A4">
            <w:pPr>
              <w:rPr>
                <w:b/>
                <w:i/>
                <w:sz w:val="20"/>
                <w:szCs w:val="20"/>
              </w:rPr>
            </w:pPr>
            <w:r w:rsidRPr="002E16A4">
              <w:rPr>
                <w:b/>
                <w:i/>
                <w:sz w:val="20"/>
                <w:szCs w:val="20"/>
              </w:rPr>
              <w:t xml:space="preserve">    }</w:t>
            </w:r>
          </w:p>
          <w:p w14:paraId="7E1B6A89" w14:textId="6847B530" w:rsidR="003C6A41" w:rsidRDefault="002E16A4" w:rsidP="00F5115A">
            <w:pPr>
              <w:rPr>
                <w:b/>
                <w:i/>
                <w:sz w:val="28"/>
                <w:szCs w:val="28"/>
              </w:rPr>
            </w:pPr>
            <w:r w:rsidRPr="002E16A4">
              <w:rPr>
                <w:b/>
                <w:i/>
                <w:sz w:val="20"/>
                <w:szCs w:val="20"/>
              </w:rPr>
              <w:t>}</w:t>
            </w:r>
          </w:p>
        </w:tc>
      </w:tr>
    </w:tbl>
    <w:p w14:paraId="480FBD2C" w14:textId="77777777" w:rsidR="003C6A41" w:rsidRDefault="003C6A41" w:rsidP="003C6A4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16"/>
      </w:tblGrid>
      <w:tr w:rsidR="003C6A41" w14:paraId="0848F4F3" w14:textId="77777777" w:rsidTr="00F5115A">
        <w:tc>
          <w:tcPr>
            <w:tcW w:w="9576" w:type="dxa"/>
            <w:shd w:val="clear" w:color="auto" w:fill="8DB3E2" w:themeFill="text2" w:themeFillTint="66"/>
          </w:tcPr>
          <w:p w14:paraId="1ED91009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C6A41" w:rsidRPr="00957B91" w14:paraId="325B7C86" w14:textId="77777777" w:rsidTr="00F5115A">
        <w:tc>
          <w:tcPr>
            <w:tcW w:w="9576" w:type="dxa"/>
          </w:tcPr>
          <w:p w14:paraId="71E9D349" w14:textId="5B52F625" w:rsidR="003C6A41" w:rsidRPr="00957B91" w:rsidRDefault="002E16A4" w:rsidP="00F5115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7BBA848" wp14:editId="67E1C517">
                  <wp:extent cx="5969000" cy="6172200"/>
                  <wp:effectExtent l="0" t="0" r="0" b="0"/>
                  <wp:docPr id="9" name="Picture 9" descr="../Screen%20Shot%202018-04-21%20at%2011.52.55%20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Screen%20Shot%202018-04-21%20at%2011.52.55%20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617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4F4D2" w14:textId="77777777" w:rsidR="003C6A41" w:rsidRDefault="003C6A41" w:rsidP="003C6A41">
      <w:pPr>
        <w:jc w:val="center"/>
        <w:rPr>
          <w:b/>
          <w:i/>
          <w:sz w:val="28"/>
          <w:szCs w:val="28"/>
        </w:rPr>
      </w:pPr>
    </w:p>
    <w:p w14:paraId="70F11BD0" w14:textId="2CA06EA5" w:rsidR="003C6A41" w:rsidRDefault="00486BC1" w:rsidP="003C6A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10-18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6A41" w14:paraId="5CBAF89A" w14:textId="77777777" w:rsidTr="00F5115A">
        <w:tc>
          <w:tcPr>
            <w:tcW w:w="9576" w:type="dxa"/>
            <w:shd w:val="clear" w:color="auto" w:fill="8DB3E2" w:themeFill="text2" w:themeFillTint="66"/>
          </w:tcPr>
          <w:p w14:paraId="6CC500C2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C6A41" w14:paraId="2F9D9B6A" w14:textId="77777777" w:rsidTr="00F5115A">
        <w:tc>
          <w:tcPr>
            <w:tcW w:w="9576" w:type="dxa"/>
          </w:tcPr>
          <w:p w14:paraId="0979F49B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>// Fig</w:t>
            </w:r>
          </w:p>
          <w:p w14:paraId="26A9A3B2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>//</w:t>
            </w:r>
          </w:p>
          <w:p w14:paraId="54F99EC8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>#include &lt;</w:t>
            </w:r>
            <w:proofErr w:type="spellStart"/>
            <w:r w:rsidRPr="00711C53">
              <w:rPr>
                <w:b/>
                <w:i/>
              </w:rPr>
              <w:t>stdio.h</w:t>
            </w:r>
            <w:proofErr w:type="spellEnd"/>
            <w:r w:rsidRPr="00711C53">
              <w:rPr>
                <w:b/>
                <w:i/>
              </w:rPr>
              <w:t>&gt;</w:t>
            </w:r>
          </w:p>
          <w:p w14:paraId="074D4490" w14:textId="77777777" w:rsidR="00E969EA" w:rsidRPr="00711C53" w:rsidRDefault="00E969EA" w:rsidP="00E969EA">
            <w:pPr>
              <w:rPr>
                <w:b/>
                <w:i/>
              </w:rPr>
            </w:pPr>
          </w:p>
          <w:p w14:paraId="3A4BFCFD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>//</w:t>
            </w:r>
          </w:p>
          <w:p w14:paraId="103543FD" w14:textId="77777777" w:rsidR="00E969EA" w:rsidRPr="00711C53" w:rsidRDefault="00E969EA" w:rsidP="00E969EA">
            <w:pPr>
              <w:rPr>
                <w:b/>
                <w:i/>
              </w:rPr>
            </w:pPr>
            <w:proofErr w:type="spellStart"/>
            <w:r w:rsidRPr="00711C53">
              <w:rPr>
                <w:b/>
                <w:i/>
              </w:rPr>
              <w:t>enum</w:t>
            </w:r>
            <w:proofErr w:type="spellEnd"/>
            <w:r w:rsidRPr="00711C53">
              <w:rPr>
                <w:b/>
                <w:i/>
              </w:rPr>
              <w:t xml:space="preserve"> months {</w:t>
            </w:r>
          </w:p>
          <w:p w14:paraId="667DFEB9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 xml:space="preserve">    JAN = 1, FEB, MAR, APR, MAY, JUN, JUL, AUG, SEP, OCT, NOV, DEC</w:t>
            </w:r>
          </w:p>
          <w:p w14:paraId="0AA1F9CB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>};</w:t>
            </w:r>
          </w:p>
          <w:p w14:paraId="02F89A85" w14:textId="77777777" w:rsidR="00E969EA" w:rsidRPr="00711C53" w:rsidRDefault="00E969EA" w:rsidP="00E969EA">
            <w:pPr>
              <w:rPr>
                <w:b/>
                <w:i/>
              </w:rPr>
            </w:pPr>
          </w:p>
          <w:p w14:paraId="164C9585" w14:textId="77777777" w:rsidR="00E969EA" w:rsidRPr="00711C53" w:rsidRDefault="00E969EA" w:rsidP="00E969EA">
            <w:pPr>
              <w:rPr>
                <w:b/>
                <w:i/>
              </w:rPr>
            </w:pPr>
            <w:proofErr w:type="spellStart"/>
            <w:r w:rsidRPr="00711C53">
              <w:rPr>
                <w:b/>
                <w:i/>
              </w:rPr>
              <w:t>int</w:t>
            </w:r>
            <w:proofErr w:type="spellEnd"/>
            <w:r w:rsidRPr="00711C53">
              <w:rPr>
                <w:b/>
                <w:i/>
              </w:rPr>
              <w:t xml:space="preserve"> main(void)</w:t>
            </w:r>
          </w:p>
          <w:p w14:paraId="1310C173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>{</w:t>
            </w:r>
          </w:p>
          <w:p w14:paraId="04DA10C1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 xml:space="preserve">    //</w:t>
            </w:r>
          </w:p>
          <w:p w14:paraId="3CC16387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 xml:space="preserve">    </w:t>
            </w:r>
            <w:proofErr w:type="spellStart"/>
            <w:r w:rsidRPr="00711C53">
              <w:rPr>
                <w:b/>
                <w:i/>
              </w:rPr>
              <w:t>const</w:t>
            </w:r>
            <w:proofErr w:type="spellEnd"/>
            <w:r w:rsidRPr="00711C53">
              <w:rPr>
                <w:b/>
                <w:i/>
              </w:rPr>
              <w:t xml:space="preserve"> char *</w:t>
            </w:r>
            <w:proofErr w:type="spellStart"/>
            <w:proofErr w:type="gramStart"/>
            <w:r w:rsidRPr="00711C53">
              <w:rPr>
                <w:b/>
                <w:i/>
              </w:rPr>
              <w:t>monthName</w:t>
            </w:r>
            <w:proofErr w:type="spellEnd"/>
            <w:r w:rsidRPr="00711C53">
              <w:rPr>
                <w:b/>
                <w:i/>
              </w:rPr>
              <w:t>[</w:t>
            </w:r>
            <w:proofErr w:type="gramEnd"/>
            <w:r w:rsidRPr="00711C53">
              <w:rPr>
                <w:b/>
                <w:i/>
              </w:rPr>
              <w:t>] = { "", "January", "</w:t>
            </w:r>
            <w:proofErr w:type="spellStart"/>
            <w:r w:rsidRPr="00711C53">
              <w:rPr>
                <w:b/>
                <w:i/>
              </w:rPr>
              <w:t>Febuary</w:t>
            </w:r>
            <w:proofErr w:type="spellEnd"/>
            <w:r w:rsidRPr="00711C53">
              <w:rPr>
                <w:b/>
                <w:i/>
              </w:rPr>
              <w:t>", "March",</w:t>
            </w:r>
          </w:p>
          <w:p w14:paraId="6213FA59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 xml:space="preserve">        "April", "May", "June", "July", "August", "September", "October",</w:t>
            </w:r>
          </w:p>
          <w:p w14:paraId="33780D09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 xml:space="preserve">        "November", "December</w:t>
            </w:r>
            <w:proofErr w:type="gramStart"/>
            <w:r w:rsidRPr="00711C53">
              <w:rPr>
                <w:b/>
                <w:i/>
              </w:rPr>
              <w:t>" }</w:t>
            </w:r>
            <w:proofErr w:type="gramEnd"/>
            <w:r w:rsidRPr="00711C53">
              <w:rPr>
                <w:b/>
                <w:i/>
              </w:rPr>
              <w:t>;</w:t>
            </w:r>
          </w:p>
          <w:p w14:paraId="1F98F0E8" w14:textId="77777777" w:rsidR="00E969EA" w:rsidRPr="00711C53" w:rsidRDefault="00E969EA" w:rsidP="00E969EA">
            <w:pPr>
              <w:rPr>
                <w:b/>
                <w:i/>
              </w:rPr>
            </w:pPr>
          </w:p>
          <w:p w14:paraId="495EB791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 xml:space="preserve">    //</w:t>
            </w:r>
          </w:p>
          <w:p w14:paraId="51B513DC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 xml:space="preserve">    for (</w:t>
            </w:r>
            <w:proofErr w:type="spellStart"/>
            <w:r w:rsidRPr="00711C53">
              <w:rPr>
                <w:b/>
                <w:i/>
              </w:rPr>
              <w:t>enum</w:t>
            </w:r>
            <w:proofErr w:type="spellEnd"/>
            <w:r w:rsidRPr="00711C53">
              <w:rPr>
                <w:b/>
                <w:i/>
              </w:rPr>
              <w:t xml:space="preserve"> months month = JAN; month &lt;= DEC; ++month) {</w:t>
            </w:r>
          </w:p>
          <w:p w14:paraId="2AC7C520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 xml:space="preserve">        </w:t>
            </w:r>
            <w:proofErr w:type="spellStart"/>
            <w:proofErr w:type="gramStart"/>
            <w:r w:rsidRPr="00711C53">
              <w:rPr>
                <w:b/>
                <w:i/>
              </w:rPr>
              <w:t>printf</w:t>
            </w:r>
            <w:proofErr w:type="spellEnd"/>
            <w:r w:rsidRPr="00711C53">
              <w:rPr>
                <w:b/>
                <w:i/>
              </w:rPr>
              <w:t>(</w:t>
            </w:r>
            <w:proofErr w:type="gramEnd"/>
            <w:r w:rsidRPr="00711C53">
              <w:rPr>
                <w:b/>
                <w:i/>
              </w:rPr>
              <w:t xml:space="preserve">"%2d%11s\n", month, </w:t>
            </w:r>
            <w:proofErr w:type="spellStart"/>
            <w:r w:rsidRPr="00711C53">
              <w:rPr>
                <w:b/>
                <w:i/>
              </w:rPr>
              <w:t>monthName</w:t>
            </w:r>
            <w:proofErr w:type="spellEnd"/>
            <w:r w:rsidRPr="00711C53">
              <w:rPr>
                <w:b/>
                <w:i/>
              </w:rPr>
              <w:t>[month]);</w:t>
            </w:r>
          </w:p>
          <w:p w14:paraId="4CE22D2C" w14:textId="77777777" w:rsidR="00E969EA" w:rsidRPr="00711C53" w:rsidRDefault="00E969EA" w:rsidP="00E969EA">
            <w:pPr>
              <w:rPr>
                <w:b/>
                <w:i/>
              </w:rPr>
            </w:pPr>
            <w:r w:rsidRPr="00711C53">
              <w:rPr>
                <w:b/>
                <w:i/>
              </w:rPr>
              <w:t xml:space="preserve">    }</w:t>
            </w:r>
          </w:p>
          <w:p w14:paraId="0BE01BF7" w14:textId="4860CC4C" w:rsidR="003C6A41" w:rsidRDefault="00E969EA" w:rsidP="00F5115A">
            <w:pPr>
              <w:rPr>
                <w:b/>
                <w:i/>
                <w:sz w:val="28"/>
                <w:szCs w:val="28"/>
              </w:rPr>
            </w:pPr>
            <w:r w:rsidRPr="00711C53">
              <w:rPr>
                <w:b/>
                <w:i/>
              </w:rPr>
              <w:t>}</w:t>
            </w:r>
          </w:p>
        </w:tc>
      </w:tr>
    </w:tbl>
    <w:p w14:paraId="4C5FEC53" w14:textId="77777777" w:rsidR="003C6A41" w:rsidRDefault="003C6A41" w:rsidP="003C6A4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6A41" w14:paraId="1425EC05" w14:textId="77777777" w:rsidTr="00F5115A">
        <w:tc>
          <w:tcPr>
            <w:tcW w:w="9576" w:type="dxa"/>
            <w:shd w:val="clear" w:color="auto" w:fill="8DB3E2" w:themeFill="text2" w:themeFillTint="66"/>
          </w:tcPr>
          <w:p w14:paraId="16FA1C8C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C6A41" w:rsidRPr="00957B91" w14:paraId="56D21698" w14:textId="77777777" w:rsidTr="00F5115A">
        <w:tc>
          <w:tcPr>
            <w:tcW w:w="9576" w:type="dxa"/>
          </w:tcPr>
          <w:p w14:paraId="0DDC4866" w14:textId="34EF6E9D" w:rsidR="003C6A41" w:rsidRPr="00957B91" w:rsidRDefault="00E969EA" w:rsidP="00F5115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70436AC7" wp14:editId="547C0598">
                  <wp:extent cx="1803400" cy="2857500"/>
                  <wp:effectExtent l="0" t="0" r="0" b="12700"/>
                  <wp:docPr id="10" name="Picture 10" descr="../Screen%20Shot%202018-04-22%20at%2012.12.54%20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Screen%20Shot%202018-04-22%20at%2012.12.54%20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09ECB" w14:textId="2074BAB3" w:rsidR="00486BC1" w:rsidRDefault="00486BC1">
      <w:pPr>
        <w:rPr>
          <w:b/>
          <w:i/>
          <w:sz w:val="28"/>
          <w:szCs w:val="28"/>
        </w:rPr>
      </w:pPr>
    </w:p>
    <w:p w14:paraId="701AB3FD" w14:textId="56A185F1" w:rsidR="003C6A41" w:rsidRDefault="00711C53" w:rsidP="003C6A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10-</w:t>
      </w:r>
      <w:r w:rsidR="00BB4E47">
        <w:rPr>
          <w:b/>
          <w:i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6A41" w14:paraId="52BA5F3F" w14:textId="77777777" w:rsidTr="00F5115A">
        <w:tc>
          <w:tcPr>
            <w:tcW w:w="9576" w:type="dxa"/>
            <w:shd w:val="clear" w:color="auto" w:fill="8DB3E2" w:themeFill="text2" w:themeFillTint="66"/>
          </w:tcPr>
          <w:p w14:paraId="4B77EC8B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C6A41" w14:paraId="2E285095" w14:textId="77777777" w:rsidTr="00F5115A">
        <w:tc>
          <w:tcPr>
            <w:tcW w:w="9576" w:type="dxa"/>
          </w:tcPr>
          <w:p w14:paraId="12D41610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#include &lt;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stdio.h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&gt;</w:t>
            </w:r>
          </w:p>
          <w:p w14:paraId="6D5F30B0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#include &lt;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stdlib.h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&gt;</w:t>
            </w:r>
          </w:p>
          <w:p w14:paraId="77DBB7B6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#include &lt;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time.h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&gt;</w:t>
            </w:r>
          </w:p>
          <w:p w14:paraId="4323B0FC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4B4994BA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BB4E47">
              <w:rPr>
                <w:b/>
                <w:i/>
                <w:sz w:val="18"/>
                <w:szCs w:val="18"/>
              </w:rPr>
              <w:t>struct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bitCard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{</w:t>
            </w:r>
          </w:p>
          <w:p w14:paraId="60DB93F6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unsigned 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face :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 xml:space="preserve"> 4;</w:t>
            </w:r>
          </w:p>
          <w:p w14:paraId="62C82FE3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unsigned 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suit :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 xml:space="preserve"> 2;</w:t>
            </w:r>
          </w:p>
          <w:p w14:paraId="34E20A68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unsigned 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color :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 xml:space="preserve"> 1;</w:t>
            </w:r>
          </w:p>
          <w:p w14:paraId="5EB603AF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};</w:t>
            </w:r>
          </w:p>
          <w:p w14:paraId="07B82A7E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3F42D60D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BB4E47">
              <w:rPr>
                <w:b/>
                <w:i/>
                <w:sz w:val="18"/>
                <w:szCs w:val="18"/>
              </w:rPr>
              <w:t>typedef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struct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bitCard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Card;</w:t>
            </w:r>
          </w:p>
          <w:p w14:paraId="021A85FF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4E932FDF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BB4E47">
              <w:rPr>
                <w:b/>
                <w:i/>
                <w:sz w:val="18"/>
                <w:szCs w:val="18"/>
              </w:rPr>
              <w:t>fillDeck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Card *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);</w:t>
            </w:r>
          </w:p>
          <w:p w14:paraId="7FA06C9B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void 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shuffle(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Card *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);</w:t>
            </w:r>
          </w:p>
          <w:p w14:paraId="48736B0C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void 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deal(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Card *wDeck2);</w:t>
            </w:r>
          </w:p>
          <w:p w14:paraId="0EDE8534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09A8C734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proofErr w:type="spellStart"/>
            <w:r w:rsidRPr="00BB4E47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main(void)</w:t>
            </w:r>
          </w:p>
          <w:p w14:paraId="2AEEC8EB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{</w:t>
            </w:r>
          </w:p>
          <w:p w14:paraId="259EAD99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Card 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deck[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52];</w:t>
            </w:r>
          </w:p>
          <w:p w14:paraId="53769255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06D8B939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srand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(time(NULL));</w:t>
            </w:r>
          </w:p>
          <w:p w14:paraId="43467A3A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01CBD798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fillDeck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(deck);</w:t>
            </w:r>
          </w:p>
          <w:p w14:paraId="041A9181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shuffle(deck);</w:t>
            </w:r>
          </w:p>
          <w:p w14:paraId="0A4CA696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deal(deck);</w:t>
            </w:r>
          </w:p>
          <w:p w14:paraId="399F6CC0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return 0;</w:t>
            </w:r>
          </w:p>
          <w:p w14:paraId="341BC909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}</w:t>
            </w:r>
          </w:p>
          <w:p w14:paraId="28FC3590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6E9FA03D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Pr="00BB4E47">
              <w:rPr>
                <w:b/>
                <w:i/>
                <w:sz w:val="18"/>
                <w:szCs w:val="18"/>
              </w:rPr>
              <w:t>fillDeck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Card *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)</w:t>
            </w:r>
          </w:p>
          <w:p w14:paraId="7CD33693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{</w:t>
            </w:r>
          </w:p>
          <w:p w14:paraId="4DE18D54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;</w:t>
            </w:r>
          </w:p>
          <w:p w14:paraId="60F7A6F5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17CCDDDF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for (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= 0;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&lt;= 51;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++) {</w:t>
            </w:r>
          </w:p>
          <w:p w14:paraId="296877D3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[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proofErr w:type="gramStart"/>
            <w:r w:rsidRPr="00BB4E47">
              <w:rPr>
                <w:b/>
                <w:i/>
                <w:sz w:val="18"/>
                <w:szCs w:val="18"/>
              </w:rPr>
              <w:t>].face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 xml:space="preserve"> =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% 13;</w:t>
            </w:r>
          </w:p>
          <w:p w14:paraId="27C99BE4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[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proofErr w:type="gramStart"/>
            <w:r w:rsidRPr="00BB4E47">
              <w:rPr>
                <w:b/>
                <w:i/>
                <w:sz w:val="18"/>
                <w:szCs w:val="18"/>
              </w:rPr>
              <w:t>].suit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 xml:space="preserve"> =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/ 13;</w:t>
            </w:r>
          </w:p>
          <w:p w14:paraId="7C6E432E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[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proofErr w:type="gramStart"/>
            <w:r w:rsidRPr="00BB4E47">
              <w:rPr>
                <w:b/>
                <w:i/>
                <w:sz w:val="18"/>
                <w:szCs w:val="18"/>
              </w:rPr>
              <w:t>].color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 xml:space="preserve"> =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/ 26;</w:t>
            </w:r>
          </w:p>
          <w:p w14:paraId="2D14353F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7B4B7D56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}</w:t>
            </w:r>
          </w:p>
          <w:p w14:paraId="1A144913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1744290F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void 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shuffle(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Card *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)</w:t>
            </w:r>
          </w:p>
          <w:p w14:paraId="2CE7DF0B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{</w:t>
            </w:r>
          </w:p>
          <w:p w14:paraId="5664847C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;</w:t>
            </w:r>
          </w:p>
          <w:p w14:paraId="693B5A91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j;</w:t>
            </w:r>
          </w:p>
          <w:p w14:paraId="250E5E7E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Card temp;</w:t>
            </w:r>
          </w:p>
          <w:p w14:paraId="334BDE3E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0099BB88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for (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= 0;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&lt;= 51;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++) {</w:t>
            </w:r>
          </w:p>
          <w:p w14:paraId="24BBFD11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j = 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rand(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) % 52;</w:t>
            </w:r>
          </w:p>
          <w:p w14:paraId="5AE8328B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if (</w:t>
            </w:r>
            <w:proofErr w:type="spellStart"/>
            <w:proofErr w:type="gram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!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= j) {</w:t>
            </w:r>
          </w:p>
          <w:p w14:paraId="18E7DAC6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    temp =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[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];</w:t>
            </w:r>
          </w:p>
          <w:p w14:paraId="11C098AD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[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] =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[j];</w:t>
            </w:r>
          </w:p>
          <w:p w14:paraId="24ADE7E9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wDeck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[j] = temp;</w:t>
            </w:r>
          </w:p>
          <w:p w14:paraId="3EA69EED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}</w:t>
            </w:r>
          </w:p>
          <w:p w14:paraId="192BB64D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3CFD7766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}</w:t>
            </w:r>
          </w:p>
          <w:p w14:paraId="62DA4C35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6BAA8A62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void 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deal(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Card *wDeck2)</w:t>
            </w:r>
          </w:p>
          <w:p w14:paraId="088BB87B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>{</w:t>
            </w:r>
          </w:p>
          <w:p w14:paraId="7331094B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char *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face[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] = {"Ace", "Deuce", "Three", "Four", "Five", "Six",</w:t>
            </w:r>
          </w:p>
          <w:p w14:paraId="3B3E6E71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            "Seven", "Eight", "Nine", "Ten", "Jack", "Queen", "King"};</w:t>
            </w:r>
          </w:p>
          <w:p w14:paraId="651FC9FA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char *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suit[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] = { "Hearts", "Diamonds", "Clubs", "Spades"};</w:t>
            </w:r>
          </w:p>
          <w:p w14:paraId="0F946F5D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char *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color[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] = { "Red", "Black"};</w:t>
            </w:r>
          </w:p>
          <w:p w14:paraId="4C80F9B5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0AF87411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int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;</w:t>
            </w:r>
          </w:p>
          <w:p w14:paraId="78896572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</w:p>
          <w:p w14:paraId="4A05CC3C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for (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= 0;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&lt;= 51; 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++) {</w:t>
            </w:r>
          </w:p>
          <w:p w14:paraId="5B790385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B4E47">
              <w:rPr>
                <w:b/>
                <w:i/>
                <w:sz w:val="18"/>
                <w:szCs w:val="18"/>
              </w:rPr>
              <w:t>printf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"%5s: %5s of %-8s", color[ wDeck2[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].color],</w:t>
            </w:r>
          </w:p>
          <w:p w14:paraId="4C88EA78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face[wDeck2[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proofErr w:type="gramStart"/>
            <w:r w:rsidRPr="00BB4E47">
              <w:rPr>
                <w:b/>
                <w:i/>
                <w:sz w:val="18"/>
                <w:szCs w:val="18"/>
              </w:rPr>
              <w:t>].face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], suit[wDeck2[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].suit]);</w:t>
            </w:r>
          </w:p>
          <w:p w14:paraId="3B97DFAD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BB4E47">
              <w:rPr>
                <w:b/>
                <w:i/>
                <w:sz w:val="18"/>
                <w:szCs w:val="18"/>
              </w:rPr>
              <w:t>putchar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>(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>(</w:t>
            </w:r>
            <w:proofErr w:type="spellStart"/>
            <w:r w:rsidRPr="00BB4E47">
              <w:rPr>
                <w:b/>
                <w:i/>
                <w:sz w:val="18"/>
                <w:szCs w:val="18"/>
              </w:rPr>
              <w:t>i</w:t>
            </w:r>
            <w:proofErr w:type="spellEnd"/>
            <w:r w:rsidRPr="00BB4E47">
              <w:rPr>
                <w:b/>
                <w:i/>
                <w:sz w:val="18"/>
                <w:szCs w:val="18"/>
              </w:rPr>
              <w:t xml:space="preserve"> + 1) % 2 ? '\t</w:t>
            </w:r>
            <w:proofErr w:type="gramStart"/>
            <w:r w:rsidRPr="00BB4E47">
              <w:rPr>
                <w:b/>
                <w:i/>
                <w:sz w:val="18"/>
                <w:szCs w:val="18"/>
              </w:rPr>
              <w:t>' :</w:t>
            </w:r>
            <w:proofErr w:type="gramEnd"/>
            <w:r w:rsidRPr="00BB4E47">
              <w:rPr>
                <w:b/>
                <w:i/>
                <w:sz w:val="18"/>
                <w:szCs w:val="18"/>
              </w:rPr>
              <w:t xml:space="preserve"> '\n');</w:t>
            </w:r>
          </w:p>
          <w:p w14:paraId="4C6CC0C5" w14:textId="77777777" w:rsidR="00BB4E47" w:rsidRPr="00BB4E47" w:rsidRDefault="00BB4E47" w:rsidP="00BB4E47">
            <w:pPr>
              <w:rPr>
                <w:b/>
                <w:i/>
                <w:sz w:val="18"/>
                <w:szCs w:val="18"/>
              </w:rPr>
            </w:pPr>
            <w:r w:rsidRPr="00BB4E47">
              <w:rPr>
                <w:b/>
                <w:i/>
                <w:sz w:val="18"/>
                <w:szCs w:val="18"/>
              </w:rPr>
              <w:t xml:space="preserve">    }</w:t>
            </w:r>
          </w:p>
          <w:p w14:paraId="52E4CA0E" w14:textId="27233A99" w:rsidR="003C6A41" w:rsidRDefault="00BB4E47" w:rsidP="00F5115A">
            <w:pPr>
              <w:rPr>
                <w:b/>
                <w:i/>
                <w:sz w:val="28"/>
                <w:szCs w:val="28"/>
              </w:rPr>
            </w:pPr>
            <w:r w:rsidRPr="00BB4E47">
              <w:rPr>
                <w:b/>
                <w:i/>
                <w:sz w:val="18"/>
                <w:szCs w:val="18"/>
              </w:rPr>
              <w:t>}</w:t>
            </w:r>
          </w:p>
        </w:tc>
      </w:tr>
    </w:tbl>
    <w:p w14:paraId="5BA82145" w14:textId="77777777" w:rsidR="003C6A41" w:rsidRDefault="003C6A41" w:rsidP="003C6A4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6A41" w14:paraId="1B5CE079" w14:textId="77777777" w:rsidTr="00F5115A">
        <w:tc>
          <w:tcPr>
            <w:tcW w:w="9576" w:type="dxa"/>
            <w:shd w:val="clear" w:color="auto" w:fill="8DB3E2" w:themeFill="text2" w:themeFillTint="66"/>
          </w:tcPr>
          <w:p w14:paraId="5C11364C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C6A41" w:rsidRPr="00957B91" w14:paraId="35FB77D8" w14:textId="77777777" w:rsidTr="00F5115A">
        <w:tc>
          <w:tcPr>
            <w:tcW w:w="9576" w:type="dxa"/>
          </w:tcPr>
          <w:p w14:paraId="551C33C9" w14:textId="56859073" w:rsidR="003C6A41" w:rsidRPr="00957B91" w:rsidRDefault="00BB4E47" w:rsidP="00F5115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457563E9" wp14:editId="00CBAB67">
                  <wp:extent cx="5156835" cy="5107722"/>
                  <wp:effectExtent l="0" t="0" r="0" b="0"/>
                  <wp:docPr id="4" name="Picture 4" descr="../../../../../../Desktop/Screen%20Shot%202018-04-22%20at%208.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../Desktop/Screen%20Shot%202018-04-22%20at%208.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4705" cy="5125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315A6F" w14:textId="77777777" w:rsidR="003C6A41" w:rsidRDefault="003C6A41" w:rsidP="003C6A41">
      <w:pPr>
        <w:rPr>
          <w:b/>
          <w:i/>
          <w:sz w:val="28"/>
          <w:szCs w:val="28"/>
        </w:rPr>
      </w:pPr>
    </w:p>
    <w:p w14:paraId="7F671A4E" w14:textId="68063510" w:rsidR="003C6A41" w:rsidRDefault="00711C53" w:rsidP="003C6A41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Figure 10-</w:t>
      </w:r>
      <w:r w:rsidR="00B867A8">
        <w:rPr>
          <w:b/>
          <w:i/>
          <w:sz w:val="28"/>
          <w:szCs w:val="28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6A41" w14:paraId="275F30E7" w14:textId="77777777" w:rsidTr="00F5115A">
        <w:tc>
          <w:tcPr>
            <w:tcW w:w="9576" w:type="dxa"/>
            <w:shd w:val="clear" w:color="auto" w:fill="8DB3E2" w:themeFill="text2" w:themeFillTint="66"/>
          </w:tcPr>
          <w:p w14:paraId="31691534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Commands </w:t>
            </w:r>
          </w:p>
        </w:tc>
      </w:tr>
      <w:tr w:rsidR="003C6A41" w14:paraId="032B5E19" w14:textId="77777777" w:rsidTr="00F5115A">
        <w:tc>
          <w:tcPr>
            <w:tcW w:w="9576" w:type="dxa"/>
          </w:tcPr>
          <w:p w14:paraId="196DB960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>#include &lt;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stdio.h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&gt;</w:t>
            </w:r>
          </w:p>
          <w:p w14:paraId="216D5CF6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</w:p>
          <w:p w14:paraId="7B940EF9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>unsigned value);</w:t>
            </w:r>
          </w:p>
          <w:p w14:paraId="7A0F5CD7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</w:p>
          <w:p w14:paraId="3A69A402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FA6291">
              <w:rPr>
                <w:b/>
                <w:i/>
                <w:sz w:val="28"/>
                <w:szCs w:val="28"/>
              </w:rPr>
              <w:t>int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 xml:space="preserve"> main(void)</w:t>
            </w:r>
          </w:p>
          <w:p w14:paraId="01C5BCF8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>{</w:t>
            </w:r>
          </w:p>
          <w:p w14:paraId="19EF1A36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unsigned 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val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;</w:t>
            </w:r>
          </w:p>
          <w:p w14:paraId="04CD523B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</w:p>
          <w:p w14:paraId="53D845EC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>"Enter an integer: ");</w:t>
            </w:r>
          </w:p>
          <w:p w14:paraId="2AFF5A2F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scanf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>"%u", &amp;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val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);</w:t>
            </w:r>
          </w:p>
          <w:p w14:paraId="213382AF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</w:p>
          <w:p w14:paraId="50294399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 xml:space="preserve">"%u before right shifting 4 bits is:\n", 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val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);</w:t>
            </w:r>
          </w:p>
          <w:p w14:paraId="5A131E1F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val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);</w:t>
            </w:r>
          </w:p>
          <w:p w14:paraId="2A77676D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</w:p>
          <w:p w14:paraId="41C7841C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 xml:space="preserve">"%u after right shifting 4 bits is:\n", 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val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);</w:t>
            </w:r>
          </w:p>
          <w:p w14:paraId="1E23F2E7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spellStart"/>
            <w:proofErr w:type="gramEnd"/>
            <w:r w:rsidRPr="00FA6291">
              <w:rPr>
                <w:b/>
                <w:i/>
                <w:sz w:val="28"/>
                <w:szCs w:val="28"/>
              </w:rPr>
              <w:t>val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 xml:space="preserve"> &gt;&gt; 4);</w:t>
            </w:r>
          </w:p>
          <w:p w14:paraId="642A3B64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>return 0;</w:t>
            </w:r>
          </w:p>
          <w:p w14:paraId="4335635D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>}</w:t>
            </w:r>
          </w:p>
          <w:p w14:paraId="7231C02C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</w:p>
          <w:p w14:paraId="79A64C92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displayBits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>unsigned value)</w:t>
            </w:r>
          </w:p>
          <w:p w14:paraId="7BD46F27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>{</w:t>
            </w:r>
          </w:p>
          <w:p w14:paraId="1FB91D96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unsigned c;</w:t>
            </w:r>
          </w:p>
          <w:p w14:paraId="1BB0C50F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unsigned 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displayMask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 xml:space="preserve"> = 1 &lt;&lt; 15;</w:t>
            </w:r>
          </w:p>
          <w:p w14:paraId="67848173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</w:p>
          <w:p w14:paraId="61671109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printf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>"%7u = ", value);</w:t>
            </w:r>
          </w:p>
          <w:p w14:paraId="4A057490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</w:p>
          <w:p w14:paraId="4E55A08A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for </w:t>
            </w:r>
            <w:proofErr w:type="gramStart"/>
            <w:r w:rsidRPr="00FA6291">
              <w:rPr>
                <w:b/>
                <w:i/>
                <w:sz w:val="28"/>
                <w:szCs w:val="28"/>
              </w:rPr>
              <w:t>( c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 xml:space="preserve"> = 1; c &lt;= 16; 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c++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 xml:space="preserve"> ) {</w:t>
            </w:r>
          </w:p>
          <w:p w14:paraId="45FC9B02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    value &amp;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displayMask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 xml:space="preserve"> ?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putchar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 xml:space="preserve">( '1' ) : </w:t>
            </w:r>
            <w:proofErr w:type="spellStart"/>
            <w:r w:rsidRPr="00FA6291">
              <w:rPr>
                <w:b/>
                <w:i/>
                <w:sz w:val="28"/>
                <w:szCs w:val="28"/>
              </w:rPr>
              <w:t>putchar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 '0' );</w:t>
            </w:r>
          </w:p>
          <w:p w14:paraId="06D38382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    value &lt;&lt;= 1;</w:t>
            </w:r>
          </w:p>
          <w:p w14:paraId="7B68B54A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    if (c % 8 == 0) {</w:t>
            </w:r>
          </w:p>
          <w:p w14:paraId="7AFFD862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FA6291">
              <w:rPr>
                <w:b/>
                <w:i/>
                <w:sz w:val="28"/>
                <w:szCs w:val="28"/>
              </w:rPr>
              <w:t>putchar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</w:t>
            </w:r>
            <w:proofErr w:type="gramEnd"/>
            <w:r w:rsidRPr="00FA6291">
              <w:rPr>
                <w:b/>
                <w:i/>
                <w:sz w:val="28"/>
                <w:szCs w:val="28"/>
              </w:rPr>
              <w:t>' ');</w:t>
            </w:r>
          </w:p>
          <w:p w14:paraId="441D1539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    }</w:t>
            </w:r>
          </w:p>
          <w:p w14:paraId="2AC3FBA8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 xml:space="preserve">    }</w:t>
            </w:r>
          </w:p>
          <w:p w14:paraId="3B9A2E9A" w14:textId="77777777" w:rsidR="00FA6291" w:rsidRPr="00FA6291" w:rsidRDefault="00FA6291" w:rsidP="00FA6291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FA6291">
              <w:rPr>
                <w:b/>
                <w:i/>
                <w:sz w:val="28"/>
                <w:szCs w:val="28"/>
              </w:rPr>
              <w:t>putchar</w:t>
            </w:r>
            <w:proofErr w:type="spellEnd"/>
            <w:r w:rsidRPr="00FA6291">
              <w:rPr>
                <w:b/>
                <w:i/>
                <w:sz w:val="28"/>
                <w:szCs w:val="28"/>
              </w:rPr>
              <w:t>('\n');</w:t>
            </w:r>
          </w:p>
          <w:p w14:paraId="09E3CC90" w14:textId="3F615C92" w:rsidR="003C6A41" w:rsidRDefault="00FA6291" w:rsidP="00F5115A">
            <w:pPr>
              <w:rPr>
                <w:b/>
                <w:i/>
                <w:sz w:val="28"/>
                <w:szCs w:val="28"/>
              </w:rPr>
            </w:pPr>
            <w:r w:rsidRPr="00FA6291">
              <w:rPr>
                <w:b/>
                <w:i/>
                <w:sz w:val="28"/>
                <w:szCs w:val="28"/>
              </w:rPr>
              <w:t>}</w:t>
            </w:r>
          </w:p>
        </w:tc>
      </w:tr>
    </w:tbl>
    <w:p w14:paraId="31C597E2" w14:textId="77777777" w:rsidR="003C6A41" w:rsidRDefault="003C6A41" w:rsidP="003C6A41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6A41" w14:paraId="08D24624" w14:textId="77777777" w:rsidTr="00F5115A">
        <w:tc>
          <w:tcPr>
            <w:tcW w:w="9576" w:type="dxa"/>
            <w:shd w:val="clear" w:color="auto" w:fill="8DB3E2" w:themeFill="text2" w:themeFillTint="66"/>
          </w:tcPr>
          <w:p w14:paraId="046098CB" w14:textId="77777777" w:rsidR="003C6A41" w:rsidRDefault="003C6A41" w:rsidP="00F5115A">
            <w:pPr>
              <w:jc w:val="center"/>
              <w:rPr>
                <w:b/>
                <w:i/>
                <w:sz w:val="28"/>
                <w:szCs w:val="28"/>
              </w:rPr>
            </w:pPr>
            <w:bookmarkStart w:id="0" w:name="_GoBack"/>
            <w:bookmarkEnd w:id="0"/>
            <w:r>
              <w:rPr>
                <w:b/>
                <w:i/>
                <w:sz w:val="28"/>
                <w:szCs w:val="28"/>
              </w:rPr>
              <w:t>Output</w:t>
            </w:r>
          </w:p>
        </w:tc>
      </w:tr>
      <w:tr w:rsidR="003C6A41" w:rsidRPr="00957B91" w14:paraId="0730CE8F" w14:textId="77777777" w:rsidTr="00F5115A">
        <w:tc>
          <w:tcPr>
            <w:tcW w:w="9576" w:type="dxa"/>
          </w:tcPr>
          <w:p w14:paraId="05D994DE" w14:textId="20F39073" w:rsidR="003C6A41" w:rsidRPr="00957B91" w:rsidRDefault="00FA6291" w:rsidP="00F5115A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noProof/>
                <w:sz w:val="28"/>
                <w:szCs w:val="28"/>
              </w:rPr>
              <w:drawing>
                <wp:inline distT="0" distB="0" distL="0" distR="0" wp14:anchorId="655567F6" wp14:editId="07CEBB49">
                  <wp:extent cx="3683000" cy="1651000"/>
                  <wp:effectExtent l="0" t="0" r="0" b="0"/>
                  <wp:docPr id="11" name="Picture 11" descr="../../../../../../Desktop/Screen%20Shot%202018-04-22%20at%208.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../Desktop/Screen%20Shot%202018-04-22%20at%208.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0" cy="165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8DE9E" w14:textId="77777777" w:rsidR="003C6A41" w:rsidRDefault="003C6A41">
      <w:pPr>
        <w:rPr>
          <w:i/>
          <w:sz w:val="24"/>
          <w:szCs w:val="24"/>
        </w:rPr>
      </w:pPr>
    </w:p>
    <w:sectPr w:rsidR="003C6A41" w:rsidSect="0003533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3C57B" w14:textId="77777777" w:rsidR="008A04C7" w:rsidRDefault="008A04C7" w:rsidP="00957B91">
      <w:pPr>
        <w:spacing w:after="0" w:line="240" w:lineRule="auto"/>
      </w:pPr>
      <w:r>
        <w:separator/>
      </w:r>
    </w:p>
  </w:endnote>
  <w:endnote w:type="continuationSeparator" w:id="0">
    <w:p w14:paraId="63F83CF5" w14:textId="77777777" w:rsidR="008A04C7" w:rsidRDefault="008A04C7" w:rsidP="0095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C3FB4" w14:textId="77777777" w:rsidR="008A04C7" w:rsidRDefault="008A04C7" w:rsidP="00957B91">
      <w:pPr>
        <w:spacing w:after="0" w:line="240" w:lineRule="auto"/>
      </w:pPr>
      <w:r>
        <w:separator/>
      </w:r>
    </w:p>
  </w:footnote>
  <w:footnote w:type="continuationSeparator" w:id="0">
    <w:p w14:paraId="02458299" w14:textId="77777777" w:rsidR="008A04C7" w:rsidRDefault="008A04C7" w:rsidP="00957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E1980"/>
    <w:multiLevelType w:val="hybridMultilevel"/>
    <w:tmpl w:val="F6A839FA"/>
    <w:lvl w:ilvl="0" w:tplc="6BAC13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6F"/>
    <w:rsid w:val="00031E70"/>
    <w:rsid w:val="00035338"/>
    <w:rsid w:val="00073107"/>
    <w:rsid w:val="00074535"/>
    <w:rsid w:val="000936BD"/>
    <w:rsid w:val="000B4C26"/>
    <w:rsid w:val="000C1537"/>
    <w:rsid w:val="000D6370"/>
    <w:rsid w:val="000F6223"/>
    <w:rsid w:val="00116DB8"/>
    <w:rsid w:val="00127043"/>
    <w:rsid w:val="00140DCD"/>
    <w:rsid w:val="001414EE"/>
    <w:rsid w:val="00145925"/>
    <w:rsid w:val="0019368C"/>
    <w:rsid w:val="001A6FE5"/>
    <w:rsid w:val="001B54C0"/>
    <w:rsid w:val="001C4406"/>
    <w:rsid w:val="00255CCE"/>
    <w:rsid w:val="00267882"/>
    <w:rsid w:val="00271DE4"/>
    <w:rsid w:val="00274781"/>
    <w:rsid w:val="002E16A4"/>
    <w:rsid w:val="002E1E18"/>
    <w:rsid w:val="00332F5D"/>
    <w:rsid w:val="003548EE"/>
    <w:rsid w:val="00383A64"/>
    <w:rsid w:val="003A3FEE"/>
    <w:rsid w:val="003B1038"/>
    <w:rsid w:val="003B5FA4"/>
    <w:rsid w:val="003C6A41"/>
    <w:rsid w:val="003E459A"/>
    <w:rsid w:val="004040E1"/>
    <w:rsid w:val="00435559"/>
    <w:rsid w:val="00441B1A"/>
    <w:rsid w:val="00445CE3"/>
    <w:rsid w:val="00465B35"/>
    <w:rsid w:val="00486BC1"/>
    <w:rsid w:val="004B715B"/>
    <w:rsid w:val="004F1798"/>
    <w:rsid w:val="00553742"/>
    <w:rsid w:val="0055670D"/>
    <w:rsid w:val="00576BCB"/>
    <w:rsid w:val="005944E4"/>
    <w:rsid w:val="005E2867"/>
    <w:rsid w:val="005E4928"/>
    <w:rsid w:val="005F7FC7"/>
    <w:rsid w:val="00655F87"/>
    <w:rsid w:val="0067042E"/>
    <w:rsid w:val="006D407C"/>
    <w:rsid w:val="006F405E"/>
    <w:rsid w:val="00711C53"/>
    <w:rsid w:val="007236E7"/>
    <w:rsid w:val="00740F6E"/>
    <w:rsid w:val="00783533"/>
    <w:rsid w:val="007B24B5"/>
    <w:rsid w:val="00801643"/>
    <w:rsid w:val="00832892"/>
    <w:rsid w:val="00835202"/>
    <w:rsid w:val="008A04C7"/>
    <w:rsid w:val="008B0C77"/>
    <w:rsid w:val="008D40B0"/>
    <w:rsid w:val="009076C4"/>
    <w:rsid w:val="00912BE7"/>
    <w:rsid w:val="00920D06"/>
    <w:rsid w:val="00926949"/>
    <w:rsid w:val="00937F0E"/>
    <w:rsid w:val="00957B91"/>
    <w:rsid w:val="00962A51"/>
    <w:rsid w:val="00977EEE"/>
    <w:rsid w:val="00985FDC"/>
    <w:rsid w:val="009D098B"/>
    <w:rsid w:val="009F21F8"/>
    <w:rsid w:val="00A31D48"/>
    <w:rsid w:val="00A72DFC"/>
    <w:rsid w:val="00A91A1F"/>
    <w:rsid w:val="00AA453E"/>
    <w:rsid w:val="00AD10B4"/>
    <w:rsid w:val="00AD6697"/>
    <w:rsid w:val="00AE6675"/>
    <w:rsid w:val="00AE6AEB"/>
    <w:rsid w:val="00B867A8"/>
    <w:rsid w:val="00BA63DF"/>
    <w:rsid w:val="00BB4E47"/>
    <w:rsid w:val="00BB4F86"/>
    <w:rsid w:val="00BC028C"/>
    <w:rsid w:val="00BC3A79"/>
    <w:rsid w:val="00BD2A3F"/>
    <w:rsid w:val="00BF194F"/>
    <w:rsid w:val="00BF446F"/>
    <w:rsid w:val="00C0370D"/>
    <w:rsid w:val="00C275CE"/>
    <w:rsid w:val="00C66290"/>
    <w:rsid w:val="00C66A2A"/>
    <w:rsid w:val="00C91705"/>
    <w:rsid w:val="00C92883"/>
    <w:rsid w:val="00CA3664"/>
    <w:rsid w:val="00CE27BA"/>
    <w:rsid w:val="00D56703"/>
    <w:rsid w:val="00D5749C"/>
    <w:rsid w:val="00D62AC6"/>
    <w:rsid w:val="00D8521E"/>
    <w:rsid w:val="00D95387"/>
    <w:rsid w:val="00DA201C"/>
    <w:rsid w:val="00DC0CA5"/>
    <w:rsid w:val="00E21513"/>
    <w:rsid w:val="00E83EF8"/>
    <w:rsid w:val="00E969EA"/>
    <w:rsid w:val="00EA1A73"/>
    <w:rsid w:val="00EB3896"/>
    <w:rsid w:val="00F00AB8"/>
    <w:rsid w:val="00FA6291"/>
    <w:rsid w:val="00FB6B2E"/>
    <w:rsid w:val="00FC6084"/>
    <w:rsid w:val="00FC753B"/>
    <w:rsid w:val="00FD27B8"/>
    <w:rsid w:val="00FD3490"/>
    <w:rsid w:val="00FE2E3F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6389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91"/>
  </w:style>
  <w:style w:type="paragraph" w:styleId="Footer">
    <w:name w:val="footer"/>
    <w:basedOn w:val="Normal"/>
    <w:link w:val="FooterChar"/>
    <w:uiPriority w:val="99"/>
    <w:unhideWhenUsed/>
    <w:rsid w:val="00957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91"/>
  </w:style>
  <w:style w:type="table" w:styleId="LightShading-Accent1">
    <w:name w:val="Light Shading Accent 1"/>
    <w:basedOn w:val="TableNormal"/>
    <w:uiPriority w:val="60"/>
    <w:rsid w:val="00BB4F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">
    <w:name w:val="Light List"/>
    <w:basedOn w:val="TableNormal"/>
    <w:uiPriority w:val="61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BB4F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F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Icey4444/Library/Group%20Containers/UBF8T346G9.Office/User%20Content.localized/Templates.localized/COP2270-CH02HW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7B8DE-B62A-204E-91ED-A70A34AA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COP2270-CH02HW-Template.dotx</Template>
  <TotalTime>61</TotalTime>
  <Pages>17</Pages>
  <Words>1360</Words>
  <Characters>7754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13</cp:revision>
  <dcterms:created xsi:type="dcterms:W3CDTF">2018-04-22T01:17:00Z</dcterms:created>
  <dcterms:modified xsi:type="dcterms:W3CDTF">2018-04-23T00:27:00Z</dcterms:modified>
</cp:coreProperties>
</file>